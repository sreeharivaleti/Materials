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390" w:rsidRDefault="00F85390" w:rsidP="00F85390">
      <w:pPr>
        <w:pStyle w:val="Heading2"/>
      </w:pPr>
      <w:bookmarkStart w:id="0" w:name="_Toc461791220"/>
      <w:bookmarkStart w:id="1" w:name="_Toc491771288"/>
      <w:r w:rsidRPr="009D2917">
        <w:rPr>
          <w:noProof/>
          <w:lang w:eastAsia="en-US"/>
        </w:rPr>
        <mc:AlternateContent>
          <mc:Choice Requires="wpg">
            <w:drawing>
              <wp:anchor distT="0" distB="0" distL="114300" distR="114300" simplePos="0" relativeHeight="251670528" behindDoc="0" locked="0" layoutInCell="1" allowOverlap="1" wp14:anchorId="373D99E5" wp14:editId="5145A548">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Pr="00A553F2" w:rsidRDefault="00AA0524"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0"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1"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2" w:history="1">
                                <w:r w:rsidRPr="00A553F2">
                                  <w:rPr>
                                    <w:rStyle w:val="Hyperlink"/>
                                    <w:rFonts w:ascii="Century Gothic" w:hAnsi="Century Gothic" w:cstheme="minorBidi"/>
                                    <w:bCs/>
                                    <w:color w:val="FC1818"/>
                                    <w:kern w:val="24"/>
                                  </w:rPr>
                                  <w:t>/smlcodes</w:t>
                                </w:r>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0"/>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2"/>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1"/>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D99E5" id="Group 18" o:spid="_x0000_s1026"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tkDaAUAAN8SAAAOAAAAZHJzL2Uyb0RvYy54bWzsWG1v2zYQ/j5g/0HQ&#10;d8eSLMmSEadwbScokHZB063YR5qiLCISyZF07GzYf9+RlOSXZC9JhqIrZsA2KZLHu4d3z514/mbX&#10;1N49kYpyNvXDs8D3CMO8oGw99X/8dDnIfE9pxApUc0am/gNR/puL778734oJiXjF64JID4QwNdmK&#10;qV9pLSbDocIVaZA644IwGCy5bJCGrlwPC4m2IL2ph1EQpMMtl4WQHBOl4OnCDfoXVn5ZEqx/KEtF&#10;tFdPfdBN219pf1fmd3hxjiZriURFcasGeoEWDaIMNu1FLZBG3kbSR6IaiiVXvNRnmDdDXpYUE2sD&#10;WBMGJ9ZcSb4R1pb1ZLsWPUwA7QlOLxaLP9zfSI8WcHZh6HsMNXBIdl8vzAw6W7GewKQrKW7FjWwf&#10;rF3PGLwrZWP+wRRvZ3F96HElO+1heDgOgyRNAH4MY6M8SNPUAY8rOB2zLBzncZSOfA8mhHma9ePL&#10;VkQ6CsdpkrQioiAdh0bEsFNgaPTs1doK8Ca1B0y9DrDbCgliz0EZLHrAQF8H2EfwM8TWNfHCcORQ&#10;szN7yNREAXpP4HVoeJYnQWt4h9yR2dEoS6L8yGw0EVLpK8IbzzSmvgRNrCOi+2ulHULdFLO94jUt&#10;Lmld246JMjKvpXePID70rsP0aFbNXrQQjsashIPpjLct/VATI69mH0kJjgeHH1mFbcjvlUEYE6ZD&#10;N1ShgjgdkwA+LQT9CusHVqCRXIJ1vexWwLGhnWwHTzvfLCWWMfrFwV8p5hb3K+zOnOl+cUMZl08J&#10;qMGqdmc3vwPJQWNQ0rvVDqaY5ooXD+BwkjvqUgJfUjjpa6T0DZLAVRBWwL8wWnH5q+9tgcumvvpl&#10;gyTxvfodA9/Pwzg25Gc7cTKOoCMPR1aHI2zTzDm4A9AB7GabZr6uu2YpefMZaHdmdoUhxDDsPfWx&#10;ll1nrh3HAnFjMpvZaUB4AulrdiuwEW4AM575afcZSdG6rwbH/8C7eEOTEy92c81KxmcbzUtqXXyP&#10;UwslxP7FuaB4At+WNaH1iAT+PrvAKr0xQLoM1fwjGQ2SdxsxcPbSFa2pfrDJCmw2SrH7G4oNG5jO&#10;IZ+kHZ/AuNkW2CS1OFU1ZXfzmuK7VhFA9yQDPGGLyy4LjjcNhJJLl5LUSEOuVhUVCk51Yqhfviuc&#10;S/YK7XVzmsJRUXzN8Z3yGJ9XwHVkpgRwjTlJ48zdSjfddo/MXNVUdLRj2v+6HaRZEWdKBEkCSg4N&#10;iUxIyhwdgl8BH9oYh4xiM/NvUTYLgjx6O5gnwXwQB+PlYJbH48E4WI7jIM7CeTj/3eAfxpONImA+&#10;qheCtqrD00eH8GQabgsWl+BtoeCorKMxUM0SWKciEKdByOiqtCQaV6bpWAq3lN4PWKT34Jpj+LNM&#10;k+dBluQ2xcajMLDZHSivTbBROk4h49sUHWVJkESvSTRWLaeIbYJe/8WABDxcgr/pAxIeFURhCMCf&#10;wP259Gq+5t6Cb1nNUeH9zDd6syLe243WnLnBezvxCwWyLT8s5pZZnhXI+9iWkm8rggpIHl9dfMff&#10;UHxLbEpHINBXxLq32r7nBbAdgoxoveykJk/DMA5HkKhN9Z3EI1tC7iN/lAURFOSuOA/i3NX9fWX9&#10;7BKTcUP01qaO0txmjnXzIF9myyweQMG/BNZdLAazy3k8SC/DcbIYLebzRdixbkWLgjAj7vWkazE+&#10;qn7letXXvpf20xWW+2lDQ/57NTqi7v5tTvlGyA5SwynZ5V+ItJKjGkI+i7S+surDBNL/1Uf3Wt7f&#10;C0A9Ba/srvo4eMHvq49xNkpN4WYoCt6h3XvwSznoyYC0NwRwi2JDt73xMdc0h31oH95LXfwBAAD/&#10;/wMAUEsDBBQABgAIAAAAIQDikD/YWgEAAFkEAAAZAAAAZHJzL19yZWxzL2Uyb0RvYy54bWwucmVs&#10;c6yUXU/CMBSG7038D0vvWffBp2EQQY0YjQnCjXelO9sq/VjawuDfW1ASSQA12WXbnOe858lJ+8ON&#10;4N4atGFKJij0A+SBpCplMk/QfPbQ6CLPWCJTwpWEBG3BoOHg+qo/BU6sKzIFK43nKNIkqLC2vMHY&#10;0AIEMb4qQbqXTGlBrDvqHJeELkkOOAqCNtY/GWhwxPQmaYL0JI2RN9uWrvPvbJVljMKdoisB0p5o&#10;gQtH0pzJpYMSnYP9whqXuaoqf6tWdrUAnyqBaUGkBI7n49fg6eOddEd0uqaxnkEweu493h4ILyp1&#10;4e43FrQkHOHTU0R1TsGEM3jonyABKSN4fxn6pczPZQjrzHDBpK2YdTb2Fo3gbpncznz7/putdp1J&#10;z9uKL9lq1Znhgq3d3mWEwkKp5V7Zm+DjnbJGFLZ7nTDqtOJ2M44C/D+HzTrzn3cYHRziow9h8AkA&#10;AP//AwBQSwMECgAAAAAAAAAhAHT9lhT9DgAA/Q4AABQAAABkcnMvbWVkaWEvaW1hZ2UzLnBuZ4lQ&#10;TkcNChoKAAAADUlIRFIAAABgAAAAYAgGAAABlZ9HrgAAAAFzUkdCAK7OHOkAAAAEZ0FNQQAAsY8L&#10;/GEFAAAACXBIWXMAACHVAAAh1QEEnLSdAAAOkklEQVR4Xu2de3BU1R3H+bOdav+oznScaW3/sJDs&#10;biAPkt0EnNhRSLKbhBD2RZWpjh07ta1OfYzt6JSONckuIRDI7gaQEXFUcLDWtmO1goLOoNB2HB2x&#10;WkAh+ERUJJEoj+zp+d3zW3L37O++ds+Fjc135jMMm/P7nd855+699zx3RlFqiqSqm5YOMysw+YwZ&#10;jfEMo9i3/0OW04v/fkf7TDMIRNOMQq+GcEr7TDPwR4YYRU76zzSD+iVrmYysuu412ueawdzuQSYj&#10;K/e5ZlDbtYpR5KT/TDOoXrSSUeSk/0wzmNPZzyhy0n+mGVS1r2AUOek/0wxAvlCCyeSU+z8mLULU&#10;dUOhJW6IZg7L11AOveD/c2Pp79u6jkDi86Gso+vIH1mTtXUdgcTfBrO2riOQ+NuqrKPrqLZrZdbR&#10;dVS9aEXW0XU0pzOZneFtSz6ov1Zy5KT/7AfNy7+hNZ7++smR07nPgr1ZLbGsQDwzMm/pOlYsjdHM&#10;JnSVr6Y4v74c0sgJRDPnaIzl/x1d8/teDP5on+deOoAVUqhFN28+ly4Qy7yjZeCPppgTZPkjdDp/&#10;dK1oh4bwEL/R2kcWlUbAvzuguUvWMDvYUR18Zc7ZrBYZ1C1ezZwgi0ojGBAZ1HQNMCfIotII+kUG&#10;czpX8q+dfWRRaQT8uw+a3bGCOUEWlQbwtSef0TIAVbUn+f3AHrKoNN5g31l0na9ZLct/yP/4hi/U&#10;m3WKp61n+/cCA99EVxdA/OsdoW5gTjAsAfVgLRZ+0zuAboUC8eEz+rugXfjNTHcnzeT9jd+f5qN7&#10;47dII5o4RtKnQ/fOb9dm0qdD98avtRTX3rEFXRXq5PipvLTo3tnzYO9rR9Cd0BPb95HpAHRv/J5N&#10;cXDkGLoWumrZOjIdgO6dPXDkDJqvGybTAeiefvGXsaNsNptng+7tPdHA2EpHPxnLs0H3dE9Exk4G&#10;u185lGeD7p09Mg9IbTB/aZpMB6B7464RxYHD+RnMi6fIdAC6d/ZMljNoig+R6QB0b9xXo9gvZdAY&#10;W0umA9C9s4d+QQbRtWQ6AN0bdx4p9h/+GF0LBSJryHQAunf2ViFn4I8MkukAdG/cm6XYf0jKIDxI&#10;pgPQPe+xBBOD1KsHhZxBQ3g1mQ5dT8rX2ve8vktkREEGS1YVpKlsudeLbgvlae1NUu88lrQlJira&#10;EgvQzddcFV1Dl8yLrZug3qsuFPwlZQDDM5Zn4cB39K9O5Uggkt6J4earMZyJUAZuEPr5JvbfQ8fY&#10;6NiX+FUSOn3mLPvy1Bl27LMv2OH3PmN/2/kmW3bnYwX2/lh6FMOelP51zw3gLe+Lk19hqPZ1W+Ip&#10;0h9/se7F0IUCMf4q6Rb8DbJYXXkt9BAKfTbE0mcwdCH9+7BqHnj8XxiOsV565TD7ye1bWPjXD7Mb&#10;797Gtj71Knv/6AmoadKnNtyolzYW4xIHRz7BMGn9eNkG0s4cHCPKqYG/x7uF/Kovq5n3LSg7c3AM&#10;KqeG8Fr+3HYHywJofRfa1pjB/ALU826CKuz0IOzoBL/NwsAclUd9bpAuJ313pFRUFQCeBXWL6Ty0&#10;AXq96rp5V0cRExNZrRA5rKRPq2fjtr2kfwGOYuZUy/tpbiH3FWXN431Hys4cqQA1vB/oFnJXUVYT&#10;75tSduaslAqwiPc1XcKyADHe9yXszMFx6pyofq0q5K6uLOj6Unbm4Dh4TlS3VhVyT1dWIGrctTYm&#10;mV+A2R39vKvsDpYFiKwh7czgHeMTGLpQVSg5QfX9VWBVALOxByMK+seXNCUvlrv+qpBHAmQZDT0Y&#10;4Qsl9mDYhfKF+g5SRqWgsgAVoR4fhmquitaeZm+wb0weMykGb6iPeYP8XwMoGz3ett69GNa0pnXe&#10;BGsxGmOpB6lBpvNFY3z4SGMsE8GQ7CsQz/RTDi8YsXUTdUvXX4rhmQtmS6lZ1LIgkqrGMGkFYpnn&#10;5VGwcqOu3aAl/JHUfMrALWB0Tb846Bw48kbZADB9jiHnC8YbKQPVQJDDW/awj46NstOnz+KzWOgU&#10;///Yya/YBx+PslfeeJ8l7t9FFiYQSUUxbCFYhaefa3eLX/zhzxiqfTXG0wV+/LHUCIYuxC+fXiip&#10;m/zs7scxJGeCYUTKH4YuFAinDlGJVHHN9feziYkJDMm+jnx4nPQHYOhCgdhQlhoBVsUTz76OITnT&#10;kzv2kf4ADF0IRnoLR3/VAIugs0WOc90z+A/SJ4ChC7lZgLndhYsGZUEBf7/mWRa+5WEWv+1Rdm96&#10;O/vPwaMseNMm0ieAoQvBckZqWYsKahdbL06E0WbK1gwMXQjG2vPH3tVRs4hegJwTDCFSdlZg6EKw&#10;Vppa96OCmq7CVZt6iQLQtmZg6EIwWVA4gaCGahsFoOyswNCFYMUttTBKBdWdNgqgTVjQ9kZg6EIw&#10;21E4A6KG6s7J9fSUJgvgDAxdCJb/61eMlcLcbnur1Oxo4IEXyDwADF0IpmvoaRznzO22t6bbjm69&#10;70kyDwBDF4JF4foldaUAm4NUKXzLQ2QeAIYuBPNN9DyUc2BOS5Vg2J3KA8DQhcq1ALM7Bsg8AAxd&#10;CCbM6Ik058D8FdxZ9FhJTp9jducAmQeAoQvBvgVqcaYKqkKTm4YoQaCUnRUYuhDM+BXOAqrBZ6MA&#10;lJ0VGLoQbNKq7aJXsJaKL1S4PUMvrQCEnRUYuhBMWdJTmaXjDVoXgLKzAkMXgq011PJeFXiDhftX&#10;9BIFoG3NwNCFYM6VnostHW+bjQIQdlZg6EIw50rPxZaOp21yYyElKABlZwWGLnTBC9BJ25qBoQvB&#10;7i9qgbgKKlutC0DZWYGhC8GsNz0bXjqVrX0YKi1RANrWDAxd6IIXoIO2NQNDF/KFkuPUdL4KKlqs&#10;C0DZWYGhC8EGRWo6XwWzWnoxVFqiALStGRi6EKw7oBKpwI0CwLoODF0IZiSpPRgqmLXQugCUnRm+&#10;YGIzhj4pXyixh1qbUCozF/ZgqLREAWhbI65oXf5tDDtf3vbEGcqgFFQXwBdcMYjhFuqK1h4PZVQK&#10;KgvgbUu8jaEay8MLAYcgyCtGimXmgvswVFpQAMqukL7nMUR7qmjr3Us7cg61xEYPZZMDlvzA0h8M&#10;y5lgI3VFW88C2BYO26DI7VEuANvXPa19SdjKjqFMa1rlqGb+AK+LrL+8fknq6sb4cA9nuz8+/LrY&#10;Q5fJfq3gZYKy+eOZHVDW+iXrroayQx1gdZwf+cWalt2BeGaUXJr0fwjURSCWeckfWT95ZIRK1XSt&#10;roSWb4rD1UAHMY0A6qgpOvxcTVe6EquveNV1r61ojA4fkBcbTWMPfyR9sCZWZEM0xtKr+deqqJNd&#10;ppkkEEudDUQzxt0XWZ7m1EX8drObcjaVgfVdDWGxcC166yPsjuRTLLlhFxve8jLbuO2feazfuoet&#10;2PgC61u/k/UMP8fu6v87u/6321jXzQ+xK69dx+YuGWL14RRriMCiH+O1lXp4Q7w8q3PjxVjNtOCJ&#10;7o8OP0g5mHqIRXWw7z318G52fHScqdkZOSnw99EnY9oSSjqGfHg8m5ubNxm/NdUtHloQiKQnIPCp&#10;DCxFu7Xnr+zTz0+KmnJRGx7bo+VHxSEDdesPDxkf6sG/os9QhlMFqIhld25l7374OVaPuzp1+oy2&#10;NpGKxYiGaPpprO5C8QfvOGU0FYDKv+meP2nLxs+X9r42whbesJGMx4hAJJO/71Avt9cdu0o0xY6f&#10;GMeqcV9Z/gDIPPqytnCVjMcQ6RAMvdxcduwm9fyt5N70DuUP2bGTp9joGH0GDDxfbrz7cf6ub3Ta&#10;iBGmDbCWNwA4nFrULV7Dnn7xLaya4vTF+Cn+6rmLv62ktcXAVD65hcIBzvyl8FZTmMYa6RQVvdxc&#10;t+4mNYsH2atvfoBV6VxwO+n65Wb+bs8rmPCvFrMGcHHdvZvUdA1anvljJpgWuuq69aRv9Zg2gHv7&#10;BtwElvRbHfljJq0B8Ewjyr9apHOQ9HJz24CbVC8qvQGar+MNQPhWj2kDuLftwU1gS0XpDVDMoVjF&#10;IB2kpVc9/2M9T1RuwOaA2G8eMaT7V5vZyPufYXU6FzyEf3rXVtK3Gddcv16LjYrZGLMGULjtRCWw&#10;hQWu0nLS+Jen2T2rn+avwEYnrhkhncSml8ptMyqBLTjl1gCfHj/JbvjdYzy2QTJmY6ZkA6g7Zk+V&#10;3vvoOGu5cYPiBlC4bUkl8DUvtwZ4652jzGw7lTHSWYp61fE/QouWG7Vl2AB/2bGPVfEGoOI1x6wB&#10;XNw2Viq1vLNlhC/Yzw5YnPhmJmjcyZ8coPMoZBUZpzXSWZZ6ubntzU1gS53VwZ9mggaAH5WgfKvH&#10;tAFW8gbgV8EUA7YEltoA85bCQRe0f7VIh6Hq5ea+STeBLY1WB6+aKXcLgm2MlH+1mDSAm/s+3URF&#10;AxR3tG8xmDWAi9s+3QT2xJbcAEUdTVwM0nHGelXzP1bzRFMNT1vS8uhkM0EDNPIGoHyrx7QB3Nt2&#10;6yawpdfq4GEziQYo5mzrYpDOw9arupM3QCdPNMXwtEIDlPgNgMPFCd/qMWkAN/dtuwnsCS/1GzB5&#10;ODqdhzpMG8C9bdtuAlvC1TWA20gn2us1p4M3QAdPNMWobFHQAPDLe4Rv1VR19NOn0YK8oeQhand3&#10;uQM72kttgGJ+HaAYoI6xugtVFUz2UkblzlRqgKr2ZP4vpOnlaU9czhthZHY7TzyFqFDRAGHeAIRv&#10;lVSFEkegjrG6aXlCfRFfW++ovNG+nIEDBax+/sJM0AAN4VWkb1X4gokxb3tvDKvZXJUtPVd625PK&#10;j45wCzUN4OwHVpwAdelt+eNVWL32NLN5+aW+tsROymG5Uc4N4An27ZrZvtzeTzpQqmhJ1vKu/tuU&#10;83JBWQOEaP/FAHVW0Z6sxWosXZfxb4Qn2DsoTtSgjwa5UPxowX28AY5qFVkM8LuA9UsGSN/O4HXD&#10;6+iy9pXFX/F29N0Ft3+LN8ZST2vfQ5XB3nfpYL7+8Kv8PagDrS6al1+E1TOtaU3LpmbM+B+DYi/P&#10;10qgaQAAAABJRU5ErkJgglBLAwQKAAAAAAAAACEAkMwMtXEaAABxGgAAFAAAAGRycy9tZWRpYS9p&#10;bWFnZTIucG5niVBORw0KGgoAAAANSUhEUgAAAH0AAABiCAYAAAEKB+z9AAAAAXNSR0IArs4c6QAA&#10;AARnQU1BAACxjwv8YQUAAAAJcEhZcwAAIdUAACHVAQSctJ0AABoGSURBVHhe7V0JdFVFmhaXbrul&#10;3cYZHVtbaB1lCxCyQEJCwg7BBlkD2MqILW44ogyLiCIi2CoqjEvj0rbgwWETEgiorUcQFJBFBsWw&#10;Z5GwJJC35GVPoOb/6lW91K1X7+W95PESQ75zvnOr/tr+v/671L23bt2LQoaff/6ZBQrkFcVqgISK&#10;igrOgQMHesK+6FWJWgHYuXNnlpyczNmzZ09ONb3WCq6//np2yy23cLZq1YpTTTdWUGizebhj506+&#10;PXnqFPt261ZPXNJvBUeOHOG0x8bwbdHYMaxk7gusUqnEbwX2bl05nSNHQMzhGNCfFd09NrAKjkZ2&#10;4fzpzjt5YeBoVDTLiu0aWAVbbr3DSJlurCA3N7eSNxUAvArrWLt2bZwIGrFmzRpbWlraxyLaWAC7&#10;AoVXH0Cg7qagvwMKEEXd0CvAgYQtDiRVLllrBW+88YYlrtNYgbqTHM3K4tsWLVpY5JJ+K7B1jOAH&#10;kC2qC7N3784ctDu7Jk5kZR99FFgFOIgk+EGVEM9OHjzA4wFVgINIQh5UEgFVAJoOJNBnBQAqCRTZ&#10;2dk/iGJuZGRkXCOCFqSnp78pgg0AmBRKimr9AxlLSkp4P5n24PoQyM/PhzJ20Zw3oACgFwZ37drF&#10;EhIS2Ndff823pjy1EfDbG/4UAG+99VZOhOUJQ24jIyMtWxOBgBRQjwlJu8PB5r/6Krviiit4ZVdf&#10;fbXPrc1uN9YB1FmBwrZtWWG7dsxGFtu60ikiKYk5UlKYc8wY5nrsMVby4ousZP58VjR+PCvs2NFY&#10;B1AnBXBiAwEZtsVEkyKxXGbvkcjsffswx+A/MSdd/F2PPsJKnp/tVQ9QJwXy6aQIAnJ7hkYdukzF&#10;6X59veoB6qTAnnYdLDy9bLmXTLKK9hUebh/hVQ9QmwKv+VKivgRQN52HO4vmagcVWBcKiuoCA10Y&#10;eorgRevWrXufRlm8y+Roi7bVNLJKpgtFIY2uVkGGURYxUuaVUOOUXi6CjRw5OTk7qNu4v0LEv4mq&#10;/QOZzwdQr2jCDNkwTqOhJuBTAbo0tqyqqmLV1dXGwnJoi20g9406gYKCAnPjpNW1yGAqCMrLbV0v&#10;u+DZs2fr1jgurzNnzrSMz8HevXvzuLzh1W98Vda5cVBe78G6XPNrbby8vNxYEMTduQzjDl3dyjt1&#10;/Y5dEvXW2rjpHA26XC7PQAPEoMLpdFoGGW1pPICtqTxY58ZB9THCSy+/bLkrio+P98qjs26Nf/gh&#10;H+XYIiKYrQsNMOhOyt6HBhVDh7Ki++9nxTNmsJJ585iLdkg77XCFc+YY6wm+8enTWRaNbOXzkPzU&#10;UcwWHU13Yt1oZNODy5zDh/OhVfH0aawUN5sb1rPCQSledQXduBxO4aGLY9TImuFVbAyzxXVDEbI2&#10;mTkGDmDOEVDiPlY8dQrPo9cVdOPyAU7l7l183MYbE0Mp9Z7UkZzEt0WPPMzy3nuXp+l1Bd24HNNV&#10;0M3FmbHuxk3jufz4OBGiw3XbNp6m1xV04/ImuZS6/eeRI3nl8qZZvXn2yKKimeuLL3lcryvoxvcN&#10;GuweIPrh8Vfme8JVNjvf7u3W3asun42vWLHikhMnTnDt9ULbuycZ7/R9cWuUd5cDZKC5cQCJEnrh&#10;+lDCb+MAMqhKhAKyTtFE7aDMk4nGIXEwzM3NHSeq9A3y+a9oWLxbRAMGDbE3UbkSETWC0luJIIbR&#10;vxPBGqBxbDHeJh6Q426qPFbKsfUHGs+vpcpnEbciTtsCbNXGm/GLAe24niMGLCwsFMdR4wDOj7qO&#10;QvW6Q1aEkZoKOZprTFRht9vr1wmysISpwcZKiTp1ABW4tq6G9+rVi3PKlCleMjXf+SaAsURYjQdj&#10;Y2M51fAnn3zC42VlZWzAgAEejqcRuFpWvyOvzx16gxgPtmvXzsOOHTt65N3o9gP0FY+Li+P0FQ+U&#10;QIMZP2nSJHbzzTdzqvI2bdpw+orj9hf0FQ+UQEiM10epuIc3NahywYIF7JprruFU5TfccANnXeM6&#10;8TDC4XR66QicF+MD4Qtz57LLLruMU5VffvnlXhwyZIgx/fe//70nrNYRCIEGM76hCYTP+A7tFXZg&#10;hR0jWGGnTqwwsrP7UUd0FH+ThMcdtsQE/nDH3q8vcwxKYY5hw5hz7Bj+AKjosceY66nprHjePFb6&#10;1lus7OOPWcXnn7PKPXvY2ZMnWWGXSHP7GoGwGM+f4ZCR1TnZooQVzv8cV9MB4nUafyTTPV7kYMzR&#10;pzdz0KXP8ac7mXM4OmMsdcZ45npsIiueNpWVzJnDShcuZGWLF/O2THqoBMJjPAxSWLlrFy/nGJ3K&#10;4xIIw8s8jL1AefQjAYXtvXsxe/9+QlKDor9QZ0x8lNdj0kMlEBbj7d3jLKzcvZuXc97zZx6XQNg5&#10;epQnbElL7C5CFE5KFCHGspN7sOxeyTxcueM75hx6Fy9n0kMlEBbjj0VHW1gmPH8yNZXHJRA+KTwv&#10;80r4DHftyvJoEJRHA5287t1ZXmIiTzfpoRIIi/GZkVEsM6KTh8U7dvByR4cN53ETZF4TID/Ys7eI&#10;1SCzU6SblG7SQyVQL+PPnTvHKzFVrvO729uFjab2VWLQA+DNXtDGAygESqAiU0ONjdJhgLRBmBQc&#10;ZGG1EwA0YGq4oahD6pydne33qWbAUDuisVOo3IyggWfYaWlpucRziOOZ9YYNG34tn12rz7CV59sj&#10;qNwfKB5H5fJI1ILCvyXZVRs3brz0o48+ulItR3n4fBVg5cqV7dPT008gTHkc2FL8BzwHF7JnsYU+&#10;Qrfdy5cv/w2FbyBxC8p3AOl4Pk5p9Z/bQg12EUELqPIHRBCN3S+C3AAR5JBplP9GLiBQB3VYunQp&#10;n+lJCvfiQgPUNtSwhCpbv359dPNLgWaEGHTluCQnJ+es6azaSFghVA0NcnNz2+uNNCbIkZum38VC&#10;/bpBrQwNNHZgXrjUlxx2UpgRHI4dO3ZcVqKisrLS+NCwIYnZeCqk3sR/CHMCh240hq6mRhsTVUj9&#10;hTmBQTcaMDXUGCmBPRM20C6/VJhVO3TDTQ2YKF8d6a+P6vpKqa6UkHYIs2qHaniwu7j+wnHQoEFh&#10;fwkpUS/DfU3h9UXMqlVn1so4Jgao+c4n5b16vQzHGdNUuS9OmDCBv2mVLwzVt7DgtGnTLG9epRzU&#10;DwkZz8rKsuSrjXgkBYTVcBAziMHHH3+cb8eOHcvlcnqzTllO/8ZXxo8ePeqRBcIGM1x91QxKuXy1&#10;jFnqanz79u087utVM2bGSlkgbDDD4SH5/Zg+pxzE13FqfOvWrTyOueXq/HIZP3TokEcWCBvMcFC+&#10;X6d7b49Mvk+Xhsv4N998w+O+3q8fPHjQIwuEITG8rkNUTOAHV69e7ZHJz+1PnTpliW/evJnH9c/w&#10;ZfzAgQMeWSCU9xX1Mry4uNjrSSfmxJgaVCknFch5NKCcJHDy5ElLfNOmTZa4nn///v0emc7S0lIv&#10;/eAsIOSG+6OzqIiVkDL4agJcsWKFR0l8JQHm5eVZ4nv27LHEz5w5Y4l/T+mmtnyxQQyXlDMpFi9Z&#10;4pEtp05QZ0voMyVMaaC/LztMbFDDoSyYS/Wo8tPkTXy2Aj788MOWNBCDnS10skNY1oFVNPR8/tig&#10;hjckw284XXrkF9CYQsK/EaLrsI28aKOBiD0x0T1tpH9/5hg8mDlHjmTOe+9lRQ89xFyTJ7Pi555j&#10;JQsW8O+HimfP5ix68EFmS0py12tq08DwGY6Tjzpvhs+Z6cgKO3fi81z4tJGYaD5bwtY93v0FNmZI&#10;YKrIkCGiA+5ROmAWK3l1Piv9+99Z+Zo1rJJ2/erDh9k5l4sVpqWZdVAYNsOxloZcT8NEGzc+itnJ&#10;eDu+gxfePzVtKk93pAxkziG0B4waxYpoD3A99CBzPfEEK372GVYy/xVW9t57rJwui5V02XP992Sj&#10;DirDZzhmQxF9gXtcej02hoyPJeO7seJZs3i6vVdP5hCzppx30R6Qig6gPeDBCe4OeIY64JWXWek7&#10;i1j58uVGHVSGz3BpmKCELueGC+Ox28OjgB1TxpKT+O7v6N+POe4cxBxD73J3wDg6B/AOmMSKn36a&#10;lfz1RaMOKsNnuDRIUMIUl8AMqeJnZ/LwymXL+BYo6Ekd0K8P+2jGDCFx4y3yetFD6IDHjTqoDJvh&#10;fI6bQglTXAJhj8dxwktwz46qpjs7R0/3bCjAkTJAhBgrGp3K9wCTDirDZ7iY4uU11csQl0C4eNaz&#10;7nACGS6mhcFwe3IPHgayaQ+QcN5FJ8ARw4w6qAyb4fJbT0kJU1wCYccz7l1dzVdJZ3n1m1AVBX36&#10;sNN0DjDpoDJshst5bZISprgEwmfoZCXDMq2SrtfHYmJ4GOBz4ejylxcfz/ISElhejx5GHVSGzXB8&#10;KKtSwhSXQPjUU095wjKtnAy35Iuq6aysmFiW1bWbUQeVYTNcTuaTlNDjKiDPmzpNxGqQ/8Ybvst0&#10;imT7O3t/jawzJIbjCwJT5Srl18q++H+RUSz7iSeNaZIHR45mP/Xua5Gdevc9Vl1SwrInPaHIvZfW&#10;0SlRL8MBU+UqD86Za5ydeD74w5i7jTqolDjvhoOn8wuMn4yHkvlZ2ca2VTocDqF13QyfhQJ4KChh&#10;aqQxUkIanZ2d3VaYFRhkQfmoFsByZ6bGGgNxEpbAA0ipvzAnKLSQhfFUVQUeBJoabwjiub8KPMGt&#10;j9EeyErAxjwPBs5QdRXq1w+5ubnr1UobM0nXx4XaoQVOFlT5u9SIcdWJcBO67Nu3r6VQrxl1AmYb&#10;E69LS0srE6KAkJ6eXiSCfkH1PiGCCPMVOmj7X1xQR0BnbEmH57Bds2bNZApnrFu3LgXxgIBKSJE8&#10;Knx1RkbGLVTBWkzfXrVq1R9Xr159O/KsWLGiJeXD9OxLZKNK45uxlZByAPkp/biIclD87PLly1vT&#10;dtGsWbMupq1TyL8V2x9In/nEaKrra8gAkleK7WRFB78LSfuFUgmD4QhT5bOxBSg8gdKqEUZHkEJ8&#10;rjjJXGTAtQgD1Nv8RCPrA6jsdqJu+AfYynxUH18Qhjp+G7aUzg1HGCAH3EKOuInkU4VI1blehncB&#10;RdQD6oQ/Llmy5AqEqdHWXChAilnmllM6X1pHlathMuoeEbSAyo0RQQ45x12FWlZvtxnNaEaD4ejR&#10;o9fn5OTcQ/xLM7046NChQ78WXfXLAg0i76XBpHEk3cy6kfq0av/+/d6rvjUkSKkck7Igngw0I3jY&#10;bO4/pphI/T1ddH34QaekKl2h06dPC7XNwCMtPDxoZg3xNEn9PNyE48ePW/oZpP7Hp63hQXZ29gxd&#10;Af0xmARecJgMbaZ/qs97VRQVFVn6HTx8+PDNwjXnB3l5eY+oDWKypo5fwodbvySaoPoAzMrK4g8T&#10;zgvUhkwONyndzPpTvhJWofoCFC4KLahivp6MpH4dMilbXz755JOsX79+Fsqp3ioxZVzPF+yk/8ZO&#10;3fH619XCTaEFVWxxuorzOUBLSkryYm15ZsyY4ZWnKVAF+lz1h3BTaEEV+3R6Xb9jCpTy6zTJqVOn&#10;etLGjBljSUtMTLSU1YkVqzEaxktnU3pjpjrAa/JOp3tTFhUVZSHkP/30k1EuidFunz59AiLujdWy&#10;YN++fS2sLT3Yb0WD5QXldHDRokUsIiLCQzhYjYM4itUy8jNvyddee82TlpGR4ZUuPxaUxFlDpZpm&#10;SseHCXqeUPKCczqIT87vuOMOI99++22v/NHR0RbKT199pW/bts2SHhMTY6GaZkqne2avPKHkBel0&#10;sHXr1p7PciXVr9lVdujQwULd6Xr6t99+a0nXzyRqmik92A/Dg+UF6/Q333yT3XjjjRampaUZ86pf&#10;+oP66VtP37JliyX9tttus1BNM6Wf79vERuV0fQ484v7+olcfLly4kF133XUWqh/zq8Ra8Cp1p+vp&#10;+Jexmn7TTTdZqKaZ0v19Fx8sMftUX6BfvVdvdE4PhvhzIVYwC2ThAhCDsSuvvNLCVatWGfPqO4dc&#10;3MBX+saNG/2mq2mm9MzMTK88knjj6KJ+wkx0Uz8Ewibj9GA5d948r3UIlihrGahs2bKlF9959132&#10;/vvvs6uuusorTf8ft54OYn0UkxzcuWuXpXyoecE6fc6cOeziiy+28MPFi415wblz57JLL73UL7E6&#10;j6nsPffea8z//PPP83Rd/t2OHV51hJIXrNMvZF5YTj99mhXS7VYhfs0CnjjBCvPy3NywoYZ06vdi&#10;amrwxP+A9XrUdmTbx4/X6AT9CgrM+oeITdfp+/a5F2SRpPvnQroH9lBds6QzVreIdP/YGYs5RIuF&#10;HLp2da9hEh/PbAkJ7nVMkpPdi7n07etezwT/ARo8mP8Imq9rMmaMe3GX8eP5Ii4u/Bdo8mTmeuop&#10;vtBL8YsvspLXX2elb7/Nyv7xAStb9r+sHLeKX3zBKrduZVV79/Kv58+S88/RoLQU4wzoT/f+Rjvr&#10;wCbpdFsEVt6phVi/hZzOSY63cccTxaI19ugoN2OimT1W/O8orhuzx8fxNR34Sj7JScyB5Uzw7yMs&#10;aTJwIF/Vg6/rgh9CjRrJivAfJOwE+BcSdoKJE1nxk0/yH3TztV5orFAyfz4rfetNVkYDw7KlS/nC&#10;NxWffcYqN29mVbt3sWq6b6+mMwL0NtkbLJue0+PiyJHkRMHqbPOPrHzBOW6c+4jnR31UzY+usH4N&#10;nC9/eAXni0U9imc/J0q74ejbhzkG9OcL+/CfYGFtG/wIi3YCnAn4TsDPBBP4TsDXusFOgPVu6JJQ&#10;8sorrPR/FrIyukMooyO9fOVKVrF+Pav46iuuk9HuINjknM6PVJU9evA/0EtWfv+9aM0N5333WdK5&#10;g2VZOFxSON592nf/6Ese/XKBEwl7ErWJywA/C9AOgHV9BopLAXYCrO8zYjhf44f/Hg4LHdGZgO8E&#10;jz7qXu9n6hTaCWbSTvA8K3npJVa6cAErXfQ3rpfJ7mDY9JyuOsrAyl07RWtuOKjj1fQhdO1WKeWZ&#10;5HSLnDve7Xy5nI8Ejv537ridbfnyS8w2ZfPomo4dwE6XAf4/QM9ZYBDb2bsX+/qf/+SvbwH0wd7d&#10;u9laSufrHU3ETvA4c2EneHoG18VkdzBsck63d8UyYr4pf9kn4Rw72pKuQ8qx9JAKLudHOpzuXtFH&#10;xTnqTB0/PTWdr+vkIEdn0pGuwzSF2Xk3jQnG0Zlg/H3MNeEB3q7J7mDY9Jwej8GWb8pfFUo4/3y3&#10;JV2HlDtTRwqJG2oZ7yMd1/qatawk+JpWSYnk+Jq1rCQc/eRloL+QuFG5c6cyHkjl7ZnsDoZNzuln&#10;6Brrj7rT7eR0NV2HlNuo01WoZYo0p3vStLW7qo4cYWfo1H8mMUFIakfF9u3MljKA2e5MYTYaD6Be&#10;k93BsMk5/QQNtPyxXDu9F4wZbUnXIeX5dLSpUMvYZrrXLZNQ01RgEbcTdEkAdeQPG0ocxtvhpNN/&#10;/sgR7BTd/p2kW8OTdFk4RZcF1GmyOxg2OafndInyy1I6XarIGznKkq5DyvPuGiokbqhlCrRFJ9U0&#10;FRWHDxvlQE50jJsxsULiRumWb1hutzg34+N5WZPdwbDJOf1gp85+WbLD6vSc4SMs6ToWtWrNHqYd&#10;Q4da5sS06ULqxsuJPYz1lR865JG7tmwRUjc+v6MNl6+k+3gVJ56eyQ6Row9FRXMij8nuYNionG5a&#10;OD9Y7ouOZT+2j/BJ13fuPw9LHLprmCX9cOpokVKDKqeTHUy5U8TcUMv8PGWqkLpR8OFiEaoBRuZq&#10;GfDYrNki1Yx9sd3YjxGdrOxU//t0dVWrBnc6OsakZLDc1aZ9k+VpvKAx2BwMVYTF6fn5+S3VRvS1&#10;1EJxtIOZzzzHtt7WtsnwhwceMtoZLPVnAZjurfpDuCn0UBsBTTApXB+eOnCQHflwCcuc9xLn3scm&#10;ce4ckcr5Xcpg9m18Dw83tb495FTr394vxdO21EXqdvj9D9iJvXuNdtSHOvSjPDc390vhotADC4Gp&#10;jYHq4EICZwGT8s0MjqYnffoRTgztf3F9IScnp1RrmO99JpwN0fX+QqC6fK8OTBzV+5z4jXBJ+GBQ&#10;gjNQYE++UBkI9NO4SuGChgMpMVlXSifmwfs6G1zoQL/gWYep3yTp7Ho2Ozu7jejyxodjx451pcFF&#10;rkn5ZgZGcvKORreUWDMuEKxZs2Zsenr6DHD16tW3CvF5A7VTVK8VbgME7BFBD4SN571tE7C6L/V1&#10;KxFFvAKytLS0QXQHdQNtFxH7QCbSj2zcuPFSnjmUoMZ+JRuRkPGMjAwospvicbT9kScSKLyKOu8g&#10;8TMh4qD4C0KeSR37L0LMQXWsQxqVfZS2FqdTOIZ4QKTzhbIpPgVxyEl2I89IwKrFIt9+6sAI2r5O&#10;eSpoayPuFtkkWlAa/vMagwjCXEpYt27df1A9maiL2FeIYdvrFOfLNwMUf4DiyxCm7SSKQ/83ia8K&#10;2YtE1PEF4gAcRfl+FPJhQszbh9Np+wnxLBG2eXQmPf9NbG+SBx9up7ENKXSnkxJ3E88hjPWx1TQy&#10;AHviJhHlQDrJZiFMiralcDnJqiGn+O1UphvJinlmAZJxp2M9bbV+FZT2r5SvVNZFnZUMOckqwZUr&#10;V7bnGQkUP05trBJRL1D6MuJaEfV0voiird9IPZCPyBclB0j+LMV/QJjamE/xfTyBAP1Jdo7S9wgR&#10;8hRQHDqWCvKjGWlqu5QP/dQgZxyP08VRfSOFT5BiVUjTnQ5QHHvoTMpzNeVfB+Uhp+1y5CX+lgx9&#10;GGE4XZSBfBuOfuJKCqMObjBt9yKd6rsZezodgf2p/CTIqM7fUf6BIp07HXVu2LDhSkrbQvKvIKP8&#10;iynsgg2I66D0Dyj/xyKKo3wE6vz000//HTohTHkWII3aiUec+AdKS6AtHOhxOnErwgDlnY3yS5cu&#10;vQ5lZPui/Fj0ERZwx2r6Uk6yhnd6M5rRjF8sLrro/wHdHgWB4yShlQAAAABJRU5ErkJgglBLAwQK&#10;AAAAAAAAACEA/1PE0k0LAABNCwAAFAAAAGRycy9tZWRpYS9pbWFnZTEucG5niVBORw0KGgoAAAAN&#10;SUhEUgAAAGAAAABgCAYAAAGVn0euAAAAAXNSR0IArs4c6QAAAARnQU1BAACxjwv8YQUAAAAJcEhZ&#10;cwAAIdUAACHVAQSctJ0AAAriSURBVHhe7Z1/jBXFHcAfdyAtXEXgENQWTpMaa2lFntam/5y1oRqS&#10;1j/aNA3xjzZSk5IUbNT+YTVpq201/ZEmTWNjRWss1qalnJyHKAcKWKVWUQ4PhIPjQA6Q+8G9+/3e&#10;3WM7330zc7Oz33k7szv73j54n+QTjt35ubNv3+zszL5UOLZkHG2LRRCB/+fy56cisI2iGJ4IDGVg&#10;SIhF2D84STer8UQI4vRY3hvh/Hm6R4EbWIwAqrj3wCgeYenOIRpkivcyk1OBxQijk/4yeQIyWQRt&#10;w1CDpoTpgu2gMjzb2Q7PRrpNZIwcFHefvFMVgW33RVDhiXBiNE83q/FEAJF28+CLMHOrumg8sBgB&#10;xBD3u7I/ZDyBRIMaz6PIpV/++jw0UFg9YAFsKWZQ9NgI6sDDyxmI8ECCuvA4YgafKHIumcATlzOw&#10;hTID8NBw8AW/GGJarnIGYFjkdFyxDER1yLKLGybLIAy+xDBZBrHY3NNZyIDR3J9DA5q6ubeDplhK&#10;sJKEtbn/CE2VggWyYYHG6ehOG7psyXT5dmgoAx0ytm9330ThbzEDIE9CsUAqpxGD+MOx8UJ4moH7&#10;HxG2DTOIt89NuP/OeJmEV2UAiImK6rB011AhvJjB3ftG6G4vP9wv9E+JOvDwYga6kXVAM7DF1rM5&#10;PIOBXHAHTweeuJwBaAMxPV8GYFQ86WEZ9GUD+rVFkNNCM4iCnBaaARgGLB1lBszFO/Qyw+K6FstA&#10;Fywul2bQ9aX/+O9Kg8hMBF953fSnbTrzLtsw59XgkrfJt8PF5GA7bcioaenPogGi+NMnr6bJUxZ+&#10;cTYaMIw6zLnl9ob6h9evJRHgK7Vgy8A5nki88jxrm3uP1D6y8Ta3cxLIdTfPFxJJrihYwAS7YOWq&#10;ZbTkqZTbREiguPzMjkF6UfAzbxseB5VTON/4jm/8b9hNTNwW1UWt5t8xtSTeX05kPYOQ0G3l6XJa&#10;Mp4Pp4y4L4w2ePJ4lqf3Vr/YcQfoDqaK1VIPVUedsToTbiJfizx9jpAhqAMM5MrxMG1RCzcacvoc&#10;eQcxLD3ZvHP/wTH3nId0JoNG0TWRy+fKETbWEJe8Nuj+vXSX+mpRSibg0YhQRi5H2pE0btsz7Ckf&#10;lyPtgMtXkpDLx+VgO4kwnFBusHJxOdhOwU9aGgQ2ZXXbCFoeLgfbSd2XKYyXlJp7dL5zONhOyVKC&#10;5Y/KwXYq/NepHM3GPifZk1hdOdjOAO8h56ctyGUezSNQjtQblV3YOhhpzEWFp18TRo5Uge8phhtt&#10;AI+1xLwiyahbdscCNIDgp17JOM+d9PbNVRwbyTt3vW/eczVWpObZD36EBkqqSrDASdI3XlMlobgj&#10;FU0975Bm44NMvBnjVcyvCwbXrvrx726gxQrmkr+2PUMTSpxXrH1sMS2mgpfOTWARk+RV37r7Vlpa&#10;CSRwUvW1xKzrb16EBUy0Hlr682igBAuj57T0BCRAnLacxbvkfzw2Nfqmsp6OnS56bOPDtPQEKRAM&#10;vsrbbPj37iwtanEeOjTmi3vj7sKDKr6tZeA4LT1BCAgCt0Tt6kpmodNvwNnxvHPNa4PuvyI8zaAK&#10;AJ/e7t0e1o+lQoTFk66qAhukZl6hGlTSFM5ZG7D0Vvx32Hm0Y1xdgVPkvlTGM4vAUBtDS3CvzOCD&#10;yqoKwBRnFWI4XW3D01ZV4N9nio86/Kkr+FLHnKfx5FmXCdKUnvRVFdCZeQT87LD/Uid77et2Rrdh&#10;cM2XvqoCoAlZcsbNJUdaTgOEy6AN5mMP/opV4Dt7w49KNJFT8FZy5YKWhOlbNnCngUllLFoBMElg&#10;5VNWAIZE2N+2Hg9FRSwfV1UBeMbFEP8uJ2L5uKoKQEcqaYjl4xb7DCQJOIvl8rlWSgUa31L0xYpV&#10;AEwKWNlcgyqwRHNOXtxgZXMNqgBYrod7jNvfLtKV16kA8xcd5bkyYWXh6lRgR2/OfTLTG8PTmSAC&#10;b/B1W6BcYGXxqFuBp07ojSTYpIFONimqyWcAW+QZF0M6c3ZBkwqAhyOu1tIFyxvVtAIgPOiLEyxP&#10;pWEqIPtE1zjNOjpwcLA8lEatgE0WbQ8xlBm2AsdG7H4WYHIVlk+guhWAOXSwIMg2fKV2WLEKnLE0&#10;hhlE0T6OrqoWgCMeF785Sley2VDnFNrWE322FrxN4rrX7T9vgHUFtPQEJIDst/eOuCMWQcAt4PPd&#10;Oad+WzwPSZh1P9/QSEufSjW80L4RC5RofWCBEuolT+97lpZ6Cp05Q4mw5dwkLbKfunRjPRopSerQ&#10;8I+EfSaa+3Ozli+/ghavSpVycPmdq76Qau7tRE/RqtxpL/acuvKO795ID1tE7ntqCZZJVX3nrnl8&#10;JT2aBqx7oqES5p5VknPX/EqvIWav37seS6CqBTf3HaWHWUFTz2E0YlV7ku+IVDo9gx5xAbjsYBEu&#10;QGEOGkyk+MnBMfeBMvO+A6PuKurLFLM+bFn7y01fo0ddoHSzukvqwlZYzBxtGBFeOuRZQq5p3SsZ&#10;p31wwj8A5hkLYmg0ALDSxmhazNZtzbgPSOLgwNAkOo57KfnU/KBtxDet9MEPkQlhYRpgP2lJkat1&#10;Hl+V2OnEoYlkTKwBPr9LcYxMG+Crewpvl5CBVcbLdtudmBzWx48kZ3LQptP4k204Qdy/FQ3gi8A8&#10;PBx8Vq1uK8FyPYVNpMLlBiazwsJn+K6AqZXffGfY87blk6PC8lzTBjCZL9dHwsIXH5ZOHK5rt//I&#10;yyYwWfLyVulSZNoAnRrPMjCOk97HLJsrbiXhCdh4CWc+mHI9e5uirGkD3Ek+TlGBh01rPhgN/yQY&#10;EV6akjQGSe8L3hCHlZdr2gDgR5ZfDATAkvDFEZZILX/D/J17cYKVETVMA8T5wJsBn5Je8h3yfHfW&#10;+dzO4IZZQK6tSQJd14AZpgGYUe8qL2Sw44UapQFA6PtX8YMdK1TTBmC39dAd/fXRMXeMA7Yv2Dbo&#10;JOjGs6wYvYbHtAE+HKpedoJ4pCN4ESDXtAGgL1+lOOyqoGWY74C1Cb/jLCf8Df+6hv0SjrIa9ELl&#10;POk7G539YNgGAKe/XNqFD0nngYMG135mlAZgXrm98FNuFzPvDhi8cF7URgOIPnBgNDFLpEuFzg+4&#10;KLXdALJfeXPY+dvJ8o/RxwV88tG3EehqqwFmX4TdU7jqYsfCSJufAFsv6KgERqKuTWLavgTBSKmt&#10;9zQllX+eDv8WJZ9xfQfEvRq0XFxje5lV3F/CILwooNI7RjAhC6tbZEvRAKIzSY8BZk3A7xZXwq0D&#10;3GjOMr27NbHUDSALXbiOEq3ANwFODuN142EsRwPA+9iGY5ouGJX+bN7u+9KDVDSAtcm58Mab+8nd&#10;McwRSjK/77S4+NrEoAaA8f/Pkv49jPKxaSTwL3Q357+acW56Y8i5t33U2fJxzukeyzvjFTQmtId8&#10;sZb0bMc0+QR8//3Rih79hDGq33aGGLGM07CXIJj3uOq9EfesTyowMQqmhKO/65UUsQYI+4OBcFmC&#10;4YgN3Tmn1J+T1p6cc8PuwWgDY2Ww/qGn19HDLtI43dovrSPCW5lh+c+Dh8ac5z7KkYM34ezs87qR&#10;3O7DjxvCUiF46/JluhOdKs0Vd82mB91LRb6cv8LUeedCDblGdWORq0Zzbjo9hx5jDa5N16c29wxg&#10;CVU1EN7vkibHMgI1Nc+0w48/4xlURZ355z2PwrErHEKbpNMz4MU87lrXpp433S7VRaz7q+DkWLi/&#10;doMuwK6SYFKp/wOSHWXNFC11lAAAAABJRU5ErkJgglBLAwQUAAYACAAAACEAfitCF+AAAAAKAQAA&#10;DwAAAGRycy9kb3ducmV2LnhtbEyPwU7DMBBE70j8g7VI3FrHBVoIcaqqAk5VJVokxG0bb5OosR3F&#10;bpL+PdsTHHdmNPsmW462ET11ofZOg5omIMgV3tSu1PC1f588gwgRncHGO9JwoQDL/PYmw9T4wX1S&#10;v4ul4BIXUtRQxdimUoaiIoth6lty7B19ZzHy2ZXSdDhwuW3kLEnm0mLt+EOFLa0rKk67s9XwMeCw&#10;elBv/eZ0XF9+9k/b740ire/vxtUriEhj/AvDFZ/RIWemgz87E0SjgYdEDROVLBYgrr5SL6wdWHuc&#10;z0Dmmfw/If8FAAD//wMAUEsBAi0AFAAGAAgAAAAhALGCZ7YKAQAAEwIAABMAAAAAAAAAAAAAAAAA&#10;AAAAAFtDb250ZW50X1R5cGVzXS54bWxQSwECLQAUAAYACAAAACEAOP0h/9YAAACUAQAACwAAAAAA&#10;AAAAAAAAAAA7AQAAX3JlbHMvLnJlbHNQSwECLQAUAAYACAAAACEAHlLZA2gFAADfEgAADgAAAAAA&#10;AAAAAAAAAAA6AgAAZHJzL2Uyb0RvYy54bWxQSwECLQAUAAYACAAAACEA4pA/2FoBAABZBAAAGQAA&#10;AAAAAAAAAAAAAADOBwAAZHJzL19yZWxzL2Uyb0RvYy54bWwucmVsc1BLAQItAAoAAAAAAAAAIQB0&#10;/ZYU/Q4AAP0OAAAUAAAAAAAAAAAAAAAAAF8JAABkcnMvbWVkaWEvaW1hZ2UzLnBuZ1BLAQItAAoA&#10;AAAAAAAAIQCQzAy1cRoAAHEaAAAUAAAAAAAAAAAAAAAAAI4YAABkcnMvbWVkaWEvaW1hZ2UyLnBu&#10;Z1BLAQItAAoAAAAAAAAAIQD/U8TSTQsAAE0LAAAUAAAAAAAAAAAAAAAAADEzAABkcnMvbWVkaWEv&#10;aW1hZ2UxLnBuZ1BLAQItABQABgAIAAAAIQB+K0IX4AAAAAoBAAAPAAAAAAAAAAAAAAAAALA+AABk&#10;cnMvZG93bnJldi54bWxQSwUGAAAAAAgACAAAAgAAvT8AAAAA&#10;">
                <v:rect id="Rectangle 113" o:spid="_x0000_s1027" style="position:absolute;left:17942;top:895;width:63177;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iwgAAANwAAAAPAAAAZHJzL2Rvd25yZXYueG1sRE9Na8JA&#10;EL0X/A/LCN7qxmpDSF1FimLTW1OhPQ7ZaRKanQ27a0z/vSsIvc3jfc56O5pODOR8a1nBYp6AIK6s&#10;brlWcPo8PGYgfEDW2FkmBX/kYbuZPKwx1/bCHzSUoRYxhH2OCpoQ+lxKXzVk0M9tTxy5H+sMhghd&#10;LbXDSww3nXxKklQabDk2NNjTa0PVb3k2ClI/fBeZe25P3W5lCueO72H/pdRsOu5eQAQaw7/47n7T&#10;cf5iCbdn4gVycwUAAP//AwBQSwECLQAUAAYACAAAACEA2+H2y+4AAACFAQAAEwAAAAAAAAAAAAAA&#10;AAAAAAAAW0NvbnRlbnRfVHlwZXNdLnhtbFBLAQItABQABgAIAAAAIQBa9CxbvwAAABUBAAALAAAA&#10;AAAAAAAAAAAAAB8BAABfcmVscy8ucmVsc1BLAQItABQABgAIAAAAIQBQOfViwgAAANwAAAAPAAAA&#10;AAAAAAAAAAAAAAcCAABkcnMvZG93bnJldi54bWxQSwUGAAAAAAMAAwC3AAAA9gIAAAAA&#10;" fillcolor="black [3213]" strokecolor="black [3213]" strokeweight="1pt">
                  <v:textbox>
                    <w:txbxContent>
                      <w:p w:rsidR="00AA0524" w:rsidRPr="00A553F2" w:rsidRDefault="00AA0524"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6"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7"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8" w:history="1">
                          <w:r w:rsidRPr="00A553F2">
                            <w:rPr>
                              <w:rStyle w:val="Hyperlink"/>
                              <w:rFonts w:ascii="Century Gothic" w:hAnsi="Century Gothic" w:cstheme="minorBidi"/>
                              <w:bCs/>
                              <w:color w:val="FC1818"/>
                              <w:kern w:val="24"/>
                            </w:rPr>
                            <w:t>/smlcodes</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href="https://twitter.com/smlcodes" style="position:absolute;left:19908;top:431;width:2676;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zNwwAAANwAAAAPAAAAZHJzL2Rvd25yZXYueG1sRE/fa8Iw&#10;EH4f7H8IN9ibprohsxqlCIKFIZuKsLdbc6bF5lKSTLv/3gyEvd3H9/Pmy9624kI+NI4VjIYZCOLK&#10;6YaNgsN+PXgDESKyxtYxKfilAMvF48Mcc+2u/EmXXTQihXDIUUEdY5dLGaqaLIah64gTd3LeYkzQ&#10;G6k9XlO4beU4yybSYsOpocaOVjVV592PVWDCS/G6Kt+/q3J78tPiWI7Nx5dSz099MQMRqY//4rt7&#10;o9P80QT+nkkXyMUNAAD//wMAUEsBAi0AFAAGAAgAAAAhANvh9svuAAAAhQEAABMAAAAAAAAAAAAA&#10;AAAAAAAAAFtDb250ZW50X1R5cGVzXS54bWxQSwECLQAUAAYACAAAACEAWvQsW78AAAAVAQAACwAA&#10;AAAAAAAAAAAAAAAfAQAAX3JlbHMvLnJlbHNQSwECLQAUAAYACAAAACEAQLsczcMAAADcAAAADwAA&#10;AAAAAAAAAAAAAAAHAgAAZHJzL2Rvd25yZXYueG1sUEsFBgAAAAADAAMAtwAAAPcCAAAAAA==&#10;" o:button="t">
                  <v:fill o:detectmouseclick="t"/>
                  <v:imagedata r:id="rId19" o:title=""/>
                  <v:path arrowok="t"/>
                </v:shape>
                <v:shape id="Picture 118" o:spid="_x0000_s1029" type="#_x0000_t75" alt="Vector logo Download Youtube Button logo vector" href="https://www.youtube.com/channel/UCO0JjZa8BcRvc3rTe0BL9HA" style="position:absolute;left:61141;top:354;width:3802;height: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BqqwgAAANwAAAAPAAAAZHJzL2Rvd25yZXYueG1sRI9Na8Mw&#10;DIbvg/0Ho8EupXWyQzvSuqUMBttx3eiuIlbj0FgOttMm/fXVYbCbhN6PR5vd6Dt1oZjawAbKRQGK&#10;uA625cbAz/f7/BVUysgWu8BkYKIEu+3jwwYrG678RZdDbpSEcKrQgMu5r7ROtSOPaRF6YrmdQvSY&#10;ZY2NthGvEu47/VIUS+2xZWlw2NObo/p8GLz00mec/GR/y2F1tMtzHG6umxnz/DTu16Ayjflf/Of+&#10;sIJfCq08IxPo7R0AAP//AwBQSwECLQAUAAYACAAAACEA2+H2y+4AAACFAQAAEwAAAAAAAAAAAAAA&#10;AAAAAAAAW0NvbnRlbnRfVHlwZXNdLnhtbFBLAQItABQABgAIAAAAIQBa9CxbvwAAABUBAAALAAAA&#10;AAAAAAAAAAAAAB8BAABfcmVscy8ucmVsc1BLAQItABQABgAIAAAAIQC0bBqqwgAAANwAAAAPAAAA&#10;AAAAAAAAAAAAAAcCAABkcnMvZG93bnJldi54bWxQSwUGAAAAAAMAAwC3AAAA9gIAAAAA&#10;" o:button="t">
                  <v:fill o:detectmouseclick="t"/>
                  <v:imagedata r:id="rId20" o:title="Vector logo Download Youtube Button logo vector"/>
                </v:shape>
                <v:shape id="Picture 119" o:spid="_x0000_s1030" type="#_x0000_t75" href="https://www.facebook.com/SmlCodes-216971275364320/" style="position:absolute;left:40467;top:196;width:2783;height:3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h6wwAAANwAAAAPAAAAZHJzL2Rvd25yZXYueG1sRE9Na8JA&#10;EL0X/A/LCL0U3USw1OgqIhSEkkNTD3obs2MSzc6G7DaJ/74rCL3N433OajOYWnTUusqygngagSDO&#10;ra64UHD4+Zx8gHAeWWNtmRTcycFmPXpZYaJtz9/UZb4QIYRdggpK75tESpeXZNBNbUMcuIttDfoA&#10;20LqFvsQbmo5i6J3abDi0FBiQ7uS8lv2axSkNsW3+e14vdJiwIM/nZuOv5R6HQ/bJQhPg/8XP917&#10;HebHC3g8Ey6Q6z8AAAD//wMAUEsBAi0AFAAGAAgAAAAhANvh9svuAAAAhQEAABMAAAAAAAAAAAAA&#10;AAAAAAAAAFtDb250ZW50X1R5cGVzXS54bWxQSwECLQAUAAYACAAAACEAWvQsW78AAAAVAQAACwAA&#10;AAAAAAAAAAAAAAAfAQAAX3JlbHMvLnJlbHNQSwECLQAUAAYACAAAACEAkQDYesMAAADcAAAADwAA&#10;AAAAAAAAAAAAAAAHAgAAZHJzL2Rvd25yZXYueG1sUEsFBgAAAAADAAMAtwAAAPcCAAAAAA==&#10;" o:button="t">
                  <v:fill o:detectmouseclick="t"/>
                  <v:imagedata r:id="rId21" o:title=""/>
                  <v:path arrowok="t"/>
                </v:shape>
                <w10:wrap anchorx="page"/>
              </v:group>
            </w:pict>
          </mc:Fallback>
        </mc:AlternateContent>
      </w:r>
      <w:r>
        <w:rPr>
          <w:noProof/>
          <w:lang w:eastAsia="en-US"/>
        </w:rPr>
        <mc:AlternateContent>
          <mc:Choice Requires="wps">
            <w:drawing>
              <wp:anchor distT="0" distB="0" distL="114300" distR="114300" simplePos="0" relativeHeight="251669504" behindDoc="0" locked="0" layoutInCell="1" allowOverlap="1" wp14:anchorId="77E292BF" wp14:editId="4A24903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1B42B"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Pr>
          <w:noProof/>
          <w:lang w:eastAsia="en-US"/>
        </w:rPr>
        <mc:AlternateContent>
          <mc:Choice Requires="wps">
            <w:drawing>
              <wp:anchor distT="0" distB="0" distL="114300" distR="114300" simplePos="0" relativeHeight="251659264" behindDoc="0" locked="0" layoutInCell="1" allowOverlap="1" wp14:anchorId="77BC635E" wp14:editId="113CF680">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A0524" w:rsidRPr="0093109A" w:rsidRDefault="00AA0524"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A0524" w:rsidRPr="0093109A" w:rsidRDefault="00AA0524"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635E" id="Rectangle 120" o:spid="_x0000_s1031"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LMoAIAAJ0FAAAOAAAAZHJzL2Uyb0RvYy54bWysVE1v2zAMvQ/YfxB0X22nH1mDOkXQosOA&#10;og3aDj0rshwbkEVNUuJkv36k5LhdW+wwzAdZEslH8onkxeWu02yrnG/BlLw4yjlTRkLVmnXJfzzd&#10;fPnKmQ/CVEKDUSXfK88v558/XfR2pibQgK6UYwhi/Ky3JW9CsLMs87JRnfBHYJVBYQ2uEwGPbp1V&#10;TvSI3ulskudnWQ+usg6k8h5vr5OQzyN+XSsZ7uvaq8B0yTG2EFcX1xWt2fxCzNZO2KaVQxjiH6Lo&#10;RGvQ6Qh1LYJgG9e+g+pa6cBDHY4kdBnUdStVzAGzKfI32Tw2wqqYC5Lj7UiT/3+w8m67dKyt8O0m&#10;yI8RHT7SA9ImzForRpdIUW/9DDUf7dINJ49byndXu47+mAnbRVr3I61qF5jEy+n0LD+fIrpEWZHn&#10;x0V+fkqw2Yu9dT58U9Ax2pTcYQSRT7G99SGpHlTInQfdVjet1vHg1qsr7dhW4CNP8+N8EYNG9D/U&#10;tCFlA2SWEOkmo9xSNnEX9lqRnjYPqkZiMP5JjCSWpBr9CCmVCUUSNaJSyf1pjt+Q22gRM42AhFyj&#10;/xF7AKByf4+dohz0yVTFih6N878FloxHi+gZTBiNu9aA+whAY1aD56R/IClRQyyF3WqXioY06WYF&#10;1R4LyUHqMG/lTYsveSt8WAqHLYXPj2Mi3ONSa+hLDsOOswbcr4/uSR8rHaWc9diiJfc/N8IpzvR3&#10;gz1wXpycUE/Hw8nplArYvZasXkvMprsCLJACB5KVcUv6QR+2tYPuGafJgryiSBiJvksugzscrkIa&#10;HTiPpFosohr2sRXh1jxaSeDEM1Xq0+5ZODuUc8BWuINDO4vZm6pOumRpYLEJULex5F94HV4AZ0As&#10;pWFe0ZB5fY5aL1N1/hsAAP//AwBQSwMEFAAGAAgAAAAhAMrsMg7hAAAADAEAAA8AAABkcnMvZG93&#10;bnJldi54bWxMj8tOwzAQRfdI/IM1SOxap2n6IMSpAAl2rdSCVHXnxkMSiMeR7bbh75muYDdXc3Qf&#10;xWqwnTijD60jBZNxAgKpcqalWsHH++toCSJETUZ3jlDBDwZYlbc3hc6Nu9AWz7tYCzahkGsFTYx9&#10;LmWoGrQ6jF2PxL9P562OLH0tjdcXNredTJNkLq1uiRMa3eNLg9X37mQV+Lf9PMsq+3Dw6bp/3mzX&#10;5vAVlbq/G54eQUQc4h8M1/pcHUrudHQnMkF0rGcMKhhNsow3XYE0nS5AHPnKprMFyLKQ/0eUvwAA&#10;AP//AwBQSwECLQAUAAYACAAAACEAtoM4kv4AAADhAQAAEwAAAAAAAAAAAAAAAAAAAAAAW0NvbnRl&#10;bnRfVHlwZXNdLnhtbFBLAQItABQABgAIAAAAIQA4/SH/1gAAAJQBAAALAAAAAAAAAAAAAAAAAC8B&#10;AABfcmVscy8ucmVsc1BLAQItABQABgAIAAAAIQCoIRLMoAIAAJ0FAAAOAAAAAAAAAAAAAAAAAC4C&#10;AABkcnMvZTJvRG9jLnhtbFBLAQItABQABgAIAAAAIQDK7DIO4QAAAAwBAAAPAAAAAAAAAAAAAAAA&#10;APoEAABkcnMvZG93bnJldi54bWxQSwUGAAAAAAQABADzAAAACAYAAAAA&#10;" fillcolor="#7030a0" stroked="f" strokeweight="1pt">
                <v:textbox>
                  <w:txbxContent>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A0524" w:rsidRPr="0093109A" w:rsidRDefault="00AA0524"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3"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A0524" w:rsidRPr="0093109A" w:rsidRDefault="00AA0524"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Pr="00704120">
        <w:rPr>
          <w:noProof/>
          <w:lang w:eastAsia="en-US"/>
        </w:rPr>
        <w:drawing>
          <wp:inline distT="0" distB="0" distL="0" distR="0" wp14:anchorId="6AC94EF6" wp14:editId="47E711A0">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t xml:space="preserve"> </w:t>
      </w:r>
      <w:r>
        <w:rPr>
          <w:noProof/>
          <w:lang w:eastAsia="en-US"/>
        </w:rPr>
        <mc:AlternateContent>
          <mc:Choice Requires="wps">
            <w:drawing>
              <wp:anchor distT="0" distB="0" distL="114300" distR="114300" simplePos="0" relativeHeight="251660288" behindDoc="0" locked="0" layoutInCell="1" allowOverlap="1" wp14:anchorId="069C1473" wp14:editId="2CC933C7">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Default="00AA0524"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1473" id="Rectangle 122" o:spid="_x0000_s1032"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EpQIAAJwFAAAOAAAAZHJzL2Uyb0RvYy54bWysVN9P2zAQfp+0/8Hy+0jSFQoVKaqKmCYh&#10;hoCJZ9exm0iOz7PdJt1fv7OdBMbQHqb1IfX5vvv1+e4ur/pWkYOwrgFd0uIkp0RoDlWjdyX9/nTz&#10;6ZwS55mumAItSnoUjl6tPn647MxSzKAGVQlL0Il2y86UtPbeLLPM8Vq0zJ2AERqVEmzLPIp2l1WW&#10;dei9Vdksz8+yDmxlLHDhHN5eJyVdRf9SCu6/SemEJ6qkmJuPXxu/2/DNVpdsubPM1A0f0mD/kEXL&#10;Go1BJ1fXzDOyt80frtqGW3Ag/QmHNgMpGy5iDVhNkb+p5rFmRsRakBxnJprc/3PL7w73ljQVvt1s&#10;RolmLT7SA9LG9E4JEi6Ros64JSIfzb0dJIfHUG8vbRv+sRLSR1qPE62i94Tj5WIxX+T5BSUcdUVx&#10;flacR+KzF3Njnf8ioCXhUFKLCUQ62eHWeQyJ0BESojlQTXXTKBUFu9tulCUHhm/8eVOsT89Czmjy&#10;G0zpANYQzJI63GShtFRMPPmjEgGn9IOQyAumP4uZxI4UUxzGudC+SKqaVSKFP83xN0YPPRwsYi7R&#10;YfAsMf7ke3AwIpOT0XfKcsAHUxEbejLO/5ZYMp4sYmTQfjJuGw32PQcKqxoiJ/xIUqImsOT7bR97&#10;ZmqOLVRH7CMLacCc4TcNvuQtc/6eWZwonD3cEv4bfqSCrqQwnCipwf587z7gsdFRS0mHE1pS92PP&#10;rKBEfdU4AhfFfB5GOgrz08UMBftas32t0ft2A9ggBe4jw+Mx4L0aj9JC+4zLZB2iooppjrFLyr0d&#10;hY1PmwPXERfrdYThGBvmb/Wj4cF54Dl06lP/zKwZ2tnjJNzBOM1s+aarEzZYaljvPcgmtnxgOvE6&#10;vACugNhKw7oKO+a1HFEvS3X1CwAA//8DAFBLAwQUAAYACAAAACEADGxlId8AAAALAQAADwAAAGRy&#10;cy9kb3ducmV2LnhtbEyPQU/DMAyF70j8h8hI3FhCt8EoTaeKCSSOFLaJW9aatiJxqibdyr/HO8HN&#10;9rPe+162npwVRxxC50nD7UyBQKp83VGj4eP9+WYFIkRDtbGeUMMPBljnlxeZSWt/ojc8lrERbEIh&#10;NRraGPtUylC16EyY+R6JtS8/OBN5HRpZD+bE5s7KRKk76UxHnNCaHp9arL7L0WnYqM2DsWO526rX&#10;bVEUdq5ePvdaX19NxSOIiFP8e4YzPqNDzkwHP1IdhNXARSJfk8XqHsRZTzgPxIGnxXy5BJln8n+H&#10;/BcAAP//AwBQSwECLQAUAAYACAAAACEAtoM4kv4AAADhAQAAEwAAAAAAAAAAAAAAAAAAAAAAW0Nv&#10;bnRlbnRfVHlwZXNdLnhtbFBLAQItABQABgAIAAAAIQA4/SH/1gAAAJQBAAALAAAAAAAAAAAAAAAA&#10;AC8BAABfcmVscy8ucmVsc1BLAQItABQABgAIAAAAIQDwV/mEpQIAAJwFAAAOAAAAAAAAAAAAAAAA&#10;AC4CAABkcnMvZTJvRG9jLnhtbFBLAQItABQABgAIAAAAIQAMbGUh3wAAAAsBAAAPAAAAAAAAAAAA&#10;AAAAAP8EAABkcnMvZG93bnJldi54bWxQSwUGAAAAAAQABADzAAAACwYAAAAA&#10;" fillcolor="#3c1a56" stroked="f" strokeweight="1pt">
                <v:textbox>
                  <w:txbxContent>
                    <w:p w:rsidR="00AA0524" w:rsidRDefault="00AA0524" w:rsidP="00F85390"/>
                  </w:txbxContent>
                </v:textbox>
                <w10:wrap anchorx="page"/>
              </v:rect>
            </w:pict>
          </mc:Fallback>
        </mc:AlternateContent>
      </w:r>
      <w:r>
        <w:rPr>
          <w:noProof/>
          <w:lang w:eastAsia="en-US"/>
        </w:rPr>
        <w:drawing>
          <wp:inline distT="0" distB="0" distL="0" distR="0" wp14:anchorId="47CF354A" wp14:editId="733C3158">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p w:rsidR="00F85390" w:rsidRDefault="00734E0E" w:rsidP="00F85390">
      <w:pPr>
        <w:pStyle w:val="Heading2"/>
        <w:rPr>
          <w:sz w:val="48"/>
        </w:rPr>
      </w:pPr>
      <w:bookmarkStart w:id="2" w:name="_Toc461791222"/>
      <w:bookmarkStart w:id="3" w:name="_Toc491771289"/>
      <w:r>
        <w:rPr>
          <w:noProof/>
          <w:lang w:eastAsia="en-US"/>
        </w:rPr>
        <mc:AlternateContent>
          <mc:Choice Requires="wps">
            <w:drawing>
              <wp:anchor distT="0" distB="0" distL="114300" distR="114300" simplePos="0" relativeHeight="251661312" behindDoc="0" locked="0" layoutInCell="1" allowOverlap="1" wp14:anchorId="599C2411" wp14:editId="56207BE3">
                <wp:simplePos x="0" y="0"/>
                <wp:positionH relativeFrom="margin">
                  <wp:posOffset>-295910</wp:posOffset>
                </wp:positionH>
                <wp:positionV relativeFrom="paragraph">
                  <wp:posOffset>166370</wp:posOffset>
                </wp:positionV>
                <wp:extent cx="6915150" cy="132397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915150" cy="1323975"/>
                        </a:xfrm>
                        <a:prstGeom prst="rect">
                          <a:avLst/>
                        </a:prstGeom>
                        <a:noFill/>
                        <a:ln>
                          <a:noFill/>
                        </a:ln>
                        <a:effectLst/>
                      </wps:spPr>
                      <wps:txbx>
                        <w:txbxContent>
                          <w:p w:rsidR="00AA0524" w:rsidRPr="00734E0E" w:rsidRDefault="00AA0524" w:rsidP="00F85390">
                            <w:pPr>
                              <w:rPr>
                                <w:rFonts w:ascii="Narkisim" w:hAnsi="Narkisim" w:cs="Narkisim"/>
                                <w:noProof/>
                                <w:color w:val="FFFFFF" w:themeColor="background1"/>
                                <w:sz w:val="200"/>
                              </w:rPr>
                            </w:pPr>
                            <w:r w:rsidRPr="00734E0E">
                              <w:rPr>
                                <w:rFonts w:ascii="Narkisim" w:hAnsi="Narkisim" w:cs="Narkisim"/>
                                <w:noProof/>
                                <w:color w:val="FFFFFF" w:themeColor="background1"/>
                                <w:sz w:val="200"/>
                              </w:rPr>
                              <w:t>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C2411" id="_x0000_t202" coordsize="21600,21600" o:spt="202" path="m,l,21600r21600,l21600,xe">
                <v:stroke joinstyle="miter"/>
                <v:path gradientshapeok="t" o:connecttype="rect"/>
              </v:shapetype>
              <v:shape id="Text Box 125" o:spid="_x0000_s1033" type="#_x0000_t202" style="position:absolute;margin-left:-23.3pt;margin-top:13.1pt;width:544.5pt;height:10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rXMAIAAGIEAAAOAAAAZHJzL2Uyb0RvYy54bWysVF1v2jAUfZ+0/2D5fYTw0Q5EqFgrpkmo&#10;rQRTn43jQKTE17MNCfv1O3agZd2epr2Y+3Fyfe89x8zu2rpiR2VdSTrjaa/PmdKS8lLvMv59s/z0&#10;mTPnhc5FRVpl/KQcv5t//DBrzFQNaE9VrixDEe2mjcn43nszTRIn96oWrkdGaSQLsrXwcO0uya1o&#10;UL2ukkG/f5M0ZHNjSSrnEH3oknwe6xeFkv6pKJzyrMo4evPxtPHchjOZz8R0Z4XZl/LchviHLmpR&#10;alz6WupBeMEOtvyjVF1KS44K35NUJ1QUpVRxBkyT9t9Ns94Lo+IsWI4zr2ty/6+sfDw+W1bm4G4w&#10;5kyLGiRtVOvZF2pZiGFDjXFTANcGUN8iAfQl7hAMg7eFrcMvRmLIY9en1/2GchLBm0k6TsdISeTS&#10;4WA4uY31k7fPjXX+q6KaBSPjFgTGvYrjynm0AugFEm7TtCyrKpJY6d8CAHYRFVVw/jpM0nUcLN9u&#10;2zj78DLNlvIThrTUCcUZuSzRyEo4/ywslIHmoXb/hKOoqMk4nS3O9mR//i0e8CAMWc4aKC3j7sdB&#10;WMVZ9U2Dykk6GgVpRmc0vh3AsdeZ7XVGH+p7gphTvCsjoxnwvrqYhaX6BY9iEW5FSmiJuzPuL+a9&#10;7/SPRyXVYhFBEKMRfqXXRobSYZNhzZv2RVhz5sKDxke6aFJM31HSYTsOFgdPRRn5CnvutgryggMh&#10;RxrPjy68lGs/ot7+Gua/AAAA//8DAFBLAwQUAAYACAAAACEALA5MEt4AAAALAQAADwAAAGRycy9k&#10;b3ducmV2LnhtbEyPwU7DMAyG70i8Q2QkbltCCR2UphMCcQUxGBI3r/Haisapmmwtb092gqPtT7+/&#10;v1zPrhdHGkPn2cDVUoEgrr3tuDHw8f68uAURIrLF3jMZ+KEA6+r8rMTC+onf6LiJjUghHAo00MY4&#10;FFKGuiWHYekH4nTb+9FhTOPYSDvilMJdLzOlcumw4/ShxYEeW6q/NwdnYPuy//rU6rV5cjfD5Gcl&#10;2d1JYy4v5od7EJHm+AfDST+pQ5Wcdv7ANojewELneUINZHkG4gQonWkQu7S51iuQVSn/d6h+AQAA&#10;//8DAFBLAQItABQABgAIAAAAIQC2gziS/gAAAOEBAAATAAAAAAAAAAAAAAAAAAAAAABbQ29udGVu&#10;dF9UeXBlc10ueG1sUEsBAi0AFAAGAAgAAAAhADj9If/WAAAAlAEAAAsAAAAAAAAAAAAAAAAALwEA&#10;AF9yZWxzLy5yZWxzUEsBAi0AFAAGAAgAAAAhADi6GtcwAgAAYgQAAA4AAAAAAAAAAAAAAAAALgIA&#10;AGRycy9lMm9Eb2MueG1sUEsBAi0AFAAGAAgAAAAhACwOTBLeAAAACwEAAA8AAAAAAAAAAAAAAAAA&#10;igQAAGRycy9kb3ducmV2LnhtbFBLBQYAAAAABAAEAPMAAACVBQAAAAA=&#10;" filled="f" stroked="f">
                <v:textbox>
                  <w:txbxContent>
                    <w:p w:rsidR="00AA0524" w:rsidRPr="00734E0E" w:rsidRDefault="00AA0524" w:rsidP="00F85390">
                      <w:pPr>
                        <w:rPr>
                          <w:rFonts w:ascii="Narkisim" w:hAnsi="Narkisim" w:cs="Narkisim"/>
                          <w:noProof/>
                          <w:color w:val="FFFFFF" w:themeColor="background1"/>
                          <w:sz w:val="200"/>
                        </w:rPr>
                      </w:pPr>
                      <w:r w:rsidRPr="00734E0E">
                        <w:rPr>
                          <w:rFonts w:ascii="Narkisim" w:hAnsi="Narkisim" w:cs="Narkisim"/>
                          <w:noProof/>
                          <w:color w:val="FFFFFF" w:themeColor="background1"/>
                          <w:sz w:val="200"/>
                        </w:rPr>
                        <w:t>HIBERNATE</w:t>
                      </w:r>
                    </w:p>
                  </w:txbxContent>
                </v:textbox>
                <w10:wrap anchorx="margin"/>
              </v:shape>
            </w:pict>
          </mc:Fallback>
        </mc:AlternateContent>
      </w:r>
      <w:r w:rsidR="003D5D41">
        <w:rPr>
          <w:noProof/>
          <w:lang w:eastAsia="en-US"/>
        </w:rPr>
        <mc:AlternateContent>
          <mc:Choice Requires="wps">
            <w:drawing>
              <wp:anchor distT="0" distB="0" distL="114300" distR="114300" simplePos="0" relativeHeight="251673600" behindDoc="0" locked="0" layoutInCell="1" allowOverlap="1" wp14:anchorId="20152CD8" wp14:editId="67661177">
                <wp:simplePos x="0" y="0"/>
                <wp:positionH relativeFrom="margin">
                  <wp:posOffset>1447800</wp:posOffset>
                </wp:positionH>
                <wp:positionV relativeFrom="paragraph">
                  <wp:posOffset>1613535</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AA0524" w:rsidRPr="00D76AF1" w:rsidRDefault="00AA0524"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 w:name="_Toc491771290"/>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2CD8" id="Text Box 3" o:spid="_x0000_s1034" type="#_x0000_t202" style="position:absolute;margin-left:114pt;margin-top:127.05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eKwIAAF0EAAAOAAAAZHJzL2Uyb0RvYy54bWysVE2P2jAQvVfqf7B8LwkhS9uIsKK7oqqE&#10;dleCas/GsUmk2OPahoT++o4dvrrtqerFzFeeZ+Y9M7vvVUsOwroGdEnHo5QSoTlUjd6V9Ptm+eET&#10;Jc4zXbEWtCjpUTh6P3//btaZQmRQQ1sJSxBEu6IzJa29N0WSOF4LxdwIjNCYlGAV8+jaXVJZ1iG6&#10;apMsTadJB7YyFrhwDqOPQ5LOI76UgvtnKZ3wpC0p9ubjaeO5DWcyn7FiZ5mpG35qg/1DF4o1Gi+9&#10;QD0yz8jeNn9AqYZbcCD9iINKQMqGizgDTjNO30yzrpkRcRZcjjOXNbn/B8ufDi+WNFVJJ5RoppCi&#10;jeg9+QI9mYTtdMYVWLQ2WOZ7DCPL57jDYBi6l1aFXxyHYB73fLzsNoBxDGZ3WT6ZZpRwzOXTPM3y&#10;AJNcvzbW+a8CFAlGSS1yF1fKDivnh9JzSbhMw7Jp28hfq38LIOYQEVEAp6/DIEPDwfL9to9jxy5C&#10;ZAvVEWe0MGjEGb5ssJEVc/6FWRQFjoVC9894yBa6ksLJoqQG+/Nv8VCPXGGWkg5FVlL3Y8+soKT9&#10;ppHFz+M8D6qMTn73MUPH3ma2txm9Vw+AOh7jkzI8mqHet2dTWlCv+B4W4VZMMc3x7pL6s/ngB+nj&#10;e+JisYhFqEPD/EqvDQ/QYZNhzZv+lVlz4sIji09wliMr3lAy1A4cLPYeZBP5um4VeQ4Oajgyfnpv&#10;4ZHc+rHq+q8w/wUAAP//AwBQSwMEFAAGAAgAAAAhANUoa2rfAAAACwEAAA8AAABkcnMvZG93bnJl&#10;di54bWxMj8FOwzAQRO9I/IO1SNyoXdOUEuJUCMQV1EIrcXPjbRIRr6PYbcLfs5zgNqsZzb4p1pPv&#10;xBmH2AYyMJ8pEEhVcC3VBj7eX25WIGKy5GwXCA18Y4R1eXlR2NyFkTZ43qZacAnF3BpoUupzKWPV&#10;oLdxFnok9o5h8DbxOdTSDXbkct9JrdRSetsSf2hsj08NVl/bkzewez1+7hfqrX72WT+GSUny99KY&#10;66vp8QFEwin9heEXn9GhZKZDOJGLojOg9Yq3JBbZYg6CE0udZSAOBm71nQZZFvL/hvIHAAD//wMA&#10;UEsBAi0AFAAGAAgAAAAhALaDOJL+AAAA4QEAABMAAAAAAAAAAAAAAAAAAAAAAFtDb250ZW50X1R5&#10;cGVzXS54bWxQSwECLQAUAAYACAAAACEAOP0h/9YAAACUAQAACwAAAAAAAAAAAAAAAAAvAQAAX3Jl&#10;bHMvLnJlbHNQSwECLQAUAAYACAAAACEA3drKXisCAABdBAAADgAAAAAAAAAAAAAAAAAuAgAAZHJz&#10;L2Uyb0RvYy54bWxQSwECLQAUAAYACAAAACEA1Shrat8AAAALAQAADwAAAAAAAAAAAAAAAACFBAAA&#10;ZHJzL2Rvd25yZXYueG1sUEsFBgAAAAAEAAQA8wAAAJEFAAAAAA==&#10;" filled="f" stroked="f">
                <v:textbox>
                  <w:txbxContent>
                    <w:p w:rsidR="00AA0524" w:rsidRPr="00D76AF1" w:rsidRDefault="00AA0524"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Toc491771290"/>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5"/>
                    </w:p>
                  </w:txbxContent>
                </v:textbox>
                <w10:wrap anchorx="margin"/>
              </v:shape>
            </w:pict>
          </mc:Fallback>
        </mc:AlternateContent>
      </w:r>
      <w:r w:rsidR="00F85390">
        <w:rPr>
          <w:noProof/>
          <w:lang w:eastAsia="en-US"/>
        </w:rPr>
        <mc:AlternateContent>
          <mc:Choice Requires="wps">
            <w:drawing>
              <wp:anchor distT="0" distB="0" distL="114300" distR="114300" simplePos="0" relativeHeight="251662336" behindDoc="0" locked="0" layoutInCell="1" allowOverlap="1" wp14:anchorId="34330B12" wp14:editId="253C8AC8">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CFA10"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sidR="00F85390">
        <w:rPr>
          <w:noProof/>
          <w:lang w:eastAsia="en-US"/>
        </w:rPr>
        <mc:AlternateContent>
          <mc:Choice Requires="wps">
            <w:drawing>
              <wp:anchor distT="0" distB="0" distL="114300" distR="114300" simplePos="0" relativeHeight="251671552" behindDoc="0" locked="0" layoutInCell="1" allowOverlap="1" wp14:anchorId="1EA4DAF2" wp14:editId="357049E9">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E2CA9"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00F85390" w:rsidRPr="00DF571D">
        <w:rPr>
          <w:noProof/>
          <w:lang w:eastAsia="en-US"/>
        </w:rPr>
        <mc:AlternateContent>
          <mc:Choice Requires="wpg">
            <w:drawing>
              <wp:anchor distT="0" distB="0" distL="114300" distR="114300" simplePos="0" relativeHeight="251667456" behindDoc="0" locked="0" layoutInCell="1" allowOverlap="1" wp14:anchorId="2FD03AE0" wp14:editId="626F64EF">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AA0524" w:rsidRPr="000008DB" w:rsidRDefault="00AA0524"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AA0524" w:rsidRPr="000008DB" w:rsidRDefault="00AA0524"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lkwQAAANwAAAAPAAAAZHJzL2Rvd25yZXYueG1sRE/fa8Iw&#10;EH4f+D+EE/Y2U20poxplCEKfBrr5fkvOprO5lCar9b9fhMHe7uP7eZvd5Dox0hBazwqWiwwEsfam&#10;5UbB58fh5RVEiMgGO8+k4E4BdtvZ0wYr4298pPEUG5FCOFSowMbYV1IGbclhWPieOHEXPziMCQ6N&#10;NAPeUrjr5CrLSumw5dRgsae9JX09/TgF+Tt3pryG2tqv7/xwvutzUWilnufT2xpEpCn+i//ctUnz&#10;8yU8nkkXyO0vAAAA//8DAFBLAQItABQABgAIAAAAIQDb4fbL7gAAAIUBAAATAAAAAAAAAAAAAAAA&#10;AAAAAABbQ29udGVudF9UeXBlc10ueG1sUEsBAi0AFAAGAAgAAAAhAFr0LFu/AAAAFQEAAAsAAAAA&#10;AAAAAAAAAAAAHwEAAF9yZWxzLy5yZWxzUEsBAi0AFAAGAAgAAAAhAMWLKWTBAAAA3AAAAA8AAAAA&#10;AAAAAAAAAAAABwIAAGRycy9kb3ducmV2LnhtbFBLBQYAAAAAAwADALcAAAD1AgAAAAA=&#10;">
                  <v:imagedata r:id="rId27"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YJxAAAANwAAAAPAAAAZHJzL2Rvd25yZXYueG1sRE9Na8JA&#10;EL0X/A/LCL3VjSkESV1FDdJ46ME0hx6nu9MkNDsbsqum/94tFHqbx/uc9XayvbjS6DvHCpaLBASx&#10;dqbjRkH9fnxagfAB2WDvmBT8kIftZvawxty4G5/pWoVGxBD2OSpoQxhyKb1uyaJfuIE4cl9utBgi&#10;HBtpRrzFcNvLNEkyabHj2NDiQIeW9Hd1sQrO9Ue5sp/7N33KjkWRXvRrEbxSj/Np9wIi0BT+xX/u&#10;0sT5zyn8PhMvkJs7AAAA//8DAFBLAQItABQABgAIAAAAIQDb4fbL7gAAAIUBAAATAAAAAAAAAAAA&#10;AAAAAAAAAABbQ29udGVudF9UeXBlc10ueG1sUEsBAi0AFAAGAAgAAAAhAFr0LFu/AAAAFQEAAAsA&#10;AAAAAAAAAAAAAAAAHwEAAF9yZWxzLy5yZWxzUEsBAi0AFAAGAAgAAAAhAOqiNgnEAAAA3AAAAA8A&#10;AAAAAAAAAAAAAAAABwIAAGRycy9kb3ducmV2LnhtbFBLBQYAAAAAAwADALcAAAD4AgAAAAA=&#10;" filled="f" stroked="f" strokeweight="3pt">
                  <v:stroke dashstyle="longDash"/>
                  <v:shadow on="t" color="black" opacity="20971f" offset="0,2.2pt"/>
                  <v:textbox>
                    <w:txbxContent>
                      <w:p w:rsidR="00AA0524" w:rsidRPr="000008DB" w:rsidRDefault="00AA0524"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FfwAAAANwAAAAPAAAAZHJzL2Rvd25yZXYueG1sRE/LqsIw&#10;EN1f8B/CCO6uqQpSqlF8ILj0+li4G5qxLTaT0EStfv2NILibw3nOdN6aWtyp8ZVlBYN+AoI4t7ri&#10;QsHxsPlNQfiArLG2TAqe5GE+6/xMMdP2wX9034dCxBD2GSooQ3CZlD4vyaDvW0ccuYttDIYIm0Lq&#10;Bh8x3NRymCRjabDi2FCio1VJ+XV/MwpcUZ3dab0cp6/ELV+79LiV9VWpXrddTEAEasNX/HFvdZw/&#10;GsH7mXiBnP0DAAD//wMAUEsBAi0AFAAGAAgAAAAhANvh9svuAAAAhQEAABMAAAAAAAAAAAAAAAAA&#10;AAAAAFtDb250ZW50X1R5cGVzXS54bWxQSwECLQAUAAYACAAAACEAWvQsW78AAAAVAQAACwAAAAAA&#10;AAAAAAAAAAAfAQAAX3JlbHMvLnJlbHNQSwECLQAUAAYACAAAACEAYWEBX8AAAADcAAAADwAAAAAA&#10;AAAAAAAAAAAHAgAAZHJzL2Rvd25yZXYueG1sUEsFBgAAAAADAAMAtwAAAPQCAAAAAA==&#10;" fillcolor="#1abc9c" stroked="f">
                  <v:textbox>
                    <w:txbxContent>
                      <w:p w:rsidR="00AA0524" w:rsidRPr="000008DB" w:rsidRDefault="00AA0524"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sidR="00F85390">
        <w:rPr>
          <w:noProof/>
          <w:lang w:eastAsia="en-US"/>
        </w:rPr>
        <mc:AlternateContent>
          <mc:Choice Requires="wps">
            <w:drawing>
              <wp:anchor distT="0" distB="0" distL="114300" distR="114300" simplePos="0" relativeHeight="251668480" behindDoc="0" locked="0" layoutInCell="1" allowOverlap="1" wp14:anchorId="6680228D" wp14:editId="5CBA737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524" w:rsidRPr="00513C91" w:rsidRDefault="00AA0524"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AA0524" w:rsidRPr="00513C91" w:rsidRDefault="00AA0524"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sidR="00F85390">
        <w:rPr>
          <w:noProof/>
          <w:lang w:eastAsia="en-US"/>
        </w:rPr>
        <mc:AlternateContent>
          <mc:Choice Requires="wps">
            <w:drawing>
              <wp:anchor distT="0" distB="0" distL="114300" distR="114300" simplePos="0" relativeHeight="251666432" behindDoc="0" locked="0" layoutInCell="1" allowOverlap="1" wp14:anchorId="77ED23FA" wp14:editId="5F8A160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Pr="0093109A" w:rsidRDefault="00AA0524"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A0524" w:rsidRPr="0093109A" w:rsidRDefault="00AA0524"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AA0524" w:rsidRPr="0093109A" w:rsidRDefault="00AA0524"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A0524" w:rsidRPr="0093109A" w:rsidRDefault="00AA0524" w:rsidP="00F85390">
                      <w:pPr>
                        <w:rPr>
                          <w:color w:val="FFFFFF" w:themeColor="background1"/>
                        </w:rPr>
                      </w:pPr>
                    </w:p>
                  </w:txbxContent>
                </v:textbox>
                <w10:wrap anchorx="page"/>
              </v:rect>
            </w:pict>
          </mc:Fallback>
        </mc:AlternateContent>
      </w:r>
      <w:r w:rsidR="00F85390">
        <w:rPr>
          <w:noProof/>
          <w:lang w:eastAsia="en-US"/>
        </w:rPr>
        <mc:AlternateContent>
          <mc:Choice Requires="wps">
            <w:drawing>
              <wp:anchor distT="0" distB="0" distL="114300" distR="114300" simplePos="0" relativeHeight="251664384" behindDoc="0" locked="0" layoutInCell="1" allowOverlap="1" wp14:anchorId="4F7C974F" wp14:editId="79C5A071">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AA0524" w:rsidRDefault="00AA0524"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A0524" w:rsidRDefault="00AA0524"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524" w:rsidRPr="00E144EC" w:rsidRDefault="00AA0524"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AA0524" w:rsidRDefault="00AA0524"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30"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A0524" w:rsidRDefault="00AA0524"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524" w:rsidRPr="00E144EC" w:rsidRDefault="00AA0524" w:rsidP="00F85390">
                      <w:pPr>
                        <w:rPr>
                          <w:color w:val="FFFFFF" w:themeColor="background1"/>
                          <w:sz w:val="44"/>
                          <w:szCs w:val="44"/>
                        </w:rPr>
                      </w:pPr>
                    </w:p>
                  </w:txbxContent>
                </v:textbox>
                <w10:wrap anchorx="margin"/>
              </v:shape>
            </w:pict>
          </mc:Fallback>
        </mc:AlternateContent>
      </w:r>
      <w:r w:rsidR="00F85390">
        <w:br w:type="page"/>
      </w:r>
      <w:bookmarkEnd w:id="2"/>
      <w:r w:rsidR="001863E8">
        <w:rPr>
          <w:sz w:val="72"/>
        </w:rPr>
        <w:lastRenderedPageBreak/>
        <w:t>Hibernate</w:t>
      </w:r>
      <w:r w:rsidR="003D5D41">
        <w:rPr>
          <w:sz w:val="72"/>
        </w:rPr>
        <w:t xml:space="preserve"> Tutorial</w:t>
      </w:r>
      <w:bookmarkEnd w:id="3"/>
    </w:p>
    <w:p w:rsidR="00F85390" w:rsidRPr="005E50A5" w:rsidRDefault="00F85390" w:rsidP="00F85390"/>
    <w:p w:rsidR="00F85390" w:rsidRPr="001418F2" w:rsidRDefault="001863E8" w:rsidP="00F85390">
      <w:pPr>
        <w:rPr>
          <w:b/>
        </w:rPr>
      </w:pPr>
      <w:r>
        <w:rPr>
          <w:b/>
        </w:rPr>
        <w:t>Copyright © 2017</w:t>
      </w:r>
      <w:r w:rsidR="00F85390" w:rsidRPr="001418F2">
        <w:rPr>
          <w:b/>
        </w:rPr>
        <w:t xml:space="preserve">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1" w:history="1">
        <w:r w:rsidRPr="005E50A5">
          <w:rPr>
            <w:rStyle w:val="Hyperlink"/>
            <w:sz w:val="22"/>
          </w:rPr>
          <w:t>support@smlcodes.com</w:t>
        </w:r>
      </w:hyperlink>
      <w:r w:rsidRPr="005E50A5">
        <w:rPr>
          <w:sz w:val="22"/>
        </w:rPr>
        <w:t xml:space="preserve"> or </w:t>
      </w:r>
      <w:hyperlink r:id="rId32"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1863E8">
        <w:rPr>
          <w:sz w:val="22"/>
        </w:rPr>
        <w:t>Aug 2017</w:t>
      </w:r>
      <w:r w:rsidRPr="005E50A5">
        <w:rPr>
          <w:sz w:val="22"/>
        </w:rPr>
        <w:t xml:space="preserve">,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6" w:name="_Toc461791223"/>
      <w:r w:rsidRPr="00A5024F">
        <w:rPr>
          <w:rFonts w:ascii="Century Gothic" w:hAnsi="Century Gothic"/>
          <w:color w:val="auto"/>
          <w:sz w:val="26"/>
          <w:szCs w:val="26"/>
        </w:rPr>
        <w:t>Author Credits</w:t>
      </w:r>
      <w:bookmarkEnd w:id="6"/>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r w:rsidRPr="005E50A5">
        <w:rPr>
          <w:b/>
          <w:sz w:val="22"/>
        </w:rPr>
        <w:t>Satya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3"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164C3A"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91771288" w:history="1">
        <w:r w:rsidR="00164C3A" w:rsidRPr="00067DEF">
          <w:rPr>
            <w:rStyle w:val="Hyperlink"/>
            <w:noProof/>
            <w:lang w:eastAsia="en-US"/>
          </w:rPr>
          <w:drawing>
            <wp:inline distT="0" distB="0" distL="0" distR="0" wp14:anchorId="0EA9BC06" wp14:editId="209EF6BE">
              <wp:extent cx="304800" cy="304800"/>
              <wp:effectExtent l="0" t="0" r="0" b="0"/>
              <wp:docPr id="34" name="Picture 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64C3A" w:rsidRPr="00067DEF">
          <w:rPr>
            <w:rStyle w:val="Hyperlink"/>
            <w:noProof/>
          </w:rPr>
          <w:t xml:space="preserve"> </w:t>
        </w:r>
        <w:r w:rsidR="00164C3A" w:rsidRPr="00067DEF">
          <w:rPr>
            <w:rStyle w:val="Hyperlink"/>
            <w:noProof/>
            <w:lang w:eastAsia="en-US"/>
          </w:rPr>
          <w:drawing>
            <wp:inline distT="0" distB="0" distL="0" distR="0" wp14:anchorId="65E67CDB" wp14:editId="5650BDFE">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164C3A">
          <w:rPr>
            <w:noProof/>
            <w:webHidden/>
          </w:rPr>
          <w:tab/>
        </w:r>
        <w:r w:rsidR="00164C3A">
          <w:rPr>
            <w:noProof/>
            <w:webHidden/>
          </w:rPr>
          <w:fldChar w:fldCharType="begin"/>
        </w:r>
        <w:r w:rsidR="00164C3A">
          <w:rPr>
            <w:noProof/>
            <w:webHidden/>
          </w:rPr>
          <w:instrText xml:space="preserve"> PAGEREF _Toc491771288 \h </w:instrText>
        </w:r>
        <w:r w:rsidR="00164C3A">
          <w:rPr>
            <w:noProof/>
            <w:webHidden/>
          </w:rPr>
        </w:r>
        <w:r w:rsidR="00164C3A">
          <w:rPr>
            <w:noProof/>
            <w:webHidden/>
          </w:rPr>
          <w:fldChar w:fldCharType="separate"/>
        </w:r>
        <w:r w:rsidR="00F24737">
          <w:rPr>
            <w:noProof/>
            <w:webHidden/>
          </w:rPr>
          <w:t>1</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89" w:history="1">
        <w:r w:rsidR="00164C3A" w:rsidRPr="00067DEF">
          <w:rPr>
            <w:rStyle w:val="Hyperlink"/>
            <w:noProof/>
          </w:rPr>
          <w:t>Hibernate Tutorial</w:t>
        </w:r>
        <w:r w:rsidR="00164C3A">
          <w:rPr>
            <w:noProof/>
            <w:webHidden/>
          </w:rPr>
          <w:tab/>
        </w:r>
        <w:r w:rsidR="00164C3A">
          <w:rPr>
            <w:noProof/>
            <w:webHidden/>
          </w:rPr>
          <w:fldChar w:fldCharType="begin"/>
        </w:r>
        <w:r w:rsidR="00164C3A">
          <w:rPr>
            <w:noProof/>
            <w:webHidden/>
          </w:rPr>
          <w:instrText xml:space="preserve"> PAGEREF _Toc491771289 \h </w:instrText>
        </w:r>
        <w:r w:rsidR="00164C3A">
          <w:rPr>
            <w:noProof/>
            <w:webHidden/>
          </w:rPr>
        </w:r>
        <w:r w:rsidR="00164C3A">
          <w:rPr>
            <w:noProof/>
            <w:webHidden/>
          </w:rPr>
          <w:fldChar w:fldCharType="separate"/>
        </w:r>
        <w:r w:rsidR="00F24737">
          <w:rPr>
            <w:noProof/>
            <w:webHidden/>
          </w:rPr>
          <w:t>1</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r:id="rId35" w:anchor="_Toc491771290" w:history="1">
        <w:r w:rsidR="00164C3A" w:rsidRPr="00067DEF">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r w:rsidR="00164C3A">
          <w:rPr>
            <w:noProof/>
            <w:webHidden/>
          </w:rPr>
          <w:tab/>
        </w:r>
        <w:r w:rsidR="00164C3A">
          <w:rPr>
            <w:noProof/>
            <w:webHidden/>
          </w:rPr>
          <w:fldChar w:fldCharType="begin"/>
        </w:r>
        <w:r w:rsidR="00164C3A">
          <w:rPr>
            <w:noProof/>
            <w:webHidden/>
          </w:rPr>
          <w:instrText xml:space="preserve"> PAGEREF _Toc491771290 \h </w:instrText>
        </w:r>
        <w:r w:rsidR="00164C3A">
          <w:rPr>
            <w:noProof/>
            <w:webHidden/>
          </w:rPr>
        </w:r>
        <w:r w:rsidR="00164C3A">
          <w:rPr>
            <w:noProof/>
            <w:webHidden/>
          </w:rPr>
          <w:fldChar w:fldCharType="separate"/>
        </w:r>
        <w:r w:rsidR="00F24737">
          <w:rPr>
            <w:noProof/>
            <w:webHidden/>
          </w:rPr>
          <w:t>1</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291" w:history="1">
        <w:r w:rsidR="00164C3A" w:rsidRPr="00067DEF">
          <w:rPr>
            <w:rStyle w:val="Hyperlink"/>
            <w:noProof/>
          </w:rPr>
          <w:t>1. Introduction</w:t>
        </w:r>
        <w:r w:rsidR="00164C3A">
          <w:rPr>
            <w:noProof/>
            <w:webHidden/>
          </w:rPr>
          <w:tab/>
        </w:r>
        <w:r w:rsidR="00164C3A">
          <w:rPr>
            <w:noProof/>
            <w:webHidden/>
          </w:rPr>
          <w:fldChar w:fldCharType="begin"/>
        </w:r>
        <w:r w:rsidR="00164C3A">
          <w:rPr>
            <w:noProof/>
            <w:webHidden/>
          </w:rPr>
          <w:instrText xml:space="preserve"> PAGEREF _Toc491771291 \h </w:instrText>
        </w:r>
        <w:r w:rsidR="00164C3A">
          <w:rPr>
            <w:noProof/>
            <w:webHidden/>
          </w:rPr>
        </w:r>
        <w:r w:rsidR="00164C3A">
          <w:rPr>
            <w:noProof/>
            <w:webHidden/>
          </w:rPr>
          <w:fldChar w:fldCharType="separate"/>
        </w:r>
        <w:r w:rsidR="00F24737">
          <w:rPr>
            <w:noProof/>
            <w:webHidden/>
          </w:rPr>
          <w:t>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2" w:history="1">
        <w:r w:rsidR="00164C3A" w:rsidRPr="00067DEF">
          <w:rPr>
            <w:rStyle w:val="Hyperlink"/>
            <w:b/>
            <w:noProof/>
          </w:rPr>
          <w:t>JDBC vs HIBERNATE</w:t>
        </w:r>
        <w:r w:rsidR="00164C3A">
          <w:rPr>
            <w:noProof/>
            <w:webHidden/>
          </w:rPr>
          <w:tab/>
        </w:r>
        <w:r w:rsidR="00164C3A">
          <w:rPr>
            <w:noProof/>
            <w:webHidden/>
          </w:rPr>
          <w:fldChar w:fldCharType="begin"/>
        </w:r>
        <w:r w:rsidR="00164C3A">
          <w:rPr>
            <w:noProof/>
            <w:webHidden/>
          </w:rPr>
          <w:instrText xml:space="preserve"> PAGEREF _Toc491771292 \h </w:instrText>
        </w:r>
        <w:r w:rsidR="00164C3A">
          <w:rPr>
            <w:noProof/>
            <w:webHidden/>
          </w:rPr>
        </w:r>
        <w:r w:rsidR="00164C3A">
          <w:rPr>
            <w:noProof/>
            <w:webHidden/>
          </w:rPr>
          <w:fldChar w:fldCharType="separate"/>
        </w:r>
        <w:r w:rsidR="00F24737">
          <w:rPr>
            <w:noProof/>
            <w:webHidden/>
          </w:rPr>
          <w:t>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3" w:history="1">
        <w:r w:rsidR="00164C3A" w:rsidRPr="00067DEF">
          <w:rPr>
            <w:rStyle w:val="Hyperlink"/>
            <w:noProof/>
          </w:rPr>
          <w:t>Hibernate Architecture</w:t>
        </w:r>
        <w:r w:rsidR="00164C3A">
          <w:rPr>
            <w:noProof/>
            <w:webHidden/>
          </w:rPr>
          <w:tab/>
        </w:r>
        <w:r w:rsidR="00164C3A">
          <w:rPr>
            <w:noProof/>
            <w:webHidden/>
          </w:rPr>
          <w:fldChar w:fldCharType="begin"/>
        </w:r>
        <w:r w:rsidR="00164C3A">
          <w:rPr>
            <w:noProof/>
            <w:webHidden/>
          </w:rPr>
          <w:instrText xml:space="preserve"> PAGEREF _Toc491771293 \h </w:instrText>
        </w:r>
        <w:r w:rsidR="00164C3A">
          <w:rPr>
            <w:noProof/>
            <w:webHidden/>
          </w:rPr>
        </w:r>
        <w:r w:rsidR="00164C3A">
          <w:rPr>
            <w:noProof/>
            <w:webHidden/>
          </w:rPr>
          <w:fldChar w:fldCharType="separate"/>
        </w:r>
        <w:r w:rsidR="00F24737">
          <w:rPr>
            <w:noProof/>
            <w:webHidden/>
          </w:rPr>
          <w:t>6</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4" w:history="1">
        <w:r w:rsidR="00164C3A" w:rsidRPr="00067DEF">
          <w:rPr>
            <w:rStyle w:val="Hyperlink"/>
            <w:noProof/>
          </w:rPr>
          <w:t>Hibernate Installation</w:t>
        </w:r>
        <w:r w:rsidR="00164C3A">
          <w:rPr>
            <w:noProof/>
            <w:webHidden/>
          </w:rPr>
          <w:tab/>
        </w:r>
        <w:r w:rsidR="00164C3A">
          <w:rPr>
            <w:noProof/>
            <w:webHidden/>
          </w:rPr>
          <w:fldChar w:fldCharType="begin"/>
        </w:r>
        <w:r w:rsidR="00164C3A">
          <w:rPr>
            <w:noProof/>
            <w:webHidden/>
          </w:rPr>
          <w:instrText xml:space="preserve"> PAGEREF _Toc491771294 \h </w:instrText>
        </w:r>
        <w:r w:rsidR="00164C3A">
          <w:rPr>
            <w:noProof/>
            <w:webHidden/>
          </w:rPr>
        </w:r>
        <w:r w:rsidR="00164C3A">
          <w:rPr>
            <w:noProof/>
            <w:webHidden/>
          </w:rPr>
          <w:fldChar w:fldCharType="separate"/>
        </w:r>
        <w:r w:rsidR="00F24737">
          <w:rPr>
            <w:noProof/>
            <w:webHidden/>
          </w:rPr>
          <w:t>8</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295" w:history="1">
        <w:r w:rsidR="00164C3A" w:rsidRPr="00067DEF">
          <w:rPr>
            <w:rStyle w:val="Hyperlink"/>
            <w:noProof/>
          </w:rPr>
          <w:t>2. Hibernate Example Step by Step</w:t>
        </w:r>
        <w:r w:rsidR="00164C3A">
          <w:rPr>
            <w:noProof/>
            <w:webHidden/>
          </w:rPr>
          <w:tab/>
        </w:r>
        <w:r w:rsidR="00164C3A">
          <w:rPr>
            <w:noProof/>
            <w:webHidden/>
          </w:rPr>
          <w:fldChar w:fldCharType="begin"/>
        </w:r>
        <w:r w:rsidR="00164C3A">
          <w:rPr>
            <w:noProof/>
            <w:webHidden/>
          </w:rPr>
          <w:instrText xml:space="preserve"> PAGEREF _Toc491771295 \h </w:instrText>
        </w:r>
        <w:r w:rsidR="00164C3A">
          <w:rPr>
            <w:noProof/>
            <w:webHidden/>
          </w:rPr>
        </w:r>
        <w:r w:rsidR="00164C3A">
          <w:rPr>
            <w:noProof/>
            <w:webHidden/>
          </w:rPr>
          <w:fldChar w:fldCharType="separate"/>
        </w:r>
        <w:r w:rsidR="00F24737">
          <w:rPr>
            <w:noProof/>
            <w:webHidden/>
          </w:rPr>
          <w:t>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6" w:history="1">
        <w:r w:rsidR="00164C3A" w:rsidRPr="00067DEF">
          <w:rPr>
            <w:rStyle w:val="Hyperlink"/>
            <w:noProof/>
          </w:rPr>
          <w:t>1. Choose Database Table</w:t>
        </w:r>
        <w:r w:rsidR="00164C3A">
          <w:rPr>
            <w:noProof/>
            <w:webHidden/>
          </w:rPr>
          <w:tab/>
        </w:r>
        <w:r w:rsidR="00164C3A">
          <w:rPr>
            <w:noProof/>
            <w:webHidden/>
          </w:rPr>
          <w:fldChar w:fldCharType="begin"/>
        </w:r>
        <w:r w:rsidR="00164C3A">
          <w:rPr>
            <w:noProof/>
            <w:webHidden/>
          </w:rPr>
          <w:instrText xml:space="preserve"> PAGEREF _Toc491771296 \h </w:instrText>
        </w:r>
        <w:r w:rsidR="00164C3A">
          <w:rPr>
            <w:noProof/>
            <w:webHidden/>
          </w:rPr>
        </w:r>
        <w:r w:rsidR="00164C3A">
          <w:rPr>
            <w:noProof/>
            <w:webHidden/>
          </w:rPr>
          <w:fldChar w:fldCharType="separate"/>
        </w:r>
        <w:r w:rsidR="00F24737">
          <w:rPr>
            <w:noProof/>
            <w:webHidden/>
          </w:rPr>
          <w:t>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7" w:history="1">
        <w:r w:rsidR="00164C3A" w:rsidRPr="00067DEF">
          <w:rPr>
            <w:rStyle w:val="Hyperlink"/>
            <w:noProof/>
          </w:rPr>
          <w:t>2. POJO class / Persistance class</w:t>
        </w:r>
        <w:r w:rsidR="00164C3A">
          <w:rPr>
            <w:noProof/>
            <w:webHidden/>
          </w:rPr>
          <w:tab/>
        </w:r>
        <w:r w:rsidR="00164C3A">
          <w:rPr>
            <w:noProof/>
            <w:webHidden/>
          </w:rPr>
          <w:fldChar w:fldCharType="begin"/>
        </w:r>
        <w:r w:rsidR="00164C3A">
          <w:rPr>
            <w:noProof/>
            <w:webHidden/>
          </w:rPr>
          <w:instrText xml:space="preserve"> PAGEREF _Toc491771297 \h </w:instrText>
        </w:r>
        <w:r w:rsidR="00164C3A">
          <w:rPr>
            <w:noProof/>
            <w:webHidden/>
          </w:rPr>
        </w:r>
        <w:r w:rsidR="00164C3A">
          <w:rPr>
            <w:noProof/>
            <w:webHidden/>
          </w:rPr>
          <w:fldChar w:fldCharType="separate"/>
        </w:r>
        <w:r w:rsidR="00F24737">
          <w:rPr>
            <w:noProof/>
            <w:webHidden/>
          </w:rPr>
          <w:t>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8" w:history="1">
        <w:r w:rsidR="00164C3A" w:rsidRPr="00067DEF">
          <w:rPr>
            <w:rStyle w:val="Hyperlink"/>
            <w:noProof/>
          </w:rPr>
          <w:t>3. Mapping File</w:t>
        </w:r>
        <w:r w:rsidR="00164C3A">
          <w:rPr>
            <w:noProof/>
            <w:webHidden/>
          </w:rPr>
          <w:tab/>
        </w:r>
        <w:r w:rsidR="00164C3A">
          <w:rPr>
            <w:noProof/>
            <w:webHidden/>
          </w:rPr>
          <w:fldChar w:fldCharType="begin"/>
        </w:r>
        <w:r w:rsidR="00164C3A">
          <w:rPr>
            <w:noProof/>
            <w:webHidden/>
          </w:rPr>
          <w:instrText xml:space="preserve"> PAGEREF _Toc491771298 \h </w:instrText>
        </w:r>
        <w:r w:rsidR="00164C3A">
          <w:rPr>
            <w:noProof/>
            <w:webHidden/>
          </w:rPr>
        </w:r>
        <w:r w:rsidR="00164C3A">
          <w:rPr>
            <w:noProof/>
            <w:webHidden/>
          </w:rPr>
          <w:fldChar w:fldCharType="separate"/>
        </w:r>
        <w:r w:rsidR="00F24737">
          <w:rPr>
            <w:noProof/>
            <w:webHidden/>
          </w:rPr>
          <w:t>10</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299" w:history="1">
        <w:r w:rsidR="00164C3A" w:rsidRPr="00067DEF">
          <w:rPr>
            <w:rStyle w:val="Hyperlink"/>
            <w:noProof/>
          </w:rPr>
          <w:t>4. Configuration File</w:t>
        </w:r>
        <w:r w:rsidR="00164C3A">
          <w:rPr>
            <w:noProof/>
            <w:webHidden/>
          </w:rPr>
          <w:tab/>
        </w:r>
        <w:r w:rsidR="00164C3A">
          <w:rPr>
            <w:noProof/>
            <w:webHidden/>
          </w:rPr>
          <w:fldChar w:fldCharType="begin"/>
        </w:r>
        <w:r w:rsidR="00164C3A">
          <w:rPr>
            <w:noProof/>
            <w:webHidden/>
          </w:rPr>
          <w:instrText xml:space="preserve"> PAGEREF _Toc491771299 \h </w:instrText>
        </w:r>
        <w:r w:rsidR="00164C3A">
          <w:rPr>
            <w:noProof/>
            <w:webHidden/>
          </w:rPr>
        </w:r>
        <w:r w:rsidR="00164C3A">
          <w:rPr>
            <w:noProof/>
            <w:webHidden/>
          </w:rPr>
          <w:fldChar w:fldCharType="separate"/>
        </w:r>
        <w:r w:rsidR="00F24737">
          <w:rPr>
            <w:noProof/>
            <w:webHidden/>
          </w:rPr>
          <w:t>11</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0" w:history="1">
        <w:r w:rsidR="00164C3A" w:rsidRPr="00067DEF">
          <w:rPr>
            <w:rStyle w:val="Hyperlink"/>
            <w:noProof/>
          </w:rPr>
          <w:t>5. Application class for main logic</w:t>
        </w:r>
        <w:r w:rsidR="00164C3A">
          <w:rPr>
            <w:noProof/>
            <w:webHidden/>
          </w:rPr>
          <w:tab/>
        </w:r>
        <w:r w:rsidR="00164C3A">
          <w:rPr>
            <w:noProof/>
            <w:webHidden/>
          </w:rPr>
          <w:fldChar w:fldCharType="begin"/>
        </w:r>
        <w:r w:rsidR="00164C3A">
          <w:rPr>
            <w:noProof/>
            <w:webHidden/>
          </w:rPr>
          <w:instrText xml:space="preserve"> PAGEREF _Toc491771300 \h </w:instrText>
        </w:r>
        <w:r w:rsidR="00164C3A">
          <w:rPr>
            <w:noProof/>
            <w:webHidden/>
          </w:rPr>
        </w:r>
        <w:r w:rsidR="00164C3A">
          <w:rPr>
            <w:noProof/>
            <w:webHidden/>
          </w:rPr>
          <w:fldChar w:fldCharType="separate"/>
        </w:r>
        <w:r w:rsidR="00F24737">
          <w:rPr>
            <w:noProof/>
            <w:webHidden/>
          </w:rPr>
          <w:t>12</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1" w:history="1">
        <w:r w:rsidR="00164C3A" w:rsidRPr="00067DEF">
          <w:rPr>
            <w:rStyle w:val="Hyperlink"/>
            <w:noProof/>
          </w:rPr>
          <w:t>Dialects in Hibernate</w:t>
        </w:r>
        <w:r w:rsidR="00164C3A">
          <w:rPr>
            <w:noProof/>
            <w:webHidden/>
          </w:rPr>
          <w:tab/>
        </w:r>
        <w:r w:rsidR="00164C3A">
          <w:rPr>
            <w:noProof/>
            <w:webHidden/>
          </w:rPr>
          <w:fldChar w:fldCharType="begin"/>
        </w:r>
        <w:r w:rsidR="00164C3A">
          <w:rPr>
            <w:noProof/>
            <w:webHidden/>
          </w:rPr>
          <w:instrText xml:space="preserve"> PAGEREF _Toc491771301 \h </w:instrText>
        </w:r>
        <w:r w:rsidR="00164C3A">
          <w:rPr>
            <w:noProof/>
            <w:webHidden/>
          </w:rPr>
        </w:r>
        <w:r w:rsidR="00164C3A">
          <w:rPr>
            <w:noProof/>
            <w:webHidden/>
          </w:rPr>
          <w:fldChar w:fldCharType="separate"/>
        </w:r>
        <w:r w:rsidR="00F24737">
          <w:rPr>
            <w:noProof/>
            <w:webHidden/>
          </w:rPr>
          <w:t>15</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02" w:history="1">
        <w:r w:rsidR="00164C3A" w:rsidRPr="00067DEF">
          <w:rPr>
            <w:rStyle w:val="Hyperlink"/>
            <w:noProof/>
          </w:rPr>
          <w:t>3. Hibernate CURD Operations</w:t>
        </w:r>
        <w:r w:rsidR="00164C3A">
          <w:rPr>
            <w:noProof/>
            <w:webHidden/>
          </w:rPr>
          <w:tab/>
        </w:r>
        <w:r w:rsidR="00164C3A">
          <w:rPr>
            <w:noProof/>
            <w:webHidden/>
          </w:rPr>
          <w:fldChar w:fldCharType="begin"/>
        </w:r>
        <w:r w:rsidR="00164C3A">
          <w:rPr>
            <w:noProof/>
            <w:webHidden/>
          </w:rPr>
          <w:instrText xml:space="preserve"> PAGEREF _Toc491771302 \h </w:instrText>
        </w:r>
        <w:r w:rsidR="00164C3A">
          <w:rPr>
            <w:noProof/>
            <w:webHidden/>
          </w:rPr>
        </w:r>
        <w:r w:rsidR="00164C3A">
          <w:rPr>
            <w:noProof/>
            <w:webHidden/>
          </w:rPr>
          <w:fldChar w:fldCharType="separate"/>
        </w:r>
        <w:r w:rsidR="00F24737">
          <w:rPr>
            <w:noProof/>
            <w:webHidden/>
          </w:rPr>
          <w:t>15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3" w:history="1">
        <w:r w:rsidR="00164C3A" w:rsidRPr="00067DEF">
          <w:rPr>
            <w:rStyle w:val="Hyperlink"/>
            <w:noProof/>
          </w:rPr>
          <w:t>1. SELECT Operation using Hibernate</w:t>
        </w:r>
        <w:r w:rsidR="00164C3A">
          <w:rPr>
            <w:noProof/>
            <w:webHidden/>
          </w:rPr>
          <w:tab/>
        </w:r>
        <w:r w:rsidR="00164C3A">
          <w:rPr>
            <w:noProof/>
            <w:webHidden/>
          </w:rPr>
          <w:fldChar w:fldCharType="begin"/>
        </w:r>
        <w:r w:rsidR="00164C3A">
          <w:rPr>
            <w:noProof/>
            <w:webHidden/>
          </w:rPr>
          <w:instrText xml:space="preserve"> PAGEREF _Toc491771303 \h </w:instrText>
        </w:r>
        <w:r w:rsidR="00164C3A">
          <w:rPr>
            <w:noProof/>
            <w:webHidden/>
          </w:rPr>
        </w:r>
        <w:r w:rsidR="00164C3A">
          <w:rPr>
            <w:noProof/>
            <w:webHidden/>
          </w:rPr>
          <w:fldChar w:fldCharType="separate"/>
        </w:r>
        <w:r w:rsidR="00F24737">
          <w:rPr>
            <w:noProof/>
            <w:webHidden/>
          </w:rPr>
          <w:t>17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4" w:history="1">
        <w:r w:rsidR="00164C3A" w:rsidRPr="00067DEF">
          <w:rPr>
            <w:rStyle w:val="Hyperlink"/>
            <w:noProof/>
          </w:rPr>
          <w:t>2. INSERT Operation using Hibernate</w:t>
        </w:r>
        <w:r w:rsidR="00164C3A">
          <w:rPr>
            <w:noProof/>
            <w:webHidden/>
          </w:rPr>
          <w:tab/>
        </w:r>
        <w:r w:rsidR="00164C3A">
          <w:rPr>
            <w:noProof/>
            <w:webHidden/>
          </w:rPr>
          <w:fldChar w:fldCharType="begin"/>
        </w:r>
        <w:r w:rsidR="00164C3A">
          <w:rPr>
            <w:noProof/>
            <w:webHidden/>
          </w:rPr>
          <w:instrText xml:space="preserve"> PAGEREF _Toc491771304 \h </w:instrText>
        </w:r>
        <w:r w:rsidR="00164C3A">
          <w:rPr>
            <w:noProof/>
            <w:webHidden/>
          </w:rPr>
        </w:r>
        <w:r w:rsidR="00164C3A">
          <w:rPr>
            <w:noProof/>
            <w:webHidden/>
          </w:rPr>
          <w:fldChar w:fldCharType="separate"/>
        </w:r>
        <w:r w:rsidR="00F24737">
          <w:rPr>
            <w:noProof/>
            <w:webHidden/>
          </w:rPr>
          <w:t>18</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5" w:history="1">
        <w:r w:rsidR="00164C3A" w:rsidRPr="00067DEF">
          <w:rPr>
            <w:rStyle w:val="Hyperlink"/>
            <w:noProof/>
          </w:rPr>
          <w:t>3. UPDATE Operation using Hibernate</w:t>
        </w:r>
        <w:r w:rsidR="00164C3A">
          <w:rPr>
            <w:noProof/>
            <w:webHidden/>
          </w:rPr>
          <w:tab/>
        </w:r>
        <w:r w:rsidR="00164C3A">
          <w:rPr>
            <w:noProof/>
            <w:webHidden/>
          </w:rPr>
          <w:fldChar w:fldCharType="begin"/>
        </w:r>
        <w:r w:rsidR="00164C3A">
          <w:rPr>
            <w:noProof/>
            <w:webHidden/>
          </w:rPr>
          <w:instrText xml:space="preserve"> PAGEREF _Toc491771305 \h </w:instrText>
        </w:r>
        <w:r w:rsidR="00164C3A">
          <w:rPr>
            <w:noProof/>
            <w:webHidden/>
          </w:rPr>
        </w:r>
        <w:r w:rsidR="00164C3A">
          <w:rPr>
            <w:noProof/>
            <w:webHidden/>
          </w:rPr>
          <w:fldChar w:fldCharType="separate"/>
        </w:r>
        <w:r w:rsidR="00F24737">
          <w:rPr>
            <w:noProof/>
            <w:webHidden/>
          </w:rPr>
          <w:t>19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6" w:history="1">
        <w:r w:rsidR="00164C3A" w:rsidRPr="00067DEF">
          <w:rPr>
            <w:rStyle w:val="Hyperlink"/>
            <w:noProof/>
          </w:rPr>
          <w:t>4. DELETE Operation using Hibernate</w:t>
        </w:r>
        <w:r w:rsidR="00164C3A">
          <w:rPr>
            <w:noProof/>
            <w:webHidden/>
          </w:rPr>
          <w:tab/>
        </w:r>
        <w:r w:rsidR="00164C3A">
          <w:rPr>
            <w:noProof/>
            <w:webHidden/>
          </w:rPr>
          <w:fldChar w:fldCharType="begin"/>
        </w:r>
        <w:r w:rsidR="00164C3A">
          <w:rPr>
            <w:noProof/>
            <w:webHidden/>
          </w:rPr>
          <w:instrText xml:space="preserve"> PAGEREF _Toc491771306 \h </w:instrText>
        </w:r>
        <w:r w:rsidR="00164C3A">
          <w:rPr>
            <w:noProof/>
            <w:webHidden/>
          </w:rPr>
        </w:r>
        <w:r w:rsidR="00164C3A">
          <w:rPr>
            <w:noProof/>
            <w:webHidden/>
          </w:rPr>
          <w:fldChar w:fldCharType="separate"/>
        </w:r>
        <w:r w:rsidR="00F24737">
          <w:rPr>
            <w:noProof/>
            <w:webHidden/>
          </w:rPr>
          <w:t>20</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07" w:history="1">
        <w:r w:rsidR="00164C3A" w:rsidRPr="00067DEF">
          <w:rPr>
            <w:rStyle w:val="Hyperlink"/>
            <w:noProof/>
          </w:rPr>
          <w:t>4. Hibernate POJO Class Lifecycle</w:t>
        </w:r>
        <w:r w:rsidR="00164C3A">
          <w:rPr>
            <w:noProof/>
            <w:webHidden/>
          </w:rPr>
          <w:tab/>
        </w:r>
        <w:r w:rsidR="00164C3A">
          <w:rPr>
            <w:noProof/>
            <w:webHidden/>
          </w:rPr>
          <w:fldChar w:fldCharType="begin"/>
        </w:r>
        <w:r w:rsidR="00164C3A">
          <w:rPr>
            <w:noProof/>
            <w:webHidden/>
          </w:rPr>
          <w:instrText xml:space="preserve"> PAGEREF _Toc491771307 \h </w:instrText>
        </w:r>
        <w:r w:rsidR="00164C3A">
          <w:rPr>
            <w:noProof/>
            <w:webHidden/>
          </w:rPr>
        </w:r>
        <w:r w:rsidR="00164C3A">
          <w:rPr>
            <w:noProof/>
            <w:webHidden/>
          </w:rPr>
          <w:fldChar w:fldCharType="separate"/>
        </w:r>
        <w:r w:rsidR="00F24737">
          <w:rPr>
            <w:noProof/>
            <w:webHidden/>
          </w:rPr>
          <w:t>21</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08" w:history="1">
        <w:r w:rsidR="00164C3A" w:rsidRPr="00067DEF">
          <w:rPr>
            <w:rStyle w:val="Hyperlink"/>
            <w:noProof/>
          </w:rPr>
          <w:t>5. Hibernate Inheritance Mapping</w:t>
        </w:r>
        <w:r w:rsidR="00164C3A">
          <w:rPr>
            <w:noProof/>
            <w:webHidden/>
          </w:rPr>
          <w:tab/>
        </w:r>
        <w:r w:rsidR="00164C3A">
          <w:rPr>
            <w:noProof/>
            <w:webHidden/>
          </w:rPr>
          <w:fldChar w:fldCharType="begin"/>
        </w:r>
        <w:r w:rsidR="00164C3A">
          <w:rPr>
            <w:noProof/>
            <w:webHidden/>
          </w:rPr>
          <w:instrText xml:space="preserve"> PAGEREF _Toc491771308 \h </w:instrText>
        </w:r>
        <w:r w:rsidR="00164C3A">
          <w:rPr>
            <w:noProof/>
            <w:webHidden/>
          </w:rPr>
        </w:r>
        <w:r w:rsidR="00164C3A">
          <w:rPr>
            <w:noProof/>
            <w:webHidden/>
          </w:rPr>
          <w:fldChar w:fldCharType="separate"/>
        </w:r>
        <w:r w:rsidR="00F24737">
          <w:rPr>
            <w:noProof/>
            <w:webHidden/>
          </w:rPr>
          <w:t>22</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09" w:history="1">
        <w:r w:rsidR="00164C3A" w:rsidRPr="00067DEF">
          <w:rPr>
            <w:rStyle w:val="Hyperlink"/>
            <w:noProof/>
          </w:rPr>
          <w:t>1. Table per class hierarchy</w:t>
        </w:r>
        <w:r w:rsidR="00164C3A">
          <w:rPr>
            <w:noProof/>
            <w:webHidden/>
          </w:rPr>
          <w:tab/>
        </w:r>
        <w:r w:rsidR="00164C3A">
          <w:rPr>
            <w:noProof/>
            <w:webHidden/>
          </w:rPr>
          <w:fldChar w:fldCharType="begin"/>
        </w:r>
        <w:r w:rsidR="00164C3A">
          <w:rPr>
            <w:noProof/>
            <w:webHidden/>
          </w:rPr>
          <w:instrText xml:space="preserve"> PAGEREF _Toc491771309 \h </w:instrText>
        </w:r>
        <w:r w:rsidR="00164C3A">
          <w:rPr>
            <w:noProof/>
            <w:webHidden/>
          </w:rPr>
        </w:r>
        <w:r w:rsidR="00164C3A">
          <w:rPr>
            <w:noProof/>
            <w:webHidden/>
          </w:rPr>
          <w:fldChar w:fldCharType="separate"/>
        </w:r>
        <w:r w:rsidR="00F24737">
          <w:rPr>
            <w:noProof/>
            <w:webHidden/>
          </w:rPr>
          <w:t>25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0" w:history="1">
        <w:r w:rsidR="00164C3A" w:rsidRPr="00067DEF">
          <w:rPr>
            <w:rStyle w:val="Hyperlink"/>
            <w:noProof/>
          </w:rPr>
          <w:t>2. Table per sub-class hierarchy</w:t>
        </w:r>
        <w:r w:rsidR="00164C3A">
          <w:rPr>
            <w:noProof/>
            <w:webHidden/>
          </w:rPr>
          <w:tab/>
        </w:r>
        <w:r w:rsidR="00164C3A">
          <w:rPr>
            <w:noProof/>
            <w:webHidden/>
          </w:rPr>
          <w:fldChar w:fldCharType="begin"/>
        </w:r>
        <w:r w:rsidR="00164C3A">
          <w:rPr>
            <w:noProof/>
            <w:webHidden/>
          </w:rPr>
          <w:instrText xml:space="preserve"> PAGEREF _Toc491771310 \h </w:instrText>
        </w:r>
        <w:r w:rsidR="00164C3A">
          <w:rPr>
            <w:noProof/>
            <w:webHidden/>
          </w:rPr>
        </w:r>
        <w:r w:rsidR="00164C3A">
          <w:rPr>
            <w:noProof/>
            <w:webHidden/>
          </w:rPr>
          <w:fldChar w:fldCharType="separate"/>
        </w:r>
        <w:r w:rsidR="00F24737">
          <w:rPr>
            <w:noProof/>
            <w:webHidden/>
          </w:rPr>
          <w:t>26</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1" w:history="1">
        <w:r w:rsidR="00164C3A" w:rsidRPr="00067DEF">
          <w:rPr>
            <w:rStyle w:val="Hyperlink"/>
            <w:noProof/>
          </w:rPr>
          <w:t>3. Table per concrete class hierarchy</w:t>
        </w:r>
        <w:r w:rsidR="00164C3A">
          <w:rPr>
            <w:noProof/>
            <w:webHidden/>
          </w:rPr>
          <w:tab/>
        </w:r>
        <w:r w:rsidR="00164C3A">
          <w:rPr>
            <w:noProof/>
            <w:webHidden/>
          </w:rPr>
          <w:fldChar w:fldCharType="begin"/>
        </w:r>
        <w:r w:rsidR="00164C3A">
          <w:rPr>
            <w:noProof/>
            <w:webHidden/>
          </w:rPr>
          <w:instrText xml:space="preserve"> PAGEREF _Toc491771311 \h </w:instrText>
        </w:r>
        <w:r w:rsidR="00164C3A">
          <w:rPr>
            <w:noProof/>
            <w:webHidden/>
          </w:rPr>
        </w:r>
        <w:r w:rsidR="00164C3A">
          <w:rPr>
            <w:noProof/>
            <w:webHidden/>
          </w:rPr>
          <w:fldChar w:fldCharType="separate"/>
        </w:r>
        <w:r w:rsidR="00F24737">
          <w:rPr>
            <w:noProof/>
            <w:webHidden/>
          </w:rPr>
          <w:t>28</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12" w:history="1">
        <w:r w:rsidR="00164C3A" w:rsidRPr="00067DEF">
          <w:rPr>
            <w:rStyle w:val="Hyperlink"/>
            <w:noProof/>
          </w:rPr>
          <w:t>6. Hibernate Generators &lt;generator&gt;</w:t>
        </w:r>
        <w:r w:rsidR="00164C3A">
          <w:rPr>
            <w:noProof/>
            <w:webHidden/>
          </w:rPr>
          <w:tab/>
        </w:r>
        <w:r w:rsidR="00164C3A">
          <w:rPr>
            <w:noProof/>
            <w:webHidden/>
          </w:rPr>
          <w:fldChar w:fldCharType="begin"/>
        </w:r>
        <w:r w:rsidR="00164C3A">
          <w:rPr>
            <w:noProof/>
            <w:webHidden/>
          </w:rPr>
          <w:instrText xml:space="preserve"> PAGEREF _Toc491771312 \h </w:instrText>
        </w:r>
        <w:r w:rsidR="00164C3A">
          <w:rPr>
            <w:noProof/>
            <w:webHidden/>
          </w:rPr>
        </w:r>
        <w:r w:rsidR="00164C3A">
          <w:rPr>
            <w:noProof/>
            <w:webHidden/>
          </w:rPr>
          <w:fldChar w:fldCharType="separate"/>
        </w:r>
        <w:r w:rsidR="00F24737">
          <w:rPr>
            <w:noProof/>
            <w:webHidden/>
          </w:rPr>
          <w:t>29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3" w:history="1">
        <w:r w:rsidR="00164C3A" w:rsidRPr="00067DEF">
          <w:rPr>
            <w:rStyle w:val="Hyperlink"/>
            <w:noProof/>
          </w:rPr>
          <w:t>List of generators</w:t>
        </w:r>
        <w:r w:rsidR="00164C3A">
          <w:rPr>
            <w:noProof/>
            <w:webHidden/>
          </w:rPr>
          <w:tab/>
        </w:r>
        <w:r w:rsidR="00164C3A">
          <w:rPr>
            <w:noProof/>
            <w:webHidden/>
          </w:rPr>
          <w:fldChar w:fldCharType="begin"/>
        </w:r>
        <w:r w:rsidR="00164C3A">
          <w:rPr>
            <w:noProof/>
            <w:webHidden/>
          </w:rPr>
          <w:instrText xml:space="preserve"> PAGEREF _Toc491771313 \h </w:instrText>
        </w:r>
        <w:r w:rsidR="00164C3A">
          <w:rPr>
            <w:noProof/>
            <w:webHidden/>
          </w:rPr>
        </w:r>
        <w:r w:rsidR="00164C3A">
          <w:rPr>
            <w:noProof/>
            <w:webHidden/>
          </w:rPr>
          <w:fldChar w:fldCharType="separate"/>
        </w:r>
        <w:r w:rsidR="00F24737">
          <w:rPr>
            <w:noProof/>
            <w:webHidden/>
          </w:rPr>
          <w:t>29</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4" w:history="1">
        <w:r w:rsidR="00164C3A" w:rsidRPr="00067DEF">
          <w:rPr>
            <w:rStyle w:val="Hyperlink"/>
            <w:noProof/>
          </w:rPr>
          <w:t>Generators Example</w:t>
        </w:r>
        <w:r w:rsidR="00164C3A">
          <w:rPr>
            <w:noProof/>
            <w:webHidden/>
          </w:rPr>
          <w:tab/>
        </w:r>
        <w:r w:rsidR="00164C3A">
          <w:rPr>
            <w:noProof/>
            <w:webHidden/>
          </w:rPr>
          <w:fldChar w:fldCharType="begin"/>
        </w:r>
        <w:r w:rsidR="00164C3A">
          <w:rPr>
            <w:noProof/>
            <w:webHidden/>
          </w:rPr>
          <w:instrText xml:space="preserve"> PAGEREF _Toc491771314 \h </w:instrText>
        </w:r>
        <w:r w:rsidR="00164C3A">
          <w:rPr>
            <w:noProof/>
            <w:webHidden/>
          </w:rPr>
        </w:r>
        <w:r w:rsidR="00164C3A">
          <w:rPr>
            <w:noProof/>
            <w:webHidden/>
          </w:rPr>
          <w:fldChar w:fldCharType="separate"/>
        </w:r>
        <w:r w:rsidR="00F24737">
          <w:rPr>
            <w:noProof/>
            <w:webHidden/>
          </w:rPr>
          <w:t>33</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15" w:history="1">
        <w:r w:rsidR="00164C3A" w:rsidRPr="00067DEF">
          <w:rPr>
            <w:rStyle w:val="Hyperlink"/>
            <w:noProof/>
          </w:rPr>
          <w:t>7. Hibernate Query Language (HQL)</w:t>
        </w:r>
        <w:r w:rsidR="00164C3A">
          <w:rPr>
            <w:noProof/>
            <w:webHidden/>
          </w:rPr>
          <w:tab/>
        </w:r>
        <w:r w:rsidR="00164C3A">
          <w:rPr>
            <w:noProof/>
            <w:webHidden/>
          </w:rPr>
          <w:fldChar w:fldCharType="begin"/>
        </w:r>
        <w:r w:rsidR="00164C3A">
          <w:rPr>
            <w:noProof/>
            <w:webHidden/>
          </w:rPr>
          <w:instrText xml:space="preserve"> PAGEREF _Toc491771315 \h </w:instrText>
        </w:r>
        <w:r w:rsidR="00164C3A">
          <w:rPr>
            <w:noProof/>
            <w:webHidden/>
          </w:rPr>
        </w:r>
        <w:r w:rsidR="00164C3A">
          <w:rPr>
            <w:noProof/>
            <w:webHidden/>
          </w:rPr>
          <w:fldChar w:fldCharType="separate"/>
        </w:r>
        <w:r w:rsidR="00F24737">
          <w:rPr>
            <w:noProof/>
            <w:webHidden/>
          </w:rPr>
          <w:t>35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6" w:history="1">
        <w:r w:rsidR="00164C3A" w:rsidRPr="00067DEF">
          <w:rPr>
            <w:rStyle w:val="Hyperlink"/>
            <w:noProof/>
          </w:rPr>
          <w:t>SQL vs HQL</w:t>
        </w:r>
        <w:r w:rsidR="00164C3A">
          <w:rPr>
            <w:noProof/>
            <w:webHidden/>
          </w:rPr>
          <w:tab/>
        </w:r>
        <w:r w:rsidR="00164C3A">
          <w:rPr>
            <w:noProof/>
            <w:webHidden/>
          </w:rPr>
          <w:fldChar w:fldCharType="begin"/>
        </w:r>
        <w:r w:rsidR="00164C3A">
          <w:rPr>
            <w:noProof/>
            <w:webHidden/>
          </w:rPr>
          <w:instrText xml:space="preserve"> PAGEREF _Toc491771316 \h </w:instrText>
        </w:r>
        <w:r w:rsidR="00164C3A">
          <w:rPr>
            <w:noProof/>
            <w:webHidden/>
          </w:rPr>
        </w:r>
        <w:r w:rsidR="00164C3A">
          <w:rPr>
            <w:noProof/>
            <w:webHidden/>
          </w:rPr>
          <w:fldChar w:fldCharType="separate"/>
        </w:r>
        <w:r w:rsidR="00F24737">
          <w:rPr>
            <w:noProof/>
            <w:webHidden/>
          </w:rPr>
          <w:t>35</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7" w:history="1">
        <w:r w:rsidR="00164C3A" w:rsidRPr="00067DEF">
          <w:rPr>
            <w:rStyle w:val="Hyperlink"/>
            <w:noProof/>
          </w:rPr>
          <w:t>Query Interface</w:t>
        </w:r>
        <w:r w:rsidR="00164C3A">
          <w:rPr>
            <w:noProof/>
            <w:webHidden/>
          </w:rPr>
          <w:tab/>
        </w:r>
        <w:r w:rsidR="00164C3A">
          <w:rPr>
            <w:noProof/>
            <w:webHidden/>
          </w:rPr>
          <w:fldChar w:fldCharType="begin"/>
        </w:r>
        <w:r w:rsidR="00164C3A">
          <w:rPr>
            <w:noProof/>
            <w:webHidden/>
          </w:rPr>
          <w:instrText xml:space="preserve"> PAGEREF _Toc491771317 \h </w:instrText>
        </w:r>
        <w:r w:rsidR="00164C3A">
          <w:rPr>
            <w:noProof/>
            <w:webHidden/>
          </w:rPr>
        </w:r>
        <w:r w:rsidR="00164C3A">
          <w:rPr>
            <w:noProof/>
            <w:webHidden/>
          </w:rPr>
          <w:fldChar w:fldCharType="separate"/>
        </w:r>
        <w:r w:rsidR="00F24737">
          <w:rPr>
            <w:noProof/>
            <w:webHidden/>
          </w:rPr>
          <w:t>36</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8" w:history="1">
        <w:r w:rsidR="00164C3A" w:rsidRPr="00067DEF">
          <w:rPr>
            <w:rStyle w:val="Hyperlink"/>
            <w:noProof/>
          </w:rPr>
          <w:t>HQL Examples</w:t>
        </w:r>
        <w:r w:rsidR="00164C3A">
          <w:rPr>
            <w:noProof/>
            <w:webHidden/>
          </w:rPr>
          <w:tab/>
        </w:r>
        <w:r w:rsidR="00164C3A">
          <w:rPr>
            <w:noProof/>
            <w:webHidden/>
          </w:rPr>
          <w:fldChar w:fldCharType="begin"/>
        </w:r>
        <w:r w:rsidR="00164C3A">
          <w:rPr>
            <w:noProof/>
            <w:webHidden/>
          </w:rPr>
          <w:instrText xml:space="preserve"> PAGEREF _Toc491771318 \h </w:instrText>
        </w:r>
        <w:r w:rsidR="00164C3A">
          <w:rPr>
            <w:noProof/>
            <w:webHidden/>
          </w:rPr>
        </w:r>
        <w:r w:rsidR="00164C3A">
          <w:rPr>
            <w:noProof/>
            <w:webHidden/>
          </w:rPr>
          <w:fldChar w:fldCharType="separate"/>
        </w:r>
        <w:r w:rsidR="00F24737">
          <w:rPr>
            <w:noProof/>
            <w:webHidden/>
          </w:rPr>
          <w:t>36</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19" w:history="1">
        <w:r w:rsidR="00164C3A" w:rsidRPr="00067DEF">
          <w:rPr>
            <w:rStyle w:val="Hyperlink"/>
            <w:noProof/>
          </w:rPr>
          <w:t>HQL with Aggregate functions</w:t>
        </w:r>
        <w:r w:rsidR="00164C3A">
          <w:rPr>
            <w:noProof/>
            <w:webHidden/>
          </w:rPr>
          <w:tab/>
        </w:r>
        <w:r w:rsidR="00164C3A">
          <w:rPr>
            <w:noProof/>
            <w:webHidden/>
          </w:rPr>
          <w:fldChar w:fldCharType="begin"/>
        </w:r>
        <w:r w:rsidR="00164C3A">
          <w:rPr>
            <w:noProof/>
            <w:webHidden/>
          </w:rPr>
          <w:instrText xml:space="preserve"> PAGEREF _Toc491771319 \h </w:instrText>
        </w:r>
        <w:r w:rsidR="00164C3A">
          <w:rPr>
            <w:noProof/>
            <w:webHidden/>
          </w:rPr>
        </w:r>
        <w:r w:rsidR="00164C3A">
          <w:rPr>
            <w:noProof/>
            <w:webHidden/>
          </w:rPr>
          <w:fldChar w:fldCharType="separate"/>
        </w:r>
        <w:r w:rsidR="00F24737">
          <w:rPr>
            <w:noProof/>
            <w:webHidden/>
          </w:rPr>
          <w:t>40</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20" w:history="1">
        <w:r w:rsidR="00164C3A" w:rsidRPr="00067DEF">
          <w:rPr>
            <w:rStyle w:val="Hyperlink"/>
            <w:noProof/>
          </w:rPr>
          <w:t>8. Hibernate Criteria Query Language(HCQL)</w:t>
        </w:r>
        <w:r w:rsidR="00164C3A">
          <w:rPr>
            <w:noProof/>
            <w:webHidden/>
          </w:rPr>
          <w:tab/>
        </w:r>
        <w:r w:rsidR="00164C3A">
          <w:rPr>
            <w:noProof/>
            <w:webHidden/>
          </w:rPr>
          <w:fldChar w:fldCharType="begin"/>
        </w:r>
        <w:r w:rsidR="00164C3A">
          <w:rPr>
            <w:noProof/>
            <w:webHidden/>
          </w:rPr>
          <w:instrText xml:space="preserve"> PAGEREF _Toc491771320 \h </w:instrText>
        </w:r>
        <w:r w:rsidR="00164C3A">
          <w:rPr>
            <w:noProof/>
            <w:webHidden/>
          </w:rPr>
        </w:r>
        <w:r w:rsidR="00164C3A">
          <w:rPr>
            <w:noProof/>
            <w:webHidden/>
          </w:rPr>
          <w:fldChar w:fldCharType="separate"/>
        </w:r>
        <w:r w:rsidR="00F24737">
          <w:rPr>
            <w:noProof/>
            <w:webHidden/>
          </w:rPr>
          <w:t>41</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1" w:history="1">
        <w:r w:rsidR="00164C3A" w:rsidRPr="00067DEF">
          <w:rPr>
            <w:rStyle w:val="Hyperlink"/>
            <w:noProof/>
          </w:rPr>
          <w:t>Working with Criteria Query Language</w:t>
        </w:r>
        <w:r w:rsidR="00164C3A">
          <w:rPr>
            <w:noProof/>
            <w:webHidden/>
          </w:rPr>
          <w:tab/>
        </w:r>
        <w:r w:rsidR="00164C3A">
          <w:rPr>
            <w:noProof/>
            <w:webHidden/>
          </w:rPr>
          <w:fldChar w:fldCharType="begin"/>
        </w:r>
        <w:r w:rsidR="00164C3A">
          <w:rPr>
            <w:noProof/>
            <w:webHidden/>
          </w:rPr>
          <w:instrText xml:space="preserve"> PAGEREF _Toc491771321 \h </w:instrText>
        </w:r>
        <w:r w:rsidR="00164C3A">
          <w:rPr>
            <w:noProof/>
            <w:webHidden/>
          </w:rPr>
        </w:r>
        <w:r w:rsidR="00164C3A">
          <w:rPr>
            <w:noProof/>
            <w:webHidden/>
          </w:rPr>
          <w:fldChar w:fldCharType="separate"/>
        </w:r>
        <w:r w:rsidR="00F24737">
          <w:rPr>
            <w:noProof/>
            <w:webHidden/>
          </w:rPr>
          <w:t>41</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2" w:history="1">
        <w:r w:rsidR="00164C3A" w:rsidRPr="00067DEF">
          <w:rPr>
            <w:rStyle w:val="Hyperlink"/>
            <w:noProof/>
          </w:rPr>
          <w:t>Hibernate Projections</w:t>
        </w:r>
        <w:r w:rsidR="00164C3A">
          <w:rPr>
            <w:noProof/>
            <w:webHidden/>
          </w:rPr>
          <w:tab/>
        </w:r>
        <w:r w:rsidR="00164C3A">
          <w:rPr>
            <w:noProof/>
            <w:webHidden/>
          </w:rPr>
          <w:fldChar w:fldCharType="begin"/>
        </w:r>
        <w:r w:rsidR="00164C3A">
          <w:rPr>
            <w:noProof/>
            <w:webHidden/>
          </w:rPr>
          <w:instrText xml:space="preserve"> PAGEREF _Toc491771322 \h </w:instrText>
        </w:r>
        <w:r w:rsidR="00164C3A">
          <w:rPr>
            <w:noProof/>
            <w:webHidden/>
          </w:rPr>
        </w:r>
        <w:r w:rsidR="00164C3A">
          <w:rPr>
            <w:noProof/>
            <w:webHidden/>
          </w:rPr>
          <w:fldChar w:fldCharType="separate"/>
        </w:r>
        <w:r w:rsidR="00F24737">
          <w:rPr>
            <w:noProof/>
            <w:webHidden/>
          </w:rPr>
          <w:t>45</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23" w:history="1">
        <w:r w:rsidR="00164C3A" w:rsidRPr="00067DEF">
          <w:rPr>
            <w:rStyle w:val="Hyperlink"/>
            <w:noProof/>
          </w:rPr>
          <w:t>9. Native SQL Queries</w:t>
        </w:r>
        <w:r w:rsidR="00164C3A">
          <w:rPr>
            <w:noProof/>
            <w:webHidden/>
          </w:rPr>
          <w:tab/>
        </w:r>
        <w:r w:rsidR="00164C3A">
          <w:rPr>
            <w:noProof/>
            <w:webHidden/>
          </w:rPr>
          <w:fldChar w:fldCharType="begin"/>
        </w:r>
        <w:r w:rsidR="00164C3A">
          <w:rPr>
            <w:noProof/>
            <w:webHidden/>
          </w:rPr>
          <w:instrText xml:space="preserve"> PAGEREF _Toc491771323 \h </w:instrText>
        </w:r>
        <w:r w:rsidR="00164C3A">
          <w:rPr>
            <w:noProof/>
            <w:webHidden/>
          </w:rPr>
        </w:r>
        <w:r w:rsidR="00164C3A">
          <w:rPr>
            <w:noProof/>
            <w:webHidden/>
          </w:rPr>
          <w:fldChar w:fldCharType="separate"/>
        </w:r>
        <w:r w:rsidR="00F24737">
          <w:rPr>
            <w:noProof/>
            <w:webHidden/>
          </w:rPr>
          <w:t>47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4" w:history="1">
        <w:r w:rsidR="00164C3A" w:rsidRPr="00067DEF">
          <w:rPr>
            <w:rStyle w:val="Hyperlink"/>
            <w:noProof/>
          </w:rPr>
          <w:t>Working with Native SQL Queries</w:t>
        </w:r>
        <w:r w:rsidR="00164C3A">
          <w:rPr>
            <w:noProof/>
            <w:webHidden/>
          </w:rPr>
          <w:tab/>
        </w:r>
        <w:r w:rsidR="00164C3A">
          <w:rPr>
            <w:noProof/>
            <w:webHidden/>
          </w:rPr>
          <w:fldChar w:fldCharType="begin"/>
        </w:r>
        <w:r w:rsidR="00164C3A">
          <w:rPr>
            <w:noProof/>
            <w:webHidden/>
          </w:rPr>
          <w:instrText xml:space="preserve"> PAGEREF _Toc491771324 \h </w:instrText>
        </w:r>
        <w:r w:rsidR="00164C3A">
          <w:rPr>
            <w:noProof/>
            <w:webHidden/>
          </w:rPr>
        </w:r>
        <w:r w:rsidR="00164C3A">
          <w:rPr>
            <w:noProof/>
            <w:webHidden/>
          </w:rPr>
          <w:fldChar w:fldCharType="separate"/>
        </w:r>
        <w:r w:rsidR="00F24737">
          <w:rPr>
            <w:noProof/>
            <w:webHidden/>
          </w:rPr>
          <w:t>47</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25" w:history="1">
        <w:r w:rsidR="00164C3A" w:rsidRPr="00067DEF">
          <w:rPr>
            <w:rStyle w:val="Hyperlink"/>
            <w:noProof/>
          </w:rPr>
          <w:t>10. Named Queries</w:t>
        </w:r>
        <w:r w:rsidR="00164C3A">
          <w:rPr>
            <w:noProof/>
            <w:webHidden/>
          </w:rPr>
          <w:tab/>
        </w:r>
        <w:r w:rsidR="00164C3A">
          <w:rPr>
            <w:noProof/>
            <w:webHidden/>
          </w:rPr>
          <w:fldChar w:fldCharType="begin"/>
        </w:r>
        <w:r w:rsidR="00164C3A">
          <w:rPr>
            <w:noProof/>
            <w:webHidden/>
          </w:rPr>
          <w:instrText xml:space="preserve"> PAGEREF _Toc491771325 \h </w:instrText>
        </w:r>
        <w:r w:rsidR="00164C3A">
          <w:rPr>
            <w:noProof/>
            <w:webHidden/>
          </w:rPr>
        </w:r>
        <w:r w:rsidR="00164C3A">
          <w:rPr>
            <w:noProof/>
            <w:webHidden/>
          </w:rPr>
          <w:fldChar w:fldCharType="separate"/>
        </w:r>
        <w:r w:rsidR="00F24737">
          <w:rPr>
            <w:noProof/>
            <w:webHidden/>
          </w:rPr>
          <w:t>49</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26" w:history="1">
        <w:r w:rsidR="00164C3A" w:rsidRPr="00067DEF">
          <w:rPr>
            <w:rStyle w:val="Hyperlink"/>
            <w:noProof/>
          </w:rPr>
          <w:t>11. Hibernate Relationships</w:t>
        </w:r>
        <w:r w:rsidR="00164C3A">
          <w:rPr>
            <w:noProof/>
            <w:webHidden/>
          </w:rPr>
          <w:tab/>
        </w:r>
        <w:r w:rsidR="00164C3A">
          <w:rPr>
            <w:noProof/>
            <w:webHidden/>
          </w:rPr>
          <w:fldChar w:fldCharType="begin"/>
        </w:r>
        <w:r w:rsidR="00164C3A">
          <w:rPr>
            <w:noProof/>
            <w:webHidden/>
          </w:rPr>
          <w:instrText xml:space="preserve"> PAGEREF _Toc491771326 \h </w:instrText>
        </w:r>
        <w:r w:rsidR="00164C3A">
          <w:rPr>
            <w:noProof/>
            <w:webHidden/>
          </w:rPr>
        </w:r>
        <w:r w:rsidR="00164C3A">
          <w:rPr>
            <w:noProof/>
            <w:webHidden/>
          </w:rPr>
          <w:fldChar w:fldCharType="separate"/>
        </w:r>
        <w:r w:rsidR="00F24737">
          <w:rPr>
            <w:noProof/>
            <w:webHidden/>
          </w:rPr>
          <w:t>52</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7" w:history="1">
        <w:r w:rsidR="00164C3A" w:rsidRPr="00067DEF">
          <w:rPr>
            <w:rStyle w:val="Hyperlink"/>
            <w:noProof/>
          </w:rPr>
          <w:t>Relationships in Hibernate</w:t>
        </w:r>
        <w:r w:rsidR="00164C3A">
          <w:rPr>
            <w:noProof/>
            <w:webHidden/>
          </w:rPr>
          <w:tab/>
        </w:r>
        <w:r w:rsidR="00164C3A">
          <w:rPr>
            <w:noProof/>
            <w:webHidden/>
          </w:rPr>
          <w:fldChar w:fldCharType="begin"/>
        </w:r>
        <w:r w:rsidR="00164C3A">
          <w:rPr>
            <w:noProof/>
            <w:webHidden/>
          </w:rPr>
          <w:instrText xml:space="preserve"> PAGEREF _Toc491771327 \h </w:instrText>
        </w:r>
        <w:r w:rsidR="00164C3A">
          <w:rPr>
            <w:noProof/>
            <w:webHidden/>
          </w:rPr>
        </w:r>
        <w:r w:rsidR="00164C3A">
          <w:rPr>
            <w:noProof/>
            <w:webHidden/>
          </w:rPr>
          <w:fldChar w:fldCharType="separate"/>
        </w:r>
        <w:r w:rsidR="00F24737">
          <w:rPr>
            <w:noProof/>
            <w:webHidden/>
          </w:rPr>
          <w:t>53</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8" w:history="1">
        <w:r w:rsidR="00164C3A" w:rsidRPr="00067DEF">
          <w:rPr>
            <w:rStyle w:val="Hyperlink"/>
            <w:noProof/>
          </w:rPr>
          <w:t>1.One-to-One Relationship Mapping Example</w:t>
        </w:r>
        <w:r w:rsidR="00164C3A">
          <w:rPr>
            <w:noProof/>
            <w:webHidden/>
          </w:rPr>
          <w:tab/>
        </w:r>
        <w:r w:rsidR="00164C3A">
          <w:rPr>
            <w:noProof/>
            <w:webHidden/>
          </w:rPr>
          <w:fldChar w:fldCharType="begin"/>
        </w:r>
        <w:r w:rsidR="00164C3A">
          <w:rPr>
            <w:noProof/>
            <w:webHidden/>
          </w:rPr>
          <w:instrText xml:space="preserve"> PAGEREF _Toc491771328 \h </w:instrText>
        </w:r>
        <w:r w:rsidR="00164C3A">
          <w:rPr>
            <w:noProof/>
            <w:webHidden/>
          </w:rPr>
        </w:r>
        <w:r w:rsidR="00164C3A">
          <w:rPr>
            <w:noProof/>
            <w:webHidden/>
          </w:rPr>
          <w:fldChar w:fldCharType="separate"/>
        </w:r>
        <w:r w:rsidR="00F24737">
          <w:rPr>
            <w:noProof/>
            <w:webHidden/>
          </w:rPr>
          <w:t>54</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29" w:history="1">
        <w:r w:rsidR="00164C3A" w:rsidRPr="00067DEF">
          <w:rPr>
            <w:rStyle w:val="Hyperlink"/>
            <w:noProof/>
          </w:rPr>
          <w:t>2.One-to-Many / Many-to-One Relationship</w:t>
        </w:r>
        <w:r w:rsidR="00164C3A">
          <w:rPr>
            <w:noProof/>
            <w:webHidden/>
          </w:rPr>
          <w:tab/>
        </w:r>
        <w:r w:rsidR="00164C3A">
          <w:rPr>
            <w:noProof/>
            <w:webHidden/>
          </w:rPr>
          <w:fldChar w:fldCharType="begin"/>
        </w:r>
        <w:r w:rsidR="00164C3A">
          <w:rPr>
            <w:noProof/>
            <w:webHidden/>
          </w:rPr>
          <w:instrText xml:space="preserve"> PAGEREF _Toc491771329 \h </w:instrText>
        </w:r>
        <w:r w:rsidR="00164C3A">
          <w:rPr>
            <w:noProof/>
            <w:webHidden/>
          </w:rPr>
        </w:r>
        <w:r w:rsidR="00164C3A">
          <w:rPr>
            <w:noProof/>
            <w:webHidden/>
          </w:rPr>
          <w:fldChar w:fldCharType="separate"/>
        </w:r>
        <w:r w:rsidR="00F24737">
          <w:rPr>
            <w:noProof/>
            <w:webHidden/>
          </w:rPr>
          <w:t>57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30" w:history="1">
        <w:r w:rsidR="00164C3A" w:rsidRPr="00067DEF">
          <w:rPr>
            <w:rStyle w:val="Hyperlink"/>
            <w:noProof/>
          </w:rPr>
          <w:t>3.Many to Many Relationship</w:t>
        </w:r>
        <w:r w:rsidR="00164C3A">
          <w:rPr>
            <w:noProof/>
            <w:webHidden/>
          </w:rPr>
          <w:tab/>
        </w:r>
        <w:r w:rsidR="00164C3A">
          <w:rPr>
            <w:noProof/>
            <w:webHidden/>
          </w:rPr>
          <w:fldChar w:fldCharType="begin"/>
        </w:r>
        <w:r w:rsidR="00164C3A">
          <w:rPr>
            <w:noProof/>
            <w:webHidden/>
          </w:rPr>
          <w:instrText xml:space="preserve"> PAGEREF _Toc491771330 \h </w:instrText>
        </w:r>
        <w:r w:rsidR="00164C3A">
          <w:rPr>
            <w:noProof/>
            <w:webHidden/>
          </w:rPr>
        </w:r>
        <w:r w:rsidR="00164C3A">
          <w:rPr>
            <w:noProof/>
            <w:webHidden/>
          </w:rPr>
          <w:fldChar w:fldCharType="separate"/>
        </w:r>
        <w:r w:rsidR="00F24737">
          <w:rPr>
            <w:noProof/>
            <w:webHidden/>
          </w:rPr>
          <w:t>60</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31" w:history="1">
        <w:r w:rsidR="00164C3A" w:rsidRPr="00067DEF">
          <w:rPr>
            <w:rStyle w:val="Hyperlink"/>
            <w:noProof/>
          </w:rPr>
          <w:t>12. Hibernate Cache</w:t>
        </w:r>
        <w:r w:rsidR="00164C3A">
          <w:rPr>
            <w:noProof/>
            <w:webHidden/>
          </w:rPr>
          <w:tab/>
        </w:r>
        <w:r w:rsidR="00164C3A">
          <w:rPr>
            <w:noProof/>
            <w:webHidden/>
          </w:rPr>
          <w:fldChar w:fldCharType="begin"/>
        </w:r>
        <w:r w:rsidR="00164C3A">
          <w:rPr>
            <w:noProof/>
            <w:webHidden/>
          </w:rPr>
          <w:instrText xml:space="preserve"> PAGEREF _Toc491771331 \h </w:instrText>
        </w:r>
        <w:r w:rsidR="00164C3A">
          <w:rPr>
            <w:noProof/>
            <w:webHidden/>
          </w:rPr>
        </w:r>
        <w:r w:rsidR="00164C3A">
          <w:rPr>
            <w:noProof/>
            <w:webHidden/>
          </w:rPr>
          <w:fldChar w:fldCharType="separate"/>
        </w:r>
        <w:r w:rsidR="00F24737">
          <w:rPr>
            <w:noProof/>
            <w:webHidden/>
          </w:rPr>
          <w:t>63</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32" w:history="1">
        <w:r w:rsidR="00164C3A" w:rsidRPr="00067DEF">
          <w:rPr>
            <w:rStyle w:val="Hyperlink"/>
            <w:noProof/>
          </w:rPr>
          <w:t>13. Hibernate with Annotations</w:t>
        </w:r>
        <w:r w:rsidR="00164C3A">
          <w:rPr>
            <w:noProof/>
            <w:webHidden/>
          </w:rPr>
          <w:tab/>
        </w:r>
        <w:r w:rsidR="00164C3A">
          <w:rPr>
            <w:noProof/>
            <w:webHidden/>
          </w:rPr>
          <w:fldChar w:fldCharType="begin"/>
        </w:r>
        <w:r w:rsidR="00164C3A">
          <w:rPr>
            <w:noProof/>
            <w:webHidden/>
          </w:rPr>
          <w:instrText xml:space="preserve"> PAGEREF _Toc491771332 \h </w:instrText>
        </w:r>
        <w:r w:rsidR="00164C3A">
          <w:rPr>
            <w:noProof/>
            <w:webHidden/>
          </w:rPr>
        </w:r>
        <w:r w:rsidR="00164C3A">
          <w:rPr>
            <w:noProof/>
            <w:webHidden/>
          </w:rPr>
          <w:fldChar w:fldCharType="separate"/>
        </w:r>
        <w:r w:rsidR="00F24737">
          <w:rPr>
            <w:noProof/>
            <w:webHidden/>
          </w:rPr>
          <w:t>67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33" w:history="1">
        <w:r w:rsidR="00164C3A" w:rsidRPr="00067DEF">
          <w:rPr>
            <w:rStyle w:val="Hyperlink"/>
            <w:noProof/>
          </w:rPr>
          <w:t>Commonly used Annotations in Hibernate</w:t>
        </w:r>
        <w:r w:rsidR="00164C3A">
          <w:rPr>
            <w:noProof/>
            <w:webHidden/>
          </w:rPr>
          <w:tab/>
        </w:r>
        <w:r w:rsidR="00164C3A">
          <w:rPr>
            <w:noProof/>
            <w:webHidden/>
          </w:rPr>
          <w:fldChar w:fldCharType="begin"/>
        </w:r>
        <w:r w:rsidR="00164C3A">
          <w:rPr>
            <w:noProof/>
            <w:webHidden/>
          </w:rPr>
          <w:instrText xml:space="preserve"> PAGEREF _Toc491771333 \h </w:instrText>
        </w:r>
        <w:r w:rsidR="00164C3A">
          <w:rPr>
            <w:noProof/>
            <w:webHidden/>
          </w:rPr>
        </w:r>
        <w:r w:rsidR="00164C3A">
          <w:rPr>
            <w:noProof/>
            <w:webHidden/>
          </w:rPr>
          <w:fldChar w:fldCharType="separate"/>
        </w:r>
        <w:r w:rsidR="00F24737">
          <w:rPr>
            <w:noProof/>
            <w:webHidden/>
          </w:rPr>
          <w:t>67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34" w:history="1">
        <w:r w:rsidR="00164C3A" w:rsidRPr="00067DEF">
          <w:rPr>
            <w:rStyle w:val="Hyperlink"/>
            <w:noProof/>
          </w:rPr>
          <w:t>Example : CURD oprations using Annotations</w:t>
        </w:r>
        <w:r w:rsidR="00164C3A">
          <w:rPr>
            <w:noProof/>
            <w:webHidden/>
          </w:rPr>
          <w:tab/>
        </w:r>
        <w:r w:rsidR="00164C3A">
          <w:rPr>
            <w:noProof/>
            <w:webHidden/>
          </w:rPr>
          <w:fldChar w:fldCharType="begin"/>
        </w:r>
        <w:r w:rsidR="00164C3A">
          <w:rPr>
            <w:noProof/>
            <w:webHidden/>
          </w:rPr>
          <w:instrText xml:space="preserve"> PAGEREF _Toc491771334 \h </w:instrText>
        </w:r>
        <w:r w:rsidR="00164C3A">
          <w:rPr>
            <w:noProof/>
            <w:webHidden/>
          </w:rPr>
        </w:r>
        <w:r w:rsidR="00164C3A">
          <w:rPr>
            <w:noProof/>
            <w:webHidden/>
          </w:rPr>
          <w:fldChar w:fldCharType="separate"/>
        </w:r>
        <w:r w:rsidR="00F24737">
          <w:rPr>
            <w:noProof/>
            <w:webHidden/>
          </w:rPr>
          <w:t>68</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35" w:history="1">
        <w:r w:rsidR="00164C3A" w:rsidRPr="00067DEF">
          <w:rPr>
            <w:rStyle w:val="Hyperlink"/>
            <w:noProof/>
          </w:rPr>
          <w:t>Mappings using Annotations</w:t>
        </w:r>
        <w:r w:rsidR="00164C3A">
          <w:rPr>
            <w:noProof/>
            <w:webHidden/>
          </w:rPr>
          <w:tab/>
        </w:r>
        <w:r w:rsidR="00164C3A">
          <w:rPr>
            <w:noProof/>
            <w:webHidden/>
          </w:rPr>
          <w:fldChar w:fldCharType="begin"/>
        </w:r>
        <w:r w:rsidR="00164C3A">
          <w:rPr>
            <w:noProof/>
            <w:webHidden/>
          </w:rPr>
          <w:instrText xml:space="preserve"> PAGEREF _Toc491771335 \h </w:instrText>
        </w:r>
        <w:r w:rsidR="00164C3A">
          <w:rPr>
            <w:noProof/>
            <w:webHidden/>
          </w:rPr>
        </w:r>
        <w:r w:rsidR="00164C3A">
          <w:rPr>
            <w:noProof/>
            <w:webHidden/>
          </w:rPr>
          <w:fldChar w:fldCharType="separate"/>
        </w:r>
        <w:r w:rsidR="00F24737">
          <w:rPr>
            <w:noProof/>
            <w:webHidden/>
          </w:rPr>
          <w:t>71</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36" w:history="1">
        <w:r w:rsidR="00164C3A" w:rsidRPr="00067DEF">
          <w:rPr>
            <w:rStyle w:val="Hyperlink"/>
            <w:noProof/>
          </w:rPr>
          <w:t>Errors &amp; Solutions</w:t>
        </w:r>
        <w:r w:rsidR="00164C3A">
          <w:rPr>
            <w:noProof/>
            <w:webHidden/>
          </w:rPr>
          <w:tab/>
        </w:r>
        <w:r w:rsidR="00164C3A">
          <w:rPr>
            <w:noProof/>
            <w:webHidden/>
          </w:rPr>
          <w:fldChar w:fldCharType="begin"/>
        </w:r>
        <w:r w:rsidR="00164C3A">
          <w:rPr>
            <w:noProof/>
            <w:webHidden/>
          </w:rPr>
          <w:instrText xml:space="preserve"> PAGEREF _Toc491771336 \h </w:instrText>
        </w:r>
        <w:r w:rsidR="00164C3A">
          <w:rPr>
            <w:noProof/>
            <w:webHidden/>
          </w:rPr>
        </w:r>
        <w:r w:rsidR="00164C3A">
          <w:rPr>
            <w:noProof/>
            <w:webHidden/>
          </w:rPr>
          <w:fldChar w:fldCharType="separate"/>
        </w:r>
        <w:r w:rsidR="00F24737">
          <w:rPr>
            <w:noProof/>
            <w:webHidden/>
          </w:rPr>
          <w:t>77</w:t>
        </w:r>
        <w:r w:rsidR="00164C3A">
          <w:rPr>
            <w:noProof/>
            <w:webHidden/>
          </w:rPr>
          <w:fldChar w:fldCharType="end"/>
        </w:r>
      </w:hyperlink>
    </w:p>
    <w:p w:rsidR="00164C3A" w:rsidRDefault="00AA0524">
      <w:pPr>
        <w:pStyle w:val="TOC2"/>
        <w:tabs>
          <w:tab w:val="right" w:leader="dot" w:pos="9350"/>
        </w:tabs>
        <w:rPr>
          <w:smallCaps w:val="0"/>
          <w:noProof/>
          <w:color w:val="auto"/>
          <w:sz w:val="22"/>
          <w:szCs w:val="22"/>
          <w:lang w:eastAsia="en-US"/>
        </w:rPr>
      </w:pPr>
      <w:hyperlink w:anchor="_Toc491771337" w:history="1">
        <w:r w:rsidR="00164C3A" w:rsidRPr="00067DEF">
          <w:rPr>
            <w:rStyle w:val="Hyperlink"/>
            <w:noProof/>
          </w:rPr>
          <w:t>org.hibernate.HibernateException: Could not parse configuration: hibernate.cfg.xml</w:t>
        </w:r>
        <w:r w:rsidR="00164C3A">
          <w:rPr>
            <w:noProof/>
            <w:webHidden/>
          </w:rPr>
          <w:tab/>
        </w:r>
        <w:r w:rsidR="00164C3A">
          <w:rPr>
            <w:noProof/>
            <w:webHidden/>
          </w:rPr>
          <w:fldChar w:fldCharType="begin"/>
        </w:r>
        <w:r w:rsidR="00164C3A">
          <w:rPr>
            <w:noProof/>
            <w:webHidden/>
          </w:rPr>
          <w:instrText xml:space="preserve"> PAGEREF _Toc491771337 \h </w:instrText>
        </w:r>
        <w:r w:rsidR="00164C3A">
          <w:rPr>
            <w:noProof/>
            <w:webHidden/>
          </w:rPr>
        </w:r>
        <w:r w:rsidR="00164C3A">
          <w:rPr>
            <w:noProof/>
            <w:webHidden/>
          </w:rPr>
          <w:fldChar w:fldCharType="separate"/>
        </w:r>
        <w:r w:rsidR="00F24737">
          <w:rPr>
            <w:noProof/>
            <w:webHidden/>
          </w:rPr>
          <w:t>77</w:t>
        </w:r>
        <w:r w:rsidR="00164C3A">
          <w:rPr>
            <w:noProof/>
            <w:webHidden/>
          </w:rPr>
          <w:fldChar w:fldCharType="end"/>
        </w:r>
      </w:hyperlink>
    </w:p>
    <w:p w:rsidR="00164C3A" w:rsidRDefault="00AA0524">
      <w:pPr>
        <w:pStyle w:val="TOC1"/>
        <w:tabs>
          <w:tab w:val="right" w:leader="dot" w:pos="9350"/>
        </w:tabs>
        <w:rPr>
          <w:b w:val="0"/>
          <w:bCs w:val="0"/>
          <w:caps w:val="0"/>
          <w:noProof/>
          <w:color w:val="auto"/>
          <w:sz w:val="22"/>
          <w:szCs w:val="22"/>
          <w:lang w:eastAsia="en-US"/>
        </w:rPr>
      </w:pPr>
      <w:hyperlink w:anchor="_Toc491771338" w:history="1">
        <w:r w:rsidR="00164C3A" w:rsidRPr="00067DEF">
          <w:rPr>
            <w:rStyle w:val="Hyperlink"/>
            <w:noProof/>
          </w:rPr>
          <w:t>References</w:t>
        </w:r>
        <w:r w:rsidR="00164C3A">
          <w:rPr>
            <w:noProof/>
            <w:webHidden/>
          </w:rPr>
          <w:tab/>
        </w:r>
        <w:r w:rsidR="00164C3A">
          <w:rPr>
            <w:noProof/>
            <w:webHidden/>
          </w:rPr>
          <w:fldChar w:fldCharType="begin"/>
        </w:r>
        <w:r w:rsidR="00164C3A">
          <w:rPr>
            <w:noProof/>
            <w:webHidden/>
          </w:rPr>
          <w:instrText xml:space="preserve"> PAGEREF _Toc491771338 \h </w:instrText>
        </w:r>
        <w:r w:rsidR="00164C3A">
          <w:rPr>
            <w:noProof/>
            <w:webHidden/>
          </w:rPr>
        </w:r>
        <w:r w:rsidR="00164C3A">
          <w:rPr>
            <w:noProof/>
            <w:webHidden/>
          </w:rPr>
          <w:fldChar w:fldCharType="separate"/>
        </w:r>
        <w:r w:rsidR="00F24737">
          <w:rPr>
            <w:noProof/>
            <w:webHidden/>
          </w:rPr>
          <w:t>77</w:t>
        </w:r>
        <w:r w:rsidR="00164C3A">
          <w:rPr>
            <w:noProof/>
            <w:webHidden/>
          </w:rPr>
          <w:fldChar w:fldCharType="end"/>
        </w:r>
      </w:hyperlink>
    </w:p>
    <w:p w:rsidR="00DF6551" w:rsidRDefault="00F656D4" w:rsidP="00F85390">
      <w:r>
        <w:fldChar w:fldCharType="end"/>
      </w:r>
    </w:p>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A8037B" w:rsidRDefault="00A8037B" w:rsidP="00F85390"/>
    <w:p w:rsidR="00A8037B" w:rsidRDefault="00852869" w:rsidP="00140965">
      <w:pPr>
        <w:pStyle w:val="Heading1"/>
      </w:pPr>
      <w:bookmarkStart w:id="7" w:name="_Toc491771291"/>
      <w:r>
        <w:lastRenderedPageBreak/>
        <w:t>1. Introduction</w:t>
      </w:r>
      <w:bookmarkEnd w:id="7"/>
    </w:p>
    <w:p w:rsidR="00140965" w:rsidRPr="00140965" w:rsidRDefault="00852869" w:rsidP="00852869">
      <w:pPr>
        <w:ind w:firstLine="720"/>
      </w:pPr>
      <w:r w:rsidRPr="00852869">
        <w:t>Hibernate is the ORM tool given to transfer the data between a java (object) application and a database (Relational) in the form of the objects.  Hibernate is the open source light weight tool given by </w:t>
      </w:r>
      <w:r w:rsidRPr="00852869">
        <w:rPr>
          <w:b/>
          <w:bCs/>
        </w:rPr>
        <w:t>Gavin King</w:t>
      </w:r>
      <w:r w:rsidRPr="00852869">
        <w:t>.</w:t>
      </w:r>
    </w:p>
    <w:p w:rsidR="00CA5171" w:rsidRDefault="00852869" w:rsidP="00852869">
      <w:pPr>
        <w:ind w:firstLine="720"/>
      </w:pPr>
      <w:r w:rsidRPr="00852869">
        <w:t>Hibernate is a non-invasive </w:t>
      </w:r>
      <w:r w:rsidR="004B7D06" w:rsidRPr="00852869">
        <w:t>framework, means</w:t>
      </w:r>
      <w:r w:rsidRPr="00852869">
        <w:t xml:space="preserve"> it </w:t>
      </w:r>
      <w:r w:rsidR="00AA0524" w:rsidRPr="00852869">
        <w:t>won’t</w:t>
      </w:r>
      <w:r w:rsidRPr="00852869">
        <w:t xml:space="preserve"> </w:t>
      </w:r>
      <w:r w:rsidR="00AA0524" w:rsidRPr="00852869">
        <w:t>force</w:t>
      </w:r>
      <w:r w:rsidRPr="00852869">
        <w:t xml:space="preserve"> the programmers to extend/implement any class/interface, and in hibernate we have all POJO classes so its light weight</w:t>
      </w:r>
    </w:p>
    <w:p w:rsidR="00CA5171" w:rsidRDefault="00CA5171" w:rsidP="00F85390"/>
    <w:p w:rsidR="00852869" w:rsidRPr="00EF57E1" w:rsidRDefault="00852869" w:rsidP="00EF57E1">
      <w:pPr>
        <w:pStyle w:val="Heading2"/>
        <w:jc w:val="center"/>
        <w:rPr>
          <w:b/>
          <w:sz w:val="28"/>
        </w:rPr>
      </w:pPr>
      <w:bookmarkStart w:id="8" w:name="_Toc491771292"/>
      <w:r w:rsidRPr="00EF57E1">
        <w:rPr>
          <w:b/>
          <w:sz w:val="28"/>
        </w:rPr>
        <w:t>JDBC vs HIBERNATE</w:t>
      </w:r>
      <w:bookmarkEnd w:id="8"/>
    </w:p>
    <w:tbl>
      <w:tblPr>
        <w:tblStyle w:val="TableGrid"/>
        <w:tblW w:w="9482" w:type="dxa"/>
        <w:tblLook w:val="04A0" w:firstRow="1" w:lastRow="0" w:firstColumn="1" w:lastColumn="0" w:noHBand="0" w:noVBand="1"/>
      </w:tblPr>
      <w:tblGrid>
        <w:gridCol w:w="4741"/>
        <w:gridCol w:w="4741"/>
      </w:tblGrid>
      <w:tr w:rsidR="00852869" w:rsidRPr="00EF57E1" w:rsidTr="00EF57E1">
        <w:trPr>
          <w:trHeight w:val="97"/>
        </w:trPr>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JDBC</w:t>
            </w:r>
          </w:p>
        </w:tc>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HIBERNATE</w:t>
            </w:r>
          </w:p>
        </w:tc>
      </w:tr>
      <w:tr w:rsidR="00852869" w:rsidTr="00EF57E1">
        <w:trPr>
          <w:trHeight w:val="150"/>
        </w:trPr>
        <w:tc>
          <w:tcPr>
            <w:tcW w:w="4741" w:type="dxa"/>
          </w:tcPr>
          <w:p w:rsidR="00852869" w:rsidRDefault="000429C6" w:rsidP="00EF57E1">
            <w:pPr>
              <w:spacing w:after="0" w:line="276" w:lineRule="auto"/>
            </w:pPr>
            <w:r w:rsidRPr="00852869">
              <w:t>Programmer</w:t>
            </w:r>
            <w:r w:rsidR="00852869" w:rsidRPr="00852869">
              <w:t xml:space="preserve"> </w:t>
            </w:r>
            <w:r>
              <w:t>must</w:t>
            </w:r>
            <w:r w:rsidR="00852869" w:rsidRPr="00852869">
              <w:t xml:space="preserve"> close the connection</w:t>
            </w:r>
            <w:r w:rsidR="00852869">
              <w:t>.</w:t>
            </w:r>
            <w:r w:rsidR="00852869" w:rsidRPr="00852869">
              <w:rPr>
                <w:rFonts w:ascii="Verdana" w:hAnsi="Verdana"/>
                <w:color w:val="313131"/>
                <w:sz w:val="23"/>
                <w:szCs w:val="23"/>
                <w:shd w:val="clear" w:color="auto" w:fill="FFFFFF"/>
              </w:rPr>
              <w:t xml:space="preserve"> </w:t>
            </w:r>
            <w:r w:rsidR="00482016" w:rsidRPr="00852869">
              <w:t>Jdbc</w:t>
            </w:r>
            <w:r w:rsidR="00852869" w:rsidRPr="00852869">
              <w:t xml:space="preserve"> doesn’t responsible to close </w:t>
            </w:r>
            <w:r w:rsidR="00852869">
              <w:t>the</w:t>
            </w:r>
            <w:r w:rsidR="00852869" w:rsidRPr="00852869">
              <w:t xml:space="preserve"> connection.</w:t>
            </w:r>
          </w:p>
        </w:tc>
        <w:tc>
          <w:tcPr>
            <w:tcW w:w="4741" w:type="dxa"/>
          </w:tcPr>
          <w:p w:rsidR="00852869" w:rsidRDefault="00482016" w:rsidP="00EF57E1">
            <w:pPr>
              <w:spacing w:after="0" w:line="276" w:lineRule="auto"/>
            </w:pPr>
            <w:r>
              <w:t>Hibernate will take care about closing the connections</w:t>
            </w:r>
          </w:p>
        </w:tc>
      </w:tr>
      <w:tr w:rsidR="00852869" w:rsidTr="00EF57E1">
        <w:trPr>
          <w:trHeight w:val="263"/>
        </w:trPr>
        <w:tc>
          <w:tcPr>
            <w:tcW w:w="4741" w:type="dxa"/>
          </w:tcPr>
          <w:p w:rsidR="00852869" w:rsidRDefault="000429C6" w:rsidP="00EF57E1">
            <w:pPr>
              <w:spacing w:after="0" w:line="276" w:lineRule="auto"/>
            </w:pPr>
            <w:r w:rsidRPr="000429C6">
              <w:t xml:space="preserve">if the table structure is modified then the JDBC program doesn’t work, again we need to modify and compile </w:t>
            </w:r>
            <w:r>
              <w:t>the programs</w:t>
            </w:r>
          </w:p>
        </w:tc>
        <w:tc>
          <w:tcPr>
            <w:tcW w:w="4741" w:type="dxa"/>
          </w:tcPr>
          <w:p w:rsidR="00852869" w:rsidRDefault="001C6184" w:rsidP="00EF57E1">
            <w:pPr>
              <w:spacing w:after="0" w:line="276" w:lineRule="auto"/>
            </w:pPr>
            <w:r w:rsidRPr="001C6184">
              <w:t>Hibernate has its own query language</w:t>
            </w:r>
            <w:r w:rsidR="00482016">
              <w:t>(HQL) and it</w:t>
            </w:r>
            <w:r w:rsidRPr="001C6184">
              <w:t xml:space="preserve"> is database </w:t>
            </w:r>
            <w:r w:rsidR="00AA0524" w:rsidRPr="001C6184">
              <w:t>independent</w:t>
            </w:r>
            <w:r w:rsidR="00AA0524">
              <w:t>.</w:t>
            </w:r>
            <w:r w:rsidR="00AA0524" w:rsidRPr="001C6184">
              <w:t xml:space="preserve"> So</w:t>
            </w:r>
            <w:r w:rsidRPr="001C6184">
              <w:t xml:space="preserve"> if we change the database, then als</w:t>
            </w:r>
            <w:r w:rsidR="00482016">
              <w:t xml:space="preserve">o our application will work, because </w:t>
            </w:r>
            <w:r w:rsidRPr="001C6184">
              <w:t>HQL is database independent</w:t>
            </w:r>
          </w:p>
        </w:tc>
      </w:tr>
      <w:tr w:rsidR="00852869" w:rsidTr="00EF57E1">
        <w:trPr>
          <w:trHeight w:val="153"/>
        </w:trPr>
        <w:tc>
          <w:tcPr>
            <w:tcW w:w="4741" w:type="dxa"/>
          </w:tcPr>
          <w:p w:rsidR="00852869" w:rsidRDefault="001C6184" w:rsidP="00EF57E1">
            <w:pPr>
              <w:spacing w:after="0" w:line="276" w:lineRule="auto"/>
            </w:pPr>
            <w:r w:rsidRPr="001C6184">
              <w:t>In jdbc all exceptions are checked exceptions, so we must write code in try, catch and throws</w:t>
            </w:r>
          </w:p>
        </w:tc>
        <w:tc>
          <w:tcPr>
            <w:tcW w:w="4741" w:type="dxa"/>
          </w:tcPr>
          <w:p w:rsidR="00852869" w:rsidRDefault="001C6184" w:rsidP="00EF57E1">
            <w:pPr>
              <w:spacing w:after="0" w:line="276" w:lineRule="auto"/>
            </w:pPr>
            <w:r w:rsidRPr="001C6184">
              <w:t>hibernate we have</w:t>
            </w:r>
            <w:r w:rsidR="00482016">
              <w:t xml:space="preserve"> only</w:t>
            </w:r>
            <w:r w:rsidRPr="001C6184">
              <w:t> Un-checked exceptions, so no need to write try, catch, or throws</w:t>
            </w:r>
          </w:p>
        </w:tc>
      </w:tr>
      <w:tr w:rsidR="00852869" w:rsidTr="00EF57E1">
        <w:trPr>
          <w:trHeight w:val="207"/>
        </w:trPr>
        <w:tc>
          <w:tcPr>
            <w:tcW w:w="4741" w:type="dxa"/>
          </w:tcPr>
          <w:p w:rsidR="00852869" w:rsidRDefault="00482016" w:rsidP="00EF57E1">
            <w:pPr>
              <w:spacing w:after="0" w:line="276" w:lineRule="auto"/>
            </w:pPr>
            <w:r>
              <w:t>JDBC</w:t>
            </w:r>
            <w:r w:rsidRPr="001C6184">
              <w:t xml:space="preserve"> </w:t>
            </w:r>
            <w:r>
              <w:t>won’t</w:t>
            </w:r>
            <w:r w:rsidRPr="001C6184">
              <w:t xml:space="preserve"> generate primary keys automatically</w:t>
            </w:r>
          </w:p>
        </w:tc>
        <w:tc>
          <w:tcPr>
            <w:tcW w:w="4741" w:type="dxa"/>
          </w:tcPr>
          <w:p w:rsidR="00852869" w:rsidRDefault="001C6184" w:rsidP="00EF57E1">
            <w:pPr>
              <w:spacing w:after="0" w:line="276" w:lineRule="auto"/>
            </w:pPr>
            <w:r w:rsidRPr="001C6184">
              <w:t>Hibernate has capability to generate primary keys automatically while we are storing the records into database</w:t>
            </w:r>
            <w:r w:rsidR="00482016">
              <w:t>.</w:t>
            </w:r>
          </w:p>
        </w:tc>
      </w:tr>
      <w:tr w:rsidR="00852869" w:rsidTr="00EF57E1">
        <w:trPr>
          <w:trHeight w:val="317"/>
        </w:trPr>
        <w:tc>
          <w:tcPr>
            <w:tcW w:w="4741" w:type="dxa"/>
          </w:tcPr>
          <w:p w:rsidR="00852869" w:rsidRDefault="00482016" w:rsidP="00EF57E1">
            <w:pPr>
              <w:spacing w:after="0" w:line="276" w:lineRule="auto"/>
            </w:pPr>
            <w:r>
              <w:t xml:space="preserve">JDBC </w:t>
            </w:r>
            <w:r w:rsidR="00AA0524">
              <w:t>won’t</w:t>
            </w:r>
            <w:r>
              <w:t xml:space="preserve"> support Caching  mechanism</w:t>
            </w:r>
          </w:p>
        </w:tc>
        <w:tc>
          <w:tcPr>
            <w:tcW w:w="4741" w:type="dxa"/>
          </w:tcPr>
          <w:p w:rsidR="00852869" w:rsidRDefault="001C6184" w:rsidP="00EF57E1">
            <w:pPr>
              <w:spacing w:after="0" w:line="276" w:lineRule="auto"/>
            </w:pPr>
            <w:r w:rsidRPr="001C6184">
              <w:t>Hibernate supports caching mechanism by this, the number of round trips between an application and the database will be reduced, by using this caching technique an application performance will be increased automatically.</w:t>
            </w:r>
          </w:p>
        </w:tc>
      </w:tr>
      <w:tr w:rsidR="00852869" w:rsidTr="00EF57E1">
        <w:trPr>
          <w:trHeight w:val="207"/>
        </w:trPr>
        <w:tc>
          <w:tcPr>
            <w:tcW w:w="4741" w:type="dxa"/>
          </w:tcPr>
          <w:p w:rsidR="00852869" w:rsidRDefault="00482016" w:rsidP="00EF57E1">
            <w:pPr>
              <w:spacing w:after="0" w:line="276" w:lineRule="auto"/>
            </w:pPr>
            <w:r>
              <w:t>In JDBC , we need to write SQL queries manually</w:t>
            </w:r>
          </w:p>
        </w:tc>
        <w:tc>
          <w:tcPr>
            <w:tcW w:w="4741" w:type="dxa"/>
          </w:tcPr>
          <w:p w:rsidR="00852869" w:rsidRDefault="001C6184" w:rsidP="00EF57E1">
            <w:pPr>
              <w:spacing w:after="0" w:line="276" w:lineRule="auto"/>
            </w:pPr>
            <w:r w:rsidRPr="001C6184">
              <w:t>Hibernate provided Dialect classes, so we no need to write sql queries in hibernate, instead we use the methods provided by that API</w:t>
            </w:r>
          </w:p>
        </w:tc>
      </w:tr>
    </w:tbl>
    <w:p w:rsidR="00852869" w:rsidRDefault="00852869" w:rsidP="00852869"/>
    <w:p w:rsidR="000B73FB" w:rsidRDefault="000B73FB" w:rsidP="00852869"/>
    <w:p w:rsidR="000B73FB" w:rsidRDefault="000B73FB" w:rsidP="00852869"/>
    <w:p w:rsidR="000B73FB" w:rsidRDefault="000B73FB" w:rsidP="00852869"/>
    <w:p w:rsidR="000B73FB" w:rsidRDefault="000B73FB" w:rsidP="00852869"/>
    <w:p w:rsidR="000B73FB" w:rsidRDefault="000B73FB" w:rsidP="00852869"/>
    <w:p w:rsidR="000B73FB" w:rsidRDefault="000B73FB" w:rsidP="000B73FB">
      <w:pPr>
        <w:pStyle w:val="Heading2"/>
      </w:pPr>
      <w:bookmarkStart w:id="9" w:name="_Toc491771293"/>
      <w:r>
        <w:lastRenderedPageBreak/>
        <w:t>Hibernate Architecture</w:t>
      </w:r>
      <w:bookmarkEnd w:id="9"/>
    </w:p>
    <w:p w:rsidR="000B73FB" w:rsidRPr="000B73FB" w:rsidRDefault="000B73FB" w:rsidP="00E4134B">
      <w:pPr>
        <w:spacing w:after="0"/>
      </w:pPr>
      <w:r w:rsidRPr="000B73FB">
        <w:t>The diagram below provides a high-level view of the Hibernate architecture:</w:t>
      </w:r>
    </w:p>
    <w:p w:rsidR="000B73FB" w:rsidRDefault="00F60E35" w:rsidP="00852869">
      <w:r w:rsidRPr="00F60E35">
        <w:rPr>
          <w:noProof/>
          <w:lang w:eastAsia="en-US"/>
        </w:rPr>
        <w:drawing>
          <wp:inline distT="0" distB="0" distL="0" distR="0">
            <wp:extent cx="2686050" cy="2901550"/>
            <wp:effectExtent l="0" t="0" r="0" b="0"/>
            <wp:docPr id="2" name="Picture 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7603" cy="2903228"/>
                    </a:xfrm>
                    <a:prstGeom prst="rect">
                      <a:avLst/>
                    </a:prstGeom>
                    <a:noFill/>
                    <a:ln>
                      <a:noFill/>
                    </a:ln>
                  </pic:spPr>
                </pic:pic>
              </a:graphicData>
            </a:graphic>
          </wp:inline>
        </w:drawing>
      </w:r>
    </w:p>
    <w:p w:rsidR="00E4134B" w:rsidRDefault="00E4134B" w:rsidP="00E4134B">
      <w:pPr>
        <w:spacing w:after="0"/>
      </w:pPr>
      <w:r w:rsidRPr="00E4134B">
        <w:t>Following is a detailed view of the Hibernate Application Architecture</w:t>
      </w:r>
    </w:p>
    <w:p w:rsidR="00F60E35" w:rsidRDefault="00E4134B" w:rsidP="00852869">
      <w:r w:rsidRPr="00E4134B">
        <w:rPr>
          <w:noProof/>
          <w:lang w:eastAsia="en-US"/>
        </w:rPr>
        <w:drawing>
          <wp:inline distT="0" distB="0" distL="0" distR="0">
            <wp:extent cx="4813877" cy="4695825"/>
            <wp:effectExtent l="0" t="0" r="6350" b="0"/>
            <wp:docPr id="4" name="Picture 4"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2239" cy="4703982"/>
                    </a:xfrm>
                    <a:prstGeom prst="rect">
                      <a:avLst/>
                    </a:prstGeom>
                    <a:noFill/>
                    <a:ln>
                      <a:noFill/>
                    </a:ln>
                  </pic:spPr>
                </pic:pic>
              </a:graphicData>
            </a:graphic>
          </wp:inline>
        </w:drawing>
      </w:r>
    </w:p>
    <w:p w:rsidR="000B73FB" w:rsidRDefault="008A12CE" w:rsidP="008A12CE">
      <w:pPr>
        <w:ind w:firstLine="720"/>
      </w:pPr>
      <w:r w:rsidRPr="008A12CE">
        <w:lastRenderedPageBreak/>
        <w:t>Hibernate uses various existing Java APIs, like JDBC, Java Transaction API(JTA), and Java Naming and Directory Interface (JND</w:t>
      </w:r>
      <w:r>
        <w:t>I) along with its own API objects like SessionFactory, Session, Transaction etc.,</w:t>
      </w:r>
    </w:p>
    <w:p w:rsidR="008A12CE" w:rsidRDefault="00BC576C" w:rsidP="00F30CEC">
      <w:pPr>
        <w:pStyle w:val="Heading3"/>
        <w:spacing w:after="0"/>
      </w:pPr>
      <w:r>
        <w:t xml:space="preserve">1. </w:t>
      </w:r>
      <w:r w:rsidR="00AE1828">
        <w:t xml:space="preserve">Configuration </w:t>
      </w:r>
    </w:p>
    <w:p w:rsidR="00BC576C" w:rsidRPr="00BC576C" w:rsidRDefault="00BC576C" w:rsidP="00BC576C">
      <w:r w:rsidRPr="00BC576C">
        <w:t xml:space="preserve">It represents a </w:t>
      </w:r>
      <w:r w:rsidRPr="00AE1828">
        <w:rPr>
          <w:b/>
        </w:rPr>
        <w:t>configuration or properties file required by the Hibernate</w:t>
      </w:r>
      <w:r>
        <w:t>.</w:t>
      </w:r>
      <w:r w:rsidRPr="00BC576C">
        <w:rPr>
          <w:rFonts w:eastAsia="Times New Roman" w:cs="Segoe UI"/>
          <w:color w:val="656565"/>
          <w:sz w:val="24"/>
          <w:szCs w:val="24"/>
          <w:bdr w:val="none" w:sz="0" w:space="0" w:color="auto" w:frame="1"/>
          <w:lang w:eastAsia="en-US"/>
        </w:rPr>
        <w:t xml:space="preserve"> </w:t>
      </w:r>
      <w:r w:rsidRPr="00BC576C">
        <w:t>Configuration is the file loaded into hibernate application when working with hibernate.</w:t>
      </w:r>
    </w:p>
    <w:p w:rsidR="00BC576C" w:rsidRPr="00BC576C" w:rsidRDefault="00BC576C" w:rsidP="00BC576C">
      <w:pPr>
        <w:spacing w:after="0"/>
      </w:pPr>
      <w:r w:rsidRPr="00BC576C">
        <w:t>Configuration file c</w:t>
      </w:r>
      <w:r w:rsidR="0045504C">
        <w:t>ontains 3 types of information.</w:t>
      </w:r>
    </w:p>
    <w:p w:rsidR="00BC576C" w:rsidRPr="00BC576C" w:rsidRDefault="00BC576C" w:rsidP="00BC576C">
      <w:pPr>
        <w:pStyle w:val="ListParagraph"/>
        <w:numPr>
          <w:ilvl w:val="0"/>
          <w:numId w:val="4"/>
        </w:numPr>
        <w:rPr>
          <w:b/>
        </w:rPr>
      </w:pPr>
      <w:r w:rsidRPr="00BC576C">
        <w:rPr>
          <w:b/>
        </w:rPr>
        <w:t>Connection Properties</w:t>
      </w:r>
    </w:p>
    <w:p w:rsidR="00BC576C" w:rsidRPr="00BC576C" w:rsidRDefault="00BC576C" w:rsidP="00BC576C">
      <w:pPr>
        <w:pStyle w:val="ListParagraph"/>
        <w:numPr>
          <w:ilvl w:val="0"/>
          <w:numId w:val="4"/>
        </w:numPr>
        <w:rPr>
          <w:b/>
        </w:rPr>
      </w:pPr>
      <w:r w:rsidRPr="00BC576C">
        <w:rPr>
          <w:b/>
        </w:rPr>
        <w:t>Hibernate Properties</w:t>
      </w:r>
    </w:p>
    <w:p w:rsidR="00BC576C" w:rsidRPr="00BC576C" w:rsidRDefault="00BC576C" w:rsidP="00BC576C">
      <w:pPr>
        <w:pStyle w:val="ListParagraph"/>
        <w:numPr>
          <w:ilvl w:val="0"/>
          <w:numId w:val="4"/>
        </w:numPr>
        <w:rPr>
          <w:b/>
        </w:rPr>
      </w:pPr>
      <w:r w:rsidRPr="00BC576C">
        <w:rPr>
          <w:b/>
        </w:rPr>
        <w:t>Mapping file name(s)</w:t>
      </w:r>
    </w:p>
    <w:p w:rsidR="00BC576C" w:rsidRPr="00BC576C" w:rsidRDefault="00BC576C" w:rsidP="00BC576C">
      <w:pPr>
        <w:pStyle w:val="Output"/>
        <w:rPr>
          <w:rFonts w:ascii="Calibri" w:hAnsi="Calibri" w:cs="Times New Roman"/>
          <w:color w:val="656565"/>
          <w:lang w:eastAsia="en-US"/>
        </w:rPr>
      </w:pPr>
      <w:r w:rsidRPr="00BC576C">
        <w:rPr>
          <w:rFonts w:cs="Segoe UI"/>
          <w:color w:val="656565"/>
          <w:sz w:val="28"/>
          <w:szCs w:val="28"/>
          <w:bdr w:val="none" w:sz="0" w:space="0" w:color="auto" w:frame="1"/>
          <w:lang w:eastAsia="en-US"/>
        </w:rPr>
        <w:t>  </w:t>
      </w:r>
      <w:r w:rsidR="00AA0524" w:rsidRPr="00BC576C">
        <w:rPr>
          <w:color w:val="008080"/>
          <w:bdr w:val="none" w:sz="0" w:space="0" w:color="auto" w:frame="1"/>
          <w:lang w:eastAsia="en-US"/>
        </w:rPr>
        <w:t>&lt;?</w:t>
      </w:r>
      <w:r w:rsidR="00AA0524" w:rsidRPr="00BC576C">
        <w:rPr>
          <w:color w:val="3F7F7F"/>
          <w:bdr w:val="none" w:sz="0" w:space="0" w:color="auto" w:frame="1"/>
          <w:lang w:eastAsia="en-US"/>
        </w:rPr>
        <w:t xml:space="preserve"> xml</w:t>
      </w:r>
      <w:r w:rsidRPr="00BC576C">
        <w:rPr>
          <w:color w:val="656565"/>
          <w:bdr w:val="none" w:sz="0" w:space="0" w:color="auto" w:frame="1"/>
          <w:lang w:eastAsia="en-US"/>
        </w:rPr>
        <w:t> </w:t>
      </w:r>
      <w:r w:rsidRPr="00BC576C">
        <w:rPr>
          <w:bdr w:val="none" w:sz="0" w:space="0" w:color="auto" w:frame="1"/>
          <w:lang w:eastAsia="en-US"/>
        </w:rPr>
        <w:t>version</w:t>
      </w:r>
      <w:r w:rsidRPr="00BC576C">
        <w:rPr>
          <w:color w:val="656565"/>
          <w:bdr w:val="none" w:sz="0" w:space="0" w:color="auto" w:frame="1"/>
          <w:lang w:eastAsia="en-US"/>
        </w:rPr>
        <w:t>=</w:t>
      </w:r>
      <w:r w:rsidRPr="00BC576C">
        <w:rPr>
          <w:i/>
          <w:iCs/>
          <w:color w:val="2A00FF"/>
          <w:bdr w:val="none" w:sz="0" w:space="0" w:color="auto" w:frame="1"/>
          <w:lang w:eastAsia="en-US"/>
        </w:rPr>
        <w:t>'1.0'</w:t>
      </w:r>
      <w:r w:rsidRPr="00BC576C">
        <w:rPr>
          <w:color w:val="656565"/>
          <w:bdr w:val="none" w:sz="0" w:space="0" w:color="auto" w:frame="1"/>
          <w:lang w:eastAsia="en-US"/>
        </w:rPr>
        <w:t> </w:t>
      </w:r>
      <w:r w:rsidRPr="00BC576C">
        <w:rPr>
          <w:bdr w:val="none" w:sz="0" w:space="0" w:color="auto" w:frame="1"/>
          <w:lang w:eastAsia="en-US"/>
        </w:rPr>
        <w:t>encoding</w:t>
      </w:r>
      <w:r w:rsidRPr="00BC576C">
        <w:rPr>
          <w:color w:val="656565"/>
          <w:bdr w:val="none" w:sz="0" w:space="0" w:color="auto" w:frame="1"/>
          <w:lang w:eastAsia="en-US"/>
        </w:rPr>
        <w:t>=</w:t>
      </w:r>
      <w:r w:rsidRPr="00BC576C">
        <w:rPr>
          <w:i/>
          <w:iCs/>
          <w:color w:val="2A00FF"/>
          <w:bdr w:val="none" w:sz="0" w:space="0" w:color="auto" w:frame="1"/>
          <w:lang w:eastAsia="en-US"/>
        </w:rPr>
        <w:t>'utf-8'</w:t>
      </w:r>
      <w:r w:rsidRPr="00BC576C">
        <w:rPr>
          <w:color w:val="008080"/>
          <w:bdr w:val="none" w:sz="0" w:space="0" w:color="auto" w:frame="1"/>
          <w:lang w:eastAsia="en-US"/>
        </w:rPr>
        <w:t>?&gt;</w:t>
      </w:r>
    </w:p>
    <w:p w:rsidR="00BC576C" w:rsidRPr="00BC576C" w:rsidRDefault="00AA0524"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 xml:space="preserve"> DOCTYPE</w:t>
      </w:r>
      <w:r w:rsidR="00BC576C" w:rsidRPr="00BC576C">
        <w:rPr>
          <w:color w:val="656565"/>
          <w:bdr w:val="none" w:sz="0" w:space="0" w:color="auto" w:frame="1"/>
          <w:lang w:eastAsia="en-US"/>
        </w:rPr>
        <w:t> </w:t>
      </w:r>
      <w:r w:rsidR="00BC576C" w:rsidRPr="00BC576C">
        <w:rPr>
          <w:color w:val="008080"/>
          <w:bdr w:val="none" w:sz="0" w:space="0" w:color="auto" w:frame="1"/>
          <w:lang w:eastAsia="en-US"/>
        </w:rPr>
        <w:t>hibernate-configuration</w:t>
      </w:r>
      <w:r w:rsidR="00BC576C" w:rsidRPr="00BC576C">
        <w:rPr>
          <w:color w:val="656565"/>
          <w:bdr w:val="none" w:sz="0" w:space="0" w:color="auto" w:frame="1"/>
          <w:lang w:eastAsia="en-US"/>
        </w:rPr>
        <w:t> PUBLIC</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"-//Hibernate/Hibernate Configuration DTD 3.0//EN"</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7F5F"/>
          <w:bdr w:val="none" w:sz="0" w:space="0" w:color="auto" w:frame="1"/>
          <w:lang w:eastAsia="en-US"/>
        </w:rPr>
        <w:t>"http://hibernate.sourceforge.net/hibernate-configuration-3.0.dtd"</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00AA0524" w:rsidRPr="00BC576C">
        <w:rPr>
          <w:color w:val="3F5FBF"/>
          <w:bdr w:val="none" w:sz="0" w:space="0" w:color="auto" w:frame="1"/>
          <w:lang w:eastAsia="en-US"/>
        </w:rPr>
        <w:t>&lt;! --</w:t>
      </w:r>
      <w:r w:rsidRPr="00BC576C">
        <w:rPr>
          <w:color w:val="3F5FBF"/>
          <w:bdr w:val="none" w:sz="0" w:space="0" w:color="auto" w:frame="1"/>
          <w:lang w:eastAsia="en-US"/>
        </w:rPr>
        <w:t xml:space="preserve"> Database connection settings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"connection.driver_class"</w:t>
      </w:r>
      <w:r w:rsidRPr="00BC576C">
        <w:rPr>
          <w:color w:val="008080"/>
          <w:bdr w:val="none" w:sz="0" w:space="0" w:color="auto" w:frame="1"/>
          <w:lang w:eastAsia="en-US"/>
        </w:rPr>
        <w:t>&gt;</w:t>
      </w:r>
      <w:r w:rsidRPr="00BC576C">
        <w:rPr>
          <w:color w:val="656565"/>
          <w:bdr w:val="none" w:sz="0" w:space="0" w:color="auto" w:frame="1"/>
          <w:lang w:eastAsia="en-US"/>
        </w:rPr>
        <w:t>com.mysql.jdbc.Driver</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"connection.url"</w:t>
      </w:r>
      <w:r w:rsidRPr="00BC576C">
        <w:rPr>
          <w:color w:val="008080"/>
          <w:bdr w:val="none" w:sz="0" w:space="0" w:color="auto" w:frame="1"/>
          <w:lang w:eastAsia="en-US"/>
        </w:rPr>
        <w:t>&gt;</w:t>
      </w:r>
      <w:r w:rsidRPr="00BC576C">
        <w:rPr>
          <w:color w:val="656565"/>
          <w:bdr w:val="none" w:sz="0" w:space="0" w:color="auto" w:frame="1"/>
          <w:lang w:eastAsia="en-US"/>
        </w:rPr>
        <w:t>jdbc:mysql://localhost:3306/</w:t>
      </w:r>
      <w:r w:rsidR="00165050">
        <w:rPr>
          <w:color w:val="656565"/>
          <w:bdr w:val="none" w:sz="0" w:space="0" w:color="auto" w:frame="1"/>
          <w:lang w:eastAsia="en-US"/>
        </w:rPr>
        <w:t>mydb</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"connection.username"</w:t>
      </w:r>
      <w:r w:rsidRPr="00BC576C">
        <w:rPr>
          <w:color w:val="008080"/>
          <w:bdr w:val="none" w:sz="0" w:space="0" w:color="auto" w:frame="1"/>
          <w:lang w:eastAsia="en-US"/>
        </w:rPr>
        <w:t>&gt;</w:t>
      </w:r>
      <w:r w:rsidRPr="00BC576C">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"connection.password"</w:t>
      </w:r>
      <w:r w:rsidRPr="00BC576C">
        <w:rPr>
          <w:color w:val="008080"/>
          <w:bdr w:val="none" w:sz="0" w:space="0" w:color="auto" w:frame="1"/>
          <w:lang w:eastAsia="en-US"/>
        </w:rPr>
        <w:t>&gt;</w:t>
      </w:r>
      <w:r w:rsidR="00165050">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"connection.pool_size"</w:t>
      </w:r>
      <w:r w:rsidRPr="00BC576C">
        <w:rPr>
          <w:color w:val="008080"/>
          <w:bdr w:val="none" w:sz="0" w:space="0" w:color="auto" w:frame="1"/>
          <w:lang w:eastAsia="en-US"/>
        </w:rPr>
        <w:t>&gt;</w:t>
      </w:r>
      <w:r w:rsidRPr="00BC576C">
        <w:rPr>
          <w:color w:val="656565"/>
          <w:bdr w:val="none" w:sz="0" w:space="0" w:color="auto" w:frame="1"/>
          <w:lang w:eastAsia="en-US"/>
        </w:rPr>
        <w:t>1</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5FBF"/>
          <w:bdr w:val="none" w:sz="0" w:space="0" w:color="auto" w:frame="1"/>
          <w:lang w:eastAsia="en-US"/>
        </w:rPr>
        <w:t xml:space="preserve">&lt;!-- Hibernate </w:t>
      </w:r>
      <w:r w:rsidR="00AA0524" w:rsidRPr="00BC576C">
        <w:rPr>
          <w:color w:val="3F5FBF"/>
          <w:bdr w:val="none" w:sz="0" w:space="0" w:color="auto" w:frame="1"/>
          <w:lang w:eastAsia="en-US"/>
        </w:rPr>
        <w:t>Properties</w:t>
      </w:r>
      <w:r w:rsidRPr="00BC576C">
        <w:rPr>
          <w:color w:val="3F5FBF"/>
          <w:bdr w:val="none" w:sz="0" w:space="0" w:color="auto" w:frame="1"/>
          <w:lang w:eastAsia="en-US"/>
        </w:rPr>
        <w:t xml:space="preserve">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"dialect"</w:t>
      </w:r>
      <w:r w:rsidRPr="00BC576C">
        <w:rPr>
          <w:color w:val="008080"/>
          <w:bdr w:val="none" w:sz="0" w:space="0" w:color="auto" w:frame="1"/>
          <w:lang w:eastAsia="en-US"/>
        </w:rPr>
        <w:t>&gt;</w:t>
      </w:r>
      <w:r w:rsidRPr="00BC576C">
        <w:rPr>
          <w:color w:val="656565"/>
          <w:bdr w:val="none" w:sz="0" w:space="0" w:color="auto" w:frame="1"/>
          <w:lang w:eastAsia="en-US"/>
        </w:rPr>
        <w:t>org.hibernate.dialect.MySQLDialect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"show_sql"</w:t>
      </w:r>
      <w:r w:rsidRPr="00BC576C">
        <w:rPr>
          <w:color w:val="008080"/>
          <w:bdr w:val="none" w:sz="0" w:space="0" w:color="auto" w:frame="1"/>
          <w:lang w:eastAsia="en-US"/>
        </w:rPr>
        <w:t>&gt;</w:t>
      </w:r>
      <w:r w:rsidRPr="00BC576C">
        <w:rPr>
          <w:color w:val="656565"/>
          <w:bdr w:val="none" w:sz="0" w:space="0" w:color="auto" w:frame="1"/>
          <w:lang w:eastAsia="en-US"/>
        </w:rPr>
        <w:t>true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"hbm2ddl.auto"</w:t>
      </w:r>
      <w:r w:rsidRPr="00BC576C">
        <w:rPr>
          <w:color w:val="008080"/>
          <w:bdr w:val="none" w:sz="0" w:space="0" w:color="auto" w:frame="1"/>
          <w:lang w:eastAsia="en-US"/>
        </w:rPr>
        <w:t>&gt;</w:t>
      </w:r>
      <w:r w:rsidRPr="00BC576C">
        <w:rPr>
          <w:color w:val="656565"/>
          <w:bdr w:val="none" w:sz="0" w:space="0" w:color="auto" w:frame="1"/>
          <w:lang w:eastAsia="en-US"/>
        </w:rPr>
        <w:t>validate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ind w:firstLine="720"/>
        <w:rPr>
          <w:rFonts w:ascii="Calibri" w:hAnsi="Calibri" w:cs="Times New Roman"/>
          <w:color w:val="656565"/>
          <w:lang w:eastAsia="en-US"/>
        </w:rPr>
      </w:pPr>
      <w:r w:rsidRPr="00BC576C">
        <w:rPr>
          <w:color w:val="3F5FBF"/>
          <w:bdr w:val="none" w:sz="0" w:space="0" w:color="auto" w:frame="1"/>
          <w:lang w:eastAsia="en-US"/>
        </w:rPr>
        <w:t>&lt;!--</w:t>
      </w:r>
      <w:r>
        <w:rPr>
          <w:color w:val="3F5FBF"/>
          <w:bdr w:val="none" w:sz="0" w:space="0" w:color="auto" w:frame="1"/>
          <w:lang w:eastAsia="en-US"/>
        </w:rPr>
        <w:t xml:space="preserve"> </w:t>
      </w:r>
      <w:r w:rsidRPr="00BC576C">
        <w:rPr>
          <w:color w:val="3F5FBF"/>
          <w:bdr w:val="none" w:sz="0" w:space="0" w:color="auto" w:frame="1"/>
          <w:lang w:eastAsia="en-US"/>
        </w:rPr>
        <w:t>Mapping file name(s)--&gt;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mapping</w:t>
      </w:r>
      <w:r w:rsidRPr="00BC576C">
        <w:rPr>
          <w:color w:val="656565"/>
          <w:bdr w:val="none" w:sz="0" w:space="0" w:color="auto" w:frame="1"/>
          <w:lang w:eastAsia="en-US"/>
        </w:rPr>
        <w:t> </w:t>
      </w:r>
      <w:r w:rsidRPr="00BC576C">
        <w:rPr>
          <w:bdr w:val="none" w:sz="0" w:space="0" w:color="auto" w:frame="1"/>
          <w:lang w:eastAsia="en-US"/>
        </w:rPr>
        <w:t>resource</w:t>
      </w:r>
      <w:r w:rsidRPr="00BC576C">
        <w:rPr>
          <w:color w:val="656565"/>
          <w:bdr w:val="none" w:sz="0" w:space="0" w:color="auto" w:frame="1"/>
          <w:lang w:eastAsia="en-US"/>
        </w:rPr>
        <w:t>=</w:t>
      </w:r>
      <w:r w:rsidRPr="00BC576C">
        <w:rPr>
          <w:i/>
          <w:iCs/>
          <w:color w:val="2A00FF"/>
          <w:bdr w:val="none" w:sz="0" w:space="0" w:color="auto" w:frame="1"/>
          <w:lang w:eastAsia="en-US"/>
        </w:rPr>
        <w:t>"res/</w:t>
      </w:r>
      <w:r w:rsidR="00760C06">
        <w:rPr>
          <w:i/>
          <w:iCs/>
          <w:color w:val="2A00FF"/>
          <w:bdr w:val="none" w:sz="0" w:space="0" w:color="auto" w:frame="1"/>
          <w:lang w:eastAsia="en-US"/>
        </w:rPr>
        <w:t>employee</w:t>
      </w:r>
      <w:r w:rsidRPr="00BC576C">
        <w:rPr>
          <w:i/>
          <w:iCs/>
          <w:color w:val="2A00FF"/>
          <w:bdr w:val="none" w:sz="0" w:space="0" w:color="auto" w:frame="1"/>
          <w:lang w:eastAsia="en-US"/>
        </w:rPr>
        <w:t>.hbm.xml"</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Pr="00BC576C" w:rsidRDefault="00BC576C" w:rsidP="00BC576C"/>
    <w:p w:rsidR="00165050" w:rsidRDefault="00165050" w:rsidP="00165050">
      <w:pPr>
        <w:pStyle w:val="Heading3"/>
        <w:spacing w:after="0"/>
      </w:pPr>
      <w:r>
        <w:t>2. SessionFactory Object</w:t>
      </w:r>
    </w:p>
    <w:p w:rsidR="00165050" w:rsidRPr="00165050" w:rsidRDefault="00165050" w:rsidP="00165050">
      <w:pPr>
        <w:ind w:firstLine="720"/>
      </w:pPr>
      <w:r w:rsidRPr="00165050">
        <w:t xml:space="preserve">It holds second level cache (optional) of data like </w:t>
      </w:r>
      <w:r w:rsidRPr="00165050">
        <w:rPr>
          <w:b/>
        </w:rPr>
        <w:t xml:space="preserve">Dialect, username and </w:t>
      </w:r>
      <w:r w:rsidR="00ED328B" w:rsidRPr="00165050">
        <w:rPr>
          <w:b/>
        </w:rPr>
        <w:t>password</w:t>
      </w:r>
      <w:r w:rsidR="00ED328B" w:rsidRPr="00165050">
        <w:t>. The</w:t>
      </w:r>
      <w:r w:rsidRPr="00165050">
        <w:t xml:space="preserve"> </w:t>
      </w:r>
      <w:r w:rsidRPr="00165050">
        <w:rPr>
          <w:b/>
        </w:rPr>
        <w:t>org.hibernate.SessionFactory</w:t>
      </w:r>
      <w:r w:rsidRPr="00165050">
        <w:t xml:space="preserve"> interface provides factory method </w:t>
      </w:r>
      <w:r w:rsidRPr="00165050">
        <w:rPr>
          <w:b/>
        </w:rPr>
        <w:t>to get the object of Session</w:t>
      </w:r>
    </w:p>
    <w:p w:rsidR="00165050" w:rsidRPr="00165050" w:rsidRDefault="00165050" w:rsidP="00165050"/>
    <w:p w:rsidR="00165050" w:rsidRPr="00165050" w:rsidRDefault="00165050" w:rsidP="00165050">
      <w:pPr>
        <w:pStyle w:val="Heading3"/>
        <w:spacing w:after="0"/>
      </w:pPr>
      <w:r>
        <w:t>3. Session Object</w:t>
      </w:r>
    </w:p>
    <w:p w:rsidR="00165050" w:rsidRPr="00165050" w:rsidRDefault="00165050" w:rsidP="00165050">
      <w:pPr>
        <w:ind w:firstLine="720"/>
      </w:pPr>
      <w:r w:rsidRPr="00165050">
        <w:t>It Opens a Session between D</w:t>
      </w:r>
      <w:r>
        <w:t>atabase</w:t>
      </w:r>
      <w:r w:rsidRPr="00165050">
        <w:t xml:space="preserve"> and our </w:t>
      </w:r>
      <w:r w:rsidR="00AA0524" w:rsidRPr="00165050">
        <w:t>Application</w:t>
      </w:r>
      <w:r w:rsidR="00AA0524">
        <w:t>.</w:t>
      </w:r>
      <w:r w:rsidR="00AA0524" w:rsidRPr="00165050">
        <w:t xml:space="preserve"> It</w:t>
      </w:r>
      <w:r w:rsidRPr="00165050">
        <w:t xml:space="preserve"> holds a </w:t>
      </w:r>
      <w:r w:rsidRPr="00165050">
        <w:rPr>
          <w:b/>
        </w:rPr>
        <w:t>first-level cache (mandatory</w:t>
      </w:r>
      <w:r w:rsidRPr="00165050">
        <w:t xml:space="preserve">) of data. The </w:t>
      </w:r>
      <w:r w:rsidRPr="00165050">
        <w:rPr>
          <w:b/>
        </w:rPr>
        <w:t xml:space="preserve">org.hibernate.Session </w:t>
      </w:r>
      <w:r w:rsidRPr="00165050">
        <w:t xml:space="preserve">interface provides </w:t>
      </w:r>
      <w:r w:rsidRPr="00165050">
        <w:rPr>
          <w:b/>
        </w:rPr>
        <w:t>methods to insert, update and delete</w:t>
      </w:r>
      <w:r w:rsidRPr="00165050">
        <w:t xml:space="preserve"> the object</w:t>
      </w:r>
    </w:p>
    <w:p w:rsidR="00165050" w:rsidRPr="00165050" w:rsidRDefault="00165050" w:rsidP="00165050">
      <w:pPr>
        <w:pStyle w:val="Heading3"/>
      </w:pPr>
      <w:r>
        <w:lastRenderedPageBreak/>
        <w:t xml:space="preserve">4. </w:t>
      </w:r>
      <w:r w:rsidR="00AE1828">
        <w:t>Transaction Object</w:t>
      </w:r>
    </w:p>
    <w:p w:rsidR="00165050" w:rsidRDefault="00165050" w:rsidP="00165050">
      <w:r w:rsidRPr="00165050">
        <w:t xml:space="preserve">The </w:t>
      </w:r>
      <w:r w:rsidRPr="00165050">
        <w:rPr>
          <w:b/>
        </w:rPr>
        <w:t>org.hibernate.Transaction</w:t>
      </w:r>
      <w:r w:rsidRPr="00165050">
        <w:t xml:space="preserve"> interface provides methods for transaction management.</w:t>
      </w:r>
    </w:p>
    <w:p w:rsidR="00165050" w:rsidRDefault="00165050" w:rsidP="00165050">
      <w:pPr>
        <w:spacing w:after="0"/>
      </w:pPr>
    </w:p>
    <w:p w:rsidR="00165050" w:rsidRPr="00165050" w:rsidRDefault="00165050" w:rsidP="00165050">
      <w:pPr>
        <w:pStyle w:val="Heading3"/>
      </w:pPr>
      <w:r>
        <w:t xml:space="preserve">5. </w:t>
      </w:r>
      <w:r w:rsidR="00AE1828">
        <w:t>Query Object</w:t>
      </w:r>
    </w:p>
    <w:p w:rsidR="00165050" w:rsidRDefault="00165050" w:rsidP="00165050">
      <w:r w:rsidRPr="00165050">
        <w:t xml:space="preserve">Query objects use SQL or Hibernate Query Language (HQL) string to retrieve data from the database and create objects. </w:t>
      </w:r>
    </w:p>
    <w:p w:rsidR="00165050" w:rsidRPr="00165050" w:rsidRDefault="00165050" w:rsidP="00AE1828">
      <w:pPr>
        <w:pStyle w:val="Heading3"/>
        <w:spacing w:after="0"/>
      </w:pPr>
      <w:r>
        <w:t xml:space="preserve">6. </w:t>
      </w:r>
      <w:r w:rsidR="00AE1828">
        <w:t>Criteria Object</w:t>
      </w:r>
    </w:p>
    <w:p w:rsidR="00165050" w:rsidRPr="00165050" w:rsidRDefault="00165050" w:rsidP="00165050">
      <w:r w:rsidRPr="00165050">
        <w:t>Criteria object are used to create and execute object oriented criteria queries to retrieve objects.</w:t>
      </w:r>
    </w:p>
    <w:p w:rsidR="000B73FB" w:rsidRDefault="00C103FD" w:rsidP="00C103FD">
      <w:pPr>
        <w:pStyle w:val="Heading2"/>
      </w:pPr>
      <w:bookmarkStart w:id="10" w:name="_Toc491771294"/>
      <w:r>
        <w:t>Hibernate Installation</w:t>
      </w:r>
      <w:bookmarkEnd w:id="10"/>
      <w:r>
        <w:t xml:space="preserve"> </w:t>
      </w:r>
    </w:p>
    <w:p w:rsidR="000B73FB" w:rsidRDefault="00C103FD" w:rsidP="00852869">
      <w:r w:rsidRPr="00C103FD">
        <w:t>Working with the framework software is nothing but, adding the .jar(s) files provided by that framework to our java application</w:t>
      </w:r>
      <w:r>
        <w:t>. We can add hibernate jars in two ways</w:t>
      </w:r>
    </w:p>
    <w:p w:rsidR="00C103FD" w:rsidRDefault="00C103FD" w:rsidP="00C103FD">
      <w:pPr>
        <w:pStyle w:val="Heading3"/>
      </w:pPr>
      <w:r>
        <w:t>1.Hibernate install using maven</w:t>
      </w:r>
    </w:p>
    <w:p w:rsidR="00C103FD" w:rsidRDefault="00C103FD" w:rsidP="00C103FD">
      <w:pPr>
        <w:spacing w:after="0"/>
      </w:pPr>
      <w:r>
        <w:t xml:space="preserve">We just need to add </w:t>
      </w:r>
      <w:r w:rsidR="00AA0524">
        <w:t>hibernate maven</w:t>
      </w:r>
      <w:r>
        <w:t xml:space="preserve"> dependencies in pom.xml </w:t>
      </w:r>
    </w:p>
    <w:p w:rsidR="00C103FD" w:rsidRPr="00C103FD" w:rsidRDefault="00C103FD" w:rsidP="00C103FD">
      <w:pPr>
        <w:pStyle w:val="Output"/>
        <w:rPr>
          <w:color w:val="656565"/>
          <w:bdr w:val="none" w:sz="0" w:space="0" w:color="auto" w:frame="1"/>
          <w:lang w:eastAsia="en-US"/>
        </w:rPr>
      </w:pPr>
      <w:r w:rsidRPr="00C103FD">
        <w:rPr>
          <w:bdr w:val="none" w:sz="0" w:space="0" w:color="auto" w:frame="1"/>
          <w:lang w:eastAsia="en-US"/>
        </w:rPr>
        <w:t>&lt;dependency&gt;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&lt;groupId&gt;</w:t>
      </w:r>
      <w:r w:rsidRPr="00C103FD">
        <w:rPr>
          <w:color w:val="656565"/>
          <w:bdr w:val="none" w:sz="0" w:space="0" w:color="auto" w:frame="1"/>
          <w:lang w:eastAsia="en-US"/>
        </w:rPr>
        <w:t>org.hibernate</w:t>
      </w:r>
      <w:r w:rsidRPr="00C103FD">
        <w:rPr>
          <w:bdr w:val="none" w:sz="0" w:space="0" w:color="auto" w:frame="1"/>
          <w:lang w:eastAsia="en-US"/>
        </w:rPr>
        <w:t>&lt;/groupId&gt;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&lt;artifactId&gt;</w:t>
      </w:r>
      <w:r w:rsidRPr="00C103FD">
        <w:rPr>
          <w:color w:val="656565"/>
          <w:bdr w:val="none" w:sz="0" w:space="0" w:color="auto" w:frame="1"/>
          <w:lang w:eastAsia="en-US"/>
        </w:rPr>
        <w:t>hibernate-core</w:t>
      </w:r>
      <w:r w:rsidRPr="00C103FD">
        <w:rPr>
          <w:bdr w:val="none" w:sz="0" w:space="0" w:color="auto" w:frame="1"/>
          <w:lang w:eastAsia="en-US"/>
        </w:rPr>
        <w:t>&lt;/artifactId&gt;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&lt;version&gt;</w:t>
      </w:r>
      <w:r w:rsidRPr="00C103FD">
        <w:rPr>
          <w:color w:val="656565"/>
          <w:bdr w:val="none" w:sz="0" w:space="0" w:color="auto" w:frame="1"/>
          <w:lang w:eastAsia="en-US"/>
        </w:rPr>
        <w:t>5.2.</w:t>
      </w:r>
      <w:r w:rsidR="00AA0524" w:rsidRPr="00C103FD">
        <w:rPr>
          <w:color w:val="656565"/>
          <w:bdr w:val="none" w:sz="0" w:space="0" w:color="auto" w:frame="1"/>
          <w:lang w:eastAsia="en-US"/>
        </w:rPr>
        <w:t>10. Final</w:t>
      </w:r>
      <w:r w:rsidRPr="00C103FD">
        <w:rPr>
          <w:bdr w:val="none" w:sz="0" w:space="0" w:color="auto" w:frame="1"/>
          <w:lang w:eastAsia="en-US"/>
        </w:rPr>
        <w:t>&lt;/version&gt;</w:t>
      </w:r>
    </w:p>
    <w:p w:rsidR="00C103FD" w:rsidRPr="00C103FD" w:rsidRDefault="00C103FD" w:rsidP="00C103FD">
      <w:pPr>
        <w:pStyle w:val="Output"/>
        <w:rPr>
          <w:color w:val="656565"/>
          <w:lang w:eastAsia="en-US"/>
        </w:rPr>
      </w:pPr>
      <w:r w:rsidRPr="00C103FD">
        <w:rPr>
          <w:bdr w:val="none" w:sz="0" w:space="0" w:color="auto" w:frame="1"/>
          <w:lang w:eastAsia="en-US"/>
        </w:rPr>
        <w:t>&lt;/dependency&gt;</w:t>
      </w:r>
    </w:p>
    <w:p w:rsidR="00C103FD" w:rsidRDefault="00C103FD" w:rsidP="00852869"/>
    <w:p w:rsidR="00C103FD" w:rsidRDefault="00C103FD" w:rsidP="00C103FD">
      <w:pPr>
        <w:pStyle w:val="Heading3"/>
      </w:pPr>
      <w:r>
        <w:t>2. Download Hibernate jars &amp; add to project</w:t>
      </w:r>
    </w:p>
    <w:p w:rsidR="00C103FD" w:rsidRDefault="00C103FD" w:rsidP="00C103FD">
      <w:pPr>
        <w:spacing w:after="0"/>
      </w:pPr>
      <w:r>
        <w:t xml:space="preserve">Download jar from </w:t>
      </w:r>
      <w:hyperlink r:id="rId38" w:history="1">
        <w:r w:rsidRPr="00C103FD">
          <w:rPr>
            <w:rStyle w:val="Hyperlink"/>
          </w:rPr>
          <w:t>hibernate.org</w:t>
        </w:r>
      </w:hyperlink>
      <w:r>
        <w:t xml:space="preserve"> / from here &amp; extract the zip file. We don’t need to add all the jars. We need to add following jars.</w:t>
      </w:r>
    </w:p>
    <w:p w:rsidR="00C103FD" w:rsidRPr="00C103FD" w:rsidRDefault="00C103FD" w:rsidP="00C103FD">
      <w:pPr>
        <w:pStyle w:val="Output"/>
      </w:pPr>
      <w:r w:rsidRPr="00C103FD">
        <w:rPr>
          <w:shd w:val="clear" w:color="auto" w:fill="F9FBF6"/>
        </w:rPr>
        <w:t>Anttr-2.7.6.jar</w:t>
      </w:r>
      <w:r w:rsidRPr="00C103FD">
        <w:br/>
      </w:r>
      <w:r w:rsidRPr="00C103FD">
        <w:rPr>
          <w:shd w:val="clear" w:color="auto" w:fill="F9FBF6"/>
        </w:rPr>
        <w:t>asm.jar</w:t>
      </w:r>
      <w:r w:rsidRPr="00C103FD">
        <w:br/>
      </w:r>
      <w:r w:rsidRPr="00C103FD">
        <w:rPr>
          <w:shd w:val="clear" w:color="auto" w:fill="F9FBF6"/>
        </w:rPr>
        <w:t>asm-attrs.jar</w:t>
      </w:r>
      <w:r w:rsidRPr="00C103FD">
        <w:br/>
      </w:r>
      <w:r w:rsidRPr="00C103FD">
        <w:rPr>
          <w:shd w:val="clear" w:color="auto" w:fill="F9FBF6"/>
        </w:rPr>
        <w:t>cglib-2.1.3.jar</w:t>
      </w:r>
      <w:r w:rsidRPr="00C103FD">
        <w:br/>
      </w:r>
      <w:r w:rsidRPr="00C103FD">
        <w:rPr>
          <w:shd w:val="clear" w:color="auto" w:fill="F9FBF6"/>
        </w:rPr>
        <w:t>commons-collections-2.1.1.jar</w:t>
      </w:r>
      <w:r w:rsidRPr="00C103FD">
        <w:br/>
      </w:r>
      <w:r w:rsidRPr="00C103FD">
        <w:rPr>
          <w:shd w:val="clear" w:color="auto" w:fill="F9FBF6"/>
        </w:rPr>
        <w:t>commons-logging-1.0.4.jar</w:t>
      </w:r>
      <w:r w:rsidRPr="00C103FD">
        <w:br/>
      </w:r>
      <w:r w:rsidRPr="00C103FD">
        <w:rPr>
          <w:shd w:val="clear" w:color="auto" w:fill="F9FBF6"/>
        </w:rPr>
        <w:t>ehcash.jar</w:t>
      </w:r>
      <w:r w:rsidRPr="00C103FD">
        <w:br/>
      </w:r>
      <w:r w:rsidRPr="00C103FD">
        <w:rPr>
          <w:shd w:val="clear" w:color="auto" w:fill="F9FBF6"/>
        </w:rPr>
        <w:t>dom4j-1.6.1.jar</w:t>
      </w:r>
      <w:r w:rsidRPr="00C103FD">
        <w:br/>
      </w:r>
      <w:r w:rsidRPr="00C103FD">
        <w:rPr>
          <w:b/>
          <w:bCs/>
          <w:color w:val="008000"/>
          <w:shd w:val="clear" w:color="auto" w:fill="F9FBF6"/>
        </w:rPr>
        <w:t>hibernate3.jar</w:t>
      </w:r>
      <w:r w:rsidRPr="00C103FD">
        <w:br/>
      </w:r>
      <w:r w:rsidRPr="00C103FD">
        <w:rPr>
          <w:shd w:val="clear" w:color="auto" w:fill="F9FBF6"/>
        </w:rPr>
        <w:t>jta.jar</w:t>
      </w:r>
      <w:r w:rsidRPr="00C103FD">
        <w:br/>
      </w:r>
      <w:r w:rsidRPr="00C103FD">
        <w:rPr>
          <w:shd w:val="clear" w:color="auto" w:fill="F9FBF6"/>
        </w:rPr>
        <w:t>log4j-1.2.3.jar</w:t>
      </w:r>
    </w:p>
    <w:p w:rsidR="00C103FD" w:rsidRDefault="00C103FD" w:rsidP="00852869">
      <w:r w:rsidRPr="00C103FD">
        <w:t>along with the hibernate jars we must include one more jar file, which is nothing but related to our database, this is depending on your database</w:t>
      </w:r>
    </w:p>
    <w:p w:rsidR="00EF57E1" w:rsidRDefault="00064E3F" w:rsidP="00064E3F">
      <w:pPr>
        <w:pStyle w:val="Heading1"/>
      </w:pPr>
      <w:bookmarkStart w:id="11" w:name="_Toc491771295"/>
      <w:r>
        <w:lastRenderedPageBreak/>
        <w:t>2.</w:t>
      </w:r>
      <w:r w:rsidR="00CB275A">
        <w:t xml:space="preserve"> </w:t>
      </w:r>
      <w:r w:rsidR="000311D3">
        <w:t>Hibernate Example Step by St</w:t>
      </w:r>
      <w:r w:rsidR="003F3E59">
        <w:t>ep</w:t>
      </w:r>
      <w:bookmarkEnd w:id="11"/>
    </w:p>
    <w:p w:rsidR="00EF57E1" w:rsidRDefault="0098165A" w:rsidP="00EF57E1">
      <w:r>
        <w:t>For Developing any hibernate application we need create below 4 files always</w:t>
      </w:r>
    </w:p>
    <w:p w:rsidR="00AB1633" w:rsidRDefault="00AB1633" w:rsidP="00E109E6">
      <w:pPr>
        <w:pStyle w:val="ListParagraph"/>
        <w:numPr>
          <w:ilvl w:val="0"/>
          <w:numId w:val="3"/>
        </w:numPr>
        <w:rPr>
          <w:b/>
        </w:rPr>
      </w:pPr>
      <w:r>
        <w:rPr>
          <w:b/>
        </w:rPr>
        <w:t>Choose Database Table</w:t>
      </w:r>
    </w:p>
    <w:p w:rsidR="0098165A" w:rsidRPr="0098165A" w:rsidRDefault="0098165A" w:rsidP="00E109E6">
      <w:pPr>
        <w:pStyle w:val="ListParagraph"/>
        <w:numPr>
          <w:ilvl w:val="0"/>
          <w:numId w:val="3"/>
        </w:numPr>
        <w:rPr>
          <w:b/>
        </w:rPr>
      </w:pPr>
      <w:r w:rsidRPr="0098165A">
        <w:rPr>
          <w:b/>
        </w:rPr>
        <w:t>POJO class</w:t>
      </w:r>
    </w:p>
    <w:p w:rsidR="0098165A" w:rsidRPr="0098165A" w:rsidRDefault="0098165A" w:rsidP="00E109E6">
      <w:pPr>
        <w:pStyle w:val="ListParagraph"/>
        <w:numPr>
          <w:ilvl w:val="0"/>
          <w:numId w:val="3"/>
        </w:numPr>
        <w:rPr>
          <w:b/>
        </w:rPr>
      </w:pPr>
      <w:r w:rsidRPr="0098165A">
        <w:rPr>
          <w:b/>
        </w:rPr>
        <w:t>Mapping XML</w:t>
      </w:r>
    </w:p>
    <w:p w:rsidR="0098165A" w:rsidRPr="0098165A" w:rsidRDefault="0098165A" w:rsidP="00E109E6">
      <w:pPr>
        <w:pStyle w:val="ListParagraph"/>
        <w:numPr>
          <w:ilvl w:val="0"/>
          <w:numId w:val="3"/>
        </w:numPr>
        <w:rPr>
          <w:b/>
        </w:rPr>
      </w:pPr>
      <w:r w:rsidRPr="0098165A">
        <w:rPr>
          <w:b/>
        </w:rPr>
        <w:t>Configuration XML</w:t>
      </w:r>
    </w:p>
    <w:p w:rsidR="0098165A" w:rsidRPr="0098165A" w:rsidRDefault="00064E3F" w:rsidP="00E109E6">
      <w:pPr>
        <w:pStyle w:val="ListParagraph"/>
        <w:numPr>
          <w:ilvl w:val="0"/>
          <w:numId w:val="3"/>
        </w:numPr>
        <w:rPr>
          <w:b/>
        </w:rPr>
      </w:pPr>
      <w:r>
        <w:rPr>
          <w:b/>
        </w:rPr>
        <w:t>Application class for</w:t>
      </w:r>
      <w:r w:rsidR="0098165A" w:rsidRPr="0098165A">
        <w:rPr>
          <w:b/>
        </w:rPr>
        <w:t xml:space="preserve"> </w:t>
      </w:r>
      <w:r w:rsidR="00AB1633">
        <w:rPr>
          <w:b/>
        </w:rPr>
        <w:t xml:space="preserve">main </w:t>
      </w:r>
      <w:r w:rsidR="0098165A" w:rsidRPr="0098165A">
        <w:rPr>
          <w:b/>
        </w:rPr>
        <w:t>logic</w:t>
      </w:r>
    </w:p>
    <w:p w:rsidR="0098165A" w:rsidRDefault="00AB1633" w:rsidP="00AB1633">
      <w:pPr>
        <w:ind w:firstLine="360"/>
      </w:pPr>
      <w:r>
        <w:t>Above</w:t>
      </w:r>
      <w:r w:rsidRPr="00AB1633">
        <w:t xml:space="preserve"> are the minimum requirement to run </w:t>
      </w:r>
      <w:r>
        <w:t xml:space="preserve">any hibernate application, but we </w:t>
      </w:r>
      <w:r w:rsidRPr="00AB1633">
        <w:t xml:space="preserve">may </w:t>
      </w:r>
      <w:r>
        <w:t>create</w:t>
      </w:r>
      <w:r w:rsidRPr="00AB1633">
        <w:t> any number of POJO classes and any number of mapping xml files (</w:t>
      </w:r>
      <w:r w:rsidRPr="00AB1633">
        <w:rPr>
          <w:b/>
          <w:bCs/>
        </w:rPr>
        <w:t>Number of POJO classes = that many number of mapping xmls</w:t>
      </w:r>
      <w:r w:rsidRPr="00AB1633">
        <w:t>), and only </w:t>
      </w:r>
      <w:r w:rsidRPr="00AB1633">
        <w:rPr>
          <w:b/>
        </w:rPr>
        <w:t>one configuration xml</w:t>
      </w:r>
      <w:r w:rsidRPr="00AB1633">
        <w:t xml:space="preserve"> and finally </w:t>
      </w:r>
      <w:r w:rsidRPr="00AB1633">
        <w:rPr>
          <w:b/>
        </w:rPr>
        <w:t>one java file to write our logic</w:t>
      </w:r>
      <w:r w:rsidRPr="00AB1633">
        <w:t>.</w:t>
      </w:r>
    </w:p>
    <w:p w:rsidR="00AB1633" w:rsidRDefault="00AB1633" w:rsidP="00AB1633"/>
    <w:p w:rsidR="00AB1633" w:rsidRDefault="005E3FC7" w:rsidP="009E2AC7">
      <w:pPr>
        <w:pStyle w:val="Heading2"/>
      </w:pPr>
      <w:bookmarkStart w:id="12" w:name="_Toc491771296"/>
      <w:r>
        <w:t>1. Choose</w:t>
      </w:r>
      <w:r w:rsidR="00AB1633">
        <w:t xml:space="preserve"> Database Table</w:t>
      </w:r>
      <w:bookmarkEnd w:id="12"/>
    </w:p>
    <w:p w:rsidR="00AB1633" w:rsidRDefault="00885117" w:rsidP="005E3FC7">
      <w:pPr>
        <w:spacing w:after="0"/>
      </w:pPr>
      <w:r>
        <w:t>In this Example we are taking ‘</w:t>
      </w:r>
      <w:r w:rsidR="00760C06">
        <w:rPr>
          <w:b/>
        </w:rPr>
        <w:t>employee</w:t>
      </w:r>
      <w:r w:rsidRPr="00885117">
        <w:rPr>
          <w:b/>
        </w:rPr>
        <w:t>’</w:t>
      </w:r>
      <w:r>
        <w:t xml:space="preserve"> table of ‘mydb’ database.</w:t>
      </w:r>
    </w:p>
    <w:p w:rsidR="005E3FC7" w:rsidRDefault="005E3FC7" w:rsidP="005E3FC7">
      <w:pPr>
        <w:pStyle w:val="Output"/>
      </w:pPr>
      <w:r>
        <w:rPr>
          <w:b/>
          <w:bCs/>
        </w:rPr>
        <w:t>CREATE</w:t>
      </w:r>
      <w:r>
        <w:rPr>
          <w:color w:val="000000"/>
        </w:rPr>
        <w:t xml:space="preserve"> </w:t>
      </w:r>
      <w:r>
        <w:rPr>
          <w:b/>
          <w:bCs/>
        </w:rPr>
        <w:t>TABLE</w:t>
      </w:r>
      <w:r>
        <w:rPr>
          <w:color w:val="000000"/>
        </w:rPr>
        <w:t xml:space="preserve"> </w:t>
      </w:r>
      <w:r>
        <w:rPr>
          <w:color w:val="808000"/>
        </w:rPr>
        <w:t>`</w:t>
      </w:r>
      <w:r w:rsidR="00760C06">
        <w:rPr>
          <w:color w:val="808000"/>
        </w:rPr>
        <w:t>employee</w:t>
      </w:r>
      <w:r>
        <w:rPr>
          <w:color w:val="808000"/>
        </w:rPr>
        <w:t>`</w:t>
      </w:r>
      <w:r>
        <w:rPr>
          <w:color w:val="000000"/>
        </w:rPr>
        <w:t xml:space="preserve"> </w:t>
      </w:r>
      <w:r>
        <w:t>(</w:t>
      </w:r>
    </w:p>
    <w:p w:rsidR="005E3FC7" w:rsidRDefault="005E3FC7" w:rsidP="005E3FC7">
      <w:pPr>
        <w:pStyle w:val="Output"/>
      </w:pPr>
      <w:r>
        <w:rPr>
          <w:color w:val="808000"/>
        </w:rPr>
        <w:t>`</w:t>
      </w:r>
      <w:r w:rsidR="00ED328B">
        <w:rPr>
          <w:color w:val="808000"/>
        </w:rPr>
        <w:t>eid</w:t>
      </w:r>
      <w:r>
        <w:rPr>
          <w:color w:val="808000"/>
        </w:rPr>
        <w:t>`</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5E3FC7" w:rsidRDefault="005E3FC7" w:rsidP="005E3FC7">
      <w:pPr>
        <w:pStyle w:val="Output"/>
      </w:pPr>
      <w:r>
        <w:rPr>
          <w:color w:val="808000"/>
        </w:rPr>
        <w:t>`name`</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color w:val="808000"/>
        </w:rPr>
        <w:t>`address`</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b/>
          <w:bCs/>
        </w:rPr>
        <w:t>PRIMARY</w:t>
      </w:r>
      <w:r>
        <w:rPr>
          <w:color w:val="000000"/>
        </w:rPr>
        <w:t xml:space="preserve"> </w:t>
      </w:r>
      <w:r>
        <w:rPr>
          <w:b/>
          <w:bCs/>
        </w:rPr>
        <w:t>KEY</w:t>
      </w:r>
      <w:r>
        <w:rPr>
          <w:color w:val="000000"/>
        </w:rPr>
        <w:t xml:space="preserve"> </w:t>
      </w:r>
      <w:r>
        <w:t>(</w:t>
      </w:r>
      <w:r>
        <w:rPr>
          <w:color w:val="808000"/>
        </w:rPr>
        <w:t>`</w:t>
      </w:r>
      <w:r w:rsidR="00ED328B">
        <w:rPr>
          <w:color w:val="808000"/>
        </w:rPr>
        <w:t>eid</w:t>
      </w:r>
      <w:r>
        <w:rPr>
          <w:color w:val="808000"/>
        </w:rPr>
        <w:t>`</w:t>
      </w:r>
      <w:r>
        <w:t>)</w:t>
      </w:r>
    </w:p>
    <w:p w:rsidR="005E3FC7" w:rsidRDefault="005E3FC7" w:rsidP="005E3FC7">
      <w:pPr>
        <w:pStyle w:val="Output"/>
      </w:pPr>
      <w:r>
        <w:t>)</w:t>
      </w:r>
    </w:p>
    <w:p w:rsidR="005E3FC7" w:rsidRDefault="005E3FC7" w:rsidP="005E3FC7">
      <w:pPr>
        <w:pStyle w:val="Output"/>
        <w:rPr>
          <w:color w:val="008000"/>
        </w:rPr>
      </w:pPr>
      <w:r>
        <w:rPr>
          <w:b/>
          <w:bCs/>
        </w:rPr>
        <w:t>COLLATE</w:t>
      </w:r>
      <w:r>
        <w:t>=</w:t>
      </w:r>
      <w:r>
        <w:rPr>
          <w:color w:val="008000"/>
        </w:rPr>
        <w:t>'latin1_swedish_ci'</w:t>
      </w:r>
    </w:p>
    <w:p w:rsidR="005E3FC7" w:rsidRDefault="005E3FC7" w:rsidP="005E3FC7">
      <w:pPr>
        <w:pStyle w:val="Output"/>
        <w:rPr>
          <w:b/>
          <w:bCs/>
          <w:color w:val="800000"/>
        </w:rPr>
      </w:pPr>
      <w:r>
        <w:rPr>
          <w:b/>
          <w:bCs/>
        </w:rPr>
        <w:t>ENGINE</w:t>
      </w:r>
      <w:r>
        <w:t>=</w:t>
      </w:r>
      <w:r>
        <w:rPr>
          <w:b/>
          <w:bCs/>
          <w:color w:val="800000"/>
        </w:rPr>
        <w:t>InnoDB</w:t>
      </w:r>
    </w:p>
    <w:p w:rsidR="005E3FC7" w:rsidRDefault="005E3FC7" w:rsidP="005E3FC7">
      <w:pPr>
        <w:pStyle w:val="Output"/>
        <w:rPr>
          <w:color w:val="800080"/>
        </w:rPr>
      </w:pPr>
      <w:r>
        <w:rPr>
          <w:b/>
          <w:bCs/>
        </w:rPr>
        <w:t>AUTO_INCREMENT</w:t>
      </w:r>
      <w:r>
        <w:t>=</w:t>
      </w:r>
      <w:r>
        <w:rPr>
          <w:color w:val="800080"/>
        </w:rPr>
        <w:t>5</w:t>
      </w:r>
    </w:p>
    <w:p w:rsidR="005E3FC7" w:rsidRDefault="005E3FC7" w:rsidP="005E3FC7">
      <w:pPr>
        <w:pStyle w:val="Output"/>
      </w:pPr>
      <w:r>
        <w:t>;</w:t>
      </w:r>
    </w:p>
    <w:p w:rsidR="005E3FC7" w:rsidRDefault="005E3FC7" w:rsidP="005E3FC7">
      <w:pPr>
        <w:autoSpaceDE w:val="0"/>
        <w:autoSpaceDN w:val="0"/>
        <w:adjustRightInd w:val="0"/>
        <w:spacing w:after="0" w:line="240" w:lineRule="auto"/>
        <w:rPr>
          <w:rFonts w:ascii="Courier New" w:hAnsi="Courier New" w:cs="Courier New"/>
          <w:color w:val="0000FF"/>
        </w:rPr>
      </w:pPr>
    </w:p>
    <w:p w:rsidR="00ED328B" w:rsidRDefault="00ED328B" w:rsidP="00ED328B">
      <w:pPr>
        <w:pStyle w:val="Output"/>
      </w:pPr>
      <w:r>
        <w:t>mysql&gt; select * from employee;</w:t>
      </w:r>
    </w:p>
    <w:p w:rsidR="00ED328B" w:rsidRDefault="00ED328B" w:rsidP="00ED328B">
      <w:pPr>
        <w:pStyle w:val="Output"/>
      </w:pPr>
      <w:r>
        <w:t>+-----+-------+------------+</w:t>
      </w:r>
    </w:p>
    <w:p w:rsidR="00ED328B" w:rsidRDefault="00ED328B" w:rsidP="00ED328B">
      <w:pPr>
        <w:pStyle w:val="Output"/>
      </w:pPr>
      <w:r>
        <w:t>| eid | name  | address    |</w:t>
      </w:r>
    </w:p>
    <w:p w:rsidR="00ED328B" w:rsidRDefault="00ED328B" w:rsidP="00ED328B">
      <w:pPr>
        <w:pStyle w:val="Output"/>
      </w:pPr>
      <w:r>
        <w:t>+-----+-------+------------+</w:t>
      </w:r>
    </w:p>
    <w:p w:rsidR="00ED328B" w:rsidRDefault="00ED328B" w:rsidP="00ED328B">
      <w:pPr>
        <w:pStyle w:val="Output"/>
      </w:pPr>
      <w:r>
        <w:t>|   1 | SATYA | VIJAYAWADA |</w:t>
      </w:r>
    </w:p>
    <w:p w:rsidR="00ED328B" w:rsidRDefault="00ED328B" w:rsidP="00ED328B">
      <w:pPr>
        <w:pStyle w:val="Output"/>
      </w:pPr>
      <w:r>
        <w:t>|   2 | SURYA | HYDERABAD  |</w:t>
      </w:r>
    </w:p>
    <w:p w:rsidR="00ED328B" w:rsidRDefault="00ED328B" w:rsidP="00ED328B">
      <w:pPr>
        <w:pStyle w:val="Output"/>
      </w:pPr>
      <w:r>
        <w:t>|   3 | RAVI  | PUNE       |</w:t>
      </w:r>
    </w:p>
    <w:p w:rsidR="00885117" w:rsidRDefault="00ED328B" w:rsidP="00ED328B">
      <w:pPr>
        <w:pStyle w:val="Output"/>
      </w:pPr>
      <w:r>
        <w:t>+-----+-------+------------+</w:t>
      </w:r>
    </w:p>
    <w:p w:rsidR="00974CAC" w:rsidRDefault="00974CAC" w:rsidP="00AB1633"/>
    <w:p w:rsidR="00974CAC" w:rsidRDefault="00974CAC" w:rsidP="00AB1633"/>
    <w:p w:rsidR="005E3FC7" w:rsidRDefault="00D71A42" w:rsidP="009E2AC7">
      <w:pPr>
        <w:pStyle w:val="Heading2"/>
      </w:pPr>
      <w:bookmarkStart w:id="13" w:name="_Toc491771297"/>
      <w:r>
        <w:t xml:space="preserve">2. </w:t>
      </w:r>
      <w:r w:rsidRPr="00D71A42">
        <w:t>POJO class</w:t>
      </w:r>
      <w:r w:rsidR="005E38B5">
        <w:t xml:space="preserve"> / Persistance class</w:t>
      </w:r>
      <w:bookmarkEnd w:id="13"/>
    </w:p>
    <w:p w:rsidR="00477D42" w:rsidRDefault="00477D42" w:rsidP="0075457D">
      <w:pPr>
        <w:pStyle w:val="ListParagraph"/>
        <w:numPr>
          <w:ilvl w:val="0"/>
          <w:numId w:val="5"/>
        </w:numPr>
      </w:pPr>
      <w:r w:rsidRPr="00477D42">
        <w:rPr>
          <w:b/>
        </w:rPr>
        <w:t>POJO is a simple java file</w:t>
      </w:r>
      <w:r>
        <w:t>, no need to extend any class or implement any interface.</w:t>
      </w:r>
    </w:p>
    <w:p w:rsidR="00E11E6B" w:rsidRPr="00E11E6B" w:rsidRDefault="00E11E6B" w:rsidP="0075457D">
      <w:pPr>
        <w:pStyle w:val="ListParagraph"/>
        <w:numPr>
          <w:ilvl w:val="0"/>
          <w:numId w:val="5"/>
        </w:numPr>
      </w:pPr>
      <w:r>
        <w:t>Pojo class</w:t>
      </w:r>
      <w:r w:rsidRPr="00E11E6B">
        <w:t xml:space="preserve"> contains </w:t>
      </w:r>
      <w:r w:rsidRPr="00E11E6B">
        <w:rPr>
          <w:b/>
        </w:rPr>
        <w:t>table column names as data members</w:t>
      </w:r>
      <w:r w:rsidR="00477D42">
        <w:rPr>
          <w:b/>
        </w:rPr>
        <w:t xml:space="preserve">, </w:t>
      </w:r>
    </w:p>
    <w:p w:rsidR="00E11E6B" w:rsidRPr="00E11E6B" w:rsidRDefault="00E11E6B" w:rsidP="0075457D">
      <w:pPr>
        <w:pStyle w:val="ListParagraph"/>
        <w:numPr>
          <w:ilvl w:val="0"/>
          <w:numId w:val="5"/>
        </w:numPr>
      </w:pPr>
      <w:r w:rsidRPr="00E11E6B">
        <w:t xml:space="preserve">In above table </w:t>
      </w:r>
      <w:r w:rsidR="00ED328B">
        <w:t>eid</w:t>
      </w:r>
      <w:r w:rsidR="00ED328B" w:rsidRPr="00E11E6B">
        <w:t>, name</w:t>
      </w:r>
      <w:r w:rsidRPr="00E11E6B">
        <w:t>,</w:t>
      </w:r>
      <w:r w:rsidR="00AA0524">
        <w:t xml:space="preserve"> </w:t>
      </w:r>
      <w:r w:rsidR="00AA0524" w:rsidRPr="00E11E6B">
        <w:t>address</w:t>
      </w:r>
      <w:r w:rsidRPr="00E11E6B">
        <w:t xml:space="preserve"> are columns</w:t>
      </w:r>
    </w:p>
    <w:p w:rsidR="005E38B5" w:rsidRDefault="00E11E6B" w:rsidP="0075457D">
      <w:pPr>
        <w:pStyle w:val="ListParagraph"/>
        <w:numPr>
          <w:ilvl w:val="0"/>
          <w:numId w:val="5"/>
        </w:numPr>
        <w:rPr>
          <w:b/>
        </w:rPr>
      </w:pPr>
      <w:r w:rsidRPr="005E38B5">
        <w:rPr>
          <w:b/>
        </w:rPr>
        <w:t xml:space="preserve">It contains column names </w:t>
      </w:r>
      <w:r w:rsidR="00477D42" w:rsidRPr="005E38B5">
        <w:rPr>
          <w:b/>
        </w:rPr>
        <w:t xml:space="preserve">as private </w:t>
      </w:r>
      <w:r w:rsidR="00AA0524" w:rsidRPr="005E38B5">
        <w:rPr>
          <w:b/>
        </w:rPr>
        <w:t>data members</w:t>
      </w:r>
      <w:r w:rsidR="00477D42" w:rsidRPr="005E38B5">
        <w:rPr>
          <w:b/>
        </w:rPr>
        <w:t xml:space="preserve"> </w:t>
      </w:r>
      <w:r w:rsidRPr="005E38B5">
        <w:rPr>
          <w:b/>
        </w:rPr>
        <w:t>with setters and getters</w:t>
      </w:r>
    </w:p>
    <w:p w:rsidR="001056A9" w:rsidRDefault="00760C06" w:rsidP="001056A9">
      <w:pPr>
        <w:spacing w:after="0"/>
        <w:rPr>
          <w:b/>
        </w:rPr>
      </w:pPr>
      <w:r>
        <w:rPr>
          <w:b/>
        </w:rPr>
        <w:lastRenderedPageBreak/>
        <w:t>Employee</w:t>
      </w:r>
      <w:r w:rsidR="001056A9">
        <w:rPr>
          <w:b/>
        </w:rPr>
        <w:t>Bo.java</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t xml:space="preserve">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sidR="004B7D06">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w:t>
      </w:r>
      <w:r w:rsidR="00ED328B">
        <w:rPr>
          <w:rFonts w:ascii="Courier New" w:hAnsi="Courier New" w:cs="Courier New"/>
          <w:color w:val="000000"/>
        </w:rPr>
        <w:t>Eid</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w:t>
      </w:r>
      <w:r w:rsidR="00ED328B">
        <w:rPr>
          <w:rFonts w:ascii="Courier New" w:hAnsi="Courier New" w:cs="Courier New"/>
          <w:color w:val="000000"/>
        </w:rPr>
        <w:t>Eid</w:t>
      </w:r>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6A3E3E"/>
        </w:rPr>
        <w:t>eid</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sidR="00ED328B">
        <w:rPr>
          <w:rFonts w:ascii="Courier New" w:hAnsi="Courier New" w:cs="Courier New"/>
          <w:color w:val="0000C0"/>
        </w:rPr>
        <w:t>eid</w:t>
      </w:r>
      <w:r>
        <w:rPr>
          <w:rFonts w:ascii="Courier New" w:hAnsi="Courier New" w:cs="Courier New"/>
          <w:color w:val="000000"/>
        </w:rPr>
        <w:t xml:space="preserve"> = </w:t>
      </w:r>
      <w:r w:rsidR="00ED328B">
        <w:rPr>
          <w:rFonts w:ascii="Courier New" w:hAnsi="Courier New" w:cs="Courier New"/>
          <w:color w:val="6A3E3E"/>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getName()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setName(String </w:t>
      </w:r>
      <w:r>
        <w:rPr>
          <w:rFonts w:ascii="Courier New" w:hAnsi="Courier New" w:cs="Courier New"/>
          <w:color w:val="6A3E3E"/>
        </w:rPr>
        <w:t>name</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name</w:t>
      </w:r>
      <w:r>
        <w:rPr>
          <w:rFonts w:ascii="Courier New" w:hAnsi="Courier New" w:cs="Courier New"/>
          <w:color w:val="000000"/>
        </w:rPr>
        <w:t xml:space="preserve"> = </w:t>
      </w:r>
      <w:r>
        <w:rPr>
          <w:rFonts w:ascii="Courier New" w:hAnsi="Courier New" w:cs="Courier New"/>
          <w:color w:val="6A3E3E"/>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getAddress()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address</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setAddress(String </w:t>
      </w:r>
      <w:r>
        <w:rPr>
          <w:rFonts w:ascii="Courier New" w:hAnsi="Courier New" w:cs="Courier New"/>
          <w:color w:val="6A3E3E"/>
        </w:rPr>
        <w:t>address</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address</w:t>
      </w:r>
      <w:r>
        <w:rPr>
          <w:rFonts w:ascii="Courier New" w:hAnsi="Courier New" w:cs="Courier New"/>
          <w:color w:val="000000"/>
        </w:rPr>
        <w:t xml:space="preserve"> = </w:t>
      </w:r>
      <w:r>
        <w:rPr>
          <w:rFonts w:ascii="Courier New" w:hAnsi="Courier New" w:cs="Courier New"/>
          <w:color w:val="6A3E3E"/>
        </w:rPr>
        <w:t>address</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5E38B5" w:rsidRDefault="005E38B5" w:rsidP="005E38B5">
      <w:pPr>
        <w:rPr>
          <w:b/>
        </w:rPr>
      </w:pPr>
    </w:p>
    <w:p w:rsidR="00BB6E73" w:rsidRDefault="001056A9" w:rsidP="009E2AC7">
      <w:pPr>
        <w:pStyle w:val="Heading2"/>
      </w:pPr>
      <w:bookmarkStart w:id="14" w:name="_Toc491771298"/>
      <w:r>
        <w:t>3. Mapping</w:t>
      </w:r>
      <w:r w:rsidR="0017484E">
        <w:t xml:space="preserve"> </w:t>
      </w:r>
      <w:r w:rsidR="00D71868">
        <w:t>File</w:t>
      </w:r>
      <w:bookmarkEnd w:id="14"/>
    </w:p>
    <w:p w:rsidR="00BB6E73" w:rsidRDefault="00BB6E73" w:rsidP="0075457D">
      <w:pPr>
        <w:pStyle w:val="ListParagraph"/>
        <w:numPr>
          <w:ilvl w:val="0"/>
          <w:numId w:val="6"/>
        </w:numPr>
        <w:rPr>
          <w:b/>
          <w:lang w:eastAsia="en-US"/>
        </w:rPr>
      </w:pPr>
      <w:r w:rsidRPr="00BB6E73">
        <w:rPr>
          <w:lang w:eastAsia="en-US"/>
        </w:rPr>
        <w:t>Mapping file contains </w:t>
      </w:r>
      <w:r w:rsidRPr="00BB6E73">
        <w:rPr>
          <w:b/>
          <w:lang w:eastAsia="en-US"/>
        </w:rPr>
        <w:t>mapping from a pojo class name to a table name</w:t>
      </w:r>
      <w:r w:rsidRPr="00BB6E73">
        <w:rPr>
          <w:lang w:eastAsia="en-US"/>
        </w:rPr>
        <w:t xml:space="preserve"> and </w:t>
      </w:r>
      <w:r w:rsidRPr="00BB6E73">
        <w:rPr>
          <w:b/>
          <w:lang w:eastAsia="en-US"/>
        </w:rPr>
        <w:t>pojo class variable names to table column names.</w:t>
      </w:r>
    </w:p>
    <w:p w:rsidR="00BB6E73" w:rsidRDefault="00BB6E73" w:rsidP="0075457D">
      <w:pPr>
        <w:pStyle w:val="ListParagraph"/>
        <w:numPr>
          <w:ilvl w:val="0"/>
          <w:numId w:val="6"/>
        </w:numPr>
        <w:rPr>
          <w:lang w:eastAsia="en-US"/>
        </w:rPr>
      </w:pPr>
      <w:r w:rsidRPr="00BB6E73">
        <w:rPr>
          <w:lang w:eastAsia="en-US"/>
        </w:rPr>
        <w:t xml:space="preserve">We can </w:t>
      </w:r>
      <w:r>
        <w:rPr>
          <w:lang w:eastAsia="en-US"/>
        </w:rPr>
        <w:t>create any no. of mapping files</w:t>
      </w:r>
    </w:p>
    <w:p w:rsidR="00BB6E73" w:rsidRDefault="001056A9" w:rsidP="0075457D">
      <w:pPr>
        <w:pStyle w:val="ListParagraph"/>
        <w:numPr>
          <w:ilvl w:val="0"/>
          <w:numId w:val="6"/>
        </w:numPr>
        <w:rPr>
          <w:lang w:eastAsia="en-US"/>
        </w:rPr>
      </w:pPr>
      <w:r>
        <w:rPr>
          <w:lang w:eastAsia="en-US"/>
        </w:rPr>
        <w:t>Mapping can be done using 2 ways, using XML &amp; using Annotations.</w:t>
      </w:r>
    </w:p>
    <w:p w:rsidR="0017484E" w:rsidRDefault="0017484E" w:rsidP="0017484E">
      <w:pPr>
        <w:pStyle w:val="ListParagraph"/>
        <w:rPr>
          <w:lang w:eastAsia="en-US"/>
        </w:rPr>
      </w:pPr>
    </w:p>
    <w:p w:rsidR="0017484E" w:rsidRPr="0017484E" w:rsidRDefault="0017484E" w:rsidP="0017484E">
      <w:pPr>
        <w:spacing w:after="0"/>
        <w:rPr>
          <w:b/>
          <w:u w:val="single"/>
          <w:lang w:eastAsia="en-US"/>
        </w:rPr>
      </w:pPr>
      <w:r w:rsidRPr="0017484E">
        <w:rPr>
          <w:b/>
          <w:u w:val="single"/>
          <w:lang w:eastAsia="en-US"/>
        </w:rPr>
        <w:t xml:space="preserve">Syntax of </w:t>
      </w:r>
      <w:r>
        <w:rPr>
          <w:b/>
          <w:u w:val="single"/>
          <w:lang w:eastAsia="en-US"/>
        </w:rPr>
        <w:t>mapping xml (</w:t>
      </w:r>
      <w:r w:rsidRPr="0017484E">
        <w:rPr>
          <w:b/>
          <w:u w:val="single"/>
          <w:lang w:eastAsia="en-US"/>
        </w:rPr>
        <w:t>Pojaclassname.hbm.xml</w:t>
      </w:r>
      <w:r>
        <w:rPr>
          <w:b/>
          <w:u w:val="single"/>
          <w:lang w:eastAsia="en-US"/>
        </w:rPr>
        <w:t>)</w:t>
      </w:r>
    </w:p>
    <w:p w:rsidR="0017484E" w:rsidRDefault="0017484E" w:rsidP="0017484E">
      <w:pPr>
        <w:pStyle w:val="Output"/>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"POJO class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table</w:t>
      </w:r>
      <w:r w:rsidRPr="0017484E">
        <w:rPr>
          <w:rFonts w:ascii="Courier New" w:hAnsi="Courier New" w:cs="Courier New"/>
          <w:color w:val="000000"/>
          <w:sz w:val="18"/>
        </w:rPr>
        <w:t>=</w:t>
      </w:r>
      <w:r w:rsidRPr="0017484E">
        <w:rPr>
          <w:rFonts w:ascii="Courier New" w:hAnsi="Courier New" w:cs="Courier New"/>
          <w:i/>
          <w:iCs/>
          <w:color w:val="2A00FF"/>
          <w:sz w:val="18"/>
        </w:rPr>
        <w:t>"table name in database"</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id</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"variable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"var1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"var2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008080"/>
          <w:sz w:val="18"/>
        </w:rPr>
        <w:t>&gt;</w:t>
      </w:r>
    </w:p>
    <w:p w:rsidR="001056A9" w:rsidRPr="001056A9" w:rsidRDefault="0017484E" w:rsidP="0017484E">
      <w:pPr>
        <w:pStyle w:val="Output"/>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E38B5" w:rsidRDefault="005E38B5" w:rsidP="001056A9">
      <w:pPr>
        <w:rPr>
          <w:b/>
        </w:rPr>
      </w:pPr>
    </w:p>
    <w:p w:rsidR="0017484E" w:rsidRPr="0017484E" w:rsidRDefault="0017484E" w:rsidP="0017484E">
      <w:pPr>
        <w:spacing w:after="0"/>
        <w:rPr>
          <w:b/>
          <w:u w:val="single"/>
        </w:rPr>
      </w:pPr>
      <w:r w:rsidRPr="0017484E">
        <w:rPr>
          <w:b/>
          <w:u w:val="single"/>
        </w:rPr>
        <w:t xml:space="preserve">Example: </w:t>
      </w:r>
      <w:r w:rsidR="00760C06">
        <w:rPr>
          <w:b/>
          <w:u w:val="single"/>
        </w:rPr>
        <w:t>Employee</w:t>
      </w:r>
      <w:r w:rsidR="008B0701">
        <w:rPr>
          <w:b/>
          <w:u w:val="single"/>
        </w:rPr>
        <w:t>Bo</w:t>
      </w:r>
      <w:r w:rsidRPr="0017484E">
        <w:rPr>
          <w:b/>
          <w:u w:val="single"/>
        </w:rPr>
        <w:t>.hbm.xml</w:t>
      </w:r>
    </w:p>
    <w:p w:rsidR="0017484E" w:rsidRPr="004B7D06" w:rsidRDefault="0017484E" w:rsidP="0017484E">
      <w:pPr>
        <w:pStyle w:val="Output"/>
        <w:rPr>
          <w:color w:val="4C483D" w:themeColor="text2"/>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"bo.</w:t>
      </w:r>
      <w:r w:rsidR="00760C06" w:rsidRPr="004B7D06">
        <w:rPr>
          <w:i/>
          <w:iCs/>
          <w:color w:val="2A00FF"/>
          <w:sz w:val="18"/>
        </w:rPr>
        <w:t>Employee</w:t>
      </w:r>
      <w:r w:rsidRPr="004B7D06">
        <w:rPr>
          <w:i/>
          <w:iCs/>
          <w:color w:val="2A00FF"/>
          <w:sz w:val="18"/>
        </w:rPr>
        <w:t>Bo"</w:t>
      </w:r>
      <w:r w:rsidRPr="004B7D06">
        <w:rPr>
          <w:color w:val="4C483D" w:themeColor="text2"/>
          <w:sz w:val="18"/>
        </w:rPr>
        <w:t xml:space="preserve"> </w:t>
      </w:r>
      <w:r w:rsidRPr="004B7D06">
        <w:rPr>
          <w:color w:val="7F007F"/>
          <w:sz w:val="18"/>
        </w:rPr>
        <w:t>table</w:t>
      </w:r>
      <w:r w:rsidRPr="004B7D06">
        <w:rPr>
          <w:color w:val="000000"/>
          <w:sz w:val="18"/>
        </w:rPr>
        <w:t>=</w:t>
      </w:r>
      <w:r w:rsidRPr="004B7D06">
        <w:rPr>
          <w:i/>
          <w:iCs/>
          <w:color w:val="2A00FF"/>
          <w:sz w:val="18"/>
        </w:rPr>
        <w:t>"</w:t>
      </w:r>
      <w:r w:rsidR="00760C06" w:rsidRPr="004B7D06">
        <w:rPr>
          <w:i/>
          <w:iCs/>
          <w:color w:val="2A00FF"/>
          <w:sz w:val="18"/>
        </w:rPr>
        <w:t>employee</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0000"/>
          <w:sz w:val="18"/>
        </w:rPr>
        <w:tab/>
      </w:r>
      <w:r w:rsidRPr="004B7D06">
        <w:rPr>
          <w:color w:val="008080"/>
          <w:sz w:val="18"/>
        </w:rPr>
        <w:t>&lt;</w:t>
      </w:r>
      <w:r w:rsidRPr="004B7D06">
        <w:rPr>
          <w:sz w:val="18"/>
        </w:rPr>
        <w:t>generator</w:t>
      </w:r>
      <w:r w:rsidRPr="004B7D06">
        <w:rPr>
          <w:color w:val="4C483D" w:themeColor="text2"/>
          <w:sz w:val="18"/>
        </w:rPr>
        <w:t xml:space="preserve"> </w:t>
      </w:r>
      <w:r w:rsidRPr="004B7D06">
        <w:rPr>
          <w:color w:val="7F007F"/>
          <w:sz w:val="18"/>
        </w:rPr>
        <w:t>class</w:t>
      </w:r>
      <w:r w:rsidRPr="004B7D06">
        <w:rPr>
          <w:color w:val="000000"/>
          <w:sz w:val="18"/>
        </w:rPr>
        <w:t>=</w:t>
      </w:r>
      <w:r w:rsidRPr="004B7D06">
        <w:rPr>
          <w:i/>
          <w:iCs/>
          <w:color w:val="2A00FF"/>
          <w:sz w:val="18"/>
        </w:rPr>
        <w:t>"assigned"</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008080"/>
          <w:sz w:val="18"/>
        </w:rPr>
        <w:t>&gt;</w:t>
      </w:r>
    </w:p>
    <w:p w:rsidR="0017484E" w:rsidRPr="004B7D06" w:rsidRDefault="0017484E" w:rsidP="0017484E">
      <w:pPr>
        <w:pStyle w:val="Output"/>
        <w:rPr>
          <w:b/>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17484E" w:rsidRDefault="0017484E" w:rsidP="008B0701">
      <w:pPr>
        <w:spacing w:after="0"/>
        <w:rPr>
          <w:b/>
          <w:u w:val="single"/>
        </w:rPr>
      </w:pPr>
      <w:r w:rsidRPr="0017484E">
        <w:rPr>
          <w:b/>
          <w:u w:val="single"/>
        </w:rPr>
        <w:lastRenderedPageBreak/>
        <w:t>Explanation</w:t>
      </w:r>
    </w:p>
    <w:p w:rsidR="0017484E" w:rsidRPr="0017484E" w:rsidRDefault="0017484E" w:rsidP="0075457D">
      <w:pPr>
        <w:pStyle w:val="ListParagraph"/>
        <w:numPr>
          <w:ilvl w:val="0"/>
          <w:numId w:val="7"/>
        </w:numPr>
      </w:pPr>
      <w:r w:rsidRPr="0017484E">
        <w:rPr>
          <w:b/>
          <w:bCs/>
        </w:rPr>
        <w:t>&lt;hibernate-mapping&gt;</w:t>
      </w:r>
      <w:r w:rsidRPr="0017484E">
        <w:t> is the root element in the mapping file.</w:t>
      </w:r>
    </w:p>
    <w:p w:rsidR="0017484E" w:rsidRPr="0017484E" w:rsidRDefault="0017484E" w:rsidP="0075457D">
      <w:pPr>
        <w:pStyle w:val="ListParagraph"/>
        <w:numPr>
          <w:ilvl w:val="0"/>
          <w:numId w:val="7"/>
        </w:numPr>
      </w:pPr>
      <w:r>
        <w:rPr>
          <w:b/>
          <w:bCs/>
        </w:rPr>
        <w:t>&lt;</w:t>
      </w:r>
      <w:r w:rsidRPr="0017484E">
        <w:rPr>
          <w:b/>
          <w:bCs/>
        </w:rPr>
        <w:t>class</w:t>
      </w:r>
      <w:r>
        <w:rPr>
          <w:b/>
          <w:bCs/>
        </w:rPr>
        <w:t>/&gt;</w:t>
      </w:r>
      <w:r w:rsidR="00D71868" w:rsidRPr="0017484E">
        <w:t> specifies</w:t>
      </w:r>
      <w:r w:rsidRPr="0017484E">
        <w:t xml:space="preserve"> the Persistent</w:t>
      </w:r>
      <w:r>
        <w:t>/POJO</w:t>
      </w:r>
      <w:r w:rsidRPr="0017484E">
        <w:t xml:space="preserve"> class.</w:t>
      </w:r>
    </w:p>
    <w:p w:rsidR="0017484E" w:rsidRPr="0017484E" w:rsidRDefault="008B0701" w:rsidP="0075457D">
      <w:pPr>
        <w:pStyle w:val="ListParagraph"/>
        <w:numPr>
          <w:ilvl w:val="0"/>
          <w:numId w:val="7"/>
        </w:numPr>
      </w:pPr>
      <w:r>
        <w:rPr>
          <w:b/>
          <w:bCs/>
        </w:rPr>
        <w:t>&lt;</w:t>
      </w:r>
      <w:r w:rsidR="0017484E" w:rsidRPr="008B0701">
        <w:rPr>
          <w:b/>
          <w:bCs/>
        </w:rPr>
        <w:t>id</w:t>
      </w:r>
      <w:r>
        <w:rPr>
          <w:b/>
          <w:bCs/>
        </w:rPr>
        <w:t>/&gt;</w:t>
      </w:r>
      <w:r w:rsidR="0017484E" w:rsidRPr="0017484E">
        <w:t xml:space="preserve"> specifies the primary key attribute in the class.</w:t>
      </w:r>
    </w:p>
    <w:p w:rsidR="0017484E" w:rsidRPr="0017484E" w:rsidRDefault="008B0701" w:rsidP="0075457D">
      <w:pPr>
        <w:pStyle w:val="ListParagraph"/>
        <w:numPr>
          <w:ilvl w:val="0"/>
          <w:numId w:val="7"/>
        </w:numPr>
      </w:pPr>
      <w:r>
        <w:rPr>
          <w:b/>
          <w:bCs/>
        </w:rPr>
        <w:t>&lt;</w:t>
      </w:r>
      <w:r w:rsidR="0017484E" w:rsidRPr="008B0701">
        <w:rPr>
          <w:b/>
          <w:bCs/>
        </w:rPr>
        <w:t>generator</w:t>
      </w:r>
      <w:r>
        <w:rPr>
          <w:b/>
          <w:bCs/>
        </w:rPr>
        <w:t>&gt;</w:t>
      </w:r>
      <w:r w:rsidR="0017484E" w:rsidRPr="0017484E">
        <w:t xml:space="preserve"> is the </w:t>
      </w:r>
      <w:r w:rsidR="00AA0524" w:rsidRPr="0017484E">
        <w:t>sub element</w:t>
      </w:r>
      <w:r w:rsidR="0017484E" w:rsidRPr="0017484E">
        <w:t xml:space="preserve"> of id. It is used to generate the primary key. There are many generator classes such as assigned (It is used if id is specified by the user), increment, hilo, sequence, native etc. We will learn all the generator classes later.</w:t>
      </w:r>
    </w:p>
    <w:p w:rsidR="0017484E" w:rsidRPr="0017484E" w:rsidRDefault="0017484E" w:rsidP="0075457D">
      <w:pPr>
        <w:pStyle w:val="ListParagraph"/>
        <w:numPr>
          <w:ilvl w:val="0"/>
          <w:numId w:val="7"/>
        </w:numPr>
      </w:pPr>
      <w:r w:rsidRPr="008B0701">
        <w:rPr>
          <w:b/>
          <w:bCs/>
        </w:rPr>
        <w:t>property</w:t>
      </w:r>
      <w:r w:rsidRPr="0017484E">
        <w:t> It is the subelement of class that specifies the property name of the Persistent class.</w:t>
      </w:r>
    </w:p>
    <w:p w:rsidR="0017484E" w:rsidRDefault="0017484E" w:rsidP="001056A9">
      <w:pPr>
        <w:rPr>
          <w:b/>
        </w:rPr>
      </w:pPr>
    </w:p>
    <w:p w:rsidR="004B7D06" w:rsidRDefault="004B7D06" w:rsidP="001056A9">
      <w:pPr>
        <w:rPr>
          <w:b/>
        </w:rPr>
      </w:pPr>
    </w:p>
    <w:p w:rsidR="00D71868" w:rsidRPr="00D71868" w:rsidRDefault="00D71868" w:rsidP="009E2AC7">
      <w:pPr>
        <w:pStyle w:val="Heading2"/>
      </w:pPr>
      <w:bookmarkStart w:id="15" w:name="_Toc491771299"/>
      <w:r>
        <w:t>4.</w:t>
      </w:r>
      <w:r w:rsidRPr="00D71868">
        <w:t xml:space="preserve"> Configuration</w:t>
      </w:r>
      <w:r>
        <w:t xml:space="preserve"> File</w:t>
      </w:r>
      <w:bookmarkEnd w:id="15"/>
    </w:p>
    <w:p w:rsidR="00D71868" w:rsidRPr="00D71868" w:rsidRDefault="00D71868" w:rsidP="0075457D">
      <w:pPr>
        <w:pStyle w:val="ListParagraph"/>
        <w:numPr>
          <w:ilvl w:val="0"/>
          <w:numId w:val="8"/>
        </w:numPr>
      </w:pPr>
      <w:r w:rsidRPr="00D71868">
        <w:t xml:space="preserve">Configuration file contains 3 types of </w:t>
      </w:r>
      <w:r w:rsidR="00AA0524" w:rsidRPr="00D71868">
        <w:t>information.</w:t>
      </w:r>
    </w:p>
    <w:p w:rsidR="00D71868" w:rsidRPr="00D71868" w:rsidRDefault="00D71868" w:rsidP="0075457D">
      <w:pPr>
        <w:pStyle w:val="ListParagraph"/>
        <w:numPr>
          <w:ilvl w:val="0"/>
          <w:numId w:val="9"/>
        </w:numPr>
        <w:rPr>
          <w:b/>
        </w:rPr>
      </w:pPr>
      <w:r w:rsidRPr="00D71868">
        <w:rPr>
          <w:b/>
        </w:rPr>
        <w:t>Connection Properties</w:t>
      </w:r>
    </w:p>
    <w:p w:rsidR="00D71868" w:rsidRPr="00D71868" w:rsidRDefault="00D71868" w:rsidP="0075457D">
      <w:pPr>
        <w:pStyle w:val="ListParagraph"/>
        <w:numPr>
          <w:ilvl w:val="0"/>
          <w:numId w:val="9"/>
        </w:numPr>
        <w:rPr>
          <w:b/>
        </w:rPr>
      </w:pPr>
      <w:r w:rsidRPr="00D71868">
        <w:rPr>
          <w:b/>
        </w:rPr>
        <w:t>Hibernate Properties</w:t>
      </w:r>
    </w:p>
    <w:p w:rsidR="00D71868" w:rsidRPr="00D71868" w:rsidRDefault="00D71868" w:rsidP="0075457D">
      <w:pPr>
        <w:pStyle w:val="ListParagraph"/>
        <w:numPr>
          <w:ilvl w:val="0"/>
          <w:numId w:val="9"/>
        </w:numPr>
        <w:rPr>
          <w:b/>
        </w:rPr>
      </w:pPr>
      <w:r w:rsidRPr="00D71868">
        <w:rPr>
          <w:b/>
        </w:rPr>
        <w:t>Mapping file name(s)</w:t>
      </w:r>
    </w:p>
    <w:p w:rsidR="00D71868" w:rsidRDefault="00D71868" w:rsidP="0075457D">
      <w:pPr>
        <w:pStyle w:val="ListParagraph"/>
        <w:numPr>
          <w:ilvl w:val="0"/>
          <w:numId w:val="8"/>
        </w:numPr>
        <w:spacing w:after="0"/>
        <w:rPr>
          <w:b/>
        </w:rPr>
      </w:pPr>
      <w:r w:rsidRPr="00D71868">
        <w:rPr>
          <w:b/>
        </w:rPr>
        <w:t>We must create configuration file for each database we are going to use</w:t>
      </w:r>
      <w:r>
        <w:rPr>
          <w:b/>
        </w:rPr>
        <w:t>.</w:t>
      </w:r>
    </w:p>
    <w:p w:rsidR="00D71868" w:rsidRDefault="00D71868" w:rsidP="00D71868">
      <w:pPr>
        <w:pStyle w:val="Howitworks"/>
        <w:ind w:left="1440"/>
      </w:pPr>
      <w:r w:rsidRPr="00D71868">
        <w:t>No. of databases we are using = That many number of configuration files</w:t>
      </w:r>
    </w:p>
    <w:p w:rsidR="004B7D06" w:rsidRDefault="004B7D06" w:rsidP="00D71868">
      <w:pPr>
        <w:spacing w:before="240" w:after="0"/>
        <w:rPr>
          <w:b/>
          <w:u w:val="single"/>
        </w:rPr>
      </w:pPr>
    </w:p>
    <w:p w:rsidR="00D71868" w:rsidRPr="00D71868" w:rsidRDefault="00D71868" w:rsidP="00D71868">
      <w:pPr>
        <w:spacing w:before="240" w:after="0"/>
        <w:rPr>
          <w:b/>
          <w:u w:val="single"/>
        </w:rPr>
      </w:pPr>
      <w:r w:rsidRPr="00D71868">
        <w:rPr>
          <w:b/>
          <w:u w:val="single"/>
        </w:rPr>
        <w:t>Syntax of Configuration file</w:t>
      </w:r>
    </w:p>
    <w:p w:rsidR="00D71868" w:rsidRPr="00D71868" w:rsidRDefault="00D71868" w:rsidP="00D71868">
      <w:pPr>
        <w:pStyle w:val="Output"/>
        <w:rPr>
          <w:color w:val="4C483D" w:themeColor="text2"/>
        </w:rPr>
      </w:pPr>
      <w:r w:rsidRPr="00D71868">
        <w:rPr>
          <w:color w:val="008080"/>
        </w:rPr>
        <w:t>&lt;</w:t>
      </w:r>
      <w:r w:rsidRPr="00D71868">
        <w:rPr>
          <w:highlight w:val="lightGray"/>
        </w:rPr>
        <w:t>hibernate-configuration</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the connection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"connection.driver_class"</w:t>
      </w:r>
      <w:r w:rsidRPr="00D71868">
        <w:rPr>
          <w:color w:val="008080"/>
        </w:rPr>
        <w:t>&gt;</w:t>
      </w:r>
      <w:r w:rsidRPr="00D71868">
        <w:rPr>
          <w:color w:val="000000"/>
        </w:rPr>
        <w:t xml:space="preserve">Driver Class Name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"connection.url"</w:t>
      </w:r>
      <w:r w:rsidRPr="00D71868">
        <w:rPr>
          <w:color w:val="008080"/>
        </w:rPr>
        <w:t>&gt;</w:t>
      </w:r>
      <w:r w:rsidRPr="00D71868">
        <w:rPr>
          <w:color w:val="000000"/>
        </w:rPr>
        <w:t xml:space="preserve">URL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"connection.user"</w:t>
      </w:r>
      <w:r w:rsidRPr="00D71868">
        <w:rPr>
          <w:color w:val="008080"/>
        </w:rPr>
        <w:t>&gt;</w:t>
      </w:r>
      <w:r w:rsidRPr="00D71868">
        <w:rPr>
          <w:color w:val="000000"/>
        </w:rPr>
        <w:t xml:space="preserve">user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"connection.password"</w:t>
      </w:r>
      <w:r w:rsidRPr="00D71868">
        <w:rPr>
          <w:color w:val="008080"/>
        </w:rPr>
        <w:t>&gt;</w:t>
      </w:r>
      <w:r w:rsidRPr="00D71868">
        <w:rPr>
          <w:color w:val="000000"/>
        </w:rPr>
        <w:t>password</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connection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hibernate properties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"show_sql"</w:t>
      </w:r>
      <w:r w:rsidRPr="00D71868">
        <w:rPr>
          <w:color w:val="008080"/>
        </w:rPr>
        <w:t>&gt;</w:t>
      </w:r>
      <w:r w:rsidRPr="00D71868">
        <w:rPr>
          <w:color w:val="000000"/>
        </w:rPr>
        <w:t>true/false</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"dialet"</w:t>
      </w:r>
      <w:r w:rsidRPr="00D71868">
        <w:rPr>
          <w:color w:val="008080"/>
        </w:rPr>
        <w:t>&gt;</w:t>
      </w:r>
      <w:r w:rsidRPr="00D71868">
        <w:rPr>
          <w:color w:val="000000"/>
        </w:rPr>
        <w:t>Database dialet class</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"hbm2ddl.auto"</w:t>
      </w:r>
      <w:r w:rsidRPr="00D71868">
        <w:rPr>
          <w:color w:val="008080"/>
        </w:rPr>
        <w:t>&gt;</w:t>
      </w:r>
      <w:r w:rsidRPr="00D71868">
        <w:rPr>
          <w:color w:val="000000"/>
        </w:rPr>
        <w:t>create/update or what ever</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hibernate properties END--&gt;</w:t>
      </w:r>
    </w:p>
    <w:p w:rsidR="00D71868" w:rsidRPr="00D71868" w:rsidRDefault="00D71868" w:rsidP="00D71868">
      <w:pPr>
        <w:pStyle w:val="Output"/>
        <w:rPr>
          <w:color w:val="4C483D" w:themeColor="text2"/>
        </w:rPr>
      </w:pPr>
      <w:r w:rsidRPr="00D71868">
        <w:rPr>
          <w:color w:val="3F5FBF"/>
        </w:rPr>
        <w:t>&lt;!-- Related to mapping START--&gt;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1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2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mapping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17484E" w:rsidRPr="00D71868" w:rsidRDefault="00D71868" w:rsidP="00D71868">
      <w:pPr>
        <w:pStyle w:val="Output"/>
        <w:rPr>
          <w:b/>
        </w:rPr>
      </w:pPr>
      <w:r w:rsidRPr="00D71868">
        <w:rPr>
          <w:color w:val="008080"/>
        </w:rPr>
        <w:t>&lt;/</w:t>
      </w:r>
      <w:r w:rsidRPr="00D71868">
        <w:rPr>
          <w:highlight w:val="lightGray"/>
        </w:rPr>
        <w:t>hibernate-configuration</w:t>
      </w:r>
      <w:r w:rsidRPr="00D71868">
        <w:rPr>
          <w:color w:val="008080"/>
        </w:rPr>
        <w:t>&gt;</w:t>
      </w:r>
    </w:p>
    <w:p w:rsidR="0017484E" w:rsidRDefault="0017484E" w:rsidP="001056A9">
      <w:pPr>
        <w:rPr>
          <w:b/>
        </w:rPr>
      </w:pPr>
    </w:p>
    <w:p w:rsidR="00D71868" w:rsidRPr="00D71868" w:rsidRDefault="00D71868" w:rsidP="002A2AAD">
      <w:pPr>
        <w:spacing w:after="0"/>
        <w:rPr>
          <w:b/>
          <w:u w:val="single"/>
        </w:rPr>
      </w:pPr>
      <w:r w:rsidRPr="00D71868">
        <w:rPr>
          <w:b/>
          <w:u w:val="single"/>
        </w:rPr>
        <w:lastRenderedPageBreak/>
        <w:t>Example: hibernate.cfg.xml</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xml</w:t>
      </w:r>
      <w:r w:rsidRPr="002A2AAD">
        <w:rPr>
          <w:color w:val="4C483D" w:themeColor="text2"/>
          <w:sz w:val="18"/>
        </w:rPr>
        <w:t xml:space="preserve"> </w:t>
      </w:r>
      <w:r w:rsidRPr="002A2AAD">
        <w:rPr>
          <w:sz w:val="18"/>
        </w:rPr>
        <w:t>version</w:t>
      </w:r>
      <w:r w:rsidRPr="002A2AAD">
        <w:rPr>
          <w:color w:val="000000"/>
          <w:sz w:val="18"/>
        </w:rPr>
        <w:t>=</w:t>
      </w:r>
      <w:r w:rsidRPr="002A2AAD">
        <w:rPr>
          <w:i/>
          <w:iCs/>
          <w:color w:val="2A00FF"/>
          <w:sz w:val="18"/>
        </w:rPr>
        <w:t>'1.0'</w:t>
      </w:r>
      <w:r w:rsidRPr="002A2AAD">
        <w:rPr>
          <w:color w:val="4C483D" w:themeColor="text2"/>
          <w:sz w:val="18"/>
        </w:rPr>
        <w:t xml:space="preserve"> </w:t>
      </w:r>
      <w:r w:rsidRPr="002A2AAD">
        <w:rPr>
          <w:sz w:val="18"/>
        </w:rPr>
        <w:t>encoding</w:t>
      </w:r>
      <w:r w:rsidRPr="002A2AAD">
        <w:rPr>
          <w:color w:val="000000"/>
          <w:sz w:val="18"/>
        </w:rPr>
        <w:t>=</w:t>
      </w:r>
      <w:r w:rsidRPr="002A2AAD">
        <w:rPr>
          <w:i/>
          <w:iCs/>
          <w:color w:val="2A00FF"/>
          <w:sz w:val="18"/>
        </w:rPr>
        <w:t>'UTF-8'</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DOCTYPE</w:t>
      </w:r>
      <w:r w:rsidRPr="002A2AAD">
        <w:rPr>
          <w:color w:val="4C483D" w:themeColor="text2"/>
          <w:sz w:val="18"/>
        </w:rPr>
        <w:t xml:space="preserve"> </w:t>
      </w:r>
      <w:r w:rsidRPr="002A2AAD">
        <w:rPr>
          <w:color w:val="008080"/>
          <w:sz w:val="18"/>
        </w:rPr>
        <w:t>hibernate-configuration</w:t>
      </w:r>
      <w:r w:rsidRPr="002A2AAD">
        <w:rPr>
          <w:color w:val="4C483D" w:themeColor="text2"/>
          <w:sz w:val="18"/>
        </w:rPr>
        <w:t xml:space="preserve"> </w:t>
      </w:r>
      <w:r w:rsidRPr="002A2AAD">
        <w:rPr>
          <w:color w:val="808080"/>
          <w:sz w:val="18"/>
        </w:rPr>
        <w:t>PUBLIC</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008080"/>
          <w:sz w:val="18"/>
        </w:rPr>
        <w:t>"-//Hibernate/Hibernate Configuration DTD 3.0//EN"</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3F7F5F"/>
          <w:sz w:val="18"/>
        </w:rPr>
        <w:t>"http://hibernate.sourceforge.net/hibernate-configuration-3.0.dtd"</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hibernate-configuration</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"hibernate.connection.driver_class"</w:t>
      </w:r>
      <w:r w:rsidRPr="002A2AAD">
        <w:rPr>
          <w:color w:val="008080"/>
          <w:sz w:val="18"/>
        </w:rPr>
        <w:t>&gt;</w:t>
      </w:r>
      <w:r w:rsidRPr="002A2AAD">
        <w:rPr>
          <w:color w:val="000000"/>
          <w:sz w:val="18"/>
        </w:rPr>
        <w:t>com.mysql.jdbc.Driver</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"hibernate.connection.url"</w:t>
      </w:r>
      <w:r w:rsidRPr="002A2AAD">
        <w:rPr>
          <w:color w:val="008080"/>
          <w:sz w:val="18"/>
        </w:rPr>
        <w:t>&gt;</w:t>
      </w:r>
      <w:r w:rsidRPr="002A2AAD">
        <w:rPr>
          <w:color w:val="000000"/>
          <w:sz w:val="18"/>
        </w:rPr>
        <w:t>jdbc:mysql://localhost:3306/smlcodes</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"hibernate.connection.username"</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"hibernate.connection.password"</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"hibernate.dialect"</w:t>
      </w:r>
      <w:r w:rsidRPr="002A2AAD">
        <w:rPr>
          <w:color w:val="008080"/>
          <w:sz w:val="18"/>
        </w:rPr>
        <w:t>&gt;</w:t>
      </w:r>
      <w:r w:rsidRPr="002A2AAD">
        <w:rPr>
          <w:color w:val="000000"/>
          <w:sz w:val="18"/>
        </w:rPr>
        <w:t>org.hibernate.dialect.MySQLDialect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"show_sql"</w:t>
      </w:r>
      <w:r w:rsidRPr="002A2AAD">
        <w:rPr>
          <w:color w:val="008080"/>
          <w:sz w:val="18"/>
        </w:rPr>
        <w:t>&gt;</w:t>
      </w:r>
      <w:r w:rsidRPr="002A2AAD">
        <w:rPr>
          <w:color w:val="000000"/>
          <w:sz w:val="18"/>
        </w:rPr>
        <w:t>true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"hbm2ddl.auto"</w:t>
      </w:r>
      <w:r w:rsidRPr="002A2AAD">
        <w:rPr>
          <w:color w:val="008080"/>
          <w:sz w:val="18"/>
        </w:rPr>
        <w:t>&gt;</w:t>
      </w:r>
      <w:r w:rsidRPr="002A2AAD">
        <w:rPr>
          <w:color w:val="000000"/>
          <w:sz w:val="18"/>
        </w:rPr>
        <w:t>update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mapping</w:t>
      </w:r>
      <w:r w:rsidRPr="002A2AAD">
        <w:rPr>
          <w:color w:val="4C483D" w:themeColor="text2"/>
          <w:sz w:val="18"/>
        </w:rPr>
        <w:t xml:space="preserve"> </w:t>
      </w:r>
      <w:r w:rsidRPr="002A2AAD">
        <w:rPr>
          <w:sz w:val="18"/>
        </w:rPr>
        <w:t>resource</w:t>
      </w:r>
      <w:r w:rsidRPr="002A2AAD">
        <w:rPr>
          <w:color w:val="000000"/>
          <w:sz w:val="18"/>
        </w:rPr>
        <w:t>=</w:t>
      </w:r>
      <w:r w:rsidRPr="002A2AAD">
        <w:rPr>
          <w:i/>
          <w:iCs/>
          <w:color w:val="2A00FF"/>
          <w:sz w:val="18"/>
        </w:rPr>
        <w:t>"</w:t>
      </w:r>
      <w:r w:rsidR="00760C06">
        <w:rPr>
          <w:i/>
          <w:iCs/>
          <w:color w:val="2A00FF"/>
          <w:sz w:val="18"/>
        </w:rPr>
        <w:t>Employee</w:t>
      </w:r>
      <w:r w:rsidRPr="002A2AAD">
        <w:rPr>
          <w:i/>
          <w:iCs/>
          <w:color w:val="2A00FF"/>
          <w:sz w:val="18"/>
        </w:rPr>
        <w:t>Bo.hbm.xml"</w:t>
      </w:r>
      <w:r w:rsidRPr="002A2AAD">
        <w:rPr>
          <w:color w:val="4C483D" w:themeColor="text2"/>
          <w:sz w:val="18"/>
        </w:rPr>
        <w:t xml:space="preserve"> </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Default="002A2AAD" w:rsidP="002A2AAD">
      <w:pPr>
        <w:pStyle w:val="Output"/>
        <w:rPr>
          <w:color w:val="008080"/>
          <w:sz w:val="18"/>
        </w:rPr>
      </w:pPr>
      <w:r w:rsidRPr="002A2AAD">
        <w:rPr>
          <w:color w:val="008080"/>
          <w:sz w:val="18"/>
        </w:rPr>
        <w:t>&lt;/</w:t>
      </w:r>
      <w:r w:rsidRPr="002A2AAD">
        <w:rPr>
          <w:color w:val="3F7F7F"/>
          <w:sz w:val="18"/>
        </w:rPr>
        <w:t>hibernate-configuration</w:t>
      </w:r>
      <w:r w:rsidRPr="002A2AAD">
        <w:rPr>
          <w:color w:val="008080"/>
          <w:sz w:val="18"/>
        </w:rPr>
        <w:t>&gt;</w:t>
      </w:r>
    </w:p>
    <w:p w:rsidR="000D6C08" w:rsidRDefault="000D6C08" w:rsidP="000D6C08"/>
    <w:p w:rsidR="0053456E" w:rsidRDefault="0053456E" w:rsidP="000D6C08"/>
    <w:p w:rsidR="00D47094" w:rsidRDefault="00D47094" w:rsidP="009E2AC7">
      <w:pPr>
        <w:pStyle w:val="Heading2"/>
      </w:pPr>
      <w:bookmarkStart w:id="16" w:name="_Toc491771300"/>
      <w:r>
        <w:t xml:space="preserve">5. </w:t>
      </w:r>
      <w:r w:rsidR="00064E3F">
        <w:t>Application class for</w:t>
      </w:r>
      <w:r w:rsidRPr="00D47094">
        <w:t xml:space="preserve"> main logic</w:t>
      </w:r>
      <w:bookmarkEnd w:id="16"/>
    </w:p>
    <w:p w:rsidR="00D47094" w:rsidRDefault="009E2AC7" w:rsidP="00D47094">
      <w:r w:rsidRPr="00064E3F">
        <w:t>We</w:t>
      </w:r>
      <w:r w:rsidR="00064E3F" w:rsidRPr="00064E3F">
        <w:t xml:space="preserve"> will create our application class with the </w:t>
      </w:r>
      <w:r w:rsidR="00064E3F" w:rsidRPr="00615E9B">
        <w:rPr>
          <w:b/>
        </w:rPr>
        <w:t>main()</w:t>
      </w:r>
      <w:r w:rsidR="00064E3F" w:rsidRPr="00064E3F">
        <w:t xml:space="preserve"> method to run the application. We will use this application to save </w:t>
      </w:r>
      <w:r w:rsidR="00760C06">
        <w:t>Employee</w:t>
      </w:r>
      <w:r w:rsidR="00064E3F">
        <w:t xml:space="preserve"> data.</w:t>
      </w:r>
      <w:r>
        <w:t xml:space="preserve"> Please follow the steps to write Application class</w:t>
      </w:r>
    </w:p>
    <w:p w:rsidR="009E2AC7" w:rsidRDefault="00615E9B" w:rsidP="009E2AC7">
      <w:pPr>
        <w:pStyle w:val="Heading3"/>
      </w:pPr>
      <w:r>
        <w:t>1. Load</w:t>
      </w:r>
      <w:r w:rsidR="009E2AC7">
        <w:t xml:space="preserve"> Hibernate API into Our Application</w:t>
      </w:r>
    </w:p>
    <w:p w:rsidR="00615E9B" w:rsidRDefault="00615E9B" w:rsidP="00615E9B">
      <w:pPr>
        <w:spacing w:after="0"/>
      </w:pPr>
      <w:r>
        <w:t>Load hibernate API by writing these two lines on the top of the application.</w:t>
      </w:r>
    </w:p>
    <w:p w:rsidR="00615E9B" w:rsidRDefault="00615E9B" w:rsidP="00615E9B">
      <w:pPr>
        <w:pStyle w:val="Output"/>
        <w:ind w:left="720"/>
        <w:rPr>
          <w:color w:val="4C483D" w:themeColor="text2"/>
        </w:rPr>
      </w:pPr>
      <w:r>
        <w:rPr>
          <w:b/>
          <w:bCs/>
          <w:color w:val="7F0055"/>
        </w:rPr>
        <w:t>import</w:t>
      </w:r>
      <w:r>
        <w:t xml:space="preserve"> org.hibernate.*;</w:t>
      </w:r>
    </w:p>
    <w:p w:rsidR="00615E9B" w:rsidRDefault="00615E9B" w:rsidP="00615E9B">
      <w:pPr>
        <w:pStyle w:val="Output"/>
        <w:ind w:left="720"/>
        <w:rPr>
          <w:color w:val="4C483D" w:themeColor="text2"/>
        </w:rPr>
      </w:pPr>
      <w:r>
        <w:rPr>
          <w:b/>
          <w:bCs/>
          <w:color w:val="7F0055"/>
        </w:rPr>
        <w:t>import</w:t>
      </w:r>
      <w:r>
        <w:t xml:space="preserve"> org.hibernate.cfg.*;</w:t>
      </w:r>
    </w:p>
    <w:p w:rsidR="00064E3F" w:rsidRDefault="00064E3F" w:rsidP="00D47094"/>
    <w:p w:rsidR="000D6C08" w:rsidRDefault="000D6C08" w:rsidP="000D6C08"/>
    <w:p w:rsidR="000D6C08" w:rsidRDefault="00D67B2D" w:rsidP="00D67B2D">
      <w:pPr>
        <w:pStyle w:val="Heading3"/>
      </w:pPr>
      <w:r>
        <w:t>2. Load Configurations</w:t>
      </w:r>
    </w:p>
    <w:p w:rsidR="00D67B2D" w:rsidRPr="00D67B2D" w:rsidRDefault="00D67B2D" w:rsidP="00D67B2D">
      <w:r w:rsidRPr="00D67B2D">
        <w:t>Among </w:t>
      </w:r>
      <w:r w:rsidRPr="003E054A">
        <w:rPr>
          <w:b/>
        </w:rPr>
        <w:t>Configuration</w:t>
      </w:r>
      <w:r w:rsidR="003E054A">
        <w:rPr>
          <w:b/>
        </w:rPr>
        <w:t>(hibernate.cfg.xml)</w:t>
      </w:r>
      <w:r w:rsidRPr="003E054A">
        <w:rPr>
          <w:b/>
        </w:rPr>
        <w:t>, Mapping xml files</w:t>
      </w:r>
      <w:r w:rsidRPr="00D67B2D">
        <w:t>, first we need to load configuration xml, because once we load the configurat</w:t>
      </w:r>
      <w:r w:rsidR="003E054A">
        <w:t xml:space="preserve">ion file, automatically mapping xml </w:t>
      </w:r>
      <w:r w:rsidRPr="00D67B2D">
        <w:t xml:space="preserve">file will </w:t>
      </w:r>
      <w:r w:rsidR="003E054A">
        <w:t xml:space="preserve">also load, because it is </w:t>
      </w:r>
      <w:r w:rsidR="00AA0524">
        <w:t>defined</w:t>
      </w:r>
      <w:r w:rsidR="003E054A">
        <w:t xml:space="preserve"> it </w:t>
      </w:r>
      <w:r w:rsidR="003E054A" w:rsidRPr="003E054A">
        <w:rPr>
          <w:b/>
        </w:rPr>
        <w:t>Configuration</w:t>
      </w:r>
      <w:r w:rsidR="003E054A">
        <w:rPr>
          <w:b/>
        </w:rPr>
        <w:t>(hibernate.cfg.xml) file</w:t>
      </w:r>
    </w:p>
    <w:p w:rsidR="000D6C08" w:rsidRDefault="00365F4E" w:rsidP="000D6C08">
      <w:pPr>
        <w:rPr>
          <w:b/>
        </w:rPr>
      </w:pPr>
      <w:r>
        <w:t xml:space="preserve">We can load the configuration file by using </w:t>
      </w:r>
      <w:r w:rsidRPr="00365F4E">
        <w:rPr>
          <w:b/>
          <w:bCs/>
        </w:rPr>
        <w:t>Configuration</w:t>
      </w:r>
      <w:r w:rsidRPr="00365F4E">
        <w:t> class</w:t>
      </w:r>
      <w:r>
        <w:t xml:space="preserve"> Object.</w:t>
      </w:r>
      <w:r w:rsidRPr="00365F4E">
        <w:rPr>
          <w:rFonts w:ascii="Calibri" w:hAnsi="Calibri"/>
          <w:color w:val="656565"/>
          <w:sz w:val="22"/>
          <w:szCs w:val="22"/>
          <w:shd w:val="clear" w:color="auto" w:fill="FFFFFF"/>
        </w:rPr>
        <w:t xml:space="preserve"> </w:t>
      </w:r>
      <w:r w:rsidRPr="00365F4E">
        <w:rPr>
          <w:b/>
        </w:rPr>
        <w:t>cfg.configure(“xml”)</w:t>
      </w:r>
      <w:r>
        <w:rPr>
          <w:b/>
        </w:rPr>
        <w:t xml:space="preserve"> </w:t>
      </w:r>
      <w:r w:rsidRPr="00365F4E">
        <w:t xml:space="preserve">loads the all the configurations from config file and save in </w:t>
      </w:r>
      <w:r w:rsidRPr="00365F4E">
        <w:rPr>
          <w:b/>
        </w:rPr>
        <w:t>config object</w:t>
      </w:r>
      <w:r>
        <w:rPr>
          <w:b/>
        </w:rPr>
        <w:t xml:space="preserve">, now config object </w:t>
      </w:r>
      <w:r w:rsidR="00AA0524">
        <w:rPr>
          <w:b/>
        </w:rPr>
        <w:t>contains</w:t>
      </w:r>
      <w:r>
        <w:rPr>
          <w:b/>
        </w:rPr>
        <w:t xml:space="preserve"> all configuration details.</w:t>
      </w:r>
    </w:p>
    <w:p w:rsidR="00365F4E" w:rsidRDefault="00365F4E" w:rsidP="00365F4E">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365F4E" w:rsidRDefault="00365F4E" w:rsidP="00365F4E">
      <w:pPr>
        <w:pStyle w:val="Output"/>
      </w:pPr>
      <w:r>
        <w:tab/>
      </w:r>
      <w:r>
        <w:tab/>
      </w:r>
      <w:r>
        <w:rPr>
          <w:color w:val="6A3E3E"/>
        </w:rPr>
        <w:t>cfg</w:t>
      </w:r>
      <w:r>
        <w:t>.configure(</w:t>
      </w:r>
      <w:r>
        <w:rPr>
          <w:color w:val="2A00FF"/>
        </w:rPr>
        <w:t>"hibernate.cfg.xml"</w:t>
      </w:r>
      <w:r>
        <w:t>);</w:t>
      </w:r>
    </w:p>
    <w:p w:rsidR="000D6C08" w:rsidRDefault="000D6C08" w:rsidP="000D6C08"/>
    <w:p w:rsidR="00365F4E" w:rsidRDefault="00365F4E" w:rsidP="00365F4E">
      <w:pPr>
        <w:pStyle w:val="Heading3"/>
      </w:pPr>
      <w:r>
        <w:lastRenderedPageBreak/>
        <w:t xml:space="preserve">3. </w:t>
      </w:r>
      <w:r w:rsidR="00AC3EA4">
        <w:t>Open</w:t>
      </w:r>
      <w:r>
        <w:t xml:space="preserve"> Session</w:t>
      </w:r>
    </w:p>
    <w:p w:rsidR="00365F4E" w:rsidRDefault="00365F4E" w:rsidP="00365F4E">
      <w:pPr>
        <w:ind w:firstLine="720"/>
        <w:rPr>
          <w:rFonts w:ascii="Verdana" w:hAnsi="Verdana"/>
          <w:color w:val="333333"/>
          <w:sz w:val="18"/>
          <w:szCs w:val="18"/>
          <w:shd w:val="clear" w:color="auto" w:fill="FFFFFF"/>
        </w:rPr>
      </w:pPr>
      <w:r>
        <w:t>SessionFactory will produces the Session objects based on the requests. To get Session Object we have to call openSession() method on Sessionfactory Object.</w:t>
      </w:r>
      <w:r w:rsidRPr="00365F4E">
        <w:rPr>
          <w:rFonts w:ascii="Verdana" w:hAnsi="Verdana"/>
          <w:color w:val="333333"/>
          <w:sz w:val="18"/>
          <w:szCs w:val="18"/>
          <w:shd w:val="clear" w:color="auto" w:fill="FFFFFF"/>
        </w:rPr>
        <w:t xml:space="preserve"> </w:t>
      </w:r>
    </w:p>
    <w:p w:rsidR="00365F4E" w:rsidRDefault="00365F4E" w:rsidP="00365F4E">
      <w:pPr>
        <w:ind w:firstLine="720"/>
      </w:pPr>
      <w:r w:rsidRPr="00365F4E">
        <w:t>Usually an application has a single </w:t>
      </w:r>
      <w:hyperlink r:id="rId39" w:tooltip="interface in org.hibernate" w:history="1">
        <w:r w:rsidRPr="00365F4E">
          <w:rPr>
            <w:rStyle w:val="Hyperlink"/>
          </w:rPr>
          <w:t>SessionFactory</w:t>
        </w:r>
      </w:hyperlink>
      <w:r w:rsidRPr="00365F4E">
        <w:t> instance and threads servicing client requests obtain </w:t>
      </w:r>
      <w:hyperlink r:id="rId40" w:tooltip="interface in org.hibernate" w:history="1">
        <w:r w:rsidRPr="00365F4E">
          <w:rPr>
            <w:rStyle w:val="Hyperlink"/>
          </w:rPr>
          <w:t>Session</w:t>
        </w:r>
      </w:hyperlink>
      <w:r w:rsidRPr="00365F4E">
        <w:t> instances from this factory</w:t>
      </w:r>
      <w:r w:rsidR="00AC3EA4">
        <w:t>.</w:t>
      </w:r>
    </w:p>
    <w:p w:rsidR="00AC3EA4" w:rsidRPr="00365F4E" w:rsidRDefault="00AA0524" w:rsidP="00AC3EA4">
      <w:pPr>
        <w:pStyle w:val="Howitworks"/>
      </w:pPr>
      <w:r w:rsidRPr="00AC3EA4">
        <w:t>Whenever</w:t>
      </w:r>
      <w:r w:rsidR="00AC3EA4" w:rsidRPr="00AC3EA4">
        <w:t xml:space="preserve"> session is opened then internally a database connection will be opened</w:t>
      </w:r>
    </w:p>
    <w:p w:rsidR="00393E63" w:rsidRDefault="00AC3EA4" w:rsidP="00393E63">
      <w:pPr>
        <w:pStyle w:val="Output"/>
      </w:pPr>
      <w:r>
        <w:tab/>
      </w:r>
      <w:r>
        <w:tab/>
        <w:t xml:space="preserve">SessionFactory </w:t>
      </w:r>
      <w:r>
        <w:rPr>
          <w:color w:val="6A3E3E"/>
        </w:rPr>
        <w:t>factory</w:t>
      </w:r>
      <w:r>
        <w:t xml:space="preserve"> = </w:t>
      </w:r>
      <w:r>
        <w:rPr>
          <w:color w:val="6A3E3E"/>
        </w:rPr>
        <w:t>cfg</w:t>
      </w:r>
      <w:r>
        <w:t>.buildSessionFactory();</w:t>
      </w:r>
    </w:p>
    <w:p w:rsidR="000D6C08" w:rsidRDefault="00AC3EA4" w:rsidP="00393E63">
      <w:pPr>
        <w:pStyle w:val="Output"/>
      </w:pPr>
      <w:r>
        <w:tab/>
      </w:r>
      <w:r>
        <w:tab/>
        <w:t xml:space="preserve">Session </w:t>
      </w:r>
      <w:r>
        <w:rPr>
          <w:color w:val="6A3E3E"/>
        </w:rPr>
        <w:t>session</w:t>
      </w:r>
      <w:r>
        <w:t xml:space="preserve"> = </w:t>
      </w:r>
      <w:r>
        <w:rPr>
          <w:color w:val="6A3E3E"/>
        </w:rPr>
        <w:t>factory</w:t>
      </w:r>
      <w:r>
        <w:t>.openSession();</w:t>
      </w:r>
    </w:p>
    <w:p w:rsidR="000D6C08" w:rsidRDefault="000D6C08" w:rsidP="000D6C08"/>
    <w:p w:rsidR="00393E63" w:rsidRDefault="00393E63" w:rsidP="000D6C08"/>
    <w:p w:rsidR="00393E63" w:rsidRDefault="00393E63" w:rsidP="00393E63">
      <w:pPr>
        <w:pStyle w:val="Heading3"/>
      </w:pPr>
      <w:r>
        <w:t>4. Create Transaction Object</w:t>
      </w:r>
    </w:p>
    <w:p w:rsidR="00393E63" w:rsidRPr="00393E63" w:rsidRDefault="00393E63" w:rsidP="00393E63">
      <w:pPr>
        <w:ind w:firstLine="720"/>
      </w:pPr>
      <w:r w:rsidRPr="00393E63">
        <w:t>While working with </w:t>
      </w:r>
      <w:r w:rsidRPr="00393E63">
        <w:rPr>
          <w:b/>
        </w:rPr>
        <w:t>insert, update, delete, operations</w:t>
      </w:r>
      <w:r w:rsidRPr="00393E63">
        <w:t xml:space="preserve"> from </w:t>
      </w:r>
      <w:r w:rsidR="00AA0524" w:rsidRPr="00393E63">
        <w:t>a</w:t>
      </w:r>
      <w:r w:rsidRPr="00393E63">
        <w:t xml:space="preserve"> hibernate application onto the database then hibernate needs a logical Transaction, if we are </w:t>
      </w:r>
      <w:r w:rsidRPr="00393E63">
        <w:rPr>
          <w:b/>
        </w:rPr>
        <w:t>selecting an object</w:t>
      </w:r>
      <w:r w:rsidRPr="00393E63">
        <w:t xml:space="preserve"> from the database then we do </w:t>
      </w:r>
      <w:r w:rsidRPr="00393E63">
        <w:rPr>
          <w:b/>
        </w:rPr>
        <w:t>not require any logical transaction</w:t>
      </w:r>
      <w:r w:rsidRPr="00393E63">
        <w:t xml:space="preserve"> in hibernate.</w:t>
      </w:r>
    </w:p>
    <w:p w:rsidR="00393E63" w:rsidRPr="00393E63" w:rsidRDefault="00F63248" w:rsidP="00393E63">
      <w:r>
        <w:t>T</w:t>
      </w:r>
      <w:r w:rsidR="00393E63" w:rsidRPr="00393E63">
        <w:t>o begin a logical transaction in hibernate then we need to call a method </w:t>
      </w:r>
      <w:r w:rsidR="00393E63" w:rsidRPr="00393E63">
        <w:rPr>
          <w:b/>
        </w:rPr>
        <w:t>beginTransaction()</w:t>
      </w:r>
      <w:r w:rsidR="00393E63" w:rsidRPr="00393E63">
        <w:t> given by Session Interface</w:t>
      </w:r>
    </w:p>
    <w:p w:rsidR="00F63248" w:rsidRDefault="00F63248" w:rsidP="00F63248">
      <w:pPr>
        <w:pStyle w:val="Output"/>
        <w:rPr>
          <w:color w:val="4C483D" w:themeColor="text2"/>
        </w:rPr>
      </w:pPr>
      <w:r>
        <w:tab/>
      </w:r>
      <w:r>
        <w:tab/>
        <w:t xml:space="preserve">Transaction </w:t>
      </w:r>
      <w:r>
        <w:rPr>
          <w:color w:val="6A3E3E"/>
        </w:rPr>
        <w:t>tx</w:t>
      </w:r>
      <w:r>
        <w:t xml:space="preserve"> = </w:t>
      </w:r>
      <w:r>
        <w:rPr>
          <w:color w:val="6A3E3E"/>
        </w:rPr>
        <w:t>session</w:t>
      </w:r>
      <w:r>
        <w:t>.beginTransaction();</w:t>
      </w:r>
    </w:p>
    <w:p w:rsidR="00F63248" w:rsidRDefault="00F63248" w:rsidP="00F63248">
      <w:pPr>
        <w:pStyle w:val="Output"/>
        <w:rPr>
          <w:color w:val="4C483D" w:themeColor="text2"/>
        </w:rPr>
      </w:pPr>
      <w:r>
        <w:tab/>
      </w:r>
      <w:r>
        <w:tab/>
      </w:r>
      <w:r>
        <w:rPr>
          <w:color w:val="6A3E3E"/>
        </w:rPr>
        <w:t>session</w:t>
      </w:r>
      <w:r>
        <w:t>.save(</w:t>
      </w:r>
      <w:r>
        <w:rPr>
          <w:color w:val="6A3E3E"/>
        </w:rPr>
        <w:t>bo</w:t>
      </w:r>
      <w:r>
        <w:t>);</w:t>
      </w:r>
    </w:p>
    <w:p w:rsidR="00F63248" w:rsidRDefault="00F63248" w:rsidP="00F63248">
      <w:pPr>
        <w:pStyle w:val="Output"/>
        <w:rPr>
          <w:color w:val="4C483D" w:themeColor="text2"/>
        </w:rPr>
      </w:pPr>
      <w:r>
        <w:tab/>
      </w:r>
      <w:r>
        <w:tab/>
        <w:t>System.</w:t>
      </w:r>
      <w:r>
        <w:rPr>
          <w:b/>
          <w:bCs/>
          <w:i/>
          <w:iCs/>
          <w:color w:val="0000C0"/>
        </w:rPr>
        <w:t>out</w:t>
      </w:r>
      <w:r>
        <w:t>.println(</w:t>
      </w:r>
      <w:r>
        <w:rPr>
          <w:color w:val="2A00FF"/>
        </w:rPr>
        <w:t>"</w:t>
      </w:r>
      <w:r w:rsidR="00760C06">
        <w:rPr>
          <w:color w:val="2A00FF"/>
        </w:rPr>
        <w:t>Employee</w:t>
      </w:r>
      <w:r>
        <w:rPr>
          <w:color w:val="2A00FF"/>
        </w:rPr>
        <w:t xml:space="preserve"> Data saved successfully.....!!"</w:t>
      </w:r>
      <w:r>
        <w:t>);</w:t>
      </w:r>
    </w:p>
    <w:p w:rsidR="000D6C08" w:rsidRDefault="00F63248" w:rsidP="00F63248">
      <w:pPr>
        <w:pStyle w:val="Output"/>
      </w:pPr>
      <w:r>
        <w:tab/>
      </w:r>
      <w:r>
        <w:tab/>
      </w:r>
      <w:r>
        <w:rPr>
          <w:color w:val="6A3E3E"/>
        </w:rPr>
        <w:t>tx</w:t>
      </w:r>
      <w:r>
        <w:t>.commit();</w:t>
      </w:r>
    </w:p>
    <w:p w:rsidR="00F63248" w:rsidRDefault="00F63248" w:rsidP="000D6C08"/>
    <w:p w:rsidR="00F63248" w:rsidRDefault="00F63248" w:rsidP="00F63248">
      <w:pPr>
        <w:spacing w:after="0"/>
      </w:pPr>
      <w:r>
        <w:t>We have following methods for performing CURD operations</w:t>
      </w:r>
    </w:p>
    <w:p w:rsidR="00F63248" w:rsidRPr="00F63248" w:rsidRDefault="00F63248" w:rsidP="00F63248">
      <w:pPr>
        <w:pStyle w:val="Output"/>
        <w:rPr>
          <w:b/>
        </w:rPr>
      </w:pPr>
      <w:r w:rsidRPr="00F63248">
        <w:rPr>
          <w:b/>
        </w:rPr>
        <w:t>session.save(bo)</w:t>
      </w:r>
      <w:r w:rsidRPr="00F63248">
        <w:rPr>
          <w:b/>
        </w:rPr>
        <w:tab/>
        <w:t>-</w:t>
      </w:r>
      <w:r w:rsidRPr="00F63248">
        <w:rPr>
          <w:b/>
        </w:rPr>
        <w:tab/>
        <w:t>Inserting object "bo"into database</w:t>
      </w:r>
    </w:p>
    <w:p w:rsidR="00F63248" w:rsidRPr="00F63248" w:rsidRDefault="00F63248" w:rsidP="00F63248">
      <w:pPr>
        <w:pStyle w:val="Output"/>
        <w:rPr>
          <w:b/>
        </w:rPr>
      </w:pPr>
      <w:r w:rsidRPr="00F63248">
        <w:rPr>
          <w:b/>
        </w:rPr>
        <w:t>session.update(bo)</w:t>
      </w:r>
      <w:r w:rsidRPr="00F63248">
        <w:rPr>
          <w:b/>
        </w:rPr>
        <w:tab/>
        <w:t>-</w:t>
      </w:r>
      <w:r w:rsidRPr="00F63248">
        <w:rPr>
          <w:b/>
        </w:rPr>
        <w:tab/>
        <w:t>Updating object "bo" in the database</w:t>
      </w:r>
    </w:p>
    <w:p w:rsidR="00F63248" w:rsidRPr="00F63248" w:rsidRDefault="00F63248" w:rsidP="00F63248">
      <w:pPr>
        <w:pStyle w:val="Output"/>
        <w:rPr>
          <w:b/>
        </w:rPr>
      </w:pPr>
      <w:r w:rsidRPr="00F63248">
        <w:rPr>
          <w:b/>
        </w:rPr>
        <w:t>session.load(bo)</w:t>
      </w:r>
      <w:r w:rsidRPr="00F63248">
        <w:rPr>
          <w:b/>
        </w:rPr>
        <w:tab/>
        <w:t>-</w:t>
      </w:r>
      <w:r w:rsidRPr="00F63248">
        <w:rPr>
          <w:b/>
        </w:rPr>
        <w:tab/>
        <w:t>Selecting object "bo" object</w:t>
      </w:r>
    </w:p>
    <w:p w:rsidR="00F63248" w:rsidRPr="00F63248" w:rsidRDefault="00F63248" w:rsidP="00F63248">
      <w:pPr>
        <w:pStyle w:val="Output"/>
        <w:rPr>
          <w:b/>
        </w:rPr>
      </w:pPr>
      <w:r w:rsidRPr="00F63248">
        <w:rPr>
          <w:b/>
        </w:rPr>
        <w:t>session.delete(bo)</w:t>
      </w:r>
      <w:r w:rsidRPr="00F63248">
        <w:rPr>
          <w:b/>
        </w:rPr>
        <w:tab/>
        <w:t>-</w:t>
      </w:r>
      <w:r w:rsidRPr="00F63248">
        <w:rPr>
          <w:b/>
        </w:rPr>
        <w:tab/>
        <w:t>Deleting object "bo"from database</w:t>
      </w:r>
    </w:p>
    <w:p w:rsidR="000D6C08" w:rsidRDefault="00810F3B" w:rsidP="000D6C08">
      <w:r>
        <w:t>Finally</w:t>
      </w:r>
      <w:r w:rsidR="00F63248" w:rsidRPr="00F63248">
        <w:t xml:space="preserve"> we need to call </w:t>
      </w:r>
      <w:r w:rsidR="00F63248" w:rsidRPr="00F63248">
        <w:rPr>
          <w:b/>
          <w:bCs/>
        </w:rPr>
        <w:t>commit() </w:t>
      </w:r>
      <w:r w:rsidR="00F63248" w:rsidRPr="00F63248">
        <w:t>in Transaction, like </w:t>
      </w:r>
      <w:r w:rsidR="00F63248" w:rsidRPr="00F63248">
        <w:rPr>
          <w:b/>
          <w:bCs/>
        </w:rPr>
        <w:t>tx.commit()</w:t>
      </w:r>
      <w:r w:rsidR="00F63248" w:rsidRPr="00F63248">
        <w:t>;</w:t>
      </w:r>
    </w:p>
    <w:p w:rsidR="004B7D06" w:rsidRDefault="004B7D06" w:rsidP="000D6C08"/>
    <w:p w:rsidR="000D6C08" w:rsidRDefault="00810F3B" w:rsidP="00E064FA">
      <w:pPr>
        <w:pStyle w:val="Heading3"/>
        <w:spacing w:after="0"/>
      </w:pPr>
      <w:r>
        <w:t>5. Close the Connections</w:t>
      </w:r>
    </w:p>
    <w:p w:rsidR="000D6C08" w:rsidRDefault="00810F3B" w:rsidP="00810F3B">
      <w:pPr>
        <w:spacing w:after="0"/>
      </w:pPr>
      <w:r>
        <w:t>Finally we need to close the all opend connections</w:t>
      </w:r>
    </w:p>
    <w:p w:rsidR="00810F3B" w:rsidRDefault="00810F3B" w:rsidP="00810F3B">
      <w:pPr>
        <w:pStyle w:val="Output"/>
        <w:rPr>
          <w:color w:val="4C483D" w:themeColor="text2"/>
        </w:rPr>
      </w:pPr>
      <w:r>
        <w:tab/>
      </w:r>
      <w:r>
        <w:tab/>
      </w:r>
      <w:r>
        <w:rPr>
          <w:color w:val="6A3E3E"/>
        </w:rPr>
        <w:t>session</w:t>
      </w:r>
      <w:r>
        <w:t>.close();</w:t>
      </w:r>
    </w:p>
    <w:p w:rsidR="00810F3B" w:rsidRDefault="00810F3B" w:rsidP="00810F3B">
      <w:pPr>
        <w:pStyle w:val="Output"/>
      </w:pPr>
      <w:r>
        <w:tab/>
      </w:r>
      <w:r>
        <w:tab/>
      </w:r>
      <w:r>
        <w:rPr>
          <w:color w:val="6A3E3E"/>
        </w:rPr>
        <w:t>factory</w:t>
      </w:r>
      <w:r>
        <w:t>.close();</w:t>
      </w:r>
    </w:p>
    <w:p w:rsidR="000D6C08" w:rsidRDefault="000D6C08" w:rsidP="000D6C08"/>
    <w:p w:rsidR="004B7D06" w:rsidRDefault="004B7D06" w:rsidP="000D6C08"/>
    <w:p w:rsidR="000D6C08" w:rsidRPr="00AA7408" w:rsidRDefault="00AA7408" w:rsidP="00AA7408">
      <w:pPr>
        <w:spacing w:after="0"/>
        <w:rPr>
          <w:b/>
          <w:u w:val="single"/>
        </w:rPr>
      </w:pPr>
      <w:r w:rsidRPr="00AA7408">
        <w:rPr>
          <w:b/>
          <w:u w:val="single"/>
        </w:rPr>
        <w:lastRenderedPageBreak/>
        <w:t xml:space="preserve">Example : </w:t>
      </w:r>
      <w:r w:rsidR="00760C06">
        <w:rPr>
          <w:b/>
          <w:u w:val="single"/>
        </w:rPr>
        <w:t>Employee</w:t>
      </w:r>
      <w:r w:rsidRPr="00AA7408">
        <w:rPr>
          <w:b/>
          <w:u w:val="single"/>
        </w:rPr>
        <w:t>Save.java</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Save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(5);</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"DILEEP"</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 xml:space="preserve"> Data saved successfully.....!!"</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0D6C08"/>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No appenders could be found for logger (org.hibernate.cfg.Environment).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AA7408" w:rsidRDefault="00760C06"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AA7408">
        <w:rPr>
          <w:rFonts w:ascii="Courier New" w:hAnsi="Courier New" w:cs="Courier New"/>
          <w:color w:val="000000"/>
        </w:rPr>
        <w:t xml:space="preserve"> Data saved successfully.....!!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insert into </w:t>
      </w:r>
      <w:r w:rsidR="00760C06">
        <w:rPr>
          <w:rFonts w:ascii="Courier New" w:hAnsi="Courier New" w:cs="Courier New"/>
          <w:color w:val="000000"/>
        </w:rPr>
        <w:t>employee</w:t>
      </w:r>
      <w:r>
        <w:rPr>
          <w:rFonts w:ascii="Courier New" w:hAnsi="Courier New" w:cs="Courier New"/>
          <w:color w:val="000000"/>
        </w:rPr>
        <w:t xml:space="preserve"> (name, address, </w:t>
      </w:r>
      <w:r w:rsidR="00ED328B">
        <w:rPr>
          <w:rFonts w:ascii="Courier New" w:hAnsi="Courier New" w:cs="Courier New"/>
          <w:color w:val="000000"/>
        </w:rPr>
        <w:t>eid</w:t>
      </w:r>
      <w:r>
        <w:rPr>
          <w:rFonts w:ascii="Courier New" w:hAnsi="Courier New" w:cs="Courier New"/>
          <w:color w:val="000000"/>
        </w:rPr>
        <w:t>) values (?, ?, ?)</w:t>
      </w:r>
    </w:p>
    <w:p w:rsidR="00AA7408" w:rsidRDefault="00AA7408" w:rsidP="000D6C08"/>
    <w:p w:rsidR="000D6C08" w:rsidRDefault="00AA7408" w:rsidP="00E064FA">
      <w:pPr>
        <w:pStyle w:val="Qsns"/>
        <w:spacing w:after="0"/>
      </w:pPr>
      <w:r w:rsidRPr="00AA7408">
        <w:t>Summarized</w:t>
      </w:r>
      <w:r>
        <w:t xml:space="preserve"> Steps for creating Application class</w:t>
      </w:r>
    </w:p>
    <w:p w:rsidR="00AA7408" w:rsidRPr="00AA7408" w:rsidRDefault="00AA7408" w:rsidP="00AA7408">
      <w:pPr>
        <w:pStyle w:val="Howitworks"/>
      </w:pPr>
      <w:r w:rsidRPr="00AA7408">
        <w:t>Configuration</w:t>
      </w:r>
    </w:p>
    <w:p w:rsidR="00AA7408" w:rsidRPr="00AA7408" w:rsidRDefault="00AA7408" w:rsidP="00AA7408">
      <w:pPr>
        <w:pStyle w:val="Howitworks"/>
      </w:pPr>
      <w:r w:rsidRPr="00AA7408">
        <w:t>SessionFactory</w:t>
      </w:r>
    </w:p>
    <w:p w:rsidR="00AA7408" w:rsidRPr="00AA7408" w:rsidRDefault="00AA7408" w:rsidP="00AA7408">
      <w:pPr>
        <w:pStyle w:val="Howitworks"/>
      </w:pPr>
      <w:r w:rsidRPr="00AA7408">
        <w:t>Session</w:t>
      </w:r>
    </w:p>
    <w:p w:rsidR="00AA7408" w:rsidRPr="00AA7408" w:rsidRDefault="00AA7408" w:rsidP="00AA7408">
      <w:pPr>
        <w:pStyle w:val="Howitworks"/>
      </w:pPr>
      <w:r w:rsidRPr="00AA7408">
        <w:t>Transaction</w:t>
      </w:r>
    </w:p>
    <w:p w:rsidR="00AA7408" w:rsidRDefault="00AA7408" w:rsidP="00AA7408">
      <w:pPr>
        <w:pStyle w:val="Howitworks"/>
      </w:pPr>
      <w:r w:rsidRPr="00AA7408">
        <w:t>Close Statements</w:t>
      </w:r>
    </w:p>
    <w:p w:rsidR="000D6C08" w:rsidRDefault="000D6C08" w:rsidP="000D6C08"/>
    <w:p w:rsidR="004B7D06" w:rsidRDefault="004B7D06" w:rsidP="000D6C08"/>
    <w:p w:rsidR="00F730B9" w:rsidRDefault="00F730B9" w:rsidP="00F730B9">
      <w:pPr>
        <w:pStyle w:val="Heading2"/>
      </w:pPr>
      <w:bookmarkStart w:id="17" w:name="_Toc491771301"/>
      <w:r w:rsidRPr="00F730B9">
        <w:lastRenderedPageBreak/>
        <w:t>Dialects in Hibernate</w:t>
      </w:r>
      <w:bookmarkEnd w:id="17"/>
    </w:p>
    <w:p w:rsidR="00F730B9" w:rsidRPr="00F730B9" w:rsidRDefault="00F730B9" w:rsidP="00F730B9">
      <w:r w:rsidRPr="00F730B9">
        <w:t>For connecting any hibernate application with the database, you must specify the SQL dialects. There are many Dialects classes defined for RDBMS in the org.hibernate.dialect package. They are as follows:</w:t>
      </w:r>
    </w:p>
    <w:tbl>
      <w:tblPr>
        <w:tblW w:w="8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6"/>
        <w:gridCol w:w="5476"/>
      </w:tblGrid>
      <w:tr w:rsidR="00F730B9" w:rsidRPr="00F730B9" w:rsidTr="004B7D06">
        <w:trPr>
          <w:trHeight w:val="210"/>
        </w:trPr>
        <w:tc>
          <w:tcPr>
            <w:tcW w:w="0" w:type="auto"/>
            <w:shd w:val="clear" w:color="auto" w:fill="BFBFBF" w:themeFill="background1" w:themeFillShade="BF"/>
            <w:tcMar>
              <w:top w:w="180" w:type="dxa"/>
              <w:left w:w="180" w:type="dxa"/>
              <w:bottom w:w="180" w:type="dxa"/>
              <w:right w:w="180" w:type="dxa"/>
            </w:tcMar>
            <w:hideMark/>
          </w:tcPr>
          <w:p w:rsidR="00F730B9" w:rsidRPr="00F730B9" w:rsidRDefault="00F730B9" w:rsidP="00F730B9">
            <w:pPr>
              <w:spacing w:after="0" w:line="240" w:lineRule="auto"/>
              <w:rPr>
                <w:rFonts w:cs="Segoe UI"/>
                <w:b/>
                <w:bCs/>
              </w:rPr>
            </w:pPr>
            <w:r w:rsidRPr="00F730B9">
              <w:rPr>
                <w:rFonts w:cs="Segoe UI"/>
                <w:b/>
                <w:bCs/>
              </w:rPr>
              <w:t>RDBMS</w:t>
            </w:r>
          </w:p>
        </w:tc>
        <w:tc>
          <w:tcPr>
            <w:tcW w:w="0" w:type="auto"/>
            <w:shd w:val="clear" w:color="auto" w:fill="BFBFBF" w:themeFill="background1" w:themeFillShade="BF"/>
            <w:tcMar>
              <w:top w:w="180" w:type="dxa"/>
              <w:left w:w="180" w:type="dxa"/>
              <w:bottom w:w="180" w:type="dxa"/>
              <w:right w:w="180" w:type="dxa"/>
            </w:tcMar>
            <w:hideMark/>
          </w:tcPr>
          <w:p w:rsidR="00F730B9" w:rsidRPr="00F730B9" w:rsidRDefault="00F730B9" w:rsidP="00F730B9">
            <w:pPr>
              <w:spacing w:after="0" w:line="240" w:lineRule="auto"/>
              <w:rPr>
                <w:rFonts w:cs="Segoe UI"/>
                <w:b/>
                <w:bCs/>
              </w:rPr>
            </w:pPr>
            <w:r w:rsidRPr="00F730B9">
              <w:rPr>
                <w:rFonts w:cs="Segoe UI"/>
                <w:b/>
                <w:bCs/>
              </w:rPr>
              <w:t>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 (any version)</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Oracle9i</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org.hibernate.dialect.Oracle9iDialect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Oracle10g</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org.hibernate.dialect.Oracle10gDialect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 with InnoDB</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org.hibernate.dialect.MySQLInnoDBDialect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 with MyISAM</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org.hibernate.dialect.MySQLMyISAMDialect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 AS/400</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org.hibernate.dialect.DB2400Dialect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 OS390</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org.hibernate.dialect.DB2390Dialect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Microsoft SQL Server</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org.hibernate.dialect.SQLServerDialect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SAP DB</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org.hibernate.dialect.SAPDBDialect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Informix</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org.hibernate.dialect.InformixDialect</w:t>
            </w:r>
          </w:p>
        </w:tc>
      </w:tr>
    </w:tbl>
    <w:p w:rsidR="00F730B9" w:rsidRDefault="00F730B9" w:rsidP="004B7D06">
      <w:pPr>
        <w:spacing w:after="0"/>
      </w:pPr>
    </w:p>
    <w:p w:rsidR="004B7D06" w:rsidRDefault="004B7D06" w:rsidP="000D6C08"/>
    <w:p w:rsidR="000D6C08" w:rsidRDefault="00075E7C" w:rsidP="00587E87">
      <w:pPr>
        <w:pStyle w:val="Heading1"/>
        <w:spacing w:after="0"/>
      </w:pPr>
      <w:bookmarkStart w:id="18" w:name="_Toc491771302"/>
      <w:r>
        <w:t xml:space="preserve">3. Hibernate </w:t>
      </w:r>
      <w:r w:rsidR="00080F26">
        <w:t>CURD Operations</w:t>
      </w:r>
      <w:bookmarkEnd w:id="18"/>
    </w:p>
    <w:p w:rsidR="007675DF" w:rsidRDefault="00574F04" w:rsidP="004B7D06">
      <w:pPr>
        <w:spacing w:after="0"/>
        <w:ind w:firstLine="360"/>
      </w:pPr>
      <w:r>
        <w:t xml:space="preserve">Now we will see how to insert, delete, update &amp; select data from/into database using </w:t>
      </w:r>
      <w:r w:rsidR="00F730B9">
        <w:t>hibernate. Below</w:t>
      </w:r>
      <w:r w:rsidR="007675DF">
        <w:t xml:space="preserve"> files are common to all CURD </w:t>
      </w:r>
      <w:r w:rsidR="00AA0524">
        <w:t>operation</w:t>
      </w:r>
      <w:r w:rsidR="007675DF">
        <w:t xml:space="preserve"> examples, follow the Steps</w:t>
      </w:r>
    </w:p>
    <w:p w:rsidR="007675DF" w:rsidRDefault="00795110" w:rsidP="00047CAC">
      <w:pPr>
        <w:pStyle w:val="Heading3"/>
        <w:spacing w:after="0"/>
      </w:pPr>
      <w:r>
        <w:t>1.</w:t>
      </w:r>
      <w:r w:rsidRPr="001D5B5E">
        <w:t xml:space="preserve"> Choose</w:t>
      </w:r>
      <w:r w:rsidR="007675DF" w:rsidRPr="001D5B5E">
        <w:t xml:space="preserve"> Database Table</w:t>
      </w:r>
    </w:p>
    <w:p w:rsidR="007675DF" w:rsidRPr="007675DF" w:rsidRDefault="007675DF" w:rsidP="007675DF">
      <w:pPr>
        <w:pStyle w:val="Output"/>
      </w:pPr>
      <w:r w:rsidRPr="007675DF">
        <w:t xml:space="preserve">mysql&gt; select * from </w:t>
      </w:r>
      <w:r w:rsidR="00760C06">
        <w:t>employee</w:t>
      </w:r>
      <w:r w:rsidRPr="007675DF">
        <w:t>;</w:t>
      </w:r>
    </w:p>
    <w:p w:rsidR="007675DF" w:rsidRPr="007675DF" w:rsidRDefault="007675DF" w:rsidP="007675DF">
      <w:pPr>
        <w:pStyle w:val="Output"/>
      </w:pPr>
      <w:r w:rsidRPr="007675DF">
        <w:t>+-----+--------+-------------+</w:t>
      </w:r>
    </w:p>
    <w:p w:rsidR="007675DF" w:rsidRPr="007675DF" w:rsidRDefault="007675DF" w:rsidP="007675DF">
      <w:pPr>
        <w:pStyle w:val="Output"/>
      </w:pPr>
      <w:r w:rsidRPr="007675DF">
        <w:t xml:space="preserve">| </w:t>
      </w:r>
      <w:r w:rsidR="00ED328B">
        <w:t>eid</w:t>
      </w:r>
      <w:r w:rsidRPr="007675DF">
        <w:t xml:space="preserve"> | name   | address     |</w:t>
      </w:r>
    </w:p>
    <w:p w:rsidR="007675DF" w:rsidRPr="007675DF" w:rsidRDefault="007675DF" w:rsidP="007675DF">
      <w:pPr>
        <w:pStyle w:val="Output"/>
      </w:pPr>
      <w:r w:rsidRPr="007675DF">
        <w:t>+-----+--------+-------------+</w:t>
      </w:r>
    </w:p>
    <w:p w:rsidR="007675DF" w:rsidRPr="007675DF" w:rsidRDefault="007675DF" w:rsidP="007675DF">
      <w:pPr>
        <w:pStyle w:val="Output"/>
      </w:pPr>
      <w:r w:rsidRPr="007675DF">
        <w:t>|   1 | Satya  | VIJYAYAWADA |</w:t>
      </w:r>
    </w:p>
    <w:p w:rsidR="007675DF" w:rsidRPr="007675DF" w:rsidRDefault="007675DF" w:rsidP="007675DF">
      <w:pPr>
        <w:pStyle w:val="Output"/>
      </w:pPr>
      <w:r w:rsidRPr="007675DF">
        <w:t>|   2 | Ravi   | HYDERABAD   |</w:t>
      </w:r>
    </w:p>
    <w:p w:rsidR="007675DF" w:rsidRPr="007675DF" w:rsidRDefault="007675DF" w:rsidP="007675DF">
      <w:pPr>
        <w:pStyle w:val="Output"/>
      </w:pPr>
      <w:r w:rsidRPr="007675DF">
        <w:t>|   3 | SURYA  | HYDERABAD   |</w:t>
      </w:r>
    </w:p>
    <w:p w:rsidR="007675DF" w:rsidRPr="007675DF" w:rsidRDefault="007675DF" w:rsidP="007675DF">
      <w:pPr>
        <w:pStyle w:val="Output"/>
      </w:pPr>
      <w:r w:rsidRPr="007675DF">
        <w:t>|   4 | RAMAN  | PUNE        |</w:t>
      </w:r>
    </w:p>
    <w:p w:rsidR="007675DF" w:rsidRPr="007675DF" w:rsidRDefault="007675DF" w:rsidP="007675DF">
      <w:pPr>
        <w:pStyle w:val="Output"/>
      </w:pPr>
      <w:r w:rsidRPr="007675DF">
        <w:t>|   5 | DILEEP | BANGLORE    |</w:t>
      </w:r>
    </w:p>
    <w:p w:rsidR="007675DF" w:rsidRPr="007675DF" w:rsidRDefault="007675DF" w:rsidP="007675DF">
      <w:pPr>
        <w:pStyle w:val="Output"/>
      </w:pPr>
      <w:r w:rsidRPr="007675DF">
        <w:t>|   6 | DILEEP | BANGLORE    |</w:t>
      </w:r>
    </w:p>
    <w:p w:rsidR="001D5B5E" w:rsidRDefault="007675DF" w:rsidP="001D5B5E">
      <w:pPr>
        <w:pStyle w:val="Output"/>
      </w:pPr>
      <w:r w:rsidRPr="007675DF">
        <w:lastRenderedPageBreak/>
        <w:t>+-----+--------+-------------+</w:t>
      </w:r>
    </w:p>
    <w:p w:rsidR="007675DF" w:rsidRPr="001D5B5E" w:rsidRDefault="00795110" w:rsidP="00047CAC">
      <w:pPr>
        <w:pStyle w:val="Heading3"/>
        <w:spacing w:after="0" w:line="276" w:lineRule="auto"/>
      </w:pPr>
      <w:r>
        <w:t>2.</w:t>
      </w:r>
      <w:r w:rsidRPr="001D5B5E">
        <w:t xml:space="preserve"> POJO</w:t>
      </w:r>
      <w:r w:rsidR="007675DF" w:rsidRPr="001D5B5E">
        <w:t xml:space="preserve"> class</w:t>
      </w:r>
      <w:r w:rsidR="001D5B5E">
        <w:t>(</w:t>
      </w:r>
      <w:r w:rsidR="00760C06">
        <w:rPr>
          <w:rFonts w:ascii="Courier New" w:hAnsi="Courier New" w:cs="Courier New"/>
          <w:color w:val="000000"/>
        </w:rPr>
        <w:t>Employee</w:t>
      </w:r>
      <w:r w:rsidR="001D5B5E">
        <w:rPr>
          <w:rFonts w:ascii="Courier New" w:hAnsi="Courier New" w:cs="Courier New"/>
          <w:color w:val="000000"/>
        </w:rPr>
        <w:t>Bo.java</w:t>
      </w:r>
      <w:r w:rsidR="001D5B5E">
        <w:t>)</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9A5A5A" w:rsidRDefault="00047CAC" w:rsidP="009A5A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p>
    <w:p w:rsidR="00047CAC" w:rsidRDefault="004B7D06"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4B7D06" w:rsidRDefault="004B7D06" w:rsidP="004B7D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sidRPr="004B7D06">
        <w:rPr>
          <w:rFonts w:ascii="Courier New" w:hAnsi="Courier New" w:cs="Courier New"/>
          <w:b/>
          <w:color w:val="7030A0"/>
        </w:rPr>
        <w:t xml:space="preserve">//Setters&amp; getters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4B7D06" w:rsidRDefault="004B7D06" w:rsidP="004B7D06"/>
    <w:p w:rsidR="007675DF" w:rsidRPr="000B2E9E" w:rsidRDefault="000B2E9E" w:rsidP="000B2E9E">
      <w:pPr>
        <w:pStyle w:val="Heading3"/>
        <w:spacing w:after="0"/>
      </w:pPr>
      <w:r>
        <w:t xml:space="preserve">3. O/R </w:t>
      </w:r>
      <w:r w:rsidR="007675DF" w:rsidRPr="000B2E9E">
        <w:t>Mapping XML</w:t>
      </w:r>
      <w:r>
        <w:t>(</w:t>
      </w:r>
      <w:r w:rsidR="00760C06">
        <w:t>Employee</w:t>
      </w:r>
      <w:r>
        <w:t>Bo.hbm.xml)</w:t>
      </w:r>
    </w:p>
    <w:p w:rsidR="000B2E9E" w:rsidRDefault="000B2E9E" w:rsidP="000B2E9E">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0B2E9E" w:rsidRDefault="000B2E9E" w:rsidP="000B2E9E">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0B2E9E" w:rsidRDefault="000B2E9E" w:rsidP="000B2E9E">
      <w:pPr>
        <w:pStyle w:val="Output"/>
        <w:rPr>
          <w:color w:val="4C483D" w:themeColor="text2"/>
        </w:rPr>
      </w:pPr>
      <w:r>
        <w:rPr>
          <w:color w:val="3F7F5F"/>
        </w:rPr>
        <w:t>"hibernate-mapping-3.0.dtd"</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hibernate-mapping</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008080"/>
        </w:rPr>
        <w:t>&gt;</w:t>
      </w:r>
    </w:p>
    <w:p w:rsidR="007675DF" w:rsidRPr="000B2E9E" w:rsidRDefault="000B2E9E" w:rsidP="000B2E9E">
      <w:pPr>
        <w:pStyle w:val="Output"/>
        <w:rPr>
          <w:b/>
        </w:rPr>
      </w:pPr>
      <w:r>
        <w:rPr>
          <w:color w:val="008080"/>
        </w:rPr>
        <w:t>&lt;/</w:t>
      </w:r>
      <w:r>
        <w:rPr>
          <w:color w:val="3F7F7F"/>
        </w:rPr>
        <w:t>hibernate-mapping</w:t>
      </w:r>
      <w:r>
        <w:rPr>
          <w:color w:val="008080"/>
        </w:rPr>
        <w:t>&gt;</w:t>
      </w:r>
    </w:p>
    <w:p w:rsidR="000B2E9E" w:rsidRDefault="000B2E9E" w:rsidP="007675DF">
      <w:pPr>
        <w:pStyle w:val="ListParagraph"/>
        <w:ind w:left="360"/>
        <w:rPr>
          <w:b/>
        </w:rPr>
      </w:pPr>
    </w:p>
    <w:p w:rsidR="000B2E9E" w:rsidRPr="0098165A" w:rsidRDefault="000B2E9E" w:rsidP="007675DF">
      <w:pPr>
        <w:pStyle w:val="ListParagraph"/>
        <w:ind w:left="360"/>
        <w:rPr>
          <w:b/>
        </w:rPr>
      </w:pPr>
    </w:p>
    <w:p w:rsidR="007675DF" w:rsidRDefault="000B2E9E" w:rsidP="00293E5E">
      <w:pPr>
        <w:pStyle w:val="Heading3"/>
        <w:spacing w:after="0"/>
      </w:pPr>
      <w:r>
        <w:t>4. Hibernate Configuration file</w:t>
      </w:r>
    </w:p>
    <w:p w:rsidR="000B2E9E" w:rsidRDefault="000B2E9E" w:rsidP="000B2E9E">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B2E9E" w:rsidRDefault="000B2E9E" w:rsidP="000B2E9E">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B2E9E" w:rsidRDefault="000B2E9E" w:rsidP="000B2E9E">
      <w:pPr>
        <w:pStyle w:val="Output"/>
        <w:rPr>
          <w:color w:val="4C483D" w:themeColor="text2"/>
        </w:rPr>
      </w:pPr>
      <w:r>
        <w:rPr>
          <w:color w:val="3F7F5F"/>
        </w:rPr>
        <w:t>"hibernate-configuration-3.0.dtd"</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0B2E9E" w:rsidRPr="000B2E9E" w:rsidRDefault="000B2E9E" w:rsidP="000B2E9E">
      <w:pPr>
        <w:pStyle w:val="Output"/>
        <w:rPr>
          <w:color w:val="4C483D" w:themeColor="text2"/>
          <w:sz w:val="18"/>
        </w:rPr>
      </w:pPr>
      <w:r w:rsidRPr="000B2E9E">
        <w:rPr>
          <w:color w:val="008080"/>
          <w:sz w:val="18"/>
        </w:rPr>
        <w:t>&lt;</w:t>
      </w:r>
      <w:r w:rsidRPr="000B2E9E">
        <w:rPr>
          <w:color w:val="3F7F7F"/>
          <w:sz w:val="18"/>
        </w:rPr>
        <w:t>property</w:t>
      </w:r>
      <w:r w:rsidRPr="000B2E9E">
        <w:rPr>
          <w:color w:val="4C483D" w:themeColor="text2"/>
          <w:sz w:val="18"/>
        </w:rPr>
        <w:t xml:space="preserve"> </w:t>
      </w:r>
      <w:r>
        <w:rPr>
          <w:color w:val="4C483D" w:themeColor="text2"/>
          <w:sz w:val="18"/>
        </w:rPr>
        <w:t xml:space="preserve"> </w:t>
      </w:r>
      <w:r w:rsidRPr="000B2E9E">
        <w:rPr>
          <w:sz w:val="18"/>
        </w:rPr>
        <w:t>name</w:t>
      </w:r>
      <w:r w:rsidRPr="000B2E9E">
        <w:rPr>
          <w:color w:val="000000"/>
          <w:sz w:val="18"/>
        </w:rPr>
        <w:t>=</w:t>
      </w:r>
      <w:r w:rsidRPr="000B2E9E">
        <w:rPr>
          <w:i/>
          <w:iCs/>
          <w:color w:val="2A00FF"/>
          <w:sz w:val="18"/>
        </w:rPr>
        <w:t>"hibernate.connection.url"</w:t>
      </w:r>
      <w:r w:rsidRPr="000B2E9E">
        <w:rPr>
          <w:color w:val="008080"/>
          <w:sz w:val="18"/>
        </w:rPr>
        <w:t>&gt;</w:t>
      </w:r>
      <w:r w:rsidRPr="000B2E9E">
        <w:rPr>
          <w:color w:val="000000"/>
          <w:sz w:val="18"/>
        </w:rPr>
        <w:t>jdbc:mysql://</w:t>
      </w:r>
      <w:r w:rsidRPr="000B2E9E">
        <w:rPr>
          <w:color w:val="000000"/>
          <w:sz w:val="18"/>
          <w:u w:val="single"/>
        </w:rPr>
        <w:t>localhost</w:t>
      </w:r>
      <w:r w:rsidRPr="000B2E9E">
        <w:rPr>
          <w:color w:val="000000"/>
          <w:sz w:val="18"/>
        </w:rPr>
        <w:t>:3306/</w:t>
      </w:r>
      <w:r w:rsidRPr="000B2E9E">
        <w:rPr>
          <w:color w:val="000000"/>
          <w:sz w:val="18"/>
          <w:u w:val="single"/>
        </w:rPr>
        <w:t>smlcodes</w:t>
      </w:r>
      <w:r w:rsidRPr="000B2E9E">
        <w:rPr>
          <w:color w:val="008080"/>
          <w:sz w:val="18"/>
        </w:rPr>
        <w:t>&lt;/</w:t>
      </w:r>
      <w:r w:rsidRPr="000B2E9E">
        <w:rPr>
          <w:color w:val="3F7F7F"/>
          <w:sz w:val="18"/>
        </w:rPr>
        <w:t>property</w:t>
      </w:r>
      <w:r w:rsidRPr="000B2E9E">
        <w:rPr>
          <w:color w:val="008080"/>
          <w:sz w:val="18"/>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Pr="000B2E9E" w:rsidRDefault="000B2E9E" w:rsidP="000B2E9E">
      <w:pPr>
        <w:rPr>
          <w:b/>
        </w:rPr>
      </w:pPr>
    </w:p>
    <w:p w:rsidR="00EA11A2" w:rsidRPr="00EA11A2" w:rsidRDefault="00EA11A2" w:rsidP="00EA11A2">
      <w:pPr>
        <w:pStyle w:val="Heading2"/>
      </w:pPr>
      <w:bookmarkStart w:id="19" w:name="_Toc491771303"/>
      <w:r>
        <w:lastRenderedPageBreak/>
        <w:t>1</w:t>
      </w:r>
      <w:r w:rsidRPr="00EA11A2">
        <w:t xml:space="preserve">. </w:t>
      </w:r>
      <w:r>
        <w:t>SELECT Operation</w:t>
      </w:r>
      <w:r w:rsidRPr="00EA11A2">
        <w:t xml:space="preserve"> using Hibernate</w:t>
      </w:r>
      <w:bookmarkEnd w:id="19"/>
    </w:p>
    <w:p w:rsidR="0091175B" w:rsidRPr="00202E2E" w:rsidRDefault="0091175B" w:rsidP="0091175B">
      <w:r>
        <w:t xml:space="preserve">We have </w:t>
      </w:r>
      <w:r w:rsidR="00041600">
        <w:t>following</w:t>
      </w:r>
      <w:r>
        <w:t xml:space="preserve"> methods to perform SELECT Operation in Hibernate</w:t>
      </w:r>
    </w:p>
    <w:p w:rsidR="006E3824" w:rsidRDefault="006E3824" w:rsidP="00182E4A">
      <w:pPr>
        <w:pStyle w:val="Output"/>
      </w:pPr>
      <w:r>
        <w:t>Object</w:t>
      </w:r>
      <w:r>
        <w:tab/>
      </w:r>
      <w:r w:rsidRPr="00EC679F">
        <w:t xml:space="preserve">load(Class theClass, Serializable id) </w:t>
      </w:r>
    </w:p>
    <w:p w:rsidR="006F3ADF" w:rsidRDefault="006E3824" w:rsidP="006E3824">
      <w:r>
        <w:t xml:space="preserve">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org.hibernate.cfg.*;</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bo.</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Select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xml:space="preserve">) {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ob</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ED328B">
        <w:rPr>
          <w:rFonts w:ascii="Courier New" w:hAnsi="Courier New" w:cs="Courier New"/>
          <w:color w:val="2A00FF"/>
        </w:rPr>
        <w:t>EID</w:t>
      </w:r>
      <w:r>
        <w:rPr>
          <w:rFonts w:ascii="Courier New" w:hAnsi="Courier New" w:cs="Courier New"/>
          <w:color w:val="2A00FF"/>
        </w:rPr>
        <w:t xml:space="preserv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E3824" w:rsidRDefault="006E3824" w:rsidP="00080F26"/>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Please initialize the log4j system properly.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select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 xml:space="preserve"> as </w:t>
      </w:r>
      <w:r w:rsidR="00ED328B">
        <w:rPr>
          <w:rFonts w:ascii="Courier New" w:hAnsi="Courier New" w:cs="Courier New"/>
          <w:color w:val="000000"/>
        </w:rPr>
        <w:t>eid</w:t>
      </w:r>
      <w:r>
        <w:rPr>
          <w:rFonts w:ascii="Courier New" w:hAnsi="Courier New" w:cs="Courier New"/>
          <w:color w:val="000000"/>
        </w:rPr>
        <w:t xml:space="preserve">0_0_, </w:t>
      </w:r>
      <w:r w:rsidR="00760C06">
        <w:rPr>
          <w:rFonts w:ascii="Courier New" w:hAnsi="Courier New" w:cs="Courier New"/>
          <w:color w:val="000000"/>
        </w:rPr>
        <w:t>employee</w:t>
      </w:r>
      <w:r>
        <w:rPr>
          <w:rFonts w:ascii="Courier New" w:hAnsi="Courier New" w:cs="Courier New"/>
          <w:color w:val="000000"/>
        </w:rPr>
        <w:t xml:space="preserve">bo0_.name as name0_0_, </w:t>
      </w:r>
      <w:r w:rsidR="00760C06">
        <w:rPr>
          <w:rFonts w:ascii="Courier New" w:hAnsi="Courier New" w:cs="Courier New"/>
          <w:color w:val="000000"/>
        </w:rPr>
        <w:t>employee</w:t>
      </w:r>
      <w:r>
        <w:rPr>
          <w:rFonts w:ascii="Courier New" w:hAnsi="Courier New" w:cs="Courier New"/>
          <w:color w:val="000000"/>
        </w:rPr>
        <w:t xml:space="preserve">bo0_.address as address0_0_ from </w:t>
      </w:r>
      <w:r w:rsidR="00760C06">
        <w:rPr>
          <w:rFonts w:ascii="Courier New" w:hAnsi="Courier New" w:cs="Courier New"/>
          <w:color w:val="000000"/>
        </w:rPr>
        <w:t>employee</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 xml:space="preserve">bo0_ where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SELECTED DATA</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p>
    <w:p w:rsidR="00182E4A" w:rsidRDefault="00ED328B"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EID</w:t>
      </w:r>
      <w:r w:rsidR="00182E4A">
        <w:rPr>
          <w:rFonts w:ascii="Courier New" w:hAnsi="Courier New" w:cs="Courier New"/>
          <w:color w:val="000000"/>
        </w:rPr>
        <w:t xml:space="preserve"> : 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NAME : Satya</w:t>
      </w:r>
    </w:p>
    <w:p w:rsidR="00182E4A" w:rsidRDefault="00182E4A" w:rsidP="00182E4A">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ADDRESS : VIJYAYAWADA</w:t>
      </w:r>
    </w:p>
    <w:p w:rsidR="006E3824" w:rsidRDefault="006E3824" w:rsidP="00080F26"/>
    <w:p w:rsidR="00574F04" w:rsidRDefault="00574F04" w:rsidP="00080F26"/>
    <w:p w:rsidR="00574F04" w:rsidRPr="00EA11A2" w:rsidRDefault="00EA11A2" w:rsidP="00EA11A2">
      <w:pPr>
        <w:pStyle w:val="Heading2"/>
      </w:pPr>
      <w:bookmarkStart w:id="20" w:name="_Toc491771304"/>
      <w:r w:rsidRPr="00EA11A2">
        <w:lastRenderedPageBreak/>
        <w:t xml:space="preserve">2. </w:t>
      </w:r>
      <w:r w:rsidR="00574F04" w:rsidRPr="00EA11A2">
        <w:t xml:space="preserve">INSERT </w:t>
      </w:r>
      <w:r>
        <w:t>Operation</w:t>
      </w:r>
      <w:r w:rsidRPr="00EA11A2">
        <w:t xml:space="preserve"> </w:t>
      </w:r>
      <w:r w:rsidR="00574F04" w:rsidRPr="00EA11A2">
        <w:t>using Hibernate</w:t>
      </w:r>
      <w:bookmarkEnd w:id="20"/>
    </w:p>
    <w:p w:rsidR="00202E2E" w:rsidRPr="00202E2E" w:rsidRDefault="00202E2E" w:rsidP="005B71A6">
      <w:pPr>
        <w:spacing w:after="0"/>
      </w:pPr>
      <w:r>
        <w:t>We have Following methods to perform insert Operation in Hibernate</w:t>
      </w:r>
    </w:p>
    <w:p w:rsidR="00202E2E" w:rsidRPr="00202E2E" w:rsidRDefault="00202E2E" w:rsidP="0075457D">
      <w:pPr>
        <w:pStyle w:val="ListParagraph"/>
        <w:numPr>
          <w:ilvl w:val="0"/>
          <w:numId w:val="8"/>
        </w:numPr>
        <w:rPr>
          <w:b/>
        </w:rPr>
      </w:pPr>
      <w:r w:rsidRPr="00EA11A2">
        <w:t xml:space="preserve">Serializable </w:t>
      </w:r>
      <w:r w:rsidRPr="00202E2E">
        <w:rPr>
          <w:b/>
        </w:rPr>
        <w:t xml:space="preserve">save(Object object)  </w:t>
      </w:r>
    </w:p>
    <w:p w:rsidR="000D6C08" w:rsidRPr="00AB6A30" w:rsidRDefault="00041600" w:rsidP="0075457D">
      <w:pPr>
        <w:pStyle w:val="ListParagraph"/>
        <w:numPr>
          <w:ilvl w:val="0"/>
          <w:numId w:val="8"/>
        </w:numPr>
      </w:pPr>
      <w:r w:rsidRPr="00041600">
        <w:t>void</w:t>
      </w:r>
      <w:r w:rsidRPr="00041600">
        <w:rPr>
          <w:b/>
        </w:rPr>
        <w:tab/>
        <w:t xml:space="preserve">persist(Object object) </w:t>
      </w:r>
    </w:p>
    <w:p w:rsidR="00AB6A30" w:rsidRPr="006F5FB4" w:rsidRDefault="00AB6A30" w:rsidP="0075457D">
      <w:pPr>
        <w:pStyle w:val="ListParagraph"/>
        <w:numPr>
          <w:ilvl w:val="0"/>
          <w:numId w:val="8"/>
        </w:numPr>
        <w:rPr>
          <w:b/>
        </w:rPr>
      </w:pPr>
      <w:r w:rsidRPr="00EA11A2">
        <w:t>void</w:t>
      </w:r>
      <w:r>
        <w:tab/>
      </w:r>
      <w:r w:rsidRPr="00EA11A2">
        <w:t xml:space="preserve"> </w:t>
      </w:r>
      <w:r w:rsidRPr="006F5FB4">
        <w:rPr>
          <w:b/>
        </w:rPr>
        <w:t xml:space="preserve">saveOrUpdate(Object object)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package</w:t>
      </w:r>
      <w:r w:rsidRPr="005B71A6">
        <w:rPr>
          <w:rFonts w:ascii="Courier New" w:hAnsi="Courier New" w:cs="Courier New"/>
          <w:color w:val="000000"/>
        </w:rPr>
        <w:t xml:space="preserve"> curd;</w:t>
      </w:r>
      <w:r w:rsidR="004B7D06">
        <w:rPr>
          <w:rFonts w:ascii="Courier New" w:hAnsi="Courier New" w:cs="Courier New"/>
          <w:b/>
          <w:bCs/>
          <w:color w:val="7F0055"/>
        </w:rPr>
        <w:t xml:space="preserve">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class</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Insert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static</w:t>
      </w:r>
      <w:r w:rsidRPr="005B71A6">
        <w:rPr>
          <w:rFonts w:ascii="Courier New" w:hAnsi="Courier New" w:cs="Courier New"/>
          <w:color w:val="000000"/>
        </w:rPr>
        <w:t xml:space="preserve"> </w:t>
      </w:r>
      <w:r w:rsidRPr="005B71A6">
        <w:rPr>
          <w:rFonts w:ascii="Courier New" w:hAnsi="Courier New" w:cs="Courier New"/>
          <w:b/>
          <w:bCs/>
          <w:color w:val="7F0055"/>
        </w:rPr>
        <w:t>void</w:t>
      </w:r>
      <w:r w:rsidRPr="005B71A6">
        <w:rPr>
          <w:rFonts w:ascii="Courier New" w:hAnsi="Courier New" w:cs="Courier New"/>
          <w:color w:val="000000"/>
        </w:rPr>
        <w:t xml:space="preserve"> main(String[] </w:t>
      </w:r>
      <w:r w:rsidRPr="005B71A6">
        <w:rPr>
          <w:rFonts w:ascii="Courier New" w:hAnsi="Courier New" w:cs="Courier New"/>
          <w:color w:val="6A3E3E"/>
        </w:rPr>
        <w:t>args</w:t>
      </w:r>
      <w:r w:rsidRPr="005B71A6">
        <w:rPr>
          <w:rFonts w:ascii="Courier New" w:hAnsi="Courier New" w:cs="Courier New"/>
          <w:color w:val="000000"/>
        </w:rPr>
        <w: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1.Load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Configuration </w:t>
      </w:r>
      <w:r w:rsidRPr="005B71A6">
        <w:rPr>
          <w:rFonts w:ascii="Courier New" w:hAnsi="Courier New" w:cs="Courier New"/>
          <w:color w:val="6A3E3E"/>
        </w:rPr>
        <w:t>cfg</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cfg</w:t>
      </w:r>
      <w:r w:rsidRPr="005B71A6">
        <w:rPr>
          <w:rFonts w:ascii="Courier New" w:hAnsi="Courier New" w:cs="Courier New"/>
          <w:color w:val="000000"/>
        </w:rPr>
        <w:t>.configure(</w:t>
      </w:r>
      <w:r w:rsidRPr="005B71A6">
        <w:rPr>
          <w:rFonts w:ascii="Courier New" w:hAnsi="Courier New" w:cs="Courier New"/>
          <w:color w:val="2A00FF"/>
        </w:rPr>
        <w:t>"hibernate.cfg.xml"</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2.Create 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SessionFactory </w:t>
      </w:r>
      <w:r w:rsidRPr="005B71A6">
        <w:rPr>
          <w:rFonts w:ascii="Courier New" w:hAnsi="Courier New" w:cs="Courier New"/>
          <w:color w:val="6A3E3E"/>
        </w:rPr>
        <w:t>sf</w:t>
      </w:r>
      <w:r w:rsidRPr="005B71A6">
        <w:rPr>
          <w:rFonts w:ascii="Courier New" w:hAnsi="Courier New" w:cs="Courier New"/>
          <w:color w:val="000000"/>
        </w:rPr>
        <w:t xml:space="preserve"> = </w:t>
      </w:r>
      <w:r w:rsidRPr="005B71A6">
        <w:rPr>
          <w:rFonts w:ascii="Courier New" w:hAnsi="Courier New" w:cs="Courier New"/>
          <w:color w:val="6A3E3E"/>
        </w:rPr>
        <w:t>cfg</w:t>
      </w:r>
      <w:r w:rsidRPr="005B71A6">
        <w:rPr>
          <w:rFonts w:ascii="Courier New" w:hAnsi="Courier New" w:cs="Courier New"/>
          <w:color w:val="000000"/>
        </w:rPr>
        <w:t>.buildSessionFactory();</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 </w:t>
      </w:r>
      <w:r w:rsidRPr="005B71A6">
        <w:rPr>
          <w:rFonts w:ascii="Courier New" w:hAnsi="Courier New" w:cs="Courier New"/>
          <w:color w:val="6A3E3E"/>
        </w:rPr>
        <w:t>session</w:t>
      </w:r>
      <w:r w:rsidRPr="005B71A6">
        <w:rPr>
          <w:rFonts w:ascii="Courier New" w:hAnsi="Courier New" w:cs="Courier New"/>
          <w:color w:val="000000"/>
        </w:rPr>
        <w:t xml:space="preserve"> = </w:t>
      </w:r>
      <w:r w:rsidRPr="005B71A6">
        <w:rPr>
          <w:rFonts w:ascii="Courier New" w:hAnsi="Courier New" w:cs="Courier New"/>
          <w:color w:val="6A3E3E"/>
        </w:rPr>
        <w:t>sf</w:t>
      </w:r>
      <w:r w:rsidRPr="005B71A6">
        <w:rPr>
          <w:rFonts w:ascii="Courier New" w:hAnsi="Courier New" w:cs="Courier New"/>
          <w:color w:val="000000"/>
        </w:rPr>
        <w:t>.openSession();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3.Create Transaction Object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Transaction </w:t>
      </w:r>
      <w:r w:rsidRPr="005B71A6">
        <w:rPr>
          <w:rFonts w:ascii="Courier New" w:hAnsi="Courier New" w:cs="Courier New"/>
          <w:color w:val="6A3E3E"/>
        </w:rPr>
        <w:t>tx</w:t>
      </w:r>
      <w:r w:rsidRPr="005B71A6">
        <w:rPr>
          <w:rFonts w:ascii="Courier New" w:hAnsi="Courier New" w:cs="Courier New"/>
          <w:color w:val="000000"/>
        </w:rPr>
        <w:t xml:space="preserve"> = </w:t>
      </w:r>
      <w:r w:rsidRPr="005B71A6">
        <w:rPr>
          <w:rFonts w:ascii="Courier New" w:hAnsi="Courier New" w:cs="Courier New"/>
          <w:color w:val="6A3E3E"/>
        </w:rPr>
        <w:t>session</w:t>
      </w:r>
      <w:r w:rsidRPr="005B71A6">
        <w:rPr>
          <w:rFonts w:ascii="Courier New" w:hAnsi="Courier New" w:cs="Courier New"/>
          <w:color w:val="000000"/>
        </w:rPr>
        <w:t>.beginTransaction();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ob1</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Bo(12, </w:t>
      </w:r>
      <w:r w:rsidRPr="005B71A6">
        <w:rPr>
          <w:rFonts w:ascii="Courier New" w:hAnsi="Courier New" w:cs="Courier New"/>
          <w:color w:val="2A00FF"/>
        </w:rPr>
        <w:t>"KARTHIK"</w:t>
      </w:r>
      <w:r w:rsidRPr="005B71A6">
        <w:rPr>
          <w:rFonts w:ascii="Courier New" w:hAnsi="Courier New" w:cs="Courier New"/>
          <w:color w:val="000000"/>
        </w:rPr>
        <w:t xml:space="preserve">, </w:t>
      </w:r>
      <w:r w:rsidRPr="005B71A6">
        <w:rPr>
          <w:rFonts w:ascii="Courier New" w:hAnsi="Courier New" w:cs="Courier New"/>
          <w:color w:val="2A00FF"/>
        </w:rPr>
        <w:t>"ONGOLE"</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w:t>
      </w:r>
      <w:r w:rsidRPr="005B71A6">
        <w:rPr>
          <w:rFonts w:ascii="Courier New" w:hAnsi="Courier New" w:cs="Courier New"/>
          <w:color w:val="6A3E3E"/>
        </w:rPr>
        <w:t>ob1</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.begin();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ob3</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Bo(10, </w:t>
      </w:r>
      <w:r w:rsidRPr="005B71A6">
        <w:rPr>
          <w:rFonts w:ascii="Courier New" w:hAnsi="Courier New" w:cs="Courier New"/>
          <w:color w:val="2A00FF"/>
        </w:rPr>
        <w:t>"NAG"</w:t>
      </w:r>
      <w:r w:rsidRPr="005B71A6">
        <w:rPr>
          <w:rFonts w:ascii="Courier New" w:hAnsi="Courier New" w:cs="Courier New"/>
          <w:color w:val="000000"/>
        </w:rPr>
        <w:t xml:space="preserve">, </w:t>
      </w:r>
      <w:r w:rsidRPr="005B71A6">
        <w:rPr>
          <w:rFonts w:ascii="Courier New" w:hAnsi="Courier New" w:cs="Courier New"/>
          <w:color w:val="2A00FF"/>
        </w:rPr>
        <w:t>"HYD"</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.saveOrUpdate(</w:t>
      </w:r>
      <w:r w:rsidRPr="005B71A6">
        <w:rPr>
          <w:rFonts w:ascii="Courier New" w:hAnsi="Courier New" w:cs="Courier New"/>
          <w:color w:val="6A3E3E"/>
        </w:rPr>
        <w:t>ob3</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ob2</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Bo(11, </w:t>
      </w:r>
      <w:r w:rsidRPr="005B71A6">
        <w:rPr>
          <w:rFonts w:ascii="Courier New" w:hAnsi="Courier New" w:cs="Courier New"/>
          <w:color w:val="2A00FF"/>
        </w:rPr>
        <w:t>"PERSIST"</w:t>
      </w:r>
      <w:r w:rsidRPr="005B71A6">
        <w:rPr>
          <w:rFonts w:ascii="Courier New" w:hAnsi="Courier New" w:cs="Courier New"/>
          <w:color w:val="000000"/>
        </w:rPr>
        <w:t xml:space="preserve">, </w:t>
      </w:r>
      <w:r w:rsidRPr="005B71A6">
        <w:rPr>
          <w:rFonts w:ascii="Courier New" w:hAnsi="Courier New" w:cs="Courier New"/>
          <w:color w:val="2A00FF"/>
        </w:rPr>
        <w:t>"VIZAG"</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.persist(</w:t>
      </w:r>
      <w:r w:rsidRPr="005B71A6">
        <w:rPr>
          <w:rFonts w:ascii="Courier New" w:hAnsi="Courier New" w:cs="Courier New"/>
          <w:color w:val="6A3E3E"/>
        </w:rPr>
        <w:t>ob2</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System.</w:t>
      </w:r>
      <w:r w:rsidRPr="005B71A6">
        <w:rPr>
          <w:rFonts w:ascii="Courier New" w:hAnsi="Courier New" w:cs="Courier New"/>
          <w:b/>
          <w:bCs/>
          <w:i/>
          <w:iCs/>
          <w:color w:val="0000C0"/>
        </w:rPr>
        <w:t>out</w:t>
      </w:r>
      <w:r w:rsidRPr="005B71A6">
        <w:rPr>
          <w:rFonts w:ascii="Courier New" w:hAnsi="Courier New" w:cs="Courier New"/>
          <w:color w:val="000000"/>
        </w:rPr>
        <w:t>.println(</w:t>
      </w:r>
      <w:r w:rsidRPr="005B71A6">
        <w:rPr>
          <w:rFonts w:ascii="Courier New" w:hAnsi="Courier New" w:cs="Courier New"/>
          <w:color w:val="2A00FF"/>
        </w:rPr>
        <w:t>"Data Saved Sussesfully"</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.close();</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sf</w:t>
      </w:r>
      <w:r w:rsidRPr="005B71A6">
        <w:rPr>
          <w:rFonts w:ascii="Courier New" w:hAnsi="Courier New" w:cs="Courier New"/>
          <w:color w:val="000000"/>
        </w:rPr>
        <w:t>.close();</w:t>
      </w:r>
    </w:p>
    <w:p w:rsid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5B71A6">
        <w:rPr>
          <w:rFonts w:ascii="Courier New" w:hAnsi="Courier New" w:cs="Courier New"/>
          <w:color w:val="000000"/>
        </w:rPr>
        <w:tab/>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w:t>
      </w:r>
    </w:p>
    <w:p w:rsidR="005B71A6" w:rsidRDefault="005B71A6" w:rsidP="005B71A6"/>
    <w:p w:rsidR="003A3691" w:rsidRDefault="003A3691" w:rsidP="003A3691">
      <w:pPr>
        <w:pStyle w:val="Output"/>
      </w:pPr>
      <w:r>
        <w:t xml:space="preserve">mysql&gt; select * from </w:t>
      </w:r>
      <w:r w:rsidR="00760C06">
        <w:t>employee</w:t>
      </w:r>
      <w:r>
        <w:t>;</w:t>
      </w:r>
    </w:p>
    <w:p w:rsidR="003A3691" w:rsidRDefault="003A3691" w:rsidP="003A3691">
      <w:pPr>
        <w:pStyle w:val="Output"/>
      </w:pPr>
      <w:r>
        <w:t>+-----+---------+-------------+</w:t>
      </w:r>
    </w:p>
    <w:p w:rsidR="003A3691" w:rsidRDefault="003A3691" w:rsidP="003A3691">
      <w:pPr>
        <w:pStyle w:val="Output"/>
      </w:pPr>
      <w:r>
        <w:t xml:space="preserve">| </w:t>
      </w:r>
      <w:r w:rsidR="00ED328B">
        <w:t>eid</w:t>
      </w:r>
      <w:r>
        <w:t xml:space="preserve"> | name    | address     |</w:t>
      </w:r>
    </w:p>
    <w:p w:rsidR="003A3691" w:rsidRDefault="003A3691" w:rsidP="003A3691">
      <w:pPr>
        <w:pStyle w:val="Output"/>
      </w:pPr>
      <w:r>
        <w:t>+-----+---------+-------------+</w:t>
      </w:r>
    </w:p>
    <w:p w:rsidR="003A3691" w:rsidRDefault="003A3691" w:rsidP="003A3691">
      <w:pPr>
        <w:pStyle w:val="Output"/>
      </w:pPr>
      <w:r>
        <w:t>|   1 | Satya   | VIJYAYAWADA |</w:t>
      </w:r>
    </w:p>
    <w:p w:rsidR="003A3691" w:rsidRDefault="003A3691" w:rsidP="003A3691">
      <w:pPr>
        <w:pStyle w:val="Output"/>
      </w:pPr>
      <w:r>
        <w:t>|   2 | Ravi    | HYDERABAD   |</w:t>
      </w:r>
    </w:p>
    <w:p w:rsidR="003A3691" w:rsidRDefault="003A3691" w:rsidP="003A3691">
      <w:pPr>
        <w:pStyle w:val="Output"/>
      </w:pPr>
      <w:r>
        <w:t>|   3 | SURYA   | HYDERABAD   |</w:t>
      </w:r>
    </w:p>
    <w:p w:rsidR="003A3691" w:rsidRDefault="003A3691" w:rsidP="003A3691">
      <w:pPr>
        <w:pStyle w:val="Output"/>
      </w:pPr>
      <w:r>
        <w:t>|   4 | RAMAN   | PUNE        |</w:t>
      </w:r>
    </w:p>
    <w:p w:rsidR="003A3691" w:rsidRDefault="003A3691" w:rsidP="003A3691">
      <w:pPr>
        <w:pStyle w:val="Output"/>
      </w:pPr>
      <w:r>
        <w:t>|   5 | DILEEP  | BANGLORE    |</w:t>
      </w:r>
    </w:p>
    <w:p w:rsidR="003A3691" w:rsidRDefault="003A3691" w:rsidP="003A3691">
      <w:pPr>
        <w:pStyle w:val="Output"/>
      </w:pPr>
      <w:r>
        <w:t>|   6 | DILEEP  | BANGLORE    |</w:t>
      </w:r>
    </w:p>
    <w:p w:rsidR="003A3691" w:rsidRDefault="003A3691" w:rsidP="003A3691">
      <w:pPr>
        <w:pStyle w:val="Output"/>
      </w:pPr>
      <w:r>
        <w:t>|   7 | ANANTH  | CHENNAI     |</w:t>
      </w:r>
    </w:p>
    <w:p w:rsidR="003A3691" w:rsidRDefault="003A3691" w:rsidP="003A3691">
      <w:pPr>
        <w:pStyle w:val="Output"/>
      </w:pPr>
      <w:r>
        <w:t>|   8 | vijay   | CHENNAI     |</w:t>
      </w:r>
    </w:p>
    <w:p w:rsidR="003A3691" w:rsidRDefault="003A3691" w:rsidP="003A3691">
      <w:pPr>
        <w:pStyle w:val="Output"/>
      </w:pPr>
      <w:r>
        <w:t>|   9 | KARTHIK | ONGOLE      |</w:t>
      </w:r>
    </w:p>
    <w:p w:rsidR="003A3691" w:rsidRDefault="003A3691" w:rsidP="003A3691">
      <w:pPr>
        <w:pStyle w:val="Output"/>
      </w:pPr>
      <w:r>
        <w:t>|  10 | NAG     | HYD         |</w:t>
      </w:r>
    </w:p>
    <w:p w:rsidR="003A3691" w:rsidRDefault="003A3691" w:rsidP="003A3691">
      <w:pPr>
        <w:pStyle w:val="Output"/>
      </w:pPr>
      <w:r>
        <w:t>|  12 | KARTHIK | ONGOLE      |</w:t>
      </w:r>
    </w:p>
    <w:p w:rsidR="003A3691" w:rsidRDefault="003A3691" w:rsidP="003A3691">
      <w:pPr>
        <w:pStyle w:val="Output"/>
      </w:pPr>
      <w:r>
        <w:t>+-----+---------+-------------+</w:t>
      </w:r>
    </w:p>
    <w:p w:rsidR="00EA11A2" w:rsidRPr="00EA11A2" w:rsidRDefault="00EA11A2" w:rsidP="00EA11A2">
      <w:pPr>
        <w:pStyle w:val="Heading2"/>
      </w:pPr>
      <w:bookmarkStart w:id="21" w:name="_Toc491771305"/>
      <w:r>
        <w:lastRenderedPageBreak/>
        <w:t>3.</w:t>
      </w:r>
      <w:r w:rsidR="009679E2">
        <w:t xml:space="preserve"> </w:t>
      </w:r>
      <w:r>
        <w:t>UPDATE Operation</w:t>
      </w:r>
      <w:r w:rsidRPr="00EA11A2">
        <w:t xml:space="preserve"> using Hibernate</w:t>
      </w:r>
      <w:bookmarkEnd w:id="21"/>
    </w:p>
    <w:p w:rsidR="00085069" w:rsidRDefault="00085069" w:rsidP="00085069">
      <w:pPr>
        <w:spacing w:after="0"/>
      </w:pPr>
      <w:r>
        <w:t>We have two approaches for updating already saved data in database.</w:t>
      </w:r>
    </w:p>
    <w:p w:rsidR="00085069" w:rsidRDefault="00085069" w:rsidP="00085069">
      <w:pPr>
        <w:pStyle w:val="Heading3"/>
      </w:pPr>
      <w:r>
        <w:t>Approach 1:</w:t>
      </w:r>
    </w:p>
    <w:p w:rsidR="00085069" w:rsidRDefault="00085069" w:rsidP="00085069">
      <w:pPr>
        <w:ind w:firstLine="720"/>
      </w:pPr>
      <w:r>
        <w:t xml:space="preserve">In this approach we load the existing row, and we will set the appropriate </w:t>
      </w:r>
      <w:r w:rsidR="00AA0524">
        <w:t>properties. On</w:t>
      </w:r>
      <w:r>
        <w:t xml:space="preserve"> </w:t>
      </w:r>
      <w:r w:rsidR="00AA0524">
        <w:t>committing</w:t>
      </w:r>
      <w:r>
        <w:t xml:space="preserve"> transaction hibernate automatically updates the data. But this is not recommended.</w:t>
      </w:r>
    </w:p>
    <w:p w:rsidR="00085069" w:rsidRDefault="00085069" w:rsidP="00085069">
      <w:pPr>
        <w:pStyle w:val="Heading3"/>
      </w:pPr>
      <w:r>
        <w:t>Approach 2:</w:t>
      </w:r>
    </w:p>
    <w:p w:rsidR="00085069" w:rsidRPr="00085069" w:rsidRDefault="00817032" w:rsidP="00085069">
      <w:r>
        <w:t xml:space="preserve">In this approach </w:t>
      </w:r>
      <w:r w:rsidRPr="00817032">
        <w:t xml:space="preserve">to modify object in the database, </w:t>
      </w:r>
      <w:r w:rsidR="00EE7F0B">
        <w:t>we need to</w:t>
      </w:r>
      <w:r w:rsidRPr="00817032">
        <w:t xml:space="preserve"> create new object with same id and we must call </w:t>
      </w:r>
      <w:r w:rsidRPr="00603E2E">
        <w:rPr>
          <w:b/>
        </w:rPr>
        <w:t>update()</w:t>
      </w:r>
      <w:r w:rsidRPr="00817032">
        <w:t xml:space="preserve"> given by session interface</w:t>
      </w:r>
    </w:p>
    <w:p w:rsidR="00085069" w:rsidRDefault="00085069" w:rsidP="00085069">
      <w:pPr>
        <w:spacing w:after="0"/>
      </w:pPr>
    </w:p>
    <w:p w:rsidR="0091175B" w:rsidRPr="00202E2E" w:rsidRDefault="0091175B" w:rsidP="00085069">
      <w:pPr>
        <w:spacing w:after="0"/>
      </w:pPr>
      <w:r>
        <w:t xml:space="preserve">We have </w:t>
      </w:r>
      <w:r w:rsidR="006F5FB4">
        <w:t>following</w:t>
      </w:r>
      <w:r w:rsidR="00085069">
        <w:t xml:space="preserve"> method</w:t>
      </w:r>
      <w:r>
        <w:t xml:space="preserve"> to perform UPDATE Operation in Hibernate</w:t>
      </w:r>
    </w:p>
    <w:p w:rsidR="00EA11A2" w:rsidRDefault="00176D69" w:rsidP="00085069">
      <w:pPr>
        <w:pStyle w:val="Output"/>
      </w:pPr>
      <w:r>
        <w:t>void</w:t>
      </w:r>
      <w:r>
        <w:tab/>
      </w:r>
      <w:r w:rsidRPr="004B7D06">
        <w:rPr>
          <w:b/>
          <w:color w:val="7030A0"/>
        </w:rPr>
        <w:t>update</w:t>
      </w:r>
      <w:r w:rsidRPr="00176D69">
        <w:t xml:space="preserve">(Object object) </w:t>
      </w:r>
      <w:r w:rsidR="00085069">
        <w:t xml:space="preserve"> </w:t>
      </w:r>
    </w:p>
    <w:p w:rsidR="000D7896" w:rsidRDefault="000D7896" w:rsidP="000D6C08"/>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F34FEA" w:rsidRDefault="004B7D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Update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1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ob1</w:t>
      </w:r>
      <w:r w:rsidR="00F34FEA">
        <w:rPr>
          <w:rFonts w:ascii="Courier New" w:hAnsi="Courier New" w:cs="Courier New"/>
          <w:color w:val="000000"/>
        </w:rPr>
        <w:t xml:space="preserve"> =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color w:val="6A3E3E"/>
        </w:rPr>
        <w:t>session</w:t>
      </w:r>
      <w:r w:rsidR="00F34FEA">
        <w:rPr>
          <w:rFonts w:ascii="Courier New" w:hAnsi="Courier New" w:cs="Courier New"/>
          <w:color w:val="000000"/>
        </w:rPr>
        <w:t>.load(</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class</w:t>
      </w:r>
      <w:r w:rsidR="00F34FEA">
        <w:rPr>
          <w:rFonts w:ascii="Courier New" w:hAnsi="Courier New" w:cs="Courier New"/>
          <w:color w:val="000000"/>
        </w:rPr>
        <w:t xml:space="preserve">, </w:t>
      </w:r>
      <w:r w:rsidR="00F34FEA">
        <w:rPr>
          <w:rFonts w:ascii="Courier New" w:hAnsi="Courier New" w:cs="Courier New"/>
          <w:b/>
          <w:bCs/>
          <w:color w:val="7F0055"/>
        </w:rPr>
        <w:t>new</w:t>
      </w:r>
      <w:r w:rsidR="00F34FEA">
        <w:rPr>
          <w:rFonts w:ascii="Courier New" w:hAnsi="Courier New" w:cs="Courier New"/>
          <w:color w:val="000000"/>
        </w:rPr>
        <w:t xml:space="preserve"> Integer(4));</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ob1</w:t>
      </w:r>
      <w:r>
        <w:rPr>
          <w:rFonts w:ascii="Courier New" w:hAnsi="Courier New" w:cs="Courier New"/>
          <w:color w:val="000000"/>
        </w:rPr>
        <w:t>.setAddress(</w:t>
      </w:r>
      <w:r>
        <w:rPr>
          <w:rFonts w:ascii="Courier New" w:hAnsi="Courier New" w:cs="Courier New"/>
          <w:color w:val="2A00FF"/>
        </w:rPr>
        <w:t>"VIJAYAWADA"</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2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ob2</w:t>
      </w:r>
      <w:r w:rsidR="00F34FEA">
        <w:rPr>
          <w:rFonts w:ascii="Courier New" w:hAnsi="Courier New" w:cs="Courier New"/>
          <w:color w:val="000000"/>
        </w:rPr>
        <w:t xml:space="preserve"> = </w:t>
      </w:r>
      <w:r w:rsidR="00F34FEA">
        <w:rPr>
          <w:rFonts w:ascii="Courier New" w:hAnsi="Courier New" w:cs="Courier New"/>
          <w:b/>
          <w:bCs/>
          <w:color w:val="7F0055"/>
        </w:rPr>
        <w:t>new</w:t>
      </w:r>
      <w:r w:rsidR="00F34FEA">
        <w:rPr>
          <w:rFonts w:ascii="Courier New" w:hAnsi="Courier New" w:cs="Courier New"/>
          <w:color w:val="000000"/>
        </w:rPr>
        <w:t xml:space="preserve">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new</w:t>
      </w:r>
      <w:r w:rsidR="00F34FEA">
        <w:rPr>
          <w:rFonts w:ascii="Courier New" w:hAnsi="Courier New" w:cs="Courier New"/>
          <w:color w:val="000000"/>
        </w:rPr>
        <w:t xml:space="preserve"> Integer(5), </w:t>
      </w:r>
      <w:r w:rsidR="00F34FEA">
        <w:rPr>
          <w:rFonts w:ascii="Courier New" w:hAnsi="Courier New" w:cs="Courier New"/>
          <w:color w:val="2A00FF"/>
        </w:rPr>
        <w:t>"ANANTH"</w:t>
      </w:r>
      <w:r w:rsidR="00F34FEA">
        <w:rPr>
          <w:rFonts w:ascii="Courier New" w:hAnsi="Courier New" w:cs="Courier New"/>
          <w:color w:val="000000"/>
        </w:rPr>
        <w:t xml:space="preserve">, </w:t>
      </w:r>
      <w:r w:rsidR="00F34FEA">
        <w:rPr>
          <w:rFonts w:ascii="Courier New" w:hAnsi="Courier New" w:cs="Courier New"/>
          <w:color w:val="2A00FF"/>
        </w:rPr>
        <w:t>"HYDERABAD"</w:t>
      </w:r>
      <w:r w:rsidR="00F34FEA">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.update(</w:t>
      </w:r>
      <w:r>
        <w:rPr>
          <w:rFonts w:ascii="Courier New" w:hAnsi="Courier New" w:cs="Courier New"/>
          <w:color w:val="6A3E3E"/>
        </w:rPr>
        <w:t>ob2</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"Update Completed!"</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7896" w:rsidRDefault="00ED328B" w:rsidP="000D6C08">
      <w:r w:rsidRPr="00ED328B">
        <w:rPr>
          <w:noProof/>
          <w:lang w:eastAsia="en-US"/>
        </w:rPr>
        <w:lastRenderedPageBreak/>
        <w:drawing>
          <wp:inline distT="0" distB="0" distL="0" distR="0">
            <wp:extent cx="4962525" cy="1524000"/>
            <wp:effectExtent l="0" t="0" r="9525" b="0"/>
            <wp:docPr id="22" name="Picture 2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62525" cy="1524000"/>
                    </a:xfrm>
                    <a:prstGeom prst="rect">
                      <a:avLst/>
                    </a:prstGeom>
                    <a:noFill/>
                    <a:ln>
                      <a:noFill/>
                    </a:ln>
                  </pic:spPr>
                </pic:pic>
              </a:graphicData>
            </a:graphic>
          </wp:inline>
        </w:drawing>
      </w:r>
    </w:p>
    <w:p w:rsidR="000D7896" w:rsidRPr="00EA11A2" w:rsidRDefault="000D7896" w:rsidP="000D7896">
      <w:pPr>
        <w:pStyle w:val="Heading2"/>
      </w:pPr>
      <w:bookmarkStart w:id="22" w:name="_Toc491771306"/>
      <w:r>
        <w:t>4.</w:t>
      </w:r>
      <w:r w:rsidR="00EF5784">
        <w:t xml:space="preserve"> </w:t>
      </w:r>
      <w:r>
        <w:t>DELETE Operation</w:t>
      </w:r>
      <w:r w:rsidRPr="00EA11A2">
        <w:t xml:space="preserve"> using Hibernate</w:t>
      </w:r>
      <w:bookmarkEnd w:id="22"/>
    </w:p>
    <w:p w:rsidR="0091175B" w:rsidRPr="00202E2E" w:rsidRDefault="0091175B" w:rsidP="00F34FEA">
      <w:pPr>
        <w:spacing w:after="0"/>
      </w:pPr>
      <w:r>
        <w:t xml:space="preserve">We have </w:t>
      </w:r>
      <w:r w:rsidR="00041600">
        <w:t>following</w:t>
      </w:r>
      <w:r w:rsidR="00F34FEA">
        <w:t xml:space="preserve"> method</w:t>
      </w:r>
      <w:r>
        <w:t xml:space="preserve"> to perform DELETE Operation in Hibernate</w:t>
      </w:r>
    </w:p>
    <w:p w:rsidR="00041600" w:rsidRDefault="00F34FEA" w:rsidP="00F34FEA">
      <w:pPr>
        <w:pStyle w:val="Output"/>
      </w:pPr>
      <w:r>
        <w:t xml:space="preserve">void </w:t>
      </w:r>
      <w:r w:rsidR="00041600" w:rsidRPr="00F34FEA">
        <w:t xml:space="preserve">delete(Object object)  </w:t>
      </w:r>
    </w:p>
    <w:p w:rsidR="000D7896" w:rsidRDefault="000D7896" w:rsidP="00F34FEA">
      <w:pPr>
        <w:pStyle w:val="ListParagraph"/>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bo.</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//======Load the Object &amp; 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Integer(4));</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.delete(</w:t>
      </w:r>
      <w:r>
        <w:rPr>
          <w:rFonts w:ascii="Courier New" w:hAnsi="Courier New" w:cs="Courier New"/>
          <w:color w:val="6A3E3E"/>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4B7D06" w:rsidRDefault="004B7D06" w:rsidP="000D6C08"/>
    <w:p w:rsidR="00D1656E" w:rsidRDefault="00ED328B" w:rsidP="000D6C08">
      <w:r w:rsidRPr="00ED328B">
        <w:rPr>
          <w:noProof/>
          <w:lang w:eastAsia="en-US"/>
        </w:rPr>
        <w:drawing>
          <wp:inline distT="0" distB="0" distL="0" distR="0">
            <wp:extent cx="4933950" cy="1504950"/>
            <wp:effectExtent l="0" t="0" r="0" b="0"/>
            <wp:docPr id="29" name="Picture 29"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33950" cy="1504950"/>
                    </a:xfrm>
                    <a:prstGeom prst="rect">
                      <a:avLst/>
                    </a:prstGeom>
                    <a:noFill/>
                    <a:ln>
                      <a:noFill/>
                    </a:ln>
                  </pic:spPr>
                </pic:pic>
              </a:graphicData>
            </a:graphic>
          </wp:inline>
        </w:drawing>
      </w:r>
    </w:p>
    <w:p w:rsidR="000D6C08" w:rsidRDefault="0059356F" w:rsidP="0059356F">
      <w:pPr>
        <w:pStyle w:val="Heading1"/>
      </w:pPr>
      <w:bookmarkStart w:id="23" w:name="_Toc491771307"/>
      <w:r>
        <w:lastRenderedPageBreak/>
        <w:t>4. Hibernate POJO Class Lifecycle</w:t>
      </w:r>
      <w:bookmarkEnd w:id="23"/>
    </w:p>
    <w:p w:rsidR="00A542D6" w:rsidRPr="00A542D6" w:rsidRDefault="00A542D6" w:rsidP="00A542D6">
      <w:pPr>
        <w:spacing w:after="0"/>
      </w:pPr>
      <w:r>
        <w:t xml:space="preserve">In Hibernate POJO class (Persistance class) </w:t>
      </w:r>
      <w:r w:rsidRPr="00A542D6">
        <w:t xml:space="preserve">object </w:t>
      </w:r>
      <w:r>
        <w:t>will have 3 States</w:t>
      </w:r>
    </w:p>
    <w:p w:rsidR="00A542D6" w:rsidRPr="00A542D6" w:rsidRDefault="00A542D6" w:rsidP="0075457D">
      <w:pPr>
        <w:pStyle w:val="ListParagraph"/>
        <w:numPr>
          <w:ilvl w:val="0"/>
          <w:numId w:val="10"/>
        </w:numPr>
        <w:rPr>
          <w:b/>
        </w:rPr>
      </w:pPr>
      <w:r w:rsidRPr="00A542D6">
        <w:rPr>
          <w:b/>
        </w:rPr>
        <w:t>Transient state</w:t>
      </w:r>
    </w:p>
    <w:p w:rsidR="00A542D6" w:rsidRPr="00A542D6" w:rsidRDefault="00A542D6" w:rsidP="0075457D">
      <w:pPr>
        <w:pStyle w:val="ListParagraph"/>
        <w:numPr>
          <w:ilvl w:val="0"/>
          <w:numId w:val="10"/>
        </w:numPr>
        <w:rPr>
          <w:b/>
        </w:rPr>
      </w:pPr>
      <w:r w:rsidRPr="00A542D6">
        <w:rPr>
          <w:b/>
        </w:rPr>
        <w:t>Persistent state</w:t>
      </w:r>
    </w:p>
    <w:p w:rsidR="00A542D6" w:rsidRPr="00257907" w:rsidRDefault="00A542D6" w:rsidP="00257907">
      <w:pPr>
        <w:pStyle w:val="ListParagraph"/>
        <w:numPr>
          <w:ilvl w:val="0"/>
          <w:numId w:val="10"/>
        </w:numPr>
        <w:rPr>
          <w:b/>
        </w:rPr>
      </w:pPr>
      <w:r w:rsidRPr="00257907">
        <w:rPr>
          <w:b/>
        </w:rPr>
        <w:t>Detached state</w:t>
      </w:r>
    </w:p>
    <w:p w:rsidR="00A542D6" w:rsidRDefault="00A542D6" w:rsidP="00A542D6">
      <w:pPr>
        <w:pStyle w:val="Heading3"/>
      </w:pPr>
      <w:r>
        <w:t xml:space="preserve">1. </w:t>
      </w:r>
      <w:r w:rsidRPr="00A542D6">
        <w:t>Transient state</w:t>
      </w:r>
    </w:p>
    <w:p w:rsidR="00A542D6" w:rsidRPr="00955E7D" w:rsidRDefault="00AA0524" w:rsidP="0075457D">
      <w:pPr>
        <w:pStyle w:val="ListParagraph"/>
        <w:numPr>
          <w:ilvl w:val="0"/>
          <w:numId w:val="11"/>
        </w:numPr>
      </w:pPr>
      <w:r w:rsidRPr="00A542D6">
        <w:t>Whenever</w:t>
      </w:r>
      <w:r w:rsidR="00A542D6" w:rsidRPr="00A542D6">
        <w:t xml:space="preserve"> an object of a pojo class is created then it will be in the </w:t>
      </w:r>
      <w:r w:rsidR="00A542D6" w:rsidRPr="00A542D6">
        <w:rPr>
          <w:b/>
        </w:rPr>
        <w:t>Transient state</w:t>
      </w:r>
    </w:p>
    <w:p w:rsidR="00955E7D" w:rsidRDefault="00955E7D" w:rsidP="0075457D">
      <w:pPr>
        <w:pStyle w:val="ListParagraph"/>
        <w:numPr>
          <w:ilvl w:val="0"/>
          <w:numId w:val="11"/>
        </w:numPr>
        <w:rPr>
          <w:b/>
        </w:rPr>
      </w:pPr>
      <w:r w:rsidRPr="00955E7D">
        <w:t>When the object is in a Transient state it </w:t>
      </w:r>
      <w:r w:rsidRPr="00955E7D">
        <w:rPr>
          <w:b/>
        </w:rPr>
        <w:t>doesn’t represent any row of the database</w:t>
      </w:r>
    </w:p>
    <w:p w:rsidR="00955E7D" w:rsidRPr="00257907" w:rsidRDefault="00955E7D" w:rsidP="00257907">
      <w:pPr>
        <w:pStyle w:val="ListParagraph"/>
        <w:numPr>
          <w:ilvl w:val="0"/>
          <w:numId w:val="11"/>
        </w:numPr>
        <w:rPr>
          <w:b/>
        </w:rPr>
      </w:pPr>
      <w:r w:rsidRPr="00955E7D">
        <w:t xml:space="preserve">If we modify the data of a pojo class object, when it is in transient state then </w:t>
      </w:r>
      <w:r w:rsidRPr="00257907">
        <w:rPr>
          <w:b/>
        </w:rPr>
        <w:t>it doesn’t effect on the database table</w:t>
      </w:r>
    </w:p>
    <w:p w:rsidR="00A542D6" w:rsidRDefault="00A542D6" w:rsidP="00A542D6">
      <w:pPr>
        <w:pStyle w:val="Heading3"/>
      </w:pPr>
      <w:r>
        <w:t xml:space="preserve">2. </w:t>
      </w:r>
      <w:r w:rsidRPr="00A542D6">
        <w:t>Persistent state</w:t>
      </w:r>
    </w:p>
    <w:p w:rsidR="00061534" w:rsidRDefault="00061534" w:rsidP="0075457D">
      <w:pPr>
        <w:pStyle w:val="ListParagraph"/>
        <w:numPr>
          <w:ilvl w:val="0"/>
          <w:numId w:val="12"/>
        </w:numPr>
      </w:pPr>
      <w:r w:rsidRPr="00061534">
        <w:t xml:space="preserve">When the object is in persistent state, then it </w:t>
      </w:r>
      <w:r w:rsidR="00AA0524" w:rsidRPr="00061534">
        <w:t>represents</w:t>
      </w:r>
      <w:r w:rsidRPr="00061534">
        <w:t xml:space="preserve"> one row of the database</w:t>
      </w:r>
    </w:p>
    <w:p w:rsidR="00061534" w:rsidRPr="00105805" w:rsidRDefault="00061534" w:rsidP="0075457D">
      <w:pPr>
        <w:pStyle w:val="ListParagraph"/>
        <w:numPr>
          <w:ilvl w:val="0"/>
          <w:numId w:val="12"/>
        </w:numPr>
      </w:pPr>
      <w:r w:rsidRPr="00061534">
        <w:t xml:space="preserve">if the object is in persistent state then it is associated with the </w:t>
      </w:r>
      <w:r w:rsidRPr="00061534">
        <w:rPr>
          <w:b/>
        </w:rPr>
        <w:t>unique Session</w:t>
      </w:r>
    </w:p>
    <w:p w:rsidR="00A542D6" w:rsidRPr="00A542D6" w:rsidRDefault="00A542D6" w:rsidP="00A542D6">
      <w:pPr>
        <w:pStyle w:val="Heading3"/>
      </w:pPr>
      <w:r>
        <w:t xml:space="preserve">3. </w:t>
      </w:r>
      <w:r w:rsidRPr="00A542D6">
        <w:t>Detached state</w:t>
      </w:r>
    </w:p>
    <w:p w:rsidR="0059356F" w:rsidRDefault="00105805" w:rsidP="0075457D">
      <w:pPr>
        <w:pStyle w:val="ListParagraph"/>
        <w:numPr>
          <w:ilvl w:val="0"/>
          <w:numId w:val="13"/>
        </w:numPr>
      </w:pPr>
      <w:r>
        <w:t xml:space="preserve">After Persistent </w:t>
      </w:r>
      <w:r w:rsidR="00AA0524">
        <w:t>State</w:t>
      </w:r>
      <w:r>
        <w:t xml:space="preserve"> Object will goes under </w:t>
      </w:r>
      <w:r w:rsidR="00AA0524">
        <w:t>Dethatched</w:t>
      </w:r>
      <w:r>
        <w:t xml:space="preserve"> State</w:t>
      </w:r>
    </w:p>
    <w:p w:rsidR="00105805" w:rsidRPr="00397EAE" w:rsidRDefault="00105805" w:rsidP="0075457D">
      <w:pPr>
        <w:pStyle w:val="ListParagraph"/>
        <w:numPr>
          <w:ilvl w:val="0"/>
          <w:numId w:val="13"/>
        </w:numPr>
      </w:pPr>
      <w:r w:rsidRPr="00105805">
        <w:t xml:space="preserve">if we want to move an object from persistent to detached state, we need to do either </w:t>
      </w:r>
      <w:r w:rsidRPr="00397EAE">
        <w:rPr>
          <w:b/>
        </w:rPr>
        <w:t xml:space="preserve">closing that session </w:t>
      </w:r>
      <w:r w:rsidRPr="00105805">
        <w:t xml:space="preserve">or need to </w:t>
      </w:r>
      <w:r w:rsidRPr="00397EAE">
        <w:rPr>
          <w:b/>
        </w:rPr>
        <w:t>clear the cache of the session</w:t>
      </w:r>
    </w:p>
    <w:p w:rsidR="00397EAE" w:rsidRPr="00105805" w:rsidRDefault="00397EAE" w:rsidP="00397EAE">
      <w:pPr>
        <w:pStyle w:val="ListParagraph"/>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POJOLifeCycle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(6);</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"RAJESH"</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"NEWYORK"</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r>
      <w:r>
        <w:rPr>
          <w:rFonts w:ascii="Courier New" w:hAnsi="Courier New" w:cs="Courier New"/>
          <w:color w:val="3F7F5F"/>
        </w:rPr>
        <w:t>//======2.Persistent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//======2.Persistent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START========</w:t>
      </w:r>
      <w:r>
        <w:rPr>
          <w:rFonts w:ascii="Courier New" w:hAnsi="Courier New" w:cs="Courier New"/>
          <w:color w:val="3F7F5F"/>
        </w:rPr>
        <w:tab/>
      </w:r>
      <w:r>
        <w:rPr>
          <w:rFonts w:ascii="Courier New" w:hAnsi="Courier New" w:cs="Courier New"/>
          <w:color w:val="3F7F5F"/>
        </w:rPr>
        <w:tab/>
        <w:t xml:space="preserv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(7);</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"MADHU"</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"COLOMBO"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END========</w:t>
      </w:r>
      <w:r>
        <w:rPr>
          <w:rFonts w:ascii="Courier New" w:hAnsi="Courier New" w:cs="Courier New"/>
          <w:color w:val="3F7F5F"/>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714E91">
      <w:pPr>
        <w:spacing w:after="0"/>
      </w:pPr>
    </w:p>
    <w:p w:rsidR="000D6C08" w:rsidRDefault="000D6C08" w:rsidP="000D6C08"/>
    <w:p w:rsidR="000D6C08" w:rsidRDefault="00A17FE9" w:rsidP="00A17FE9">
      <w:pPr>
        <w:pStyle w:val="Heading1"/>
      </w:pPr>
      <w:bookmarkStart w:id="24" w:name="_Toc491771308"/>
      <w:r>
        <w:t>5.</w:t>
      </w:r>
      <w:r w:rsidR="00206D5E">
        <w:t xml:space="preserve"> </w:t>
      </w:r>
      <w:r>
        <w:t>Hibernate Inheritance Mapping</w:t>
      </w:r>
      <w:bookmarkEnd w:id="24"/>
    </w:p>
    <w:p w:rsidR="00A17FE9" w:rsidRPr="00206D5E" w:rsidRDefault="00206D5E" w:rsidP="00206D5E">
      <w:pPr>
        <w:ind w:firstLine="720"/>
        <w:rPr>
          <w:b/>
        </w:rPr>
      </w:pPr>
      <w:r>
        <w:t xml:space="preserve">In hibernate inheritance, </w:t>
      </w:r>
      <w:r w:rsidRPr="00206D5E">
        <w:t xml:space="preserve">if we have base and derived classes, now </w:t>
      </w:r>
      <w:r w:rsidRPr="00206D5E">
        <w:rPr>
          <w:b/>
        </w:rPr>
        <w:t>if we save derived(sub) class object, base class object will also be stored into the database.</w:t>
      </w:r>
    </w:p>
    <w:p w:rsidR="00206D5E" w:rsidRPr="00206D5E" w:rsidRDefault="00206D5E" w:rsidP="00206D5E">
      <w:pPr>
        <w:spacing w:after="0"/>
      </w:pPr>
      <w:r w:rsidRPr="00206D5E">
        <w:rPr>
          <w:bCs/>
        </w:rPr>
        <w:t>Hibernate supports 3 types of Inheritance Mappings</w:t>
      </w:r>
      <w:r w:rsidRPr="00206D5E">
        <w:t>:</w:t>
      </w:r>
    </w:p>
    <w:p w:rsidR="00206D5E" w:rsidRPr="00206D5E" w:rsidRDefault="00206D5E" w:rsidP="0075457D">
      <w:pPr>
        <w:pStyle w:val="ListParagraph"/>
        <w:numPr>
          <w:ilvl w:val="0"/>
          <w:numId w:val="14"/>
        </w:numPr>
        <w:rPr>
          <w:b/>
        </w:rPr>
      </w:pPr>
      <w:r w:rsidRPr="00206D5E">
        <w:rPr>
          <w:b/>
        </w:rPr>
        <w:t>Table per class hierarchy</w:t>
      </w:r>
    </w:p>
    <w:p w:rsidR="00206D5E" w:rsidRDefault="00206D5E" w:rsidP="0075457D">
      <w:pPr>
        <w:pStyle w:val="ListParagraph"/>
        <w:numPr>
          <w:ilvl w:val="0"/>
          <w:numId w:val="14"/>
        </w:numPr>
        <w:rPr>
          <w:b/>
        </w:rPr>
      </w:pPr>
      <w:r w:rsidRPr="00206D5E">
        <w:rPr>
          <w:b/>
        </w:rPr>
        <w:t>Table per sub-class hierarchy</w:t>
      </w:r>
    </w:p>
    <w:p w:rsidR="00206D5E" w:rsidRPr="00206D5E" w:rsidRDefault="00206D5E" w:rsidP="0075457D">
      <w:pPr>
        <w:pStyle w:val="ListParagraph"/>
        <w:numPr>
          <w:ilvl w:val="0"/>
          <w:numId w:val="14"/>
        </w:numPr>
        <w:rPr>
          <w:b/>
        </w:rPr>
      </w:pPr>
      <w:r w:rsidRPr="00206D5E">
        <w:rPr>
          <w:b/>
        </w:rPr>
        <w:t>Table per concrete class hierarchy</w:t>
      </w:r>
    </w:p>
    <w:p w:rsidR="000D6C08" w:rsidRDefault="00206D5E" w:rsidP="000D6C08">
      <w:r>
        <w:t>We will understand one by one with examples. Below tables are used in upcoming examples.</w:t>
      </w:r>
      <w:r w:rsidRPr="00206D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`vehicle`</w:t>
      </w:r>
      <w:r w:rsidRPr="00802CF2">
        <w:rPr>
          <w:color w:val="000000"/>
          <w:sz w:val="18"/>
        </w:rPr>
        <w:t xml:space="preserve"> </w:t>
      </w:r>
      <w:r w:rsidRPr="00802CF2">
        <w:rPr>
          <w:sz w:val="18"/>
        </w:rPr>
        <w:t>(</w:t>
      </w:r>
    </w:p>
    <w:p w:rsidR="00E43A91" w:rsidRPr="00802CF2" w:rsidRDefault="00E43A91" w:rsidP="00E43A91">
      <w:pPr>
        <w:pStyle w:val="Output"/>
        <w:rPr>
          <w:sz w:val="18"/>
        </w:rPr>
      </w:pPr>
      <w:r w:rsidRPr="00802CF2">
        <w:rPr>
          <w:color w:val="808000"/>
          <w:sz w:val="18"/>
        </w:rPr>
        <w:t>`vid`</w:t>
      </w:r>
      <w:r w:rsidRPr="00802CF2">
        <w:rPr>
          <w:color w:val="000000"/>
          <w:sz w:val="18"/>
        </w:rPr>
        <w:t xml:space="preserve"> </w:t>
      </w:r>
      <w:r w:rsidRPr="00802CF2">
        <w:rPr>
          <w:b/>
          <w:bCs/>
          <w:color w:val="800000"/>
          <w:sz w:val="18"/>
        </w:rPr>
        <w:t>INT</w:t>
      </w:r>
      <w:r w:rsidRPr="00802CF2">
        <w:rPr>
          <w:sz w:val="18"/>
        </w:rPr>
        <w:t>(</w:t>
      </w:r>
      <w:r w:rsidRPr="00802CF2">
        <w:rPr>
          <w:color w:val="800080"/>
          <w:sz w:val="18"/>
        </w:rPr>
        <w:t>11</w:t>
      </w:r>
      <w:r w:rsidRPr="00802CF2">
        <w:rPr>
          <w:sz w:val="18"/>
        </w:rPr>
        <w:t>)</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AUTO_INCREMENT</w:t>
      </w:r>
      <w:r w:rsidRPr="00802CF2">
        <w:rPr>
          <w:sz w:val="18"/>
        </w:rPr>
        <w:t>,</w:t>
      </w:r>
    </w:p>
    <w:p w:rsidR="00E43A91" w:rsidRPr="00802CF2" w:rsidRDefault="00E43A91" w:rsidP="00E43A91">
      <w:pPr>
        <w:pStyle w:val="Output"/>
        <w:rPr>
          <w:sz w:val="18"/>
        </w:rPr>
      </w:pPr>
      <w:r w:rsidRPr="00802CF2">
        <w:rPr>
          <w:color w:val="808000"/>
          <w:sz w:val="18"/>
        </w:rPr>
        <w:t>`price`</w:t>
      </w:r>
      <w:r w:rsidRPr="00802CF2">
        <w:rPr>
          <w:color w:val="000000"/>
          <w:sz w:val="18"/>
        </w:rPr>
        <w:t xml:space="preserve"> </w:t>
      </w:r>
      <w:r w:rsidRPr="00802CF2">
        <w:rPr>
          <w:b/>
          <w:bCs/>
          <w:color w:val="800000"/>
          <w:sz w:val="18"/>
        </w:rPr>
        <w:t>DOUBLE</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color w:val="008000"/>
          <w:sz w:val="18"/>
        </w:rPr>
        <w:t>'0'</w:t>
      </w:r>
      <w:r w:rsidRPr="00802CF2">
        <w:rPr>
          <w:sz w:val="18"/>
        </w:rPr>
        <w:t>,</w:t>
      </w:r>
    </w:p>
    <w:p w:rsidR="00E43A91" w:rsidRPr="00802CF2" w:rsidRDefault="00E43A91" w:rsidP="00E43A91">
      <w:pPr>
        <w:pStyle w:val="Output"/>
        <w:rPr>
          <w:sz w:val="18"/>
        </w:rPr>
      </w:pPr>
      <w:r w:rsidRPr="00802CF2">
        <w:rPr>
          <w:b/>
          <w:bCs/>
          <w:sz w:val="18"/>
        </w:rPr>
        <w:t>PRIMARY</w:t>
      </w:r>
      <w:r w:rsidRPr="00802CF2">
        <w:rPr>
          <w:color w:val="000000"/>
          <w:sz w:val="18"/>
        </w:rPr>
        <w:t xml:space="preserve"> </w:t>
      </w:r>
      <w:r w:rsidRPr="00802CF2">
        <w:rPr>
          <w:b/>
          <w:bCs/>
          <w:sz w:val="18"/>
        </w:rPr>
        <w:t>KEY</w:t>
      </w:r>
      <w:r w:rsidRPr="00802CF2">
        <w:rPr>
          <w:color w:val="000000"/>
          <w:sz w:val="18"/>
        </w:rPr>
        <w:t xml:space="preserve"> </w:t>
      </w:r>
      <w:r w:rsidRPr="00802CF2">
        <w:rPr>
          <w:sz w:val="18"/>
        </w:rPr>
        <w:t>(</w:t>
      </w:r>
      <w:r w:rsidRPr="00802CF2">
        <w:rPr>
          <w:color w:val="808000"/>
          <w:sz w:val="18"/>
        </w:rPr>
        <w:t>`vid`</w:t>
      </w: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`bike`</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`car`</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Default="00E43A91" w:rsidP="00E43A91">
      <w:pPr>
        <w:autoSpaceDE w:val="0"/>
        <w:autoSpaceDN w:val="0"/>
        <w:adjustRightInd w:val="0"/>
        <w:spacing w:after="0" w:line="240" w:lineRule="auto"/>
        <w:rPr>
          <w:rFonts w:ascii="Courier New" w:hAnsi="Courier New" w:cs="Courier New"/>
          <w:color w:val="0000FF"/>
        </w:rPr>
      </w:pPr>
    </w:p>
    <w:p w:rsidR="00F41674" w:rsidRDefault="0027689F" w:rsidP="000D6C08">
      <w:r w:rsidRPr="0027689F">
        <w:rPr>
          <w:noProof/>
          <w:lang w:eastAsia="en-US"/>
        </w:rPr>
        <w:lastRenderedPageBreak/>
        <w:drawing>
          <wp:inline distT="0" distB="0" distL="0" distR="0">
            <wp:extent cx="4581525" cy="3371850"/>
            <wp:effectExtent l="0" t="0" r="9525" b="0"/>
            <wp:docPr id="28" name="Picture 2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kaveti_s.ITLINFOSYS\Pictures\1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81525" cy="3371850"/>
                    </a:xfrm>
                    <a:prstGeom prst="rect">
                      <a:avLst/>
                    </a:prstGeom>
                    <a:noFill/>
                    <a:ln>
                      <a:noFill/>
                    </a:ln>
                  </pic:spPr>
                </pic:pic>
              </a:graphicData>
            </a:graphic>
          </wp:inline>
        </w:drawing>
      </w:r>
    </w:p>
    <w:p w:rsidR="0027689F" w:rsidRDefault="0027689F" w:rsidP="000D6C08"/>
    <w:p w:rsidR="0027689F" w:rsidRDefault="0027689F" w:rsidP="000D6C08"/>
    <w:p w:rsidR="000D6C08" w:rsidRPr="00F41674" w:rsidRDefault="00AA0524" w:rsidP="00F41674">
      <w:pPr>
        <w:pStyle w:val="Howitworks"/>
      </w:pPr>
      <w:r w:rsidRPr="00F41674">
        <w:t>Following</w:t>
      </w:r>
      <w:r w:rsidR="00206D5E" w:rsidRPr="00F41674">
        <w:t xml:space="preserve"> files are common to all </w:t>
      </w:r>
      <w:r w:rsidR="007009C4" w:rsidRPr="00F41674">
        <w:t>examples,</w:t>
      </w:r>
      <w:r w:rsidR="00206D5E" w:rsidRPr="00F41674">
        <w:t xml:space="preserve"> only we need to </w:t>
      </w:r>
      <w:r w:rsidRPr="00F41674">
        <w:t>chang</w:t>
      </w:r>
      <w:r>
        <w:t>e</w:t>
      </w:r>
      <w:r w:rsidR="00F41674">
        <w:t xml:space="preserve"> mapping xml &amp; Application </w:t>
      </w:r>
      <w:r>
        <w:t>cl</w:t>
      </w:r>
      <w:r w:rsidRPr="00F41674">
        <w:t>ass</w:t>
      </w:r>
    </w:p>
    <w:p w:rsidR="0027689F" w:rsidRDefault="0027689F" w:rsidP="001522DC">
      <w:pPr>
        <w:spacing w:after="0"/>
        <w:rPr>
          <w:b/>
          <w:u w:val="single"/>
        </w:rPr>
      </w:pPr>
    </w:p>
    <w:p w:rsidR="000D6C08" w:rsidRPr="001522DC" w:rsidRDefault="00714E91" w:rsidP="001522DC">
      <w:pPr>
        <w:spacing w:after="0"/>
        <w:rPr>
          <w:b/>
          <w:u w:val="single"/>
        </w:rPr>
      </w:pPr>
      <w:r w:rsidRPr="001522DC">
        <w:rPr>
          <w:b/>
          <w:u w:val="single"/>
        </w:rPr>
        <w:t>Vehicle.java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getVid()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setVid(</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vid</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vid</w:t>
      </w:r>
      <w:r>
        <w:rPr>
          <w:rFonts w:ascii="Courier New" w:hAnsi="Courier New" w:cs="Courier New"/>
          <w:color w:val="000000"/>
        </w:rPr>
        <w:t xml:space="preserve"> = </w:t>
      </w:r>
      <w:r>
        <w:rPr>
          <w:rFonts w:ascii="Courier New" w:hAnsi="Courier New" w:cs="Courier New"/>
          <w:color w:val="6A3E3E"/>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highlight w:val="lightGray"/>
        </w:rPr>
        <w:t>double</w:t>
      </w:r>
      <w:r>
        <w:rPr>
          <w:rFonts w:ascii="Courier New" w:hAnsi="Courier New" w:cs="Courier New"/>
          <w:color w:val="000000"/>
        </w:rPr>
        <w:t xml:space="preserve"> getPrice()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highlight w:val="lightGray"/>
        </w:rPr>
        <w:t>return</w:t>
      </w:r>
      <w:r>
        <w:rPr>
          <w:rFonts w:ascii="Courier New" w:hAnsi="Courier New" w:cs="Courier New"/>
          <w:color w:val="000000"/>
          <w:highlight w:val="lightGray"/>
        </w:rPr>
        <w:t xml:space="preserve"> </w:t>
      </w:r>
      <w:r>
        <w:rPr>
          <w:rFonts w:ascii="Courier New" w:hAnsi="Courier New" w:cs="Courier New"/>
          <w:color w:val="0000C0"/>
          <w:highlight w:val="lightGray"/>
        </w:rPr>
        <w:t>price</w:t>
      </w:r>
      <w:r>
        <w:rPr>
          <w:rFonts w:ascii="Courier New" w:hAnsi="Courier New" w:cs="Courier New"/>
          <w:color w:val="000000"/>
          <w:highlight w:val="lightGray"/>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setPrice(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price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price</w:t>
      </w:r>
      <w:r>
        <w:rPr>
          <w:rFonts w:ascii="Courier New" w:hAnsi="Courier New" w:cs="Courier New"/>
          <w:color w:val="000000"/>
        </w:rPr>
        <w:t xml:space="preserve"> = </w:t>
      </w:r>
      <w:r>
        <w:rPr>
          <w:rFonts w:ascii="Courier New" w:hAnsi="Courier New" w:cs="Courier New"/>
          <w:color w:val="6A3E3E"/>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714E91" w:rsidRDefault="00714E91" w:rsidP="00714E91"/>
    <w:p w:rsidR="001522DC" w:rsidRPr="001522DC" w:rsidRDefault="001522DC" w:rsidP="001522DC">
      <w:pPr>
        <w:spacing w:after="0"/>
        <w:rPr>
          <w:b/>
          <w:u w:val="single"/>
        </w:rPr>
      </w:pPr>
      <w:r w:rsidRPr="001522DC">
        <w:rPr>
          <w:b/>
          <w:u w:val="single"/>
        </w:rPr>
        <w:lastRenderedPageBreak/>
        <w:t>Bike.java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Bike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getBiketype()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setBiketype(String </w:t>
      </w:r>
      <w:r>
        <w:rPr>
          <w:rFonts w:ascii="Courier New" w:hAnsi="Courier New" w:cs="Courier New"/>
          <w:color w:val="6A3E3E"/>
        </w:rPr>
        <w:t>biketype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biketype</w:t>
      </w:r>
      <w:r>
        <w:rPr>
          <w:rFonts w:ascii="Courier New" w:hAnsi="Courier New" w:cs="Courier New"/>
          <w:color w:val="000000"/>
        </w:rPr>
        <w:t xml:space="preserve"> = </w:t>
      </w:r>
      <w:r>
        <w:rPr>
          <w:rFonts w:ascii="Courier New" w:hAnsi="Courier New" w:cs="Courier New"/>
          <w:color w:val="6A3E3E"/>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7689F" w:rsidRDefault="0027689F" w:rsidP="001522DC">
      <w:pPr>
        <w:spacing w:after="0"/>
        <w:rPr>
          <w:b/>
          <w:u w:val="single"/>
        </w:rPr>
      </w:pPr>
    </w:p>
    <w:p w:rsidR="0027689F" w:rsidRDefault="0027689F" w:rsidP="001522DC">
      <w:pPr>
        <w:spacing w:after="0"/>
        <w:rPr>
          <w:b/>
          <w:u w:val="single"/>
        </w:rPr>
      </w:pPr>
    </w:p>
    <w:p w:rsidR="000D6C08" w:rsidRPr="001522DC" w:rsidRDefault="001522DC" w:rsidP="001522DC">
      <w:pPr>
        <w:spacing w:after="0"/>
        <w:rPr>
          <w:b/>
          <w:u w:val="single"/>
        </w:rPr>
      </w:pPr>
      <w:r w:rsidRPr="001522DC">
        <w:rPr>
          <w:b/>
          <w:u w:val="single"/>
        </w:rPr>
        <w:t>Car.java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Car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getCartype()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setCartype(String </w:t>
      </w:r>
      <w:r>
        <w:rPr>
          <w:rFonts w:ascii="Courier New" w:hAnsi="Courier New" w:cs="Courier New"/>
          <w:color w:val="6A3E3E"/>
        </w:rPr>
        <w:t>cartype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cartype</w:t>
      </w:r>
      <w:r>
        <w:rPr>
          <w:rFonts w:ascii="Courier New" w:hAnsi="Courier New" w:cs="Courier New"/>
          <w:color w:val="000000"/>
        </w:rPr>
        <w:t xml:space="preserve"> = </w:t>
      </w:r>
      <w:r>
        <w:rPr>
          <w:rFonts w:ascii="Courier New" w:hAnsi="Courier New" w:cs="Courier New"/>
          <w:color w:val="6A3E3E"/>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41674" w:rsidRDefault="00F41674" w:rsidP="0056298E">
      <w:pPr>
        <w:spacing w:after="0"/>
        <w:rPr>
          <w:b/>
          <w:u w:val="single"/>
        </w:rPr>
      </w:pPr>
    </w:p>
    <w:p w:rsidR="0027689F" w:rsidRDefault="0027689F" w:rsidP="0056298E">
      <w:pPr>
        <w:spacing w:after="0"/>
        <w:rPr>
          <w:b/>
          <w:u w:val="single"/>
        </w:rPr>
      </w:pPr>
    </w:p>
    <w:p w:rsidR="000D6C08" w:rsidRPr="001522DC" w:rsidRDefault="001522DC" w:rsidP="0056298E">
      <w:pPr>
        <w:spacing w:after="0"/>
        <w:rPr>
          <w:b/>
          <w:u w:val="single"/>
        </w:rPr>
      </w:pPr>
      <w:r w:rsidRPr="001522DC">
        <w:rPr>
          <w:b/>
          <w:u w:val="single"/>
        </w:rPr>
        <w:t>hibernate.cfg.xml</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xml</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version</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'1.0'</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encoding</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'utf-8'</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DOCTYPE</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hibernate-configuration</w:t>
      </w:r>
      <w:r w:rsidRPr="007D4F2A">
        <w:rPr>
          <w:rFonts w:ascii="Courier New" w:hAnsi="Courier New" w:cs="Courier New"/>
          <w:color w:val="4C483D" w:themeColor="text2"/>
          <w:sz w:val="18"/>
          <w:szCs w:val="18"/>
        </w:rPr>
        <w:t xml:space="preserve"> </w:t>
      </w:r>
      <w:r w:rsidRPr="007D4F2A">
        <w:rPr>
          <w:rFonts w:ascii="Courier New" w:hAnsi="Courier New" w:cs="Courier New"/>
          <w:color w:val="808080"/>
          <w:sz w:val="18"/>
          <w:szCs w:val="18"/>
        </w:rPr>
        <w:t>SYSTEM</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3F7F5F"/>
          <w:sz w:val="18"/>
          <w:szCs w:val="18"/>
        </w:rPr>
        <w:t>"hibernate-configuration-3.0.dtd"</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"hibernate.connection.driver_class"</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com.mysql.jdbc.Driver</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"hibernate.connection.url"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jdbc:mysql://</w:t>
      </w:r>
      <w:r w:rsidRPr="007D4F2A">
        <w:rPr>
          <w:rFonts w:ascii="Courier New" w:hAnsi="Courier New" w:cs="Courier New"/>
          <w:color w:val="000000"/>
          <w:sz w:val="18"/>
          <w:szCs w:val="18"/>
          <w:u w:val="single"/>
        </w:rPr>
        <w:t>localhost</w:t>
      </w:r>
      <w:r w:rsidRPr="007D4F2A">
        <w:rPr>
          <w:rFonts w:ascii="Courier New" w:hAnsi="Courier New" w:cs="Courier New"/>
          <w:color w:val="000000"/>
          <w:sz w:val="18"/>
          <w:szCs w:val="18"/>
        </w:rPr>
        <w:t>:3306/</w:t>
      </w:r>
      <w:r w:rsidRPr="007D4F2A">
        <w:rPr>
          <w:rFonts w:ascii="Courier New" w:hAnsi="Courier New" w:cs="Courier New"/>
          <w:color w:val="000000"/>
          <w:sz w:val="18"/>
          <w:szCs w:val="18"/>
          <w:u w:val="single"/>
        </w:rPr>
        <w:t>smlcodes</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"hibernate.connection.username"</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"hibernate.connection.password"</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"hibernate.dialect"</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org.hibernate.dialect.MySQLDialect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"show_sql"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true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"hbm2ddl.auto"</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update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3F5FBF"/>
          <w:sz w:val="18"/>
          <w:szCs w:val="18"/>
        </w:rPr>
        <w:t>&lt;!-- &lt;mapping resource="</w:t>
      </w:r>
      <w:r w:rsidR="00760C06">
        <w:rPr>
          <w:rFonts w:ascii="Courier New" w:hAnsi="Courier New" w:cs="Courier New"/>
          <w:color w:val="3F5FBF"/>
          <w:sz w:val="18"/>
          <w:szCs w:val="18"/>
        </w:rPr>
        <w:t>Employee</w:t>
      </w:r>
      <w:r w:rsidRPr="007D4F2A">
        <w:rPr>
          <w:rFonts w:ascii="Courier New" w:hAnsi="Courier New" w:cs="Courier New"/>
          <w:color w:val="3F5FBF"/>
          <w:sz w:val="18"/>
          <w:szCs w:val="18"/>
        </w:rPr>
        <w:t>Bo.hbm.xml" /&gt; --&gt;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mapping</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resource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"Vehicle.hbm.xml"</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0D6C08" w:rsidRDefault="000D6C08" w:rsidP="000D6C08"/>
    <w:p w:rsidR="0027689F" w:rsidRDefault="0027689F" w:rsidP="000D6C08"/>
    <w:p w:rsidR="00BA7DD7" w:rsidRPr="00D31E51" w:rsidRDefault="0027689F" w:rsidP="00BA7DD7">
      <w:pPr>
        <w:spacing w:after="0"/>
        <w:rPr>
          <w:b/>
          <w:u w:val="single"/>
        </w:rPr>
      </w:pPr>
      <w:r w:rsidRPr="0027689F">
        <w:rPr>
          <w:b/>
          <w:u w:val="single"/>
        </w:rPr>
        <w:lastRenderedPageBreak/>
        <w:t>InheritanceCommonApp.java</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TablePerClassExample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Bike </w:t>
      </w:r>
      <w:r>
        <w:rPr>
          <w:rFonts w:ascii="Courier New" w:hAnsi="Courier New" w:cs="Courier New"/>
          <w:color w:val="6A3E3E"/>
        </w:rPr>
        <w:t>bike</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Bike();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.setVid(101);</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.setBiketype(</w:t>
      </w:r>
      <w:r>
        <w:rPr>
          <w:rFonts w:ascii="Courier New" w:hAnsi="Courier New" w:cs="Courier New"/>
          <w:color w:val="2A00FF"/>
        </w:rPr>
        <w:t>"HONDA"</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.setPrice(50000);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Car </w:t>
      </w:r>
      <w:r>
        <w:rPr>
          <w:rFonts w:ascii="Courier New" w:hAnsi="Courier New" w:cs="Courier New"/>
          <w:color w:val="6A3E3E"/>
        </w:rPr>
        <w:t>car</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Car();</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.setVid(102);</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.setCartype(</w:t>
      </w:r>
      <w:r>
        <w:rPr>
          <w:rFonts w:ascii="Courier New" w:hAnsi="Courier New" w:cs="Courier New"/>
          <w:color w:val="2A00FF"/>
        </w:rPr>
        <w:t>"MARUTHI"</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.setPrice(600000);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bike</w:t>
      </w:r>
      <w:r>
        <w:rPr>
          <w:rFonts w:ascii="Courier New" w:hAnsi="Courier New" w:cs="Courier New"/>
          <w:color w:val="000000"/>
        </w:rPr>
        <w:t>);</w:t>
      </w:r>
      <w:r>
        <w:rPr>
          <w:rFonts w:ascii="Courier New" w:hAnsi="Courier New" w:cs="Courier New"/>
          <w:color w:val="000000"/>
        </w:rPr>
        <w:tab/>
      </w:r>
      <w:r>
        <w:rPr>
          <w:rFonts w:ascii="Courier New" w:hAnsi="Courier New" w:cs="Courier New"/>
          <w:color w:val="000000"/>
        </w:rPr>
        <w:tab/>
        <w:t xml:space="preserv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car</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A7DD7" w:rsidRDefault="00BA7DD7" w:rsidP="00BA7DD7"/>
    <w:p w:rsidR="0027689F" w:rsidRDefault="0027689F" w:rsidP="00BA7DD7"/>
    <w:p w:rsidR="0027689F" w:rsidRDefault="0027689F" w:rsidP="00BA7DD7"/>
    <w:p w:rsidR="0027689F" w:rsidRDefault="0027689F" w:rsidP="00BA7DD7"/>
    <w:p w:rsidR="0056298E" w:rsidRDefault="0056298E" w:rsidP="0056298E">
      <w:pPr>
        <w:pStyle w:val="Heading2"/>
      </w:pPr>
      <w:bookmarkStart w:id="25" w:name="_Toc491771309"/>
      <w:r>
        <w:t>1. Table per class hierarchy</w:t>
      </w:r>
      <w:bookmarkEnd w:id="25"/>
    </w:p>
    <w:p w:rsidR="009D36DA" w:rsidRPr="009D36DA" w:rsidRDefault="009D36DA" w:rsidP="007D4F2A">
      <w:pPr>
        <w:ind w:firstLine="720"/>
      </w:pPr>
      <w:r w:rsidRPr="009D36DA">
        <w:t xml:space="preserve">If we </w:t>
      </w:r>
      <w:r>
        <w:rPr>
          <w:b/>
        </w:rPr>
        <w:t>save</w:t>
      </w:r>
      <w:r>
        <w:t xml:space="preserve"> the derived class object in the database, </w:t>
      </w:r>
      <w:r w:rsidR="00CB09A0">
        <w:t xml:space="preserve">then automatically </w:t>
      </w:r>
      <w:r>
        <w:t xml:space="preserve">base class data </w:t>
      </w:r>
      <w:r w:rsidR="00CB09A0">
        <w:t>will also be saved into the database in base class Table</w:t>
      </w:r>
    </w:p>
    <w:p w:rsidR="009D36DA" w:rsidRDefault="00CB09A0" w:rsidP="00CB09A0">
      <w:pPr>
        <w:ind w:firstLine="720"/>
        <w:rPr>
          <w:shd w:val="clear" w:color="auto" w:fill="FFFFFF"/>
        </w:rPr>
      </w:pPr>
      <w:r>
        <w:rPr>
          <w:shd w:val="clear" w:color="auto" w:fill="FFFFFF"/>
        </w:rPr>
        <w:t xml:space="preserve">For example, </w:t>
      </w:r>
      <w:r w:rsidR="007D4F2A" w:rsidRPr="00CB09A0">
        <w:rPr>
          <w:shd w:val="clear" w:color="auto" w:fill="FFFFFF"/>
        </w:rPr>
        <w:t>if</w:t>
      </w:r>
      <w:r w:rsidRPr="00CB09A0">
        <w:rPr>
          <w:shd w:val="clear" w:color="auto" w:fill="FFFFFF"/>
        </w:rPr>
        <w:t xml:space="preserve"> we save the</w:t>
      </w:r>
      <w:r w:rsidRPr="00CB09A0">
        <w:rPr>
          <w:color w:val="99CC00"/>
          <w:shd w:val="clear" w:color="auto" w:fill="FFFFFF"/>
        </w:rPr>
        <w:t> </w:t>
      </w:r>
      <w:r w:rsidRPr="00CB09A0">
        <w:rPr>
          <w:b/>
          <w:color w:val="00B050"/>
          <w:shd w:val="clear" w:color="auto" w:fill="FFFFFF"/>
        </w:rPr>
        <w:t>derived class</w:t>
      </w:r>
      <w:r w:rsidRPr="00CB09A0">
        <w:rPr>
          <w:color w:val="00B050"/>
          <w:shd w:val="clear" w:color="auto" w:fill="FFFFFF"/>
        </w:rPr>
        <w:t> </w:t>
      </w:r>
      <w:r w:rsidRPr="00CB09A0">
        <w:rPr>
          <w:shd w:val="clear" w:color="auto" w:fill="FFFFFF"/>
        </w:rPr>
        <w:t xml:space="preserve">object like </w:t>
      </w:r>
      <w:r>
        <w:rPr>
          <w:shd w:val="clear" w:color="auto" w:fill="FFFFFF"/>
        </w:rPr>
        <w:t>Car</w:t>
      </w:r>
      <w:r w:rsidRPr="00CB09A0">
        <w:rPr>
          <w:shd w:val="clear" w:color="auto" w:fill="FFFFFF"/>
        </w:rPr>
        <w:t xml:space="preserve"> or </w:t>
      </w:r>
      <w:r>
        <w:rPr>
          <w:shd w:val="clear" w:color="auto" w:fill="FFFFFF"/>
        </w:rPr>
        <w:t>Bike</w:t>
      </w:r>
      <w:r w:rsidRPr="00CB09A0">
        <w:rPr>
          <w:shd w:val="clear" w:color="auto" w:fill="FFFFFF"/>
        </w:rPr>
        <w:t xml:space="preserve"> then automatically </w:t>
      </w:r>
      <w:r>
        <w:rPr>
          <w:shd w:val="clear" w:color="auto" w:fill="FFFFFF"/>
        </w:rPr>
        <w:t>Vehicle</w:t>
      </w:r>
      <w:r w:rsidRPr="00CB09A0">
        <w:rPr>
          <w:shd w:val="clear" w:color="auto" w:fill="FFFFFF"/>
        </w:rPr>
        <w:t xml:space="preserve"> class object will also be saved into the database, and in the </w:t>
      </w:r>
      <w:r w:rsidRPr="00CB09A0">
        <w:rPr>
          <w:b/>
          <w:color w:val="auto"/>
          <w:shd w:val="clear" w:color="auto" w:fill="FFFFFF"/>
        </w:rPr>
        <w:t>database</w:t>
      </w:r>
      <w:r w:rsidRPr="00CB09A0">
        <w:rPr>
          <w:color w:val="auto"/>
          <w:shd w:val="clear" w:color="auto" w:fill="FFFFFF"/>
        </w:rPr>
        <w:t> </w:t>
      </w:r>
      <w:r w:rsidRPr="00CB09A0">
        <w:rPr>
          <w:shd w:val="clear" w:color="auto" w:fill="FFFFFF"/>
        </w:rPr>
        <w:t>all the data will be stored into a </w:t>
      </w:r>
      <w:r w:rsidRPr="00CB09A0">
        <w:rPr>
          <w:b/>
          <w:bCs/>
          <w:color w:val="FF0000"/>
          <w:shd w:val="clear" w:color="auto" w:fill="FFFFFF"/>
        </w:rPr>
        <w:t>single table</w:t>
      </w:r>
      <w:r w:rsidRPr="00CB09A0">
        <w:rPr>
          <w:shd w:val="clear" w:color="auto" w:fill="FFFFFF"/>
        </w:rPr>
        <w:t> </w:t>
      </w:r>
      <w:r>
        <w:rPr>
          <w:shd w:val="clear" w:color="auto" w:fill="FFFFFF"/>
        </w:rPr>
        <w:t>only, which is base class table.</w:t>
      </w:r>
    </w:p>
    <w:p w:rsidR="007D4F2A" w:rsidRDefault="007D4F2A" w:rsidP="007D4F2A">
      <w:pPr>
        <w:ind w:firstLine="720"/>
        <w:rPr>
          <w:b/>
          <w:color w:val="FF0000"/>
          <w:shd w:val="clear" w:color="auto" w:fill="FFFFFF"/>
        </w:rPr>
      </w:pPr>
      <w:r>
        <w:rPr>
          <w:shd w:val="clear" w:color="auto" w:fill="FFFFFF"/>
        </w:rPr>
        <w:t xml:space="preserve">For this type of </w:t>
      </w:r>
      <w:r w:rsidR="00AA0524">
        <w:rPr>
          <w:shd w:val="clear" w:color="auto" w:fill="FFFFFF"/>
        </w:rPr>
        <w:t>hierarchy</w:t>
      </w:r>
      <w:r>
        <w:rPr>
          <w:shd w:val="clear" w:color="auto" w:fill="FFFFFF"/>
        </w:rPr>
        <w:t>, we must use one extra</w:t>
      </w:r>
      <w:r>
        <w:rPr>
          <w:rStyle w:val="apple-converted-space"/>
          <w:rFonts w:ascii="Verdana" w:hAnsi="Verdana"/>
          <w:color w:val="000000"/>
          <w:sz w:val="23"/>
          <w:szCs w:val="23"/>
          <w:shd w:val="clear" w:color="auto" w:fill="FFFFFF"/>
        </w:rPr>
        <w:t> </w:t>
      </w:r>
      <w:r w:rsidRPr="007D4F2A">
        <w:rPr>
          <w:b/>
          <w:color w:val="auto"/>
          <w:shd w:val="clear" w:color="auto" w:fill="FFFFFF"/>
        </w:rPr>
        <w:t>discriminator column</w:t>
      </w:r>
      <w:r w:rsidRPr="007D4F2A">
        <w:rPr>
          <w:rStyle w:val="apple-converted-space"/>
          <w:rFonts w:ascii="Verdana" w:hAnsi="Verdana"/>
          <w:color w:val="auto"/>
          <w:sz w:val="23"/>
          <w:szCs w:val="23"/>
          <w:shd w:val="clear" w:color="auto" w:fill="FFFFFF"/>
        </w:rPr>
        <w:t> </w:t>
      </w:r>
      <w:r>
        <w:rPr>
          <w:shd w:val="clear" w:color="auto" w:fill="FFFFFF"/>
        </w:rPr>
        <w:t xml:space="preserve">in the </w:t>
      </w:r>
      <w:r w:rsidR="00AA0524">
        <w:rPr>
          <w:shd w:val="clear" w:color="auto" w:fill="FFFFFF"/>
        </w:rPr>
        <w:t>database, to</w:t>
      </w:r>
      <w:r>
        <w:rPr>
          <w:shd w:val="clear" w:color="auto" w:fill="FFFFFF"/>
        </w:rPr>
        <w:t xml:space="preserve"> identify which</w:t>
      </w:r>
      <w:r>
        <w:rPr>
          <w:rStyle w:val="apple-converted-space"/>
          <w:rFonts w:ascii="Verdana" w:hAnsi="Verdana"/>
          <w:color w:val="000000"/>
          <w:sz w:val="23"/>
          <w:szCs w:val="23"/>
          <w:shd w:val="clear" w:color="auto" w:fill="FFFFFF"/>
        </w:rPr>
        <w:t> </w:t>
      </w:r>
      <w:r w:rsidRPr="007D4F2A">
        <w:rPr>
          <w:b/>
          <w:color w:val="auto"/>
          <w:shd w:val="clear" w:color="auto" w:fill="FFFFFF"/>
        </w:rPr>
        <w:t>derived</w:t>
      </w:r>
      <w:r w:rsidRPr="007D4F2A">
        <w:rPr>
          <w:rStyle w:val="apple-converted-space"/>
          <w:rFonts w:ascii="Verdana" w:hAnsi="Verdana"/>
          <w:color w:val="auto"/>
          <w:sz w:val="23"/>
          <w:szCs w:val="23"/>
          <w:shd w:val="clear" w:color="auto" w:fill="FFFFFF"/>
        </w:rPr>
        <w:t> </w:t>
      </w:r>
      <w:r>
        <w:rPr>
          <w:shd w:val="clear" w:color="auto" w:fill="FFFFFF"/>
        </w:rPr>
        <w:t xml:space="preserve">class object we have been saved in the table along with the base class </w:t>
      </w:r>
      <w:r w:rsidR="00AA0524">
        <w:rPr>
          <w:shd w:val="clear" w:color="auto" w:fill="FFFFFF"/>
        </w:rPr>
        <w:t>object, if</w:t>
      </w:r>
      <w:r>
        <w:rPr>
          <w:shd w:val="clear" w:color="auto" w:fill="FFFFFF"/>
        </w:rPr>
        <w:t xml:space="preserve"> we are not using this column hibernate will</w:t>
      </w:r>
      <w:r>
        <w:rPr>
          <w:rStyle w:val="apple-converted-space"/>
          <w:rFonts w:ascii="Verdana" w:hAnsi="Verdana"/>
          <w:color w:val="000000"/>
          <w:sz w:val="23"/>
          <w:szCs w:val="23"/>
          <w:shd w:val="clear" w:color="auto" w:fill="FFFFFF"/>
        </w:rPr>
        <w:t> </w:t>
      </w:r>
      <w:r w:rsidRPr="007D4F2A">
        <w:rPr>
          <w:b/>
          <w:color w:val="FF0000"/>
          <w:shd w:val="clear" w:color="auto" w:fill="FFFFFF"/>
        </w:rPr>
        <w:t>throws the exception</w:t>
      </w:r>
      <w:r>
        <w:rPr>
          <w:b/>
          <w:color w:val="FF0000"/>
          <w:shd w:val="clear" w:color="auto" w:fill="FFFFFF"/>
        </w:rPr>
        <w:t>.</w:t>
      </w:r>
    </w:p>
    <w:p w:rsidR="007D4F2A" w:rsidRDefault="007D4F2A" w:rsidP="007D4F2A">
      <w:pPr>
        <w:spacing w:after="0"/>
        <w:rPr>
          <w:b/>
          <w:color w:val="FF0000"/>
          <w:shd w:val="clear" w:color="auto" w:fill="FFFFFF"/>
        </w:rPr>
      </w:pPr>
    </w:p>
    <w:p w:rsidR="007D4F2A" w:rsidRDefault="007D4F2A" w:rsidP="007D4F2A">
      <w:pPr>
        <w:spacing w:after="0"/>
        <w:rPr>
          <w:b/>
          <w:u w:val="single"/>
        </w:rPr>
      </w:pPr>
      <w:r w:rsidRPr="007D4F2A">
        <w:rPr>
          <w:b/>
          <w:u w:val="single"/>
        </w:rPr>
        <w:t>Vehicle.hbm.xml</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000000"/>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"inheritance.Vehicle"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table</w:t>
      </w:r>
      <w:r w:rsidRPr="007D4F2A">
        <w:rPr>
          <w:rFonts w:ascii="Courier New" w:hAnsi="Courier New" w:cs="Courier New"/>
          <w:color w:val="000000"/>
          <w:sz w:val="18"/>
        </w:rPr>
        <w:t>=</w:t>
      </w:r>
      <w:r w:rsidRPr="007D4F2A">
        <w:rPr>
          <w:rFonts w:ascii="Courier New" w:hAnsi="Courier New" w:cs="Courier New"/>
          <w:i/>
          <w:iCs/>
          <w:color w:val="2A00FF"/>
          <w:sz w:val="18"/>
        </w:rPr>
        <w:t>"vehicle"</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008080"/>
          <w:sz w:val="18"/>
        </w:rPr>
        <w:t>&gt;&lt;/</w:t>
      </w:r>
      <w:r w:rsidRPr="007D4F2A">
        <w:rPr>
          <w:rFonts w:ascii="Courier New" w:hAnsi="Courier New" w:cs="Courier New"/>
          <w:color w:val="3F7F7F"/>
          <w:sz w:val="18"/>
        </w:rPr>
        <w:t>id</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discriminator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"DISC"</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type</w:t>
      </w:r>
      <w:r w:rsidRPr="007D4F2A">
        <w:rPr>
          <w:rFonts w:ascii="Courier New" w:hAnsi="Courier New" w:cs="Courier New"/>
          <w:color w:val="000000"/>
          <w:sz w:val="18"/>
        </w:rPr>
        <w:t>=</w:t>
      </w:r>
      <w:r w:rsidRPr="007D4F2A">
        <w:rPr>
          <w:rFonts w:ascii="Courier New" w:hAnsi="Courier New" w:cs="Courier New"/>
          <w:i/>
          <w:iCs/>
          <w:color w:val="2A00FF"/>
          <w:sz w:val="18"/>
        </w:rPr>
        <w:t>"string"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"inheritance.Bike"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"BIKE_DISC"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"inheritance.Car"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"CAR_DISC"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t xml:space="preserve"> </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4C483D" w:themeColor="text2"/>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008080"/>
          <w:sz w:val="18"/>
        </w:rPr>
        <w:t>&gt;</w:t>
      </w:r>
    </w:p>
    <w:p w:rsidR="007D4F2A" w:rsidRDefault="007D4F2A" w:rsidP="007D4F2A">
      <w:pPr>
        <w:pBdr>
          <w:top w:val="single" w:sz="4" w:space="1" w:color="auto"/>
          <w:left w:val="single" w:sz="4" w:space="4" w:color="auto"/>
          <w:bottom w:val="single" w:sz="4" w:space="1" w:color="auto"/>
          <w:right w:val="single" w:sz="4" w:space="4" w:color="auto"/>
        </w:pBdr>
        <w:rPr>
          <w:rFonts w:ascii="Courier New" w:hAnsi="Courier New" w:cs="Courier New"/>
          <w:color w:val="008080"/>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EB5609" w:rsidRDefault="00F10AFA" w:rsidP="00EB5609">
      <w:r w:rsidRPr="00F10AFA">
        <w:rPr>
          <w:noProof/>
          <w:lang w:eastAsia="en-US"/>
        </w:rPr>
        <w:drawing>
          <wp:inline distT="0" distB="0" distL="0" distR="0">
            <wp:extent cx="4810378" cy="2181225"/>
            <wp:effectExtent l="0" t="0" r="9525" b="0"/>
            <wp:docPr id="21" name="Picture 2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4523" cy="2192173"/>
                    </a:xfrm>
                    <a:prstGeom prst="rect">
                      <a:avLst/>
                    </a:prstGeom>
                    <a:noFill/>
                    <a:ln>
                      <a:noFill/>
                    </a:ln>
                  </pic:spPr>
                </pic:pic>
              </a:graphicData>
            </a:graphic>
          </wp:inline>
        </w:drawing>
      </w:r>
    </w:p>
    <w:p w:rsidR="0036029F" w:rsidRDefault="00465CA3" w:rsidP="00F41674">
      <w:pPr>
        <w:ind w:firstLine="720"/>
      </w:pPr>
      <w:r w:rsidRPr="0036029F">
        <w:t>We</w:t>
      </w:r>
      <w:r w:rsidR="0036029F" w:rsidRPr="0036029F">
        <w:t xml:space="preserve"> added one new </w:t>
      </w:r>
      <w:r w:rsidR="00AA0524" w:rsidRPr="0036029F">
        <w:t>line discriminator</w:t>
      </w:r>
      <w:r w:rsidR="0036029F" w:rsidRPr="0036029F">
        <w:t>, after the id element just to identify which derived class object w</w:t>
      </w:r>
      <w:r w:rsidR="00C2276C">
        <w:t xml:space="preserve">e have been saved in the </w:t>
      </w:r>
      <w:r w:rsidR="00AA0524">
        <w:t>table. Here</w:t>
      </w:r>
      <w:r w:rsidR="00C2276C">
        <w:t xml:space="preserve"> </w:t>
      </w:r>
      <w:r w:rsidR="00AA0524" w:rsidRPr="0036029F">
        <w:t>everything</w:t>
      </w:r>
      <w:r w:rsidR="0036029F" w:rsidRPr="0036029F">
        <w:t xml:space="preserve"> has been saved in a single table</w:t>
      </w:r>
      <w:r w:rsidR="00C2276C">
        <w:t>(vehicle)</w:t>
      </w:r>
    </w:p>
    <w:p w:rsidR="00F10AFA" w:rsidRPr="0036029F" w:rsidRDefault="00F10AFA" w:rsidP="00F41674">
      <w:pPr>
        <w:ind w:firstLine="720"/>
      </w:pPr>
    </w:p>
    <w:p w:rsidR="0056298E" w:rsidRDefault="0056298E" w:rsidP="0056298E">
      <w:pPr>
        <w:pStyle w:val="Heading2"/>
      </w:pPr>
      <w:bookmarkStart w:id="26" w:name="_Toc491771310"/>
      <w:r>
        <w:t>2. Table per sub-class hierarchy</w:t>
      </w:r>
      <w:bookmarkEnd w:id="26"/>
    </w:p>
    <w:p w:rsidR="00F10AFA" w:rsidRDefault="00F10AFA" w:rsidP="00F10AFA">
      <w:pPr>
        <w:ind w:firstLine="720"/>
      </w:pPr>
      <w:r>
        <w:t xml:space="preserve">In this type of </w:t>
      </w:r>
      <w:r w:rsidR="00AA0524">
        <w:t>hierarchy</w:t>
      </w:r>
      <w:r w:rsidRPr="00F10AFA">
        <w:rPr>
          <w:b/>
        </w:rPr>
        <w:t xml:space="preserve">, </w:t>
      </w:r>
      <w:r w:rsidR="007F3EBB" w:rsidRPr="00F10AFA">
        <w:rPr>
          <w:b/>
        </w:rPr>
        <w:t>if</w:t>
      </w:r>
      <w:r w:rsidRPr="00F10AFA">
        <w:rPr>
          <w:b/>
        </w:rPr>
        <w:t xml:space="preserve"> we save the Base class object, first hibernate will saves the Base class object into the base class </w:t>
      </w:r>
      <w:r w:rsidR="00283BD5" w:rsidRPr="00F10AFA">
        <w:rPr>
          <w:b/>
        </w:rPr>
        <w:t>table</w:t>
      </w:r>
      <w:r w:rsidR="00283BD5">
        <w:t>,</w:t>
      </w:r>
      <w:r>
        <w:t xml:space="preserve"> </w:t>
      </w:r>
      <w:r w:rsidRPr="00F10AFA">
        <w:rPr>
          <w:b/>
        </w:rPr>
        <w:t>then it will save the subclass object data into subclass table</w:t>
      </w:r>
      <w:r>
        <w:t>. Here first it will save data into Base class table.</w:t>
      </w:r>
    </w:p>
    <w:p w:rsidR="00A87E54" w:rsidRDefault="00ED1B07" w:rsidP="00ED1B07">
      <w:pPr>
        <w:ind w:firstLine="720"/>
      </w:pPr>
      <w:r>
        <w:t xml:space="preserve">In below Example, </w:t>
      </w:r>
      <w:r w:rsidR="00283BD5">
        <w:t xml:space="preserve">if </w:t>
      </w:r>
      <w:r w:rsidR="00283BD5" w:rsidRPr="00F10AFA">
        <w:t>we</w:t>
      </w:r>
      <w:r w:rsidR="00F10AFA" w:rsidRPr="00F10AFA">
        <w:t xml:space="preserve"> save the </w:t>
      </w:r>
      <w:r>
        <w:t>Car/Bike</w:t>
      </w:r>
      <w:r w:rsidR="00F10AFA" w:rsidRPr="00F10AFA">
        <w:t xml:space="preserve"> class object, first hibernate will saves the data related to </w:t>
      </w:r>
      <w:r>
        <w:t>Vehicle</w:t>
      </w:r>
      <w:r w:rsidR="00F10AFA" w:rsidRPr="00F10AFA">
        <w:t> class object into the </w:t>
      </w:r>
      <w:r w:rsidR="00AA0524">
        <w:t>vehicle</w:t>
      </w:r>
      <w:r w:rsidR="00F10AFA" w:rsidRPr="00F10AFA">
        <w:t xml:space="preserve"> table and then </w:t>
      </w:r>
      <w:r>
        <w:t>Car/Bike</w:t>
      </w:r>
      <w:r w:rsidR="00F10AFA" w:rsidRPr="00F10AFA">
        <w:t xml:space="preserve"> object data in </w:t>
      </w:r>
      <w:r>
        <w:t>Car/Bike</w:t>
      </w:r>
      <w:r w:rsidR="00F10AFA" w:rsidRPr="00F10AFA">
        <w:t xml:space="preserve"> related table</w:t>
      </w:r>
      <w:r>
        <w:t>s.</w:t>
      </w:r>
      <w:r w:rsidR="00E86E44">
        <w:t xml:space="preserve">so we can say, </w:t>
      </w:r>
      <w:r w:rsidR="00AA0524" w:rsidRPr="00802CF2">
        <w:rPr>
          <w:b/>
        </w:rPr>
        <w:t>No. of classes</w:t>
      </w:r>
      <w:r w:rsidR="00802CF2" w:rsidRPr="00802CF2">
        <w:rPr>
          <w:b/>
        </w:rPr>
        <w:t xml:space="preserve"> equals to No. of Tables</w:t>
      </w:r>
    </w:p>
    <w:p w:rsidR="00E86E44" w:rsidRPr="00E86E44" w:rsidRDefault="00AA0524" w:rsidP="00E86E44">
      <w:pPr>
        <w:pStyle w:val="Howitworks"/>
      </w:pPr>
      <w:r w:rsidRPr="00E86E44">
        <w:t>No. of classes</w:t>
      </w:r>
      <w:r w:rsidR="00E86E44" w:rsidRPr="00E86E44">
        <w:t xml:space="preserve"> = No. of Tables</w:t>
      </w:r>
    </w:p>
    <w:p w:rsidR="00A87E54" w:rsidRDefault="00283BD5" w:rsidP="00A87E54">
      <w:r>
        <w:t xml:space="preserve">Here </w:t>
      </w:r>
      <w:r w:rsidRPr="00283BD5">
        <w:rPr>
          <w:b/>
          <w:bCs/>
        </w:rPr>
        <w:t>&lt;joined-subclass&gt;</w:t>
      </w:r>
      <w:r w:rsidRPr="00283BD5">
        <w:t xml:space="preserve"> element of </w:t>
      </w:r>
      <w:r w:rsidRPr="00283BD5">
        <w:rPr>
          <w:b/>
        </w:rPr>
        <w:t>&lt;class&gt;</w:t>
      </w:r>
      <w:r w:rsidRPr="00283BD5">
        <w:t xml:space="preserve"> is used to map the child class with parent </w:t>
      </w:r>
      <w:r>
        <w:t xml:space="preserve">class </w:t>
      </w:r>
      <w:r w:rsidRPr="00283BD5">
        <w:t>using the primary key and foreign key relation</w:t>
      </w:r>
    </w:p>
    <w:p w:rsidR="007F3EBB" w:rsidRDefault="007F3EBB" w:rsidP="007F3EBB">
      <w:pPr>
        <w:spacing w:after="0"/>
        <w:rPr>
          <w:b/>
          <w:u w:val="single"/>
        </w:rPr>
      </w:pPr>
      <w:r w:rsidRPr="007D4F2A">
        <w:rPr>
          <w:b/>
          <w:u w:val="single"/>
        </w:rPr>
        <w:lastRenderedPageBreak/>
        <w:t>Vehicle.hbm.xml</w:t>
      </w:r>
    </w:p>
    <w:p w:rsidR="007F3EBB" w:rsidRDefault="007F3EBB" w:rsidP="007F3EBB">
      <w:pPr>
        <w:pStyle w:val="Output"/>
        <w:rPr>
          <w:color w:val="4C483D" w:themeColor="text2"/>
        </w:rPr>
      </w:pPr>
      <w:r>
        <w:rPr>
          <w:color w:val="008080"/>
        </w:rPr>
        <w:t>&lt;</w:t>
      </w:r>
      <w:r>
        <w:rPr>
          <w:highlight w:val="lightGray"/>
        </w:rPr>
        <w:t>hibernate-mapping</w:t>
      </w:r>
      <w:r>
        <w:rPr>
          <w:color w:val="008080"/>
        </w:rPr>
        <w:t>&gt;</w:t>
      </w:r>
    </w:p>
    <w:p w:rsidR="007F3EBB" w:rsidRDefault="007F3EBB" w:rsidP="007F3EBB">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"inheritance.Vehicle"</w:t>
      </w:r>
      <w:r>
        <w:rPr>
          <w:color w:val="4C483D" w:themeColor="text2"/>
        </w:rPr>
        <w:t xml:space="preserve"> </w:t>
      </w:r>
      <w:r>
        <w:rPr>
          <w:color w:val="7F007F"/>
        </w:rPr>
        <w:t>table</w:t>
      </w:r>
      <w:r>
        <w:rPr>
          <w:color w:val="000000"/>
        </w:rPr>
        <w:t>=</w:t>
      </w:r>
      <w:r>
        <w:rPr>
          <w:i/>
          <w:iCs/>
          <w:color w:val="2A00FF"/>
        </w:rPr>
        <w:t>"vehicle"</w:t>
      </w:r>
      <w:r>
        <w:rPr>
          <w:color w:val="008080"/>
        </w:rPr>
        <w:t>&gt;</w:t>
      </w:r>
    </w:p>
    <w:p w:rsidR="007F3EBB" w:rsidRDefault="007F3EBB" w:rsidP="007F3EBB">
      <w:pPr>
        <w:pStyle w:val="Output"/>
        <w:rPr>
          <w:color w:val="4C483D" w:themeColor="text2"/>
        </w:rPr>
      </w:pP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"vid"</w:t>
      </w:r>
      <w:r>
        <w:rPr>
          <w:color w:val="4C483D" w:themeColor="text2"/>
        </w:rPr>
        <w:t xml:space="preserve"> </w:t>
      </w:r>
      <w:r>
        <w:rPr>
          <w:color w:val="7F007F"/>
        </w:rPr>
        <w:t>column</w:t>
      </w:r>
      <w:r>
        <w:rPr>
          <w:color w:val="000000"/>
        </w:rPr>
        <w:t>=</w:t>
      </w:r>
      <w:r>
        <w:rPr>
          <w:i/>
          <w:iCs/>
          <w:color w:val="2A00FF"/>
        </w:rPr>
        <w:t>"vid"</w:t>
      </w:r>
      <w:r>
        <w:rPr>
          <w:color w:val="008080"/>
        </w:rPr>
        <w:t>&gt;&lt;/</w:t>
      </w:r>
      <w:r>
        <w:t>id</w:t>
      </w:r>
      <w:r>
        <w:rPr>
          <w:color w:val="008080"/>
        </w:rPr>
        <w:t>&gt;</w:t>
      </w:r>
      <w:r>
        <w:rPr>
          <w:color w:val="000000"/>
        </w:rPr>
        <w:t xml:space="preserve"> </w:t>
      </w:r>
    </w:p>
    <w:p w:rsidR="007F3EBB" w:rsidRDefault="007F3EBB" w:rsidP="007F3EBB">
      <w:pPr>
        <w:pStyle w:val="Output"/>
        <w:rPr>
          <w:color w:val="4C483D" w:themeColor="text2"/>
        </w:rPr>
      </w:pP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"price"</w:t>
      </w:r>
      <w:r>
        <w:rPr>
          <w:color w:val="4C483D" w:themeColor="text2"/>
        </w:rPr>
        <w:t xml:space="preserve"> </w:t>
      </w:r>
      <w:r>
        <w:rPr>
          <w:color w:val="7F007F"/>
        </w:rPr>
        <w:t>column</w:t>
      </w:r>
      <w:r>
        <w:rPr>
          <w:color w:val="000000"/>
        </w:rPr>
        <w:t>=</w:t>
      </w:r>
      <w:r>
        <w:rPr>
          <w:i/>
          <w:iCs/>
          <w:color w:val="2A00FF"/>
        </w:rPr>
        <w:t>"price"</w:t>
      </w:r>
      <w:r>
        <w:rPr>
          <w:color w:val="008080"/>
        </w:rPr>
        <w:t>&gt;&lt;/</w:t>
      </w:r>
      <w:r>
        <w:t>property</w:t>
      </w:r>
      <w:r>
        <w:rPr>
          <w:color w:val="008080"/>
        </w:rPr>
        <w:t>&gt;</w:t>
      </w:r>
    </w:p>
    <w:p w:rsidR="007F3EBB" w:rsidRDefault="007F3EBB" w:rsidP="007F3EBB">
      <w:pPr>
        <w:pStyle w:val="Output"/>
        <w:rPr>
          <w:color w:val="4C483D" w:themeColor="text2"/>
        </w:rPr>
      </w:pP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4C483D" w:themeColor="text2"/>
        </w:rPr>
        <w:t xml:space="preserve"> </w:t>
      </w:r>
      <w:r>
        <w:rPr>
          <w:color w:val="7F007F"/>
        </w:rPr>
        <w:t>name</w:t>
      </w:r>
      <w:r>
        <w:rPr>
          <w:color w:val="000000"/>
        </w:rPr>
        <w:t>=</w:t>
      </w:r>
      <w:r>
        <w:rPr>
          <w:i/>
          <w:iCs/>
          <w:color w:val="2A00FF"/>
        </w:rPr>
        <w:t>"inheritance.Bike"</w:t>
      </w:r>
      <w:r>
        <w:rPr>
          <w:color w:val="4C483D" w:themeColor="text2"/>
        </w:rPr>
        <w:t xml:space="preserve"> </w:t>
      </w:r>
      <w:r>
        <w:rPr>
          <w:color w:val="7F007F"/>
        </w:rPr>
        <w:t>table</w:t>
      </w:r>
      <w:r>
        <w:rPr>
          <w:color w:val="000000"/>
        </w:rPr>
        <w:t>=</w:t>
      </w:r>
      <w:r>
        <w:rPr>
          <w:i/>
          <w:iCs/>
          <w:color w:val="2A00FF"/>
        </w:rPr>
        <w:t>"bike"</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"BIKE_KEY"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"biketype"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p>
    <w:p w:rsidR="007F3EBB" w:rsidRDefault="007F3EBB" w:rsidP="007F3EBB">
      <w:pPr>
        <w:pStyle w:val="Output"/>
        <w:rPr>
          <w:color w:val="4C483D" w:themeColor="text2"/>
        </w:rPr>
      </w:pPr>
      <w:r>
        <w:rPr>
          <w:color w:val="000000"/>
        </w:rPr>
        <w:tab/>
      </w:r>
      <w:r>
        <w:rPr>
          <w:color w:val="000000"/>
        </w:rPr>
        <w:tab/>
      </w:r>
    </w:p>
    <w:p w:rsidR="007F3EBB" w:rsidRDefault="007F3EBB" w:rsidP="007F3EBB">
      <w:pPr>
        <w:pStyle w:val="Output"/>
        <w:rPr>
          <w:color w:val="4C483D" w:themeColor="text2"/>
        </w:rPr>
      </w:pPr>
      <w:r>
        <w:rPr>
          <w:color w:val="000000"/>
        </w:rPr>
        <w:tab/>
        <w:t xml:space="preserve"> </w:t>
      </w:r>
      <w:r>
        <w:rPr>
          <w:color w:val="008080"/>
        </w:rPr>
        <w:t>&lt;</w:t>
      </w:r>
      <w:r>
        <w:t>joined-subclass</w:t>
      </w:r>
      <w:r>
        <w:rPr>
          <w:color w:val="4C483D" w:themeColor="text2"/>
        </w:rPr>
        <w:t xml:space="preserve"> </w:t>
      </w:r>
      <w:r>
        <w:rPr>
          <w:color w:val="7F007F"/>
        </w:rPr>
        <w:t>name</w:t>
      </w:r>
      <w:r>
        <w:rPr>
          <w:color w:val="000000"/>
        </w:rPr>
        <w:t>=</w:t>
      </w:r>
      <w:r>
        <w:rPr>
          <w:i/>
          <w:iCs/>
          <w:color w:val="2A00FF"/>
        </w:rPr>
        <w:t>"inheritance.Car"</w:t>
      </w:r>
      <w:r>
        <w:rPr>
          <w:color w:val="4C483D" w:themeColor="text2"/>
        </w:rPr>
        <w:t xml:space="preserve"> </w:t>
      </w:r>
      <w:r>
        <w:rPr>
          <w:color w:val="7F007F"/>
        </w:rPr>
        <w:t>table</w:t>
      </w:r>
      <w:r>
        <w:rPr>
          <w:color w:val="000000"/>
        </w:rPr>
        <w:t>=</w:t>
      </w:r>
      <w:r>
        <w:rPr>
          <w:i/>
          <w:iCs/>
          <w:color w:val="2A00FF"/>
        </w:rPr>
        <w:t>"car"</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"CAR_KEY"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"cartype"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r>
        <w:rPr>
          <w:color w:val="000000"/>
        </w:rPr>
        <w:tab/>
        <w:t xml:space="preserve"> </w:t>
      </w:r>
      <w:r>
        <w:rPr>
          <w:color w:val="000000"/>
        </w:rPr>
        <w:tab/>
        <w:t xml:space="preserve"> </w:t>
      </w:r>
    </w:p>
    <w:p w:rsidR="007F3EBB" w:rsidRDefault="007F3EBB" w:rsidP="007F3EBB">
      <w:pPr>
        <w:pStyle w:val="Output"/>
        <w:rPr>
          <w:color w:val="4C483D" w:themeColor="text2"/>
        </w:rPr>
      </w:pPr>
      <w:r>
        <w:rPr>
          <w:color w:val="000000"/>
        </w:rPr>
        <w:tab/>
      </w:r>
      <w:r>
        <w:rPr>
          <w:color w:val="008080"/>
        </w:rPr>
        <w:t>&lt;/</w:t>
      </w:r>
      <w:r>
        <w:t>class</w:t>
      </w:r>
      <w:r>
        <w:rPr>
          <w:color w:val="008080"/>
        </w:rPr>
        <w:t>&gt;</w:t>
      </w:r>
    </w:p>
    <w:p w:rsidR="00A87E54" w:rsidRDefault="007F3EBB" w:rsidP="007F3EBB">
      <w:pPr>
        <w:pStyle w:val="Output"/>
        <w:rPr>
          <w:color w:val="008080"/>
        </w:rPr>
      </w:pPr>
      <w:r>
        <w:rPr>
          <w:color w:val="008080"/>
        </w:rPr>
        <w:t>&lt;/</w:t>
      </w:r>
      <w:r>
        <w:rPr>
          <w:highlight w:val="lightGray"/>
        </w:rPr>
        <w:t>hibernate-mapping</w:t>
      </w:r>
      <w:r>
        <w:rPr>
          <w:color w:val="008080"/>
        </w:rPr>
        <w:t>&gt;</w:t>
      </w:r>
    </w:p>
    <w:p w:rsidR="0027689F" w:rsidRDefault="0027689F" w:rsidP="0027689F"/>
    <w:p w:rsidR="0027689F" w:rsidRDefault="0027689F" w:rsidP="0027689F"/>
    <w:p w:rsidR="00465CA3" w:rsidRDefault="00465CA3" w:rsidP="009D36DA">
      <w:r w:rsidRPr="00465CA3">
        <w:rPr>
          <w:noProof/>
          <w:lang w:eastAsia="en-US"/>
        </w:rPr>
        <w:drawing>
          <wp:inline distT="0" distB="0" distL="0" distR="0">
            <wp:extent cx="4572000" cy="3409950"/>
            <wp:effectExtent l="0" t="0" r="0" b="0"/>
            <wp:docPr id="25" name="Picture 25"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rsidR="00465CA3" w:rsidRPr="00465CA3" w:rsidRDefault="00465CA3" w:rsidP="0075457D">
      <w:pPr>
        <w:pStyle w:val="ListParagraph"/>
        <w:numPr>
          <w:ilvl w:val="0"/>
          <w:numId w:val="15"/>
        </w:numPr>
        <w:rPr>
          <w:color w:val="0D0D0D" w:themeColor="text1" w:themeTint="F2"/>
          <w:lang w:eastAsia="en-US"/>
        </w:rPr>
      </w:pPr>
      <w:r w:rsidRPr="00465CA3">
        <w:rPr>
          <w:color w:val="0D0D0D" w:themeColor="text1" w:themeTint="F2"/>
          <w:lang w:eastAsia="en-US"/>
        </w:rPr>
        <w:t>Once we save the </w:t>
      </w:r>
      <w:r w:rsidRPr="00465CA3">
        <w:rPr>
          <w:b/>
          <w:color w:val="0D0D0D" w:themeColor="text1" w:themeTint="F2"/>
          <w:lang w:eastAsia="en-US"/>
        </w:rPr>
        <w:t>derived</w:t>
      </w:r>
      <w:r w:rsidRPr="00465CA3">
        <w:rPr>
          <w:color w:val="0D0D0D" w:themeColor="text1" w:themeTint="F2"/>
          <w:lang w:eastAsia="en-US"/>
        </w:rPr>
        <w:t> class object, then hibernate will first save the </w:t>
      </w:r>
      <w:r w:rsidR="00AA0524" w:rsidRPr="00465CA3">
        <w:rPr>
          <w:b/>
          <w:color w:val="0D0D0D" w:themeColor="text1" w:themeTint="F2"/>
          <w:lang w:eastAsia="en-US"/>
        </w:rPr>
        <w:t>base class</w:t>
      </w:r>
      <w:r w:rsidRPr="00465CA3">
        <w:rPr>
          <w:color w:val="0D0D0D" w:themeColor="text1" w:themeTint="F2"/>
          <w:lang w:eastAsia="en-US"/>
        </w:rPr>
        <w:t xml:space="preserve"> object then derived class object. </w:t>
      </w:r>
    </w:p>
    <w:p w:rsidR="00465CA3" w:rsidRPr="00465CA3" w:rsidRDefault="00465CA3" w:rsidP="0075457D">
      <w:pPr>
        <w:pStyle w:val="ListParagraph"/>
        <w:numPr>
          <w:ilvl w:val="0"/>
          <w:numId w:val="15"/>
        </w:numPr>
        <w:spacing w:after="0"/>
        <w:rPr>
          <w:color w:val="0D0D0D" w:themeColor="text1" w:themeTint="F2"/>
          <w:lang w:eastAsia="en-US"/>
        </w:rPr>
      </w:pPr>
      <w:r w:rsidRPr="00465CA3">
        <w:rPr>
          <w:color w:val="0D0D0D" w:themeColor="text1" w:themeTint="F2"/>
          <w:lang w:eastAsia="en-US"/>
        </w:rPr>
        <w:t>At the time of saving the derived class object</w:t>
      </w:r>
      <w:r w:rsidR="00FB56A0" w:rsidRPr="00465CA3">
        <w:rPr>
          <w:color w:val="0D0D0D" w:themeColor="text1" w:themeTint="F2"/>
          <w:lang w:eastAsia="en-US"/>
        </w:rPr>
        <w:t>, hibernate</w:t>
      </w:r>
      <w:r w:rsidRPr="00465CA3">
        <w:rPr>
          <w:color w:val="0D0D0D" w:themeColor="text1" w:themeTint="F2"/>
          <w:lang w:eastAsia="en-US"/>
        </w:rPr>
        <w:t xml:space="preserve"> will copy the </w:t>
      </w:r>
      <w:r w:rsidRPr="00465CA3">
        <w:rPr>
          <w:b/>
          <w:color w:val="0D0D0D" w:themeColor="text1" w:themeTint="F2"/>
          <w:lang w:eastAsia="en-US"/>
        </w:rPr>
        <w:t>primary key</w:t>
      </w:r>
      <w:r w:rsidRPr="00465CA3">
        <w:rPr>
          <w:color w:val="0D0D0D" w:themeColor="text1" w:themeTint="F2"/>
          <w:lang w:eastAsia="en-US"/>
        </w:rPr>
        <w:t xml:space="preserve"> value of the base class into the corresponding derived class, by using </w:t>
      </w:r>
      <w:r w:rsidRPr="00465CA3">
        <w:rPr>
          <w:b/>
          <w:color w:val="0D0D0D" w:themeColor="text1" w:themeTint="F2"/>
          <w:lang w:eastAsia="en-US"/>
        </w:rPr>
        <w:t>&lt;key&gt;</w:t>
      </w:r>
      <w:r w:rsidRPr="00465CA3">
        <w:rPr>
          <w:color w:val="0D0D0D" w:themeColor="text1" w:themeTint="F2"/>
          <w:lang w:eastAsia="en-US"/>
        </w:rPr>
        <w:t xml:space="preserve"> tag. From </w:t>
      </w:r>
      <w:r w:rsidR="00AA0524" w:rsidRPr="00465CA3">
        <w:rPr>
          <w:color w:val="0D0D0D" w:themeColor="text1" w:themeTint="F2"/>
          <w:lang w:eastAsia="en-US"/>
        </w:rPr>
        <w:t>the above</w:t>
      </w:r>
      <w:r w:rsidRPr="00465CA3">
        <w:rPr>
          <w:color w:val="0D0D0D" w:themeColor="text1" w:themeTint="F2"/>
          <w:lang w:eastAsia="en-US"/>
        </w:rPr>
        <w:t xml:space="preserve"> output </w:t>
      </w:r>
    </w:p>
    <w:p w:rsidR="00465CA3" w:rsidRDefault="00465CA3" w:rsidP="0075457D">
      <w:pPr>
        <w:pStyle w:val="ListParagraph"/>
        <w:numPr>
          <w:ilvl w:val="2"/>
          <w:numId w:val="15"/>
        </w:numPr>
        <w:rPr>
          <w:color w:val="0D0D0D" w:themeColor="text1" w:themeTint="F2"/>
          <w:lang w:eastAsia="en-US"/>
        </w:rPr>
      </w:pPr>
      <w:r w:rsidRPr="00465CA3">
        <w:rPr>
          <w:color w:val="0D0D0D" w:themeColor="text1" w:themeTint="F2"/>
          <w:lang w:eastAsia="en-US"/>
        </w:rPr>
        <w:t xml:space="preserve">102 copied into </w:t>
      </w:r>
      <w:r w:rsidRPr="00465CA3">
        <w:rPr>
          <w:b/>
          <w:color w:val="0D0D0D" w:themeColor="text1" w:themeTint="F2"/>
          <w:lang w:eastAsia="en-US"/>
        </w:rPr>
        <w:t>CAR_KEY</w:t>
      </w:r>
      <w:r w:rsidRPr="00465CA3">
        <w:rPr>
          <w:color w:val="0D0D0D" w:themeColor="text1" w:themeTint="F2"/>
          <w:lang w:eastAsia="en-US"/>
        </w:rPr>
        <w:t xml:space="preserve"> column of </w:t>
      </w:r>
      <w:r w:rsidRPr="00465CA3">
        <w:rPr>
          <w:b/>
          <w:color w:val="0D0D0D" w:themeColor="text1" w:themeTint="F2"/>
          <w:lang w:eastAsia="en-US"/>
        </w:rPr>
        <w:t>car</w:t>
      </w:r>
      <w:r w:rsidRPr="00465CA3">
        <w:rPr>
          <w:color w:val="0D0D0D" w:themeColor="text1" w:themeTint="F2"/>
          <w:lang w:eastAsia="en-US"/>
        </w:rPr>
        <w:t> table</w:t>
      </w:r>
    </w:p>
    <w:p w:rsidR="00465CA3" w:rsidRPr="00465CA3" w:rsidRDefault="00465CA3" w:rsidP="0075457D">
      <w:pPr>
        <w:pStyle w:val="ListParagraph"/>
        <w:numPr>
          <w:ilvl w:val="2"/>
          <w:numId w:val="15"/>
        </w:numPr>
        <w:rPr>
          <w:color w:val="0D0D0D" w:themeColor="text1" w:themeTint="F2"/>
          <w:lang w:eastAsia="en-US"/>
        </w:rPr>
      </w:pPr>
      <w:r>
        <w:rPr>
          <w:color w:val="0D0D0D" w:themeColor="text1" w:themeTint="F2"/>
          <w:lang w:eastAsia="en-US"/>
        </w:rPr>
        <w:t>101</w:t>
      </w:r>
      <w:r w:rsidRPr="00465CA3">
        <w:rPr>
          <w:color w:val="0D0D0D" w:themeColor="text1" w:themeTint="F2"/>
          <w:lang w:eastAsia="en-US"/>
        </w:rPr>
        <w:t xml:space="preserve"> copied into </w:t>
      </w:r>
      <w:r>
        <w:rPr>
          <w:b/>
          <w:color w:val="0D0D0D" w:themeColor="text1" w:themeTint="F2"/>
          <w:lang w:eastAsia="en-US"/>
        </w:rPr>
        <w:t>BIKE_KEY</w:t>
      </w:r>
      <w:r w:rsidRPr="00465CA3">
        <w:rPr>
          <w:color w:val="0D0D0D" w:themeColor="text1" w:themeTint="F2"/>
          <w:lang w:eastAsia="en-US"/>
        </w:rPr>
        <w:t xml:space="preserve"> column of the </w:t>
      </w:r>
      <w:r>
        <w:rPr>
          <w:b/>
          <w:color w:val="0D0D0D" w:themeColor="text1" w:themeTint="F2"/>
          <w:lang w:eastAsia="en-US"/>
        </w:rPr>
        <w:t>bike</w:t>
      </w:r>
      <w:r w:rsidRPr="00465CA3">
        <w:rPr>
          <w:color w:val="0D0D0D" w:themeColor="text1" w:themeTint="F2"/>
          <w:lang w:eastAsia="en-US"/>
        </w:rPr>
        <w:t> table</w:t>
      </w:r>
    </w:p>
    <w:p w:rsidR="0056298E" w:rsidRDefault="0056298E" w:rsidP="00465CA3"/>
    <w:p w:rsidR="0056298E" w:rsidRDefault="0056298E" w:rsidP="0056298E">
      <w:pPr>
        <w:pStyle w:val="Heading2"/>
      </w:pPr>
      <w:bookmarkStart w:id="27" w:name="_Toc491771311"/>
      <w:r>
        <w:lastRenderedPageBreak/>
        <w:t>3. Table per concrete class hierarchy</w:t>
      </w:r>
      <w:bookmarkEnd w:id="27"/>
    </w:p>
    <w:p w:rsidR="00FB56A0" w:rsidRDefault="00FB56A0" w:rsidP="0075457D">
      <w:pPr>
        <w:pStyle w:val="ListParagraph"/>
        <w:numPr>
          <w:ilvl w:val="0"/>
          <w:numId w:val="16"/>
        </w:numPr>
      </w:pPr>
      <w:r w:rsidRPr="00FB56A0">
        <w:t>Once we save the </w:t>
      </w:r>
      <w:r w:rsidRPr="00FB56A0">
        <w:rPr>
          <w:b/>
        </w:rPr>
        <w:t>derived class object</w:t>
      </w:r>
      <w:r w:rsidRPr="00FB56A0">
        <w:t xml:space="preserve">, </w:t>
      </w:r>
      <w:r w:rsidRPr="00FB56A0">
        <w:rPr>
          <w:b/>
        </w:rPr>
        <w:t>then derived class data and base class data will be saved in the derived class related table</w:t>
      </w:r>
      <w:r w:rsidRPr="00FB56A0">
        <w:t> in the database</w:t>
      </w:r>
    </w:p>
    <w:p w:rsidR="00E92E6D" w:rsidRPr="00E92E6D" w:rsidRDefault="00E92E6D" w:rsidP="0075457D">
      <w:pPr>
        <w:pStyle w:val="ListParagraph"/>
        <w:numPr>
          <w:ilvl w:val="0"/>
          <w:numId w:val="16"/>
        </w:numPr>
      </w:pPr>
      <w:r w:rsidRPr="00E92E6D">
        <w:t xml:space="preserve">for this type we </w:t>
      </w:r>
      <w:r w:rsidRPr="00E92E6D">
        <w:rPr>
          <w:b/>
        </w:rPr>
        <w:t>need</w:t>
      </w:r>
      <w:r w:rsidRPr="00E92E6D">
        <w:t xml:space="preserve"> the tables for </w:t>
      </w:r>
      <w:r w:rsidRPr="00E92E6D">
        <w:rPr>
          <w:b/>
        </w:rPr>
        <w:t>derived classes</w:t>
      </w:r>
      <w:r w:rsidRPr="00E92E6D">
        <w:t xml:space="preserve">, but </w:t>
      </w:r>
      <w:r w:rsidRPr="00E92E6D">
        <w:rPr>
          <w:b/>
        </w:rPr>
        <w:t>not for the base class</w:t>
      </w:r>
    </w:p>
    <w:p w:rsidR="000D6C08" w:rsidRDefault="00E92E6D" w:rsidP="0075457D">
      <w:pPr>
        <w:pStyle w:val="ListParagraph"/>
        <w:numPr>
          <w:ilvl w:val="0"/>
          <w:numId w:val="16"/>
        </w:numPr>
      </w:pPr>
      <w:r w:rsidRPr="00E92E6D">
        <w:t>we need to use one new </w:t>
      </w:r>
      <w:r>
        <w:t xml:space="preserve">element </w:t>
      </w:r>
      <w:r w:rsidRPr="00E92E6D">
        <w:rPr>
          <w:b/>
        </w:rPr>
        <w:t>&lt;union-subclass&gt;</w:t>
      </w:r>
      <w:r>
        <w:t xml:space="preserve"> under &lt;class&gt;</w:t>
      </w:r>
    </w:p>
    <w:p w:rsidR="000D6C08" w:rsidRDefault="000D6C08" w:rsidP="000D6C08"/>
    <w:p w:rsidR="00690770" w:rsidRDefault="00690770" w:rsidP="005A6803">
      <w:pPr>
        <w:spacing w:after="0"/>
      </w:pPr>
      <w:r w:rsidRPr="007D4F2A">
        <w:rPr>
          <w:b/>
          <w:u w:val="single"/>
        </w:rPr>
        <w:t>Vehicle.hbm.xml</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"inheritance.Vehicle"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"vehicle"</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008080"/>
        </w:rPr>
        <w:t>&gt;&lt;/</w:t>
      </w:r>
      <w:r>
        <w:rPr>
          <w:rFonts w:ascii="Courier New" w:hAnsi="Courier New" w:cs="Courier New"/>
          <w:color w:val="3F7F7F"/>
        </w:rPr>
        <w:t>id</w:t>
      </w:r>
      <w:r>
        <w:rPr>
          <w:rFonts w:ascii="Courier New" w:hAnsi="Courier New" w:cs="Courier New"/>
          <w:color w:val="008080"/>
        </w:rPr>
        <w:t>&gt;</w:t>
      </w:r>
      <w:r>
        <w:rPr>
          <w:rFonts w:ascii="Courier New" w:hAnsi="Courier New" w:cs="Courier New"/>
          <w:color w:val="000000"/>
        </w:rPr>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"inheritance.Bike"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"bike"</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"biketype"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"inheritance.Car"</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"car"</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"cartype"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r>
        <w:rPr>
          <w:rFonts w:ascii="Courier New" w:hAnsi="Courier New" w:cs="Courier New"/>
          <w:color w:val="000000"/>
        </w:rPr>
        <w:tab/>
        <w:t xml:space="preserve"> </w:t>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690770" w:rsidRDefault="005A6803" w:rsidP="005A6803">
      <w:pPr>
        <w:pBdr>
          <w:top w:val="single" w:sz="4" w:space="1" w:color="auto"/>
          <w:left w:val="single" w:sz="4" w:space="4" w:color="auto"/>
          <w:bottom w:val="single" w:sz="4" w:space="1" w:color="auto"/>
          <w:right w:val="single" w:sz="4" w:space="4" w:color="auto"/>
        </w:pBdr>
        <w:rPr>
          <w:rFonts w:ascii="Courier New" w:hAnsi="Courier New" w:cs="Courier New"/>
          <w:color w:val="008080"/>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631A4" w:rsidRDefault="005631A4" w:rsidP="005631A4"/>
    <w:p w:rsidR="00690770" w:rsidRDefault="006F16EA" w:rsidP="000D6C08">
      <w:r w:rsidRPr="006F16EA">
        <w:rPr>
          <w:noProof/>
          <w:lang w:eastAsia="en-US"/>
        </w:rPr>
        <w:drawing>
          <wp:inline distT="0" distB="0" distL="0" distR="0">
            <wp:extent cx="4572000" cy="2552700"/>
            <wp:effectExtent l="0" t="0" r="0" b="0"/>
            <wp:docPr id="27" name="Picture 2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690770" w:rsidRDefault="00690770" w:rsidP="000D6C08"/>
    <w:p w:rsidR="002C2E3D" w:rsidRDefault="002C2E3D" w:rsidP="000D6C08"/>
    <w:p w:rsidR="002C2E3D" w:rsidRDefault="002C2E3D" w:rsidP="000D6C08"/>
    <w:p w:rsidR="002C2E3D" w:rsidRDefault="002C2E3D" w:rsidP="000D6C08"/>
    <w:p w:rsidR="002C2E3D" w:rsidRDefault="002C2E3D" w:rsidP="000D6C08"/>
    <w:p w:rsidR="002C2E3D" w:rsidRDefault="002C2E3D" w:rsidP="00412D36">
      <w:pPr>
        <w:pStyle w:val="Heading1"/>
      </w:pPr>
      <w:bookmarkStart w:id="28" w:name="_Toc491771312"/>
      <w:r>
        <w:lastRenderedPageBreak/>
        <w:t xml:space="preserve">6. </w:t>
      </w:r>
      <w:r w:rsidR="004B61F5">
        <w:t xml:space="preserve">Hibernate </w:t>
      </w:r>
      <w:r w:rsidR="004B61F5" w:rsidRPr="004B61F5">
        <w:t>Generators &lt;generator&gt;</w:t>
      </w:r>
      <w:bookmarkEnd w:id="28"/>
    </w:p>
    <w:p w:rsidR="00690770" w:rsidRDefault="002027E2" w:rsidP="003344B2">
      <w:pPr>
        <w:ind w:firstLine="720"/>
      </w:pPr>
      <w:r w:rsidRPr="002027E2">
        <w:t xml:space="preserve">The </w:t>
      </w:r>
      <w:r w:rsidRPr="002027E2">
        <w:rPr>
          <w:b/>
        </w:rPr>
        <w:t>&lt;generator&gt;</w:t>
      </w:r>
      <w:r w:rsidRPr="002027E2">
        <w:t xml:space="preserve"> subelement of id used to </w:t>
      </w:r>
      <w:r w:rsidRPr="003344B2">
        <w:rPr>
          <w:b/>
        </w:rPr>
        <w:t>generate the unique identifier</w:t>
      </w:r>
      <w:r w:rsidRPr="002027E2">
        <w:t xml:space="preserve"> for the objects of persistent class. There are many generator classes defined in the Hibernate Framework</w:t>
      </w:r>
      <w:r w:rsidR="003344B2">
        <w:t>.</w:t>
      </w:r>
    </w:p>
    <w:p w:rsidR="00412D36" w:rsidRPr="00412D36" w:rsidRDefault="00412D36" w:rsidP="00412D36">
      <w:pPr>
        <w:spacing w:after="0"/>
        <w:rPr>
          <w:b/>
          <w:u w:val="single"/>
        </w:rPr>
      </w:pPr>
      <w:r w:rsidRPr="00412D36">
        <w:rPr>
          <w:b/>
          <w:u w:val="single"/>
        </w:rPr>
        <w:t>Example:</w:t>
      </w:r>
    </w:p>
    <w:p w:rsidR="002E7156" w:rsidRDefault="002E7156" w:rsidP="002E7156">
      <w:pPr>
        <w:pStyle w:val="Output"/>
        <w:rPr>
          <w:color w:val="4C483D" w:themeColor="text2"/>
        </w:rPr>
      </w:pPr>
      <w:r>
        <w:rPr>
          <w:color w:val="008080"/>
        </w:rPr>
        <w:t>&lt;</w:t>
      </w:r>
      <w:r>
        <w:rPr>
          <w:highlight w:val="lightGray"/>
        </w:rPr>
        <w:t>hibernate-mapping</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rPr>
          <w:color w:val="7F007F"/>
        </w:rPr>
        <w:t>table</w:t>
      </w:r>
      <w:r>
        <w:rPr>
          <w:color w:val="000000"/>
        </w:rPr>
        <w:t>=</w:t>
      </w:r>
      <w:r>
        <w:rPr>
          <w:i/>
          <w:iCs/>
          <w:color w:val="2A00FF"/>
        </w:rPr>
        <w:t>"</w:t>
      </w:r>
      <w:r w:rsidR="00760C06">
        <w:rPr>
          <w:i/>
          <w:iCs/>
          <w:color w:val="2A00FF"/>
        </w:rPr>
        <w:t>employee</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rPr>
          <w:color w:val="7F007F"/>
        </w:rPr>
        <w:t>column</w:t>
      </w:r>
      <w:r>
        <w:rPr>
          <w:color w:val="000000"/>
        </w:rPr>
        <w:t>=</w:t>
      </w:r>
      <w:r>
        <w:rPr>
          <w:i/>
          <w:iCs/>
          <w:color w:val="2A00FF"/>
        </w:rPr>
        <w:t>"</w:t>
      </w:r>
      <w:r w:rsidR="00ED328B">
        <w:rPr>
          <w:i/>
          <w:iCs/>
          <w:color w:val="2A00FF"/>
        </w:rPr>
        <w:t>eid</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"address"</w:t>
      </w:r>
      <w:r>
        <w:rPr>
          <w:color w:val="4C483D" w:themeColor="text2"/>
        </w:rPr>
        <w:t xml:space="preserve"> </w:t>
      </w:r>
      <w:r>
        <w:rPr>
          <w:color w:val="7F007F"/>
        </w:rPr>
        <w:t>column</w:t>
      </w:r>
      <w:r>
        <w:rPr>
          <w:color w:val="000000"/>
        </w:rPr>
        <w:t>=</w:t>
      </w:r>
      <w:r>
        <w:rPr>
          <w:i/>
          <w:iCs/>
          <w:color w:val="2A00FF"/>
        </w:rPr>
        <w:t>"address"</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008080"/>
        </w:rPr>
        <w:t>&gt;</w:t>
      </w:r>
    </w:p>
    <w:p w:rsidR="00690770" w:rsidRDefault="002E7156" w:rsidP="002E7156">
      <w:pPr>
        <w:pStyle w:val="Output"/>
      </w:pPr>
      <w:r>
        <w:rPr>
          <w:color w:val="008080"/>
        </w:rPr>
        <w:t>&lt;/</w:t>
      </w:r>
      <w:r>
        <w:rPr>
          <w:highlight w:val="lightGray"/>
        </w:rPr>
        <w:t>hibernate-mapping</w:t>
      </w:r>
      <w:r>
        <w:rPr>
          <w:color w:val="008080"/>
        </w:rPr>
        <w:t>&gt;</w:t>
      </w:r>
    </w:p>
    <w:p w:rsidR="00412D36" w:rsidRDefault="00412D36" w:rsidP="000D6C08">
      <w:r>
        <w:t xml:space="preserve">In Above example </w:t>
      </w:r>
      <w:r>
        <w:rPr>
          <w:color w:val="7F007F"/>
        </w:rPr>
        <w:t>class</w:t>
      </w:r>
      <w:r>
        <w:rPr>
          <w:color w:val="000000"/>
        </w:rPr>
        <w:t>=</w:t>
      </w:r>
      <w:r>
        <w:rPr>
          <w:i/>
          <w:iCs/>
          <w:color w:val="2A00FF"/>
        </w:rPr>
        <w:t>"assigned"</w:t>
      </w:r>
      <w:r>
        <w:rPr>
          <w:color w:val="4C483D" w:themeColor="text2"/>
        </w:rPr>
        <w:t xml:space="preserve"> </w:t>
      </w:r>
      <w:r>
        <w:t xml:space="preserve">means, while inserting data into database user will take care about generating Primary key </w:t>
      </w:r>
      <w:r w:rsidR="00AA0524">
        <w:t>value. But</w:t>
      </w:r>
      <w:r>
        <w:t xml:space="preserve">, hibernate can also generate the primary keys without user interaction, by using </w:t>
      </w:r>
      <w:r w:rsidRPr="00412D36">
        <w:rPr>
          <w:b/>
        </w:rPr>
        <w:t>Generators</w:t>
      </w:r>
      <w:r>
        <w:t>.</w:t>
      </w:r>
    </w:p>
    <w:p w:rsidR="00412D36" w:rsidRDefault="00412D36" w:rsidP="000D6C08"/>
    <w:p w:rsidR="00412D36" w:rsidRPr="00412D36" w:rsidRDefault="00412D36" w:rsidP="00412D36">
      <w:pPr>
        <w:pStyle w:val="Heading2"/>
      </w:pPr>
      <w:bookmarkStart w:id="29" w:name="_Toc491771313"/>
      <w:r w:rsidRPr="00412D36">
        <w:t>List of generators</w:t>
      </w:r>
      <w:bookmarkEnd w:id="29"/>
    </w:p>
    <w:p w:rsidR="00290F35" w:rsidRDefault="00290F35" w:rsidP="0075457D">
      <w:pPr>
        <w:pStyle w:val="ListParagraph"/>
        <w:numPr>
          <w:ilvl w:val="0"/>
          <w:numId w:val="17"/>
        </w:numPr>
      </w:pPr>
      <w:r w:rsidRPr="00290F35">
        <w:t>hibernate using different primary key generator algorithms, for each algorithm internally a class is created by hibernate for its implementation</w:t>
      </w:r>
    </w:p>
    <w:p w:rsidR="00290F35" w:rsidRDefault="00290F35" w:rsidP="00290F35">
      <w:pPr>
        <w:pStyle w:val="ListParagraph"/>
        <w:ind w:left="360"/>
      </w:pPr>
    </w:p>
    <w:p w:rsidR="00290F35" w:rsidRDefault="00290F35" w:rsidP="0075457D">
      <w:pPr>
        <w:pStyle w:val="ListParagraph"/>
        <w:numPr>
          <w:ilvl w:val="0"/>
          <w:numId w:val="17"/>
        </w:numPr>
      </w:pPr>
      <w:r>
        <w:t xml:space="preserve">hibernate provided different primary key generator classes and all these classes are implemented from </w:t>
      </w:r>
      <w:r w:rsidRPr="00290F35">
        <w:rPr>
          <w:rStyle w:val="OutputChar"/>
          <w:b/>
        </w:rPr>
        <w:t>org.hibernate.id.IdentifierGeneratar</w:t>
      </w:r>
      <w:r>
        <w:t xml:space="preserve"> Interface</w:t>
      </w:r>
    </w:p>
    <w:p w:rsidR="00290F35" w:rsidRDefault="00290F35" w:rsidP="00290F35"/>
    <w:p w:rsidR="00290F35" w:rsidRDefault="00290F35" w:rsidP="00290F35">
      <w:pPr>
        <w:spacing w:after="0"/>
      </w:pPr>
      <w:r w:rsidRPr="00290F35">
        <w:t>The following are the list of main generators we are using in the hibernate framework</w:t>
      </w:r>
    </w:p>
    <w:p w:rsidR="0035520D" w:rsidRPr="00290F35" w:rsidRDefault="0035520D" w:rsidP="00290F35">
      <w:pPr>
        <w:spacing w:after="0"/>
      </w:pPr>
    </w:p>
    <w:p w:rsidR="00290F35" w:rsidRPr="00290F35" w:rsidRDefault="00290F35" w:rsidP="0075457D">
      <w:pPr>
        <w:pStyle w:val="ListParagraph"/>
        <w:numPr>
          <w:ilvl w:val="0"/>
          <w:numId w:val="18"/>
        </w:numPr>
        <w:spacing w:line="360" w:lineRule="auto"/>
        <w:rPr>
          <w:b/>
        </w:rPr>
      </w:pPr>
      <w:r w:rsidRPr="00290F35">
        <w:rPr>
          <w:b/>
        </w:rPr>
        <w:t>assigned</w:t>
      </w:r>
    </w:p>
    <w:p w:rsidR="00290F35" w:rsidRPr="00290F35" w:rsidRDefault="00290F35" w:rsidP="0075457D">
      <w:pPr>
        <w:pStyle w:val="ListParagraph"/>
        <w:numPr>
          <w:ilvl w:val="0"/>
          <w:numId w:val="18"/>
        </w:numPr>
        <w:spacing w:line="360" w:lineRule="auto"/>
        <w:rPr>
          <w:b/>
        </w:rPr>
      </w:pPr>
      <w:r w:rsidRPr="00290F35">
        <w:rPr>
          <w:b/>
        </w:rPr>
        <w:t>increment</w:t>
      </w:r>
    </w:p>
    <w:p w:rsidR="00290F35" w:rsidRPr="00290F35" w:rsidRDefault="00290F35" w:rsidP="0075457D">
      <w:pPr>
        <w:pStyle w:val="ListParagraph"/>
        <w:numPr>
          <w:ilvl w:val="0"/>
          <w:numId w:val="18"/>
        </w:numPr>
        <w:spacing w:line="360" w:lineRule="auto"/>
        <w:rPr>
          <w:b/>
        </w:rPr>
      </w:pPr>
      <w:r w:rsidRPr="00290F35">
        <w:rPr>
          <w:b/>
        </w:rPr>
        <w:t>sequence</w:t>
      </w:r>
    </w:p>
    <w:p w:rsidR="00290F35" w:rsidRPr="00290F35" w:rsidRDefault="00290F35" w:rsidP="0075457D">
      <w:pPr>
        <w:pStyle w:val="ListParagraph"/>
        <w:numPr>
          <w:ilvl w:val="0"/>
          <w:numId w:val="18"/>
        </w:numPr>
        <w:spacing w:line="360" w:lineRule="auto"/>
        <w:rPr>
          <w:b/>
        </w:rPr>
      </w:pPr>
      <w:r w:rsidRPr="00290F35">
        <w:rPr>
          <w:b/>
        </w:rPr>
        <w:t>identity</w:t>
      </w:r>
    </w:p>
    <w:p w:rsidR="00290F35" w:rsidRPr="00290F35" w:rsidRDefault="00290F35" w:rsidP="0075457D">
      <w:pPr>
        <w:pStyle w:val="ListParagraph"/>
        <w:numPr>
          <w:ilvl w:val="0"/>
          <w:numId w:val="18"/>
        </w:numPr>
        <w:spacing w:line="360" w:lineRule="auto"/>
        <w:rPr>
          <w:b/>
        </w:rPr>
      </w:pPr>
      <w:r w:rsidRPr="00290F35">
        <w:rPr>
          <w:b/>
        </w:rPr>
        <w:t>hilo</w:t>
      </w:r>
    </w:p>
    <w:p w:rsidR="00290F35" w:rsidRPr="00290F35" w:rsidRDefault="00290F35" w:rsidP="0075457D">
      <w:pPr>
        <w:pStyle w:val="ListParagraph"/>
        <w:numPr>
          <w:ilvl w:val="0"/>
          <w:numId w:val="18"/>
        </w:numPr>
        <w:spacing w:line="360" w:lineRule="auto"/>
        <w:rPr>
          <w:b/>
        </w:rPr>
      </w:pPr>
      <w:r w:rsidRPr="00290F35">
        <w:rPr>
          <w:b/>
        </w:rPr>
        <w:t>native</w:t>
      </w:r>
    </w:p>
    <w:p w:rsidR="00290F35" w:rsidRPr="00290F35" w:rsidRDefault="00290F35" w:rsidP="0075457D">
      <w:pPr>
        <w:pStyle w:val="ListParagraph"/>
        <w:numPr>
          <w:ilvl w:val="0"/>
          <w:numId w:val="18"/>
        </w:numPr>
        <w:spacing w:line="360" w:lineRule="auto"/>
        <w:rPr>
          <w:b/>
        </w:rPr>
      </w:pPr>
      <w:r w:rsidRPr="00290F35">
        <w:rPr>
          <w:b/>
        </w:rPr>
        <w:t>foregin</w:t>
      </w:r>
    </w:p>
    <w:p w:rsidR="00290F35" w:rsidRPr="00290F35" w:rsidRDefault="00290F35" w:rsidP="0075457D">
      <w:pPr>
        <w:pStyle w:val="ListParagraph"/>
        <w:numPr>
          <w:ilvl w:val="0"/>
          <w:numId w:val="18"/>
        </w:numPr>
        <w:spacing w:line="360" w:lineRule="auto"/>
        <w:rPr>
          <w:b/>
        </w:rPr>
      </w:pPr>
      <w:r w:rsidRPr="00290F35">
        <w:rPr>
          <w:b/>
        </w:rPr>
        <w:t>uuid</w:t>
      </w:r>
      <w:r w:rsidR="0035520D">
        <w:rPr>
          <w:b/>
        </w:rPr>
        <w:t xml:space="preserve"> </w:t>
      </w:r>
    </w:p>
    <w:p w:rsidR="00290F35" w:rsidRPr="00290F35" w:rsidRDefault="0035520D" w:rsidP="00290F35">
      <w:r>
        <w:t xml:space="preserve"> </w:t>
      </w:r>
    </w:p>
    <w:p w:rsidR="00963E65" w:rsidRDefault="00963E65" w:rsidP="00963E65">
      <w:pPr>
        <w:pStyle w:val="Heading3"/>
      </w:pPr>
      <w:r>
        <w:lastRenderedPageBreak/>
        <w:t>1.assigned</w:t>
      </w:r>
    </w:p>
    <w:p w:rsidR="00963E65" w:rsidRPr="00963E65" w:rsidRDefault="00963E65" w:rsidP="0075457D">
      <w:pPr>
        <w:numPr>
          <w:ilvl w:val="0"/>
          <w:numId w:val="19"/>
        </w:numPr>
      </w:pPr>
      <w:r w:rsidRPr="00963E65">
        <w:t>This is the </w:t>
      </w:r>
      <w:r w:rsidRPr="00963E65">
        <w:rPr>
          <w:b/>
        </w:rPr>
        <w:t xml:space="preserve">default generator class </w:t>
      </w:r>
      <w:r w:rsidRPr="00963E65">
        <w:t xml:space="preserve">used by the hibernate, </w:t>
      </w:r>
      <w:r w:rsidRPr="00963E65">
        <w:rPr>
          <w:b/>
        </w:rPr>
        <w:t>if we do not specify &lt;generator &gt;</w:t>
      </w:r>
      <w:r w:rsidRPr="00963E65">
        <w:t xml:space="preserve"> element under id element then hibernate by </w:t>
      </w:r>
      <w:r w:rsidRPr="00963E65">
        <w:rPr>
          <w:b/>
        </w:rPr>
        <w:t>default assumes it as “assigned”</w:t>
      </w:r>
    </w:p>
    <w:p w:rsidR="00963E65" w:rsidRPr="00963E65" w:rsidRDefault="00963E65" w:rsidP="0075457D">
      <w:pPr>
        <w:numPr>
          <w:ilvl w:val="0"/>
          <w:numId w:val="19"/>
        </w:numPr>
      </w:pPr>
      <w:r w:rsidRPr="00963E65">
        <w:t xml:space="preserve">If generator class is assigned, then the </w:t>
      </w:r>
      <w:r w:rsidRPr="00963E65">
        <w:rPr>
          <w:b/>
        </w:rPr>
        <w:t>programmer is responsible for assigning the primary key</w:t>
      </w:r>
      <w:r w:rsidRPr="00963E65">
        <w:t xml:space="preserve"> value to object which is going to save into the database</w:t>
      </w:r>
    </w:p>
    <w:p w:rsidR="00963E65" w:rsidRPr="00963E65" w:rsidRDefault="00963E65" w:rsidP="00963E65">
      <w:pPr>
        <w:pStyle w:val="Output"/>
        <w:ind w:left="360"/>
        <w:rPr>
          <w:color w:val="4C483D" w:themeColor="text2"/>
        </w:rPr>
      </w:pPr>
      <w:r w:rsidRPr="00963E65">
        <w:rPr>
          <w:color w:val="008080"/>
        </w:rPr>
        <w:t>&lt;</w:t>
      </w:r>
      <w:r w:rsidRPr="00963E65">
        <w:rPr>
          <w:color w:val="3F7F7F"/>
          <w:highlight w:val="lightGray"/>
        </w:rPr>
        <w:t>class</w:t>
      </w:r>
      <w:r w:rsidRPr="00963E65">
        <w:rPr>
          <w:color w:val="4C483D" w:themeColor="text2"/>
        </w:rPr>
        <w:t xml:space="preserve"> </w:t>
      </w:r>
      <w:r w:rsidRPr="00963E65">
        <w:rPr>
          <w:color w:val="7F007F"/>
        </w:rPr>
        <w:t>name</w:t>
      </w:r>
      <w:r w:rsidRPr="00963E65">
        <w:rPr>
          <w:color w:val="000000"/>
        </w:rPr>
        <w:t>=</w:t>
      </w:r>
      <w:r w:rsidRPr="00963E65">
        <w:t>"bo.</w:t>
      </w:r>
      <w:r w:rsidR="00760C06">
        <w:t>Employee</w:t>
      </w:r>
      <w:r w:rsidRPr="00963E65">
        <w:t>Bo"</w:t>
      </w:r>
      <w:r w:rsidRPr="00963E65">
        <w:rPr>
          <w:color w:val="4C483D" w:themeColor="text2"/>
        </w:rPr>
        <w:t xml:space="preserve"> </w:t>
      </w:r>
      <w:r w:rsidRPr="00963E65">
        <w:rPr>
          <w:color w:val="7F007F"/>
        </w:rPr>
        <w:t>table</w:t>
      </w:r>
      <w:r w:rsidRPr="00963E65">
        <w:rPr>
          <w:color w:val="000000"/>
        </w:rPr>
        <w:t>=</w:t>
      </w:r>
      <w:r w:rsidRPr="00963E65">
        <w:t>"</w:t>
      </w:r>
      <w:r w:rsidR="00760C06">
        <w:t>employee</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4C483D" w:themeColor="text2"/>
        </w:rPr>
        <w:t xml:space="preserve"> </w:t>
      </w:r>
      <w:r w:rsidRPr="00963E65">
        <w:rPr>
          <w:color w:val="7F007F"/>
        </w:rPr>
        <w:t>name</w:t>
      </w:r>
      <w:r w:rsidRPr="00963E65">
        <w:rPr>
          <w:color w:val="000000"/>
        </w:rPr>
        <w:t>=</w:t>
      </w:r>
      <w:r w:rsidRPr="00963E65">
        <w:t>"</w:t>
      </w:r>
      <w:r w:rsidR="00ED328B">
        <w:t>eid</w:t>
      </w:r>
      <w:r w:rsidRPr="00963E65">
        <w:t>"</w:t>
      </w:r>
      <w:r w:rsidRPr="00963E65">
        <w:rPr>
          <w:color w:val="4C483D" w:themeColor="text2"/>
        </w:rPr>
        <w:t xml:space="preserve"> </w:t>
      </w:r>
      <w:r w:rsidRPr="00963E65">
        <w:rPr>
          <w:color w:val="7F007F"/>
        </w:rPr>
        <w:t>column</w:t>
      </w:r>
      <w:r w:rsidRPr="00963E65">
        <w:rPr>
          <w:color w:val="000000"/>
        </w:rPr>
        <w:t>=</w:t>
      </w:r>
      <w:r w:rsidRPr="00963E65">
        <w:t>"</w:t>
      </w:r>
      <w:r w:rsidR="00ED328B">
        <w:t>eid</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0000"/>
        </w:rPr>
        <w:tab/>
      </w:r>
      <w:r w:rsidRPr="00963E65">
        <w:rPr>
          <w:color w:val="008080"/>
        </w:rPr>
        <w:t>&lt;</w:t>
      </w:r>
      <w:r w:rsidRPr="00963E65">
        <w:rPr>
          <w:color w:val="3F7F7F"/>
        </w:rPr>
        <w:t>generator</w:t>
      </w:r>
      <w:r w:rsidRPr="00963E65">
        <w:rPr>
          <w:color w:val="4C483D" w:themeColor="text2"/>
        </w:rPr>
        <w:t xml:space="preserve"> </w:t>
      </w:r>
      <w:r w:rsidRPr="00963E65">
        <w:rPr>
          <w:color w:val="7F007F"/>
        </w:rPr>
        <w:t>class</w:t>
      </w:r>
      <w:r w:rsidRPr="00963E65">
        <w:rPr>
          <w:color w:val="000000"/>
        </w:rPr>
        <w:t>=</w:t>
      </w:r>
      <w:r w:rsidRPr="00963E65">
        <w:t>"assigned"</w:t>
      </w:r>
      <w:r w:rsidRPr="00963E65">
        <w:rPr>
          <w:color w:val="4C483D" w:themeColor="text2"/>
        </w:rPr>
        <w:t xml:space="preserve"> </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property</w:t>
      </w:r>
      <w:r w:rsidRPr="00963E65">
        <w:rPr>
          <w:color w:val="008080"/>
        </w:rPr>
        <w:t>&gt;</w:t>
      </w:r>
      <w:r w:rsidRPr="00963E65">
        <w:rPr>
          <w:color w:val="000000"/>
        </w:rPr>
        <w:t>....</w:t>
      </w:r>
      <w:r w:rsidRPr="00963E65">
        <w:rPr>
          <w:color w:val="008080"/>
        </w:rPr>
        <w:t>&lt;/</w:t>
      </w:r>
      <w:r w:rsidRPr="00963E65">
        <w:rPr>
          <w:color w:val="3F7F7F"/>
        </w:rPr>
        <w:t>property</w:t>
      </w:r>
      <w:r w:rsidRPr="00963E65">
        <w:rPr>
          <w:color w:val="008080"/>
        </w:rPr>
        <w:t>&gt;</w:t>
      </w:r>
    </w:p>
    <w:p w:rsidR="00963E65" w:rsidRDefault="00963E65" w:rsidP="00963E65">
      <w:pPr>
        <w:pStyle w:val="Output"/>
        <w:ind w:left="360"/>
        <w:rPr>
          <w:color w:val="008080"/>
        </w:rPr>
      </w:pPr>
      <w:r w:rsidRPr="00963E65">
        <w:rPr>
          <w:color w:val="008080"/>
        </w:rPr>
        <w:t>&lt;/</w:t>
      </w:r>
      <w:r w:rsidRPr="00963E65">
        <w:rPr>
          <w:color w:val="3F7F7F"/>
          <w:highlight w:val="lightGray"/>
        </w:rPr>
        <w:t>class</w:t>
      </w:r>
      <w:r w:rsidRPr="00963E65">
        <w:rPr>
          <w:color w:val="008080"/>
        </w:rPr>
        <w:t>&gt;</w:t>
      </w:r>
    </w:p>
    <w:p w:rsidR="00963E65" w:rsidRDefault="00963E65" w:rsidP="00963E65"/>
    <w:p w:rsidR="00963E65" w:rsidRPr="00963E65" w:rsidRDefault="00963E65" w:rsidP="00963E65"/>
    <w:p w:rsidR="00963E65" w:rsidRDefault="00963E65" w:rsidP="00963E65">
      <w:pPr>
        <w:pStyle w:val="Heading3"/>
      </w:pPr>
      <w:r>
        <w:t>2.increment</w:t>
      </w:r>
    </w:p>
    <w:p w:rsidR="00D83931" w:rsidRPr="00D83931" w:rsidRDefault="00AA0524" w:rsidP="0075457D">
      <w:pPr>
        <w:pStyle w:val="ListParagraph"/>
        <w:numPr>
          <w:ilvl w:val="0"/>
          <w:numId w:val="20"/>
        </w:numPr>
      </w:pPr>
      <w:r w:rsidRPr="00D83931">
        <w:rPr>
          <w:lang w:val="en"/>
        </w:rPr>
        <w:t>First</w:t>
      </w:r>
      <w:r w:rsidR="00D83931" w:rsidRPr="00D83931">
        <w:rPr>
          <w:lang w:val="en"/>
        </w:rPr>
        <w:t> select the max id if </w:t>
      </w:r>
      <w:r w:rsidRPr="00D83931">
        <w:rPr>
          <w:lang w:val="en"/>
        </w:rPr>
        <w:t>there</w:t>
      </w:r>
      <w:r w:rsidR="00D83931" w:rsidRPr="00D83931">
        <w:rPr>
          <w:lang w:val="en"/>
        </w:rPr>
        <w:t>, if no 1 as max</w:t>
      </w:r>
    </w:p>
    <w:p w:rsidR="00D83931" w:rsidRPr="00D83931" w:rsidRDefault="00D83931" w:rsidP="0075457D">
      <w:pPr>
        <w:pStyle w:val="ListParagraph"/>
        <w:numPr>
          <w:ilvl w:val="0"/>
          <w:numId w:val="20"/>
        </w:numPr>
      </w:pPr>
      <w:r w:rsidRPr="00D83931">
        <w:rPr>
          <w:lang w:val="en"/>
        </w:rPr>
        <w:t xml:space="preserve">for each record it </w:t>
      </w:r>
      <w:r w:rsidRPr="00D83931">
        <w:rPr>
          <w:b/>
          <w:lang w:val="en"/>
        </w:rPr>
        <w:t>increments by 1 (i++)</w:t>
      </w:r>
    </w:p>
    <w:p w:rsidR="00D83931" w:rsidRDefault="00D83931" w:rsidP="0075457D">
      <w:pPr>
        <w:pStyle w:val="ListParagraph"/>
        <w:numPr>
          <w:ilvl w:val="0"/>
          <w:numId w:val="20"/>
        </w:numPr>
      </w:pPr>
      <w:r w:rsidRPr="00D83931">
        <w:rPr>
          <w:lang w:val="en"/>
        </w:rPr>
        <w:t>Increment will take </w:t>
      </w:r>
      <w:r w:rsidRPr="00D83931">
        <w:rPr>
          <w:b/>
          <w:lang w:val="en"/>
        </w:rPr>
        <w:t>care by Application Layer[Hibernate]</w:t>
      </w:r>
    </w:p>
    <w:p w:rsidR="005C138E" w:rsidRPr="005C138E" w:rsidRDefault="005C138E" w:rsidP="005C138E">
      <w:pPr>
        <w:pStyle w:val="Output"/>
        <w:rPr>
          <w:color w:val="4C483D" w:themeColor="text2"/>
        </w:rPr>
      </w:pPr>
      <w:r w:rsidRPr="005C138E">
        <w:rPr>
          <w:color w:val="008080"/>
        </w:rPr>
        <w:t>&lt;</w:t>
      </w:r>
      <w:r w:rsidRPr="005C138E">
        <w:rPr>
          <w:color w:val="3F7F7F"/>
          <w:highlight w:val="lightGray"/>
        </w:rPr>
        <w:t>class</w:t>
      </w:r>
      <w:r w:rsidRPr="005C138E">
        <w:rPr>
          <w:color w:val="4C483D" w:themeColor="text2"/>
        </w:rPr>
        <w:t xml:space="preserve"> </w:t>
      </w:r>
      <w:r w:rsidRPr="005C138E">
        <w:rPr>
          <w:color w:val="7F007F"/>
        </w:rPr>
        <w:t>name</w:t>
      </w:r>
      <w:r w:rsidRPr="005C138E">
        <w:rPr>
          <w:color w:val="000000"/>
        </w:rPr>
        <w:t>=</w:t>
      </w:r>
      <w:r w:rsidRPr="005C138E">
        <w:t>"bo.</w:t>
      </w:r>
      <w:r w:rsidR="00760C06">
        <w:t>Employee</w:t>
      </w:r>
      <w:r w:rsidRPr="005C138E">
        <w:t>Bo"</w:t>
      </w:r>
      <w:r w:rsidRPr="005C138E">
        <w:rPr>
          <w:color w:val="4C483D" w:themeColor="text2"/>
        </w:rPr>
        <w:t xml:space="preserve"> </w:t>
      </w:r>
      <w:r w:rsidRPr="005C138E">
        <w:rPr>
          <w:color w:val="7F007F"/>
        </w:rPr>
        <w:t>table</w:t>
      </w:r>
      <w:r w:rsidRPr="005C138E">
        <w:rPr>
          <w:color w:val="000000"/>
        </w:rPr>
        <w:t>=</w:t>
      </w:r>
      <w:r w:rsidRPr="005C138E">
        <w:t>"</w:t>
      </w:r>
      <w:r w:rsidR="00760C06">
        <w:t>employee</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4C483D" w:themeColor="text2"/>
        </w:rPr>
        <w:t xml:space="preserve"> </w:t>
      </w:r>
      <w:r w:rsidRPr="005C138E">
        <w:rPr>
          <w:color w:val="7F007F"/>
        </w:rPr>
        <w:t>name</w:t>
      </w:r>
      <w:r w:rsidRPr="005C138E">
        <w:rPr>
          <w:color w:val="000000"/>
        </w:rPr>
        <w:t>=</w:t>
      </w:r>
      <w:r w:rsidRPr="005C138E">
        <w:t>"</w:t>
      </w:r>
      <w:r w:rsidR="00ED328B">
        <w:t>eid</w:t>
      </w:r>
      <w:r w:rsidRPr="005C138E">
        <w:t>"</w:t>
      </w:r>
      <w:r w:rsidRPr="005C138E">
        <w:rPr>
          <w:color w:val="4C483D" w:themeColor="text2"/>
        </w:rPr>
        <w:t xml:space="preserve"> </w:t>
      </w:r>
      <w:r w:rsidRPr="005C138E">
        <w:rPr>
          <w:color w:val="7F007F"/>
        </w:rPr>
        <w:t>column</w:t>
      </w:r>
      <w:r w:rsidRPr="005C138E">
        <w:rPr>
          <w:color w:val="000000"/>
        </w:rPr>
        <w:t>=</w:t>
      </w:r>
      <w:r w:rsidRPr="005C138E">
        <w:t>"</w:t>
      </w:r>
      <w:r w:rsidR="00ED328B">
        <w:t>eid</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0000"/>
        </w:rPr>
        <w:tab/>
      </w:r>
      <w:r w:rsidRPr="005C138E">
        <w:rPr>
          <w:color w:val="008080"/>
        </w:rPr>
        <w:t>&lt;</w:t>
      </w:r>
      <w:r w:rsidRPr="005C138E">
        <w:rPr>
          <w:color w:val="3F7F7F"/>
        </w:rPr>
        <w:t>generator</w:t>
      </w:r>
      <w:r w:rsidRPr="005C138E">
        <w:rPr>
          <w:color w:val="4C483D" w:themeColor="text2"/>
        </w:rPr>
        <w:t xml:space="preserve"> </w:t>
      </w:r>
      <w:r w:rsidRPr="005C138E">
        <w:rPr>
          <w:color w:val="7F007F"/>
        </w:rPr>
        <w:t>class</w:t>
      </w:r>
      <w:r w:rsidRPr="005C138E">
        <w:rPr>
          <w:color w:val="000000"/>
        </w:rPr>
        <w:t>=</w:t>
      </w:r>
      <w:r w:rsidRPr="005C138E">
        <w:t>"increment"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property</w:t>
      </w:r>
      <w:r w:rsidRPr="005C138E">
        <w:rPr>
          <w:color w:val="008080"/>
        </w:rPr>
        <w:t>&gt;</w:t>
      </w:r>
      <w:r w:rsidRPr="005C138E">
        <w:rPr>
          <w:color w:val="000000"/>
        </w:rPr>
        <w:t>....</w:t>
      </w:r>
      <w:r w:rsidRPr="005C138E">
        <w:rPr>
          <w:color w:val="008080"/>
        </w:rPr>
        <w:t>&lt;/</w:t>
      </w:r>
      <w:r w:rsidRPr="005C138E">
        <w:rPr>
          <w:color w:val="3F7F7F"/>
        </w:rPr>
        <w:t>property</w:t>
      </w:r>
      <w:r w:rsidRPr="005C138E">
        <w:rPr>
          <w:color w:val="008080"/>
        </w:rPr>
        <w:t>&gt;</w:t>
      </w:r>
    </w:p>
    <w:p w:rsidR="00963E65" w:rsidRDefault="005C138E" w:rsidP="005C138E">
      <w:pPr>
        <w:pStyle w:val="Output"/>
      </w:pPr>
      <w:r w:rsidRPr="005C138E">
        <w:rPr>
          <w:color w:val="008080"/>
        </w:rPr>
        <w:t>&lt;/</w:t>
      </w:r>
      <w:r w:rsidRPr="005C138E">
        <w:rPr>
          <w:color w:val="3F7F7F"/>
          <w:highlight w:val="lightGray"/>
        </w:rPr>
        <w:t>class</w:t>
      </w:r>
      <w:r w:rsidRPr="005C138E">
        <w:rPr>
          <w:color w:val="008080"/>
        </w:rPr>
        <w:t>&gt;</w:t>
      </w:r>
    </w:p>
    <w:p w:rsidR="005C138E" w:rsidRDefault="005C138E" w:rsidP="00963E65"/>
    <w:p w:rsidR="00D83931" w:rsidRDefault="00D83931" w:rsidP="00963E65"/>
    <w:p w:rsidR="00D83931" w:rsidRDefault="00D83931" w:rsidP="00D83931">
      <w:pPr>
        <w:pStyle w:val="Heading3"/>
      </w:pPr>
      <w:r>
        <w:t>3.identity</w:t>
      </w:r>
    </w:p>
    <w:p w:rsidR="00D83931" w:rsidRPr="00D83931" w:rsidRDefault="00D83931" w:rsidP="0075457D">
      <w:pPr>
        <w:pStyle w:val="ListParagraph"/>
        <w:numPr>
          <w:ilvl w:val="0"/>
          <w:numId w:val="22"/>
        </w:numPr>
        <w:spacing w:line="360" w:lineRule="auto"/>
      </w:pPr>
      <w:r w:rsidRPr="00D83931">
        <w:rPr>
          <w:lang w:val="en"/>
        </w:rPr>
        <w:t>First select the max id if </w:t>
      </w:r>
      <w:r w:rsidR="00AA0524" w:rsidRPr="00D83931">
        <w:rPr>
          <w:lang w:val="en"/>
        </w:rPr>
        <w:t>there</w:t>
      </w:r>
      <w:r w:rsidRPr="00D83931">
        <w:rPr>
          <w:lang w:val="en"/>
        </w:rPr>
        <w:t>, if no 1 as max</w:t>
      </w:r>
    </w:p>
    <w:p w:rsidR="00D83931" w:rsidRPr="003560B5" w:rsidRDefault="00D83931" w:rsidP="0075457D">
      <w:pPr>
        <w:pStyle w:val="ListParagraph"/>
        <w:numPr>
          <w:ilvl w:val="0"/>
          <w:numId w:val="22"/>
        </w:numPr>
        <w:spacing w:line="360" w:lineRule="auto"/>
        <w:rPr>
          <w:b/>
        </w:rPr>
      </w:pPr>
      <w:r w:rsidRPr="00D83931">
        <w:rPr>
          <w:lang w:val="en"/>
        </w:rPr>
        <w:t xml:space="preserve">for each record it </w:t>
      </w:r>
      <w:r w:rsidR="003560B5" w:rsidRPr="003560B5">
        <w:rPr>
          <w:b/>
          <w:lang w:val="en"/>
        </w:rPr>
        <w:t>increments</w:t>
      </w:r>
      <w:r w:rsidRPr="003560B5">
        <w:rPr>
          <w:b/>
          <w:lang w:val="en"/>
        </w:rPr>
        <w:t xml:space="preserve"> by 1 (i++)</w:t>
      </w:r>
    </w:p>
    <w:p w:rsidR="00D83931" w:rsidRPr="003560B5" w:rsidRDefault="00D83931" w:rsidP="0075457D">
      <w:pPr>
        <w:pStyle w:val="ListParagraph"/>
        <w:numPr>
          <w:ilvl w:val="0"/>
          <w:numId w:val="22"/>
        </w:numPr>
        <w:spacing w:line="360" w:lineRule="auto"/>
        <w:rPr>
          <w:b/>
        </w:rPr>
      </w:pPr>
      <w:r w:rsidRPr="00D83931">
        <w:rPr>
          <w:lang w:val="en"/>
        </w:rPr>
        <w:t>Increment will </w:t>
      </w:r>
      <w:r w:rsidR="003560B5" w:rsidRPr="003560B5">
        <w:rPr>
          <w:b/>
          <w:lang w:val="en"/>
        </w:rPr>
        <w:t>have taken</w:t>
      </w:r>
      <w:r w:rsidRPr="003560B5">
        <w:rPr>
          <w:b/>
          <w:lang w:val="en"/>
        </w:rPr>
        <w:t> care by DB Layer[MySQL]</w:t>
      </w:r>
    </w:p>
    <w:p w:rsidR="00D83931" w:rsidRPr="00D83931" w:rsidRDefault="00D83931" w:rsidP="0075457D">
      <w:pPr>
        <w:pStyle w:val="ListParagraph"/>
        <w:numPr>
          <w:ilvl w:val="0"/>
          <w:numId w:val="22"/>
        </w:numPr>
        <w:spacing w:line="360" w:lineRule="auto"/>
      </w:pPr>
      <w:r w:rsidRPr="00D83931">
        <w:rPr>
          <w:lang w:val="en"/>
        </w:rPr>
        <w:t>MySQ</w:t>
      </w:r>
      <w:r w:rsidR="003560B5">
        <w:rPr>
          <w:lang w:val="en"/>
        </w:rPr>
        <w:t>L, DB2 Support this. Oracle Won’t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 identity"</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D83931" w:rsidRPr="00D83931"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D83931" w:rsidRDefault="00D83931" w:rsidP="00963E65"/>
    <w:p w:rsidR="00963E65" w:rsidRDefault="00D83931" w:rsidP="003560B5">
      <w:pPr>
        <w:pStyle w:val="Heading3"/>
        <w:spacing w:after="0"/>
      </w:pPr>
      <w:r>
        <w:lastRenderedPageBreak/>
        <w:t>4</w:t>
      </w:r>
      <w:r w:rsidR="00963E65">
        <w:t>.sequence</w:t>
      </w:r>
    </w:p>
    <w:p w:rsidR="00971A04" w:rsidRPr="00971A04" w:rsidRDefault="00971A04" w:rsidP="0075457D">
      <w:pPr>
        <w:pStyle w:val="ListParagraph"/>
        <w:numPr>
          <w:ilvl w:val="0"/>
          <w:numId w:val="21"/>
        </w:numPr>
        <w:spacing w:line="360" w:lineRule="auto"/>
      </w:pPr>
      <w:r w:rsidRPr="00971A04">
        <w:t xml:space="preserve">while inserting a new record in a database, </w:t>
      </w:r>
      <w:r w:rsidRPr="00D83931">
        <w:rPr>
          <w:b/>
        </w:rPr>
        <w:t>hibernate gets next value from the sequence</w:t>
      </w:r>
      <w:r w:rsidRPr="00971A04">
        <w:t xml:space="preserve"> under assigns that value for the new record</w:t>
      </w:r>
    </w:p>
    <w:p w:rsidR="00963E65" w:rsidRDefault="00D83931" w:rsidP="0075457D">
      <w:pPr>
        <w:pStyle w:val="ListParagraph"/>
        <w:numPr>
          <w:ilvl w:val="0"/>
          <w:numId w:val="21"/>
        </w:numPr>
        <w:spacing w:line="360" w:lineRule="auto"/>
      </w:pPr>
      <w:r w:rsidRPr="00D83931">
        <w:t>If programmer has created a sequence in the database, then that sequence name should be passed as the generator</w:t>
      </w:r>
    </w:p>
    <w:p w:rsidR="00D83931" w:rsidRPr="00D83931" w:rsidRDefault="00D83931" w:rsidP="0075457D">
      <w:pPr>
        <w:pStyle w:val="ListParagraph"/>
        <w:numPr>
          <w:ilvl w:val="0"/>
          <w:numId w:val="21"/>
        </w:numPr>
        <w:spacing w:line="360" w:lineRule="auto"/>
        <w:rPr>
          <w:b/>
        </w:rPr>
      </w:pPr>
      <w:r w:rsidRPr="00D83931">
        <w:rPr>
          <w:b/>
        </w:rPr>
        <w:t>Sequence start with 1 and Incremented by 1</w:t>
      </w:r>
    </w:p>
    <w:p w:rsidR="00D83931" w:rsidRDefault="00D83931" w:rsidP="0075457D">
      <w:pPr>
        <w:pStyle w:val="ListParagraph"/>
        <w:numPr>
          <w:ilvl w:val="0"/>
          <w:numId w:val="21"/>
        </w:numPr>
        <w:spacing w:line="360" w:lineRule="auto"/>
      </w:pPr>
      <w:r>
        <w:t>Internally it creates Sequence table, and increment operations done here</w:t>
      </w:r>
    </w:p>
    <w:p w:rsidR="00D83931" w:rsidRPr="00D83931" w:rsidRDefault="00D83931" w:rsidP="0075457D">
      <w:pPr>
        <w:pStyle w:val="ListParagraph"/>
        <w:numPr>
          <w:ilvl w:val="0"/>
          <w:numId w:val="21"/>
        </w:numPr>
        <w:spacing w:line="360" w:lineRule="auto"/>
        <w:rPr>
          <w:b/>
        </w:rPr>
      </w:pPr>
      <w:r w:rsidRPr="00D83931">
        <w:rPr>
          <w:b/>
        </w:rPr>
        <w:t>Increment will take care by Both Application Layer[Hibernate] &amp; DB Layer[MySQL]</w:t>
      </w:r>
    </w:p>
    <w:p w:rsidR="00D83931" w:rsidRDefault="00D83931" w:rsidP="0075457D">
      <w:pPr>
        <w:pStyle w:val="ListParagraph"/>
        <w:numPr>
          <w:ilvl w:val="0"/>
          <w:numId w:val="21"/>
        </w:numPr>
        <w:spacing w:line="360" w:lineRule="auto"/>
      </w:pPr>
      <w:r>
        <w:t>MySQL, DB2 Support this. Oracle Wont</w:t>
      </w:r>
    </w:p>
    <w:p w:rsidR="00D83931" w:rsidRDefault="00D83931" w:rsidP="00D83931">
      <w:pPr>
        <w:pStyle w:val="Output"/>
        <w:rPr>
          <w:color w:val="4C483D" w:themeColor="text2"/>
        </w:rPr>
      </w:pPr>
      <w:r>
        <w:rPr>
          <w:color w:val="008080"/>
        </w:rPr>
        <w:t>&lt;</w:t>
      </w:r>
      <w:r>
        <w:rPr>
          <w:color w:val="3F7F7F"/>
          <w:highlight w:val="lightGray"/>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r>
      <w:r>
        <w:rPr>
          <w:color w:val="008080"/>
        </w:rPr>
        <w:t>&lt;</w:t>
      </w:r>
      <w:r>
        <w:rPr>
          <w:color w:val="3F7F7F"/>
        </w:rPr>
        <w:t>generator</w:t>
      </w:r>
      <w:r>
        <w:rPr>
          <w:color w:val="4C483D" w:themeColor="text2"/>
        </w:rPr>
        <w:t xml:space="preserve"> </w:t>
      </w:r>
      <w:r>
        <w:rPr>
          <w:color w:val="7F007F"/>
        </w:rPr>
        <w:t>class</w:t>
      </w:r>
      <w:r>
        <w:rPr>
          <w:color w:val="000000"/>
        </w:rPr>
        <w:t>=</w:t>
      </w:r>
      <w:r>
        <w:t>"sequence"</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4C483D" w:themeColor="text2"/>
        </w:rPr>
      </w:pPr>
      <w:r>
        <w:rPr>
          <w:color w:val="008080"/>
        </w:rPr>
        <w:t>&lt;/</w:t>
      </w:r>
      <w:r>
        <w:rPr>
          <w:color w:val="3F7F7F"/>
          <w:highlight w:val="lightGray"/>
        </w:rPr>
        <w:t>class</w:t>
      </w:r>
      <w:r>
        <w:rPr>
          <w:color w:val="008080"/>
        </w:rPr>
        <w:t>&gt;</w:t>
      </w:r>
    </w:p>
    <w:p w:rsidR="00D83931" w:rsidRDefault="00D83931" w:rsidP="00D83931"/>
    <w:p w:rsidR="00D83931" w:rsidRDefault="00D83931" w:rsidP="00D83931">
      <w:pPr>
        <w:spacing w:after="0"/>
      </w:pPr>
      <w:r w:rsidRPr="00D83931">
        <w:t>For defining your own sequence, use the param subelement of generator.</w:t>
      </w:r>
    </w:p>
    <w:p w:rsidR="00D83931" w:rsidRDefault="00D83931" w:rsidP="00D83931">
      <w:pPr>
        <w:pStyle w:val="Output"/>
        <w:rPr>
          <w:color w:val="4C483D" w:themeColor="text2"/>
        </w:rPr>
      </w:pPr>
    </w:p>
    <w:p w:rsidR="00D83931" w:rsidRDefault="00D83931" w:rsidP="00D83931">
      <w:pPr>
        <w:pStyle w:val="Output"/>
        <w:rPr>
          <w:color w:val="4C483D" w:themeColor="text2"/>
        </w:rPr>
      </w:pPr>
      <w:r>
        <w:rPr>
          <w:color w:val="008080"/>
        </w:rPr>
        <w:t>&lt;</w:t>
      </w:r>
      <w:r>
        <w:rPr>
          <w:color w:val="3F7F7F"/>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t xml:space="preserve"> </w:t>
      </w:r>
      <w:r>
        <w:rPr>
          <w:color w:val="008080"/>
        </w:rPr>
        <w:t>&lt;</w:t>
      </w:r>
      <w:r>
        <w:rPr>
          <w:color w:val="3F7F7F"/>
        </w:rPr>
        <w:t>param</w:t>
      </w:r>
      <w:r>
        <w:rPr>
          <w:color w:val="4C483D" w:themeColor="text2"/>
        </w:rPr>
        <w:t xml:space="preserve"> </w:t>
      </w:r>
      <w:r>
        <w:rPr>
          <w:color w:val="7F007F"/>
        </w:rPr>
        <w:t>name</w:t>
      </w:r>
      <w:r>
        <w:rPr>
          <w:color w:val="000000"/>
        </w:rPr>
        <w:t>=</w:t>
      </w:r>
      <w:r>
        <w:t>"sequence"</w:t>
      </w:r>
      <w:r>
        <w:rPr>
          <w:color w:val="008080"/>
        </w:rPr>
        <w:t>&gt;</w:t>
      </w:r>
      <w:r>
        <w:rPr>
          <w:color w:val="000000"/>
        </w:rPr>
        <w:t>USER_DEFIED_SEQUENCE</w:t>
      </w:r>
      <w:r>
        <w:rPr>
          <w:color w:val="008080"/>
        </w:rPr>
        <w:t>&lt;/</w:t>
      </w:r>
      <w:r>
        <w:rPr>
          <w:color w:val="3F7F7F"/>
        </w:rPr>
        <w:t>param</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008080"/>
        </w:rPr>
      </w:pPr>
      <w:r>
        <w:rPr>
          <w:color w:val="008080"/>
        </w:rPr>
        <w:t>&lt;/</w:t>
      </w:r>
      <w:r>
        <w:rPr>
          <w:color w:val="3F7F7F"/>
        </w:rPr>
        <w:t>class</w:t>
      </w:r>
      <w:r>
        <w:rPr>
          <w:color w:val="008080"/>
        </w:rPr>
        <w:t>&gt;</w:t>
      </w:r>
    </w:p>
    <w:p w:rsidR="00D83931" w:rsidRPr="00963E65" w:rsidRDefault="00D83931" w:rsidP="00D83931"/>
    <w:p w:rsidR="00963E65" w:rsidRDefault="00963E65" w:rsidP="003560B5">
      <w:pPr>
        <w:pStyle w:val="Heading3"/>
        <w:spacing w:after="0"/>
      </w:pPr>
      <w:r>
        <w:t>5.hilo</w:t>
      </w:r>
    </w:p>
    <w:p w:rsidR="003560B5" w:rsidRPr="003560B5" w:rsidRDefault="003560B5" w:rsidP="0075457D">
      <w:pPr>
        <w:pStyle w:val="ListParagraph"/>
        <w:numPr>
          <w:ilvl w:val="0"/>
          <w:numId w:val="23"/>
        </w:numPr>
        <w:spacing w:line="360" w:lineRule="auto"/>
      </w:pPr>
      <w:r w:rsidRPr="003560B5">
        <w:rPr>
          <w:lang w:val="en"/>
        </w:rPr>
        <w:t>hilo </w:t>
      </w:r>
      <w:r w:rsidRPr="003560B5">
        <w:rPr>
          <w:b/>
          <w:lang w:val="en"/>
        </w:rPr>
        <w:t>start with 0</w:t>
      </w:r>
    </w:p>
    <w:p w:rsidR="003560B5" w:rsidRPr="003560B5" w:rsidRDefault="003560B5" w:rsidP="0075457D">
      <w:pPr>
        <w:pStyle w:val="ListParagraph"/>
        <w:numPr>
          <w:ilvl w:val="0"/>
          <w:numId w:val="23"/>
        </w:numPr>
        <w:spacing w:line="360" w:lineRule="auto"/>
        <w:rPr>
          <w:b/>
        </w:rPr>
      </w:pPr>
      <w:r w:rsidRPr="003560B5">
        <w:rPr>
          <w:lang w:val="en"/>
        </w:rPr>
        <w:t>Internally it creates </w:t>
      </w:r>
      <w:r w:rsidRPr="003560B5">
        <w:rPr>
          <w:b/>
          <w:lang w:val="en"/>
        </w:rPr>
        <w:t>hilo table</w:t>
      </w:r>
    </w:p>
    <w:p w:rsidR="003560B5" w:rsidRPr="003560B5" w:rsidRDefault="003560B5" w:rsidP="0075457D">
      <w:pPr>
        <w:pStyle w:val="ListParagraph"/>
        <w:numPr>
          <w:ilvl w:val="0"/>
          <w:numId w:val="23"/>
        </w:numPr>
        <w:spacing w:line="360" w:lineRule="auto"/>
        <w:rPr>
          <w:b/>
        </w:rPr>
      </w:pPr>
      <w:r w:rsidRPr="003560B5">
        <w:rPr>
          <w:b/>
          <w:lang w:val="en"/>
        </w:rPr>
        <w:t>It will take High value form Hilo table, and it will Increment</w:t>
      </w:r>
    </w:p>
    <w:p w:rsidR="003560B5" w:rsidRPr="003560B5" w:rsidRDefault="003560B5" w:rsidP="0075457D">
      <w:pPr>
        <w:pStyle w:val="ListParagraph"/>
        <w:numPr>
          <w:ilvl w:val="0"/>
          <w:numId w:val="23"/>
        </w:numPr>
        <w:spacing w:line="360" w:lineRule="auto"/>
      </w:pPr>
      <w:r w:rsidRPr="003560B5">
        <w:rPr>
          <w:lang w:val="en"/>
        </w:rPr>
        <w:t xml:space="preserve">for each Deployment/Restart application, </w:t>
      </w:r>
      <w:r w:rsidRPr="003560B5">
        <w:rPr>
          <w:b/>
          <w:lang w:val="en"/>
        </w:rPr>
        <w:t>High value </w:t>
      </w:r>
      <w:r w:rsidR="003F3690" w:rsidRPr="003560B5">
        <w:rPr>
          <w:b/>
          <w:lang w:val="en"/>
        </w:rPr>
        <w:t>increment</w:t>
      </w:r>
      <w:r w:rsidRPr="003560B5">
        <w:rPr>
          <w:b/>
          <w:lang w:val="en"/>
        </w:rPr>
        <w:t> by 32768</w:t>
      </w:r>
    </w:p>
    <w:p w:rsidR="003560B5" w:rsidRPr="003560B5" w:rsidRDefault="003560B5" w:rsidP="0075457D">
      <w:pPr>
        <w:pStyle w:val="ListParagraph"/>
        <w:numPr>
          <w:ilvl w:val="0"/>
          <w:numId w:val="23"/>
        </w:numPr>
        <w:spacing w:line="360" w:lineRule="auto"/>
      </w:pPr>
      <w:r w:rsidRPr="003560B5">
        <w:rPr>
          <w:lang w:val="en"/>
        </w:rPr>
        <w:t>1 st Deploy:  1,2,3,4...</w:t>
      </w:r>
    </w:p>
    <w:p w:rsidR="003560B5" w:rsidRPr="003560B5" w:rsidRDefault="003560B5" w:rsidP="0075457D">
      <w:pPr>
        <w:pStyle w:val="ListParagraph"/>
        <w:numPr>
          <w:ilvl w:val="0"/>
          <w:numId w:val="23"/>
        </w:numPr>
        <w:spacing w:line="360" w:lineRule="auto"/>
      </w:pPr>
      <w:r w:rsidRPr="003560B5">
        <w:rPr>
          <w:lang w:val="en"/>
        </w:rPr>
        <w:t>2 nd Deploy: 32768,32769..........</w:t>
      </w:r>
    </w:p>
    <w:p w:rsidR="003560B5" w:rsidRPr="003560B5" w:rsidRDefault="003560B5" w:rsidP="0075457D">
      <w:pPr>
        <w:pStyle w:val="ListParagraph"/>
        <w:numPr>
          <w:ilvl w:val="0"/>
          <w:numId w:val="23"/>
        </w:numPr>
        <w:spacing w:line="360" w:lineRule="auto"/>
      </w:pPr>
      <w:r w:rsidRPr="003560B5">
        <w:rPr>
          <w:lang w:val="en"/>
        </w:rPr>
        <w:t xml:space="preserve">MySQL, DB2 Support this. Oracle </w:t>
      </w:r>
      <w:r w:rsidR="003F3690" w:rsidRPr="003560B5">
        <w:rPr>
          <w:lang w:val="en"/>
        </w:rPr>
        <w:t>Won’t</w:t>
      </w:r>
      <w:r>
        <w:rPr>
          <w:lang w:val="en"/>
        </w:rPr>
        <w:t xml:space="preserve">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"hilo"</w:t>
      </w:r>
      <w:r w:rsidRPr="003560B5">
        <w:rPr>
          <w:color w:val="008080"/>
        </w:rPr>
        <w:t>/&gt;</w:t>
      </w:r>
      <w:r w:rsidRPr="003560B5">
        <w:rPr>
          <w:color w:val="000000"/>
        </w:rPr>
        <w:t xml:space="preserve">  </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963E65"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963E65" w:rsidRDefault="00963E65" w:rsidP="00145441">
      <w:pPr>
        <w:pStyle w:val="Heading3"/>
        <w:spacing w:after="0"/>
      </w:pPr>
      <w:r>
        <w:lastRenderedPageBreak/>
        <w:t>6.native</w:t>
      </w:r>
    </w:p>
    <w:p w:rsidR="00145441" w:rsidRPr="00145441" w:rsidRDefault="00145441" w:rsidP="00145441">
      <w:r w:rsidRPr="00145441">
        <w:t>when we use this generator class, it first checks whether the database supports </w:t>
      </w:r>
      <w:r w:rsidRPr="00145441">
        <w:rPr>
          <w:b/>
        </w:rPr>
        <w:t>identity or not</w:t>
      </w:r>
      <w:r w:rsidRPr="00145441">
        <w:t xml:space="preserve">, if not checks for </w:t>
      </w:r>
      <w:r w:rsidRPr="00145441">
        <w:rPr>
          <w:b/>
        </w:rPr>
        <w:t>sequence and if not</w:t>
      </w:r>
      <w:r w:rsidRPr="00145441">
        <w:t>, then </w:t>
      </w:r>
      <w:r w:rsidRPr="00145441">
        <w:rPr>
          <w:b/>
        </w:rPr>
        <w:t>hilo</w:t>
      </w:r>
      <w:r w:rsidRPr="00145441">
        <w:t> will be used finally the order will be.</w:t>
      </w:r>
    </w:p>
    <w:p w:rsidR="00145441" w:rsidRPr="00145441" w:rsidRDefault="00145441" w:rsidP="0075457D">
      <w:pPr>
        <w:pStyle w:val="ListParagraph"/>
        <w:numPr>
          <w:ilvl w:val="0"/>
          <w:numId w:val="24"/>
        </w:numPr>
        <w:spacing w:line="360" w:lineRule="auto"/>
        <w:rPr>
          <w:b/>
          <w:color w:val="00B050"/>
        </w:rPr>
      </w:pPr>
      <w:r w:rsidRPr="00145441">
        <w:rPr>
          <w:b/>
          <w:color w:val="00B050"/>
        </w:rPr>
        <w:t>identity</w:t>
      </w:r>
    </w:p>
    <w:p w:rsidR="00145441" w:rsidRPr="00145441" w:rsidRDefault="00145441" w:rsidP="0075457D">
      <w:pPr>
        <w:pStyle w:val="ListParagraph"/>
        <w:numPr>
          <w:ilvl w:val="0"/>
          <w:numId w:val="24"/>
        </w:numPr>
        <w:spacing w:line="360" w:lineRule="auto"/>
        <w:rPr>
          <w:b/>
          <w:color w:val="00B050"/>
        </w:rPr>
      </w:pPr>
      <w:r w:rsidRPr="00145441">
        <w:rPr>
          <w:b/>
          <w:color w:val="00B050"/>
        </w:rPr>
        <w:t>sequence</w:t>
      </w:r>
    </w:p>
    <w:p w:rsidR="00145441" w:rsidRPr="00145441" w:rsidRDefault="00145441" w:rsidP="0075457D">
      <w:pPr>
        <w:pStyle w:val="ListParagraph"/>
        <w:numPr>
          <w:ilvl w:val="0"/>
          <w:numId w:val="24"/>
        </w:numPr>
        <w:spacing w:line="360" w:lineRule="auto"/>
        <w:rPr>
          <w:b/>
          <w:color w:val="00B050"/>
        </w:rPr>
      </w:pPr>
      <w:r w:rsidRPr="00145441">
        <w:rPr>
          <w:b/>
          <w:color w:val="00B050"/>
        </w:rPr>
        <w:t>hilo</w:t>
      </w:r>
    </w:p>
    <w:p w:rsidR="00145441" w:rsidRPr="00145441" w:rsidRDefault="00145441" w:rsidP="00145441">
      <w:pPr>
        <w:pStyle w:val="Output"/>
        <w:rPr>
          <w:color w:val="4C483D" w:themeColor="text2"/>
        </w:rPr>
      </w:pPr>
      <w:r w:rsidRPr="00145441">
        <w:rPr>
          <w:color w:val="008080"/>
        </w:rPr>
        <w:t>&lt;</w:t>
      </w:r>
      <w:r w:rsidRPr="00145441">
        <w:rPr>
          <w:color w:val="3F7F7F"/>
          <w:highlight w:val="lightGray"/>
        </w:rPr>
        <w:t>class</w:t>
      </w:r>
      <w:r w:rsidRPr="00145441">
        <w:rPr>
          <w:color w:val="4C483D" w:themeColor="text2"/>
        </w:rPr>
        <w:t xml:space="preserve"> </w:t>
      </w:r>
      <w:r w:rsidRPr="00145441">
        <w:rPr>
          <w:color w:val="7F007F"/>
        </w:rPr>
        <w:t>name</w:t>
      </w:r>
      <w:r w:rsidRPr="00145441">
        <w:rPr>
          <w:color w:val="000000"/>
        </w:rPr>
        <w:t>=</w:t>
      </w:r>
      <w:r w:rsidRPr="00145441">
        <w:t>"bo.</w:t>
      </w:r>
      <w:r w:rsidR="00760C06">
        <w:t>Employee</w:t>
      </w:r>
      <w:r w:rsidRPr="00145441">
        <w:t>Bo"</w:t>
      </w:r>
      <w:r w:rsidRPr="00145441">
        <w:rPr>
          <w:color w:val="4C483D" w:themeColor="text2"/>
        </w:rPr>
        <w:t xml:space="preserve"> </w:t>
      </w:r>
      <w:r w:rsidRPr="00145441">
        <w:rPr>
          <w:color w:val="7F007F"/>
        </w:rPr>
        <w:t>table</w:t>
      </w:r>
      <w:r w:rsidRPr="00145441">
        <w:rPr>
          <w:color w:val="000000"/>
        </w:rPr>
        <w:t>=</w:t>
      </w:r>
      <w:r w:rsidRPr="00145441">
        <w:t>"</w:t>
      </w:r>
      <w:r w:rsidR="00760C06">
        <w:t>employee</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4C483D" w:themeColor="text2"/>
        </w:rPr>
        <w:t xml:space="preserve"> </w:t>
      </w:r>
      <w:r w:rsidRPr="00145441">
        <w:rPr>
          <w:color w:val="7F007F"/>
        </w:rPr>
        <w:t>name</w:t>
      </w:r>
      <w:r w:rsidRPr="00145441">
        <w:rPr>
          <w:color w:val="000000"/>
        </w:rPr>
        <w:t>=</w:t>
      </w:r>
      <w:r w:rsidRPr="00145441">
        <w:t>"</w:t>
      </w:r>
      <w:r w:rsidR="00ED328B">
        <w:t>eid</w:t>
      </w:r>
      <w:r w:rsidRPr="00145441">
        <w:t>"</w:t>
      </w:r>
      <w:r w:rsidRPr="00145441">
        <w:rPr>
          <w:color w:val="4C483D" w:themeColor="text2"/>
        </w:rPr>
        <w:t xml:space="preserve"> </w:t>
      </w:r>
      <w:r w:rsidRPr="00145441">
        <w:rPr>
          <w:color w:val="7F007F"/>
        </w:rPr>
        <w:t>column</w:t>
      </w:r>
      <w:r w:rsidRPr="00145441">
        <w:rPr>
          <w:color w:val="000000"/>
        </w:rPr>
        <w:t>=</w:t>
      </w:r>
      <w:r w:rsidRPr="00145441">
        <w:t>"</w:t>
      </w:r>
      <w:r w:rsidR="00ED328B">
        <w:t>eid</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0000"/>
        </w:rPr>
        <w:tab/>
        <w:t xml:space="preserve"> </w:t>
      </w:r>
      <w:r w:rsidRPr="00145441">
        <w:rPr>
          <w:color w:val="008080"/>
        </w:rPr>
        <w:t>&lt;</w:t>
      </w:r>
      <w:r w:rsidRPr="00145441">
        <w:rPr>
          <w:color w:val="3F7F7F"/>
        </w:rPr>
        <w:t>generator</w:t>
      </w:r>
      <w:r w:rsidRPr="00145441">
        <w:rPr>
          <w:color w:val="4C483D" w:themeColor="text2"/>
        </w:rPr>
        <w:t xml:space="preserve"> </w:t>
      </w:r>
      <w:r w:rsidRPr="00145441">
        <w:rPr>
          <w:color w:val="7F007F"/>
        </w:rPr>
        <w:t>class</w:t>
      </w:r>
      <w:r w:rsidRPr="00145441">
        <w:rPr>
          <w:color w:val="000000"/>
        </w:rPr>
        <w:t>=</w:t>
      </w:r>
      <w:r w:rsidRPr="00145441">
        <w:t>"native"</w:t>
      </w:r>
      <w:r w:rsidRPr="00145441">
        <w:rPr>
          <w:color w:val="008080"/>
        </w:rPr>
        <w:t>/&gt;</w:t>
      </w:r>
      <w:r w:rsidRPr="00145441">
        <w:rPr>
          <w:color w:val="000000"/>
        </w:rPr>
        <w:t xml:space="preserve">  </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property</w:t>
      </w:r>
      <w:r w:rsidRPr="00145441">
        <w:rPr>
          <w:color w:val="008080"/>
        </w:rPr>
        <w:t>&gt;</w:t>
      </w:r>
      <w:r w:rsidRPr="00145441">
        <w:rPr>
          <w:color w:val="000000"/>
        </w:rPr>
        <w:t>....</w:t>
      </w:r>
      <w:r w:rsidRPr="00145441">
        <w:rPr>
          <w:color w:val="008080"/>
        </w:rPr>
        <w:t>&lt;/</w:t>
      </w:r>
      <w:r w:rsidRPr="00145441">
        <w:rPr>
          <w:color w:val="3F7F7F"/>
        </w:rPr>
        <w:t>property</w:t>
      </w:r>
      <w:r w:rsidRPr="00145441">
        <w:rPr>
          <w:color w:val="008080"/>
        </w:rPr>
        <w:t>&gt;</w:t>
      </w:r>
    </w:p>
    <w:p w:rsidR="00963E65" w:rsidRDefault="00145441" w:rsidP="00145441">
      <w:pPr>
        <w:pStyle w:val="Output"/>
      </w:pPr>
      <w:r w:rsidRPr="00145441">
        <w:rPr>
          <w:color w:val="008080"/>
        </w:rPr>
        <w:t>&lt;/</w:t>
      </w:r>
      <w:r w:rsidRPr="00145441">
        <w:rPr>
          <w:color w:val="3F7F7F"/>
          <w:highlight w:val="lightGray"/>
        </w:rPr>
        <w:t>class</w:t>
      </w:r>
      <w:r w:rsidRPr="00145441">
        <w:rPr>
          <w:color w:val="008080"/>
        </w:rPr>
        <w:t>&gt;</w:t>
      </w:r>
    </w:p>
    <w:p w:rsidR="00145441" w:rsidRDefault="00145441" w:rsidP="00963E65"/>
    <w:p w:rsidR="00145441" w:rsidRDefault="00145441" w:rsidP="00963E65"/>
    <w:p w:rsidR="00963E65" w:rsidRDefault="00963E65" w:rsidP="0035520D">
      <w:pPr>
        <w:pStyle w:val="Heading3"/>
        <w:spacing w:after="0"/>
      </w:pPr>
      <w:r>
        <w:t>7.foregin</w:t>
      </w:r>
    </w:p>
    <w:p w:rsidR="00963E65" w:rsidRDefault="0035520D" w:rsidP="00963E65">
      <w:r w:rsidRPr="0035520D">
        <w:t>It uses the id of another associated object, mostly used with &lt;one-to-one&gt; association.</w:t>
      </w:r>
    </w:p>
    <w:p w:rsidR="0035520D" w:rsidRPr="00963E65" w:rsidRDefault="0035520D" w:rsidP="00963E65"/>
    <w:p w:rsidR="00963E65" w:rsidRDefault="003B7961" w:rsidP="00963E65">
      <w:pPr>
        <w:pStyle w:val="Heading3"/>
      </w:pPr>
      <w:r>
        <w:t>8.uuid</w:t>
      </w:r>
    </w:p>
    <w:p w:rsidR="00963E65" w:rsidRDefault="0035520D" w:rsidP="00963E65">
      <w:r w:rsidRPr="0035520D">
        <w:t>It uses 128-bit UUID algorithm to generate the id. The returned id is of type String, unique within a network (because IP is used). The UUID is represented in hexadecimal digits, 32 in length.</w:t>
      </w:r>
    </w:p>
    <w:p w:rsidR="00963E65" w:rsidRDefault="00963E65" w:rsidP="00963E65"/>
    <w:p w:rsidR="00963E65" w:rsidRPr="00963E65" w:rsidRDefault="0035520D" w:rsidP="0035520D">
      <w:pPr>
        <w:pStyle w:val="Heading3"/>
      </w:pPr>
      <w:r w:rsidRPr="0035520D">
        <w:rPr>
          <w:lang w:val="en"/>
        </w:rPr>
        <w:t>Custom generator</w:t>
      </w:r>
    </w:p>
    <w:p w:rsidR="0035520D" w:rsidRPr="0035520D" w:rsidRDefault="0035520D" w:rsidP="0035520D">
      <w:r w:rsidRPr="0035520D">
        <w:rPr>
          <w:lang w:val="en"/>
        </w:rPr>
        <w:t xml:space="preserve"> For ur application, </w:t>
      </w:r>
      <w:r w:rsidR="003F3690">
        <w:rPr>
          <w:lang w:val="en"/>
        </w:rPr>
        <w:t>you</w:t>
      </w:r>
      <w:r w:rsidR="006D2EC7">
        <w:rPr>
          <w:lang w:val="en"/>
        </w:rPr>
        <w:t xml:space="preserve"> </w:t>
      </w:r>
      <w:r w:rsidR="006D2EC7" w:rsidRPr="0035520D">
        <w:rPr>
          <w:lang w:val="en"/>
        </w:rPr>
        <w:t>want</w:t>
      </w:r>
      <w:r w:rsidR="003F3690">
        <w:rPr>
          <w:lang w:val="en"/>
        </w:rPr>
        <w:t xml:space="preserve"> to generate keys as pe</w:t>
      </w:r>
      <w:r w:rsidRPr="0035520D">
        <w:rPr>
          <w:lang w:val="en"/>
        </w:rPr>
        <w:t>r ur wish</w:t>
      </w:r>
      <w:r w:rsidR="006D2EC7">
        <w:rPr>
          <w:lang w:val="en"/>
        </w:rPr>
        <w:t xml:space="preserve"> </w:t>
      </w:r>
      <w:r w:rsidRPr="0035520D">
        <w:rPr>
          <w:lang w:val="en"/>
        </w:rPr>
        <w:t>like </w:t>
      </w:r>
      <w:r w:rsidRPr="006D2EC7">
        <w:rPr>
          <w:b/>
          <w:lang w:val="en"/>
        </w:rPr>
        <w:t>icici_</w:t>
      </w:r>
      <w:r w:rsidR="006D2EC7" w:rsidRPr="006D2EC7">
        <w:rPr>
          <w:b/>
          <w:lang w:val="en"/>
        </w:rPr>
        <w:t>101, icici</w:t>
      </w:r>
      <w:r w:rsidRPr="006D2EC7">
        <w:rPr>
          <w:b/>
          <w:lang w:val="en"/>
        </w:rPr>
        <w:t>_</w:t>
      </w:r>
      <w:r w:rsidR="003F3690" w:rsidRPr="006D2EC7">
        <w:rPr>
          <w:b/>
          <w:lang w:val="en"/>
        </w:rPr>
        <w:t>102, icici</w:t>
      </w:r>
      <w:r w:rsidRPr="006D2EC7">
        <w:rPr>
          <w:b/>
          <w:lang w:val="en"/>
        </w:rPr>
        <w:t>_</w:t>
      </w:r>
      <w:r w:rsidR="003F3690" w:rsidRPr="006D2EC7">
        <w:rPr>
          <w:b/>
          <w:lang w:val="en"/>
        </w:rPr>
        <w:t>103, ..........</w:t>
      </w:r>
    </w:p>
    <w:p w:rsidR="0035520D" w:rsidRPr="0035520D" w:rsidRDefault="0035520D" w:rsidP="0075457D">
      <w:pPr>
        <w:pStyle w:val="ListParagraph"/>
        <w:numPr>
          <w:ilvl w:val="0"/>
          <w:numId w:val="25"/>
        </w:numPr>
      </w:pPr>
      <w:r w:rsidRPr="006D2EC7">
        <w:rPr>
          <w:lang w:val="en"/>
        </w:rPr>
        <w:t>write </w:t>
      </w:r>
      <w:r w:rsidRPr="006D2EC7">
        <w:rPr>
          <w:b/>
          <w:lang w:val="en"/>
        </w:rPr>
        <w:t>IciciGenerator</w:t>
      </w:r>
      <w:r w:rsidRPr="006D2EC7">
        <w:rPr>
          <w:lang w:val="en"/>
        </w:rPr>
        <w:t> class implementing </w:t>
      </w:r>
      <w:r w:rsidRPr="006D2EC7">
        <w:rPr>
          <w:b/>
          <w:lang w:val="en"/>
        </w:rPr>
        <w:t>IdentityGenerator</w:t>
      </w:r>
    </w:p>
    <w:p w:rsidR="0035520D" w:rsidRPr="0035520D" w:rsidRDefault="0035520D" w:rsidP="0075457D">
      <w:pPr>
        <w:pStyle w:val="ListParagraph"/>
        <w:numPr>
          <w:ilvl w:val="0"/>
          <w:numId w:val="25"/>
        </w:numPr>
      </w:pPr>
      <w:r w:rsidRPr="006D2EC7">
        <w:rPr>
          <w:lang w:val="en"/>
        </w:rPr>
        <w:t>override generate method</w:t>
      </w:r>
    </w:p>
    <w:p w:rsidR="0035520D" w:rsidRPr="0035520D" w:rsidRDefault="0035520D" w:rsidP="0075457D">
      <w:pPr>
        <w:pStyle w:val="ListParagraph"/>
        <w:numPr>
          <w:ilvl w:val="0"/>
          <w:numId w:val="25"/>
        </w:numPr>
      </w:pPr>
      <w:r w:rsidRPr="006D2EC7">
        <w:rPr>
          <w:lang w:val="en"/>
        </w:rPr>
        <w:t>and write logic for keys</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4C483D" w:themeColor="text2"/>
        </w:rPr>
        <w:t xml:space="preserve"> </w:t>
      </w:r>
      <w:r w:rsidRPr="006D2EC7">
        <w:rPr>
          <w:color w:val="7F007F"/>
        </w:rPr>
        <w:t>name</w:t>
      </w:r>
      <w:r w:rsidRPr="006D2EC7">
        <w:rPr>
          <w:color w:val="000000"/>
        </w:rPr>
        <w:t>=</w:t>
      </w:r>
      <w:r w:rsidRPr="006D2EC7">
        <w:t>"bo.</w:t>
      </w:r>
      <w:r w:rsidR="00760C06">
        <w:t>Employee</w:t>
      </w:r>
      <w:r w:rsidRPr="006D2EC7">
        <w:t>Bo"</w:t>
      </w:r>
      <w:r w:rsidRPr="006D2EC7">
        <w:rPr>
          <w:color w:val="4C483D" w:themeColor="text2"/>
        </w:rPr>
        <w:t xml:space="preserve"> </w:t>
      </w:r>
      <w:r w:rsidRPr="006D2EC7">
        <w:rPr>
          <w:color w:val="7F007F"/>
        </w:rPr>
        <w:t>table</w:t>
      </w:r>
      <w:r w:rsidRPr="006D2EC7">
        <w:rPr>
          <w:color w:val="000000"/>
        </w:rPr>
        <w:t>=</w:t>
      </w:r>
      <w:r w:rsidRPr="006D2EC7">
        <w:t>"</w:t>
      </w:r>
      <w:r w:rsidR="00760C06">
        <w:t>employee</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4C483D" w:themeColor="text2"/>
        </w:rPr>
        <w:t xml:space="preserve"> </w:t>
      </w:r>
      <w:r w:rsidRPr="006D2EC7">
        <w:rPr>
          <w:color w:val="7F007F"/>
        </w:rPr>
        <w:t>name</w:t>
      </w:r>
      <w:r w:rsidRPr="006D2EC7">
        <w:rPr>
          <w:color w:val="000000"/>
        </w:rPr>
        <w:t>=</w:t>
      </w:r>
      <w:r w:rsidRPr="006D2EC7">
        <w:t>"</w:t>
      </w:r>
      <w:r w:rsidR="00ED328B">
        <w:t>eid</w:t>
      </w:r>
      <w:r w:rsidRPr="006D2EC7">
        <w:t>"</w:t>
      </w:r>
      <w:r w:rsidRPr="006D2EC7">
        <w:rPr>
          <w:color w:val="4C483D" w:themeColor="text2"/>
        </w:rPr>
        <w:t xml:space="preserve"> </w:t>
      </w:r>
      <w:r w:rsidRPr="006D2EC7">
        <w:rPr>
          <w:color w:val="7F007F"/>
        </w:rPr>
        <w:t>column</w:t>
      </w:r>
      <w:r w:rsidRPr="006D2EC7">
        <w:rPr>
          <w:color w:val="000000"/>
        </w:rPr>
        <w:t>=</w:t>
      </w:r>
      <w:r w:rsidRPr="006D2EC7">
        <w:t>"</w:t>
      </w:r>
      <w:r w:rsidR="00ED328B">
        <w:t>eid</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0000"/>
        </w:rPr>
        <w:tab/>
      </w:r>
      <w:r w:rsidRPr="006D2EC7">
        <w:rPr>
          <w:color w:val="008080"/>
        </w:rPr>
        <w:t>&lt;</w:t>
      </w:r>
      <w:r w:rsidRPr="006D2EC7">
        <w:rPr>
          <w:color w:val="3F7F7F"/>
        </w:rPr>
        <w:t>generator</w:t>
      </w:r>
      <w:r w:rsidRPr="006D2EC7">
        <w:rPr>
          <w:color w:val="4C483D" w:themeColor="text2"/>
        </w:rPr>
        <w:t xml:space="preserve"> </w:t>
      </w:r>
      <w:r w:rsidRPr="006D2EC7">
        <w:rPr>
          <w:color w:val="7F007F"/>
        </w:rPr>
        <w:t>class</w:t>
      </w:r>
      <w:r w:rsidRPr="006D2EC7">
        <w:rPr>
          <w:color w:val="000000"/>
        </w:rPr>
        <w:t>=</w:t>
      </w:r>
      <w:r w:rsidRPr="006D2EC7">
        <w:t>"IciciGenerator"</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property</w:t>
      </w:r>
      <w:r w:rsidRPr="006D2EC7">
        <w:rPr>
          <w:color w:val="008080"/>
        </w:rPr>
        <w:t>&gt;</w:t>
      </w:r>
      <w:r w:rsidRPr="006D2EC7">
        <w:rPr>
          <w:color w:val="000000"/>
        </w:rPr>
        <w:t>....</w:t>
      </w:r>
      <w:r w:rsidRPr="006D2EC7">
        <w:rPr>
          <w:color w:val="008080"/>
        </w:rPr>
        <w:t>&lt;/</w:t>
      </w:r>
      <w:r w:rsidRPr="006D2EC7">
        <w:rPr>
          <w:color w:val="3F7F7F"/>
        </w:rPr>
        <w:t>property</w:t>
      </w:r>
      <w:r w:rsidRPr="006D2EC7">
        <w:rPr>
          <w:color w:val="008080"/>
        </w:rPr>
        <w:t>&gt;</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008080"/>
        </w:rPr>
        <w:t>&gt;</w:t>
      </w:r>
    </w:p>
    <w:p w:rsidR="00690770" w:rsidRDefault="00690770" w:rsidP="000D6C08"/>
    <w:p w:rsidR="00690770" w:rsidRDefault="00FA02D8" w:rsidP="00FA02D8">
      <w:pPr>
        <w:pStyle w:val="Heading2"/>
      </w:pPr>
      <w:bookmarkStart w:id="30" w:name="_Toc491771314"/>
      <w:r>
        <w:lastRenderedPageBreak/>
        <w:t>Generators Example</w:t>
      </w:r>
      <w:bookmarkEnd w:id="30"/>
    </w:p>
    <w:p w:rsidR="00835867" w:rsidRPr="00835867" w:rsidRDefault="00760C06" w:rsidP="00835867">
      <w:pPr>
        <w:spacing w:after="0"/>
        <w:rPr>
          <w:b/>
          <w:u w:val="single"/>
        </w:rPr>
      </w:pPr>
      <w:r>
        <w:rPr>
          <w:b/>
          <w:u w:val="single"/>
        </w:rPr>
        <w:t>Employee</w:t>
      </w:r>
      <w:r w:rsidR="00835867" w:rsidRPr="00835867">
        <w:rPr>
          <w:b/>
          <w:u w:val="single"/>
        </w:rPr>
        <w:t>Bo.java</w:t>
      </w:r>
    </w:p>
    <w:p w:rsidR="00FA02D8" w:rsidRDefault="00FA02D8" w:rsidP="00FA02D8">
      <w:pPr>
        <w:pStyle w:val="Output"/>
        <w:rPr>
          <w:color w:val="4C483D" w:themeColor="text2"/>
        </w:rPr>
      </w:pPr>
      <w:r>
        <w:t>package</w:t>
      </w:r>
      <w:r>
        <w:rPr>
          <w:color w:val="000000"/>
        </w:rPr>
        <w:t xml:space="preserve"> bo;</w:t>
      </w:r>
    </w:p>
    <w:p w:rsidR="00FA02D8" w:rsidRDefault="00FA02D8" w:rsidP="00FA02D8">
      <w:pPr>
        <w:pStyle w:val="Output"/>
        <w:rPr>
          <w:color w:val="4C483D" w:themeColor="text2"/>
        </w:rPr>
      </w:pPr>
      <w:r>
        <w:t>public</w:t>
      </w:r>
      <w:r>
        <w:rPr>
          <w:color w:val="000000"/>
        </w:rPr>
        <w:t xml:space="preserve"> </w:t>
      </w:r>
      <w:r>
        <w:t>class</w:t>
      </w:r>
      <w:r>
        <w:rPr>
          <w:color w:val="000000"/>
        </w:rPr>
        <w:t xml:space="preserve"> </w:t>
      </w:r>
      <w:r w:rsidR="00760C06">
        <w:rPr>
          <w:color w:val="000000"/>
        </w:rPr>
        <w:t>Employee</w:t>
      </w:r>
      <w:r>
        <w:rPr>
          <w:color w:val="000000"/>
        </w:rPr>
        <w:t>Bo {</w:t>
      </w:r>
    </w:p>
    <w:p w:rsidR="00FA02D8" w:rsidRDefault="00FA02D8" w:rsidP="00FA02D8">
      <w:pPr>
        <w:pStyle w:val="Output"/>
        <w:rPr>
          <w:color w:val="4C483D" w:themeColor="text2"/>
        </w:rPr>
      </w:pPr>
      <w:r>
        <w:rPr>
          <w:color w:val="000000"/>
        </w:rPr>
        <w:tab/>
        <w:t xml:space="preserve"> </w:t>
      </w:r>
      <w:r>
        <w:t>private</w:t>
      </w:r>
      <w:r>
        <w:rPr>
          <w:color w:val="000000"/>
        </w:rPr>
        <w:t xml:space="preserve"> </w:t>
      </w:r>
      <w:r>
        <w:t>int</w:t>
      </w:r>
      <w:r>
        <w:rPr>
          <w:color w:val="000000"/>
        </w:rPr>
        <w:t xml:space="preserve"> </w:t>
      </w:r>
      <w:r w:rsidR="00ED328B">
        <w:rPr>
          <w:color w:val="0000C0"/>
        </w:rPr>
        <w:t>eid</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name</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address</w:t>
      </w:r>
      <w:r>
        <w:rPr>
          <w:color w:val="000000"/>
        </w:rPr>
        <w:t>;</w:t>
      </w:r>
      <w:r>
        <w:rPr>
          <w:color w:val="000000"/>
        </w:rPr>
        <w:tab/>
      </w:r>
    </w:p>
    <w:p w:rsidR="00FA02D8" w:rsidRDefault="00FA02D8" w:rsidP="00FA02D8">
      <w:pPr>
        <w:pStyle w:val="Output"/>
        <w:rPr>
          <w:color w:val="4C483D" w:themeColor="text2"/>
        </w:rPr>
      </w:pPr>
      <w:r>
        <w:rPr>
          <w:color w:val="000000"/>
        </w:rPr>
        <w:t xml:space="preserve"> //Setters &amp; </w:t>
      </w:r>
      <w:r w:rsidR="003F3690">
        <w:rPr>
          <w:color w:val="000000"/>
        </w:rPr>
        <w:t>Getters</w:t>
      </w:r>
    </w:p>
    <w:p w:rsidR="00FA02D8" w:rsidRDefault="00FA02D8" w:rsidP="00FA02D8">
      <w:pPr>
        <w:pStyle w:val="Output"/>
        <w:rPr>
          <w:color w:val="4C483D" w:themeColor="text2"/>
        </w:rPr>
      </w:pPr>
      <w:r>
        <w:rPr>
          <w:color w:val="000000"/>
        </w:rPr>
        <w:t>}</w:t>
      </w:r>
    </w:p>
    <w:p w:rsidR="00FA02D8" w:rsidRDefault="00FA02D8" w:rsidP="00FA02D8"/>
    <w:p w:rsidR="00835867" w:rsidRPr="00835867" w:rsidRDefault="00835867" w:rsidP="00835867">
      <w:pPr>
        <w:spacing w:after="0"/>
        <w:rPr>
          <w:b/>
          <w:u w:val="single"/>
        </w:rPr>
      </w:pPr>
      <w:r w:rsidRPr="00835867">
        <w:rPr>
          <w:b/>
          <w:u w:val="single"/>
        </w:rPr>
        <w:t>GeneratorsExample.java</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GeneratorsExample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//bo.set</w:t>
      </w:r>
      <w:r w:rsidR="00ED328B">
        <w:rPr>
          <w:rFonts w:ascii="Courier New" w:hAnsi="Courier New" w:cs="Courier New"/>
          <w:color w:val="3F7F5F"/>
        </w:rPr>
        <w:t>Eid</w:t>
      </w:r>
      <w:r>
        <w:rPr>
          <w:rFonts w:ascii="Courier New" w:hAnsi="Courier New" w:cs="Courier New"/>
          <w:color w:val="3F7F5F"/>
        </w:rPr>
        <w:t>(100);</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"sequence"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A02D8" w:rsidRPr="00FA02D8" w:rsidRDefault="00FA02D8" w:rsidP="00FA02D8"/>
    <w:p w:rsidR="00690770" w:rsidRPr="00835867" w:rsidRDefault="00760C06" w:rsidP="00835867">
      <w:pPr>
        <w:spacing w:after="0"/>
        <w:rPr>
          <w:b/>
          <w:u w:val="single"/>
        </w:rPr>
      </w:pPr>
      <w:r>
        <w:rPr>
          <w:b/>
          <w:u w:val="single"/>
        </w:rPr>
        <w:t>Employee</w:t>
      </w:r>
      <w:r w:rsidR="00835867" w:rsidRPr="00835867">
        <w:rPr>
          <w:b/>
          <w:u w:val="single"/>
        </w:rPr>
        <w:t>Bo.hbm.xml</w:t>
      </w:r>
    </w:p>
    <w:p w:rsidR="00835867" w:rsidRDefault="00835867" w:rsidP="00835867">
      <w:pPr>
        <w:pStyle w:val="Output"/>
        <w:rPr>
          <w:color w:val="4C483D" w:themeColor="text2"/>
        </w:rPr>
      </w:pPr>
      <w:r>
        <w:rPr>
          <w:color w:val="008080"/>
        </w:rPr>
        <w:t>&lt;</w:t>
      </w:r>
      <w:r>
        <w:rPr>
          <w:color w:val="3F7F7F"/>
        </w:rPr>
        <w:t>hibernate-mapping</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"sequence"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008080"/>
        </w:rPr>
        <w:t>&gt;</w:t>
      </w:r>
    </w:p>
    <w:p w:rsidR="00690770" w:rsidRDefault="00835867" w:rsidP="00835867">
      <w:pPr>
        <w:pStyle w:val="Output"/>
      </w:pPr>
      <w:r>
        <w:rPr>
          <w:color w:val="008080"/>
        </w:rPr>
        <w:t>&lt;/</w:t>
      </w:r>
      <w:r>
        <w:rPr>
          <w:color w:val="3F7F7F"/>
        </w:rPr>
        <w:t>hibernate-mapping</w:t>
      </w:r>
      <w:r>
        <w:rPr>
          <w:color w:val="008080"/>
        </w:rPr>
        <w:t>&gt;</w:t>
      </w:r>
    </w:p>
    <w:p w:rsidR="00690770" w:rsidRDefault="00835867" w:rsidP="000D6C08">
      <w:r>
        <w:t>Here we are changing generator classes one-by-one, check the how data stored in DB in output window.</w:t>
      </w:r>
    </w:p>
    <w:p w:rsidR="003B7961" w:rsidRPr="003B7961" w:rsidRDefault="003B7961" w:rsidP="003B7961">
      <w:pPr>
        <w:spacing w:after="0"/>
        <w:rPr>
          <w:b/>
          <w:u w:val="single"/>
        </w:rPr>
      </w:pPr>
      <w:r w:rsidRPr="003B7961">
        <w:rPr>
          <w:b/>
          <w:u w:val="single"/>
        </w:rPr>
        <w:lastRenderedPageBreak/>
        <w:t>hibernate.cfg.xml</w:t>
      </w:r>
    </w:p>
    <w:p w:rsidR="00835867" w:rsidRDefault="00835867" w:rsidP="00835867">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835867" w:rsidRDefault="00835867" w:rsidP="00835867">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835867" w:rsidRDefault="00835867" w:rsidP="00835867">
      <w:pPr>
        <w:pStyle w:val="Output"/>
        <w:rPr>
          <w:color w:val="4C483D" w:themeColor="text2"/>
        </w:rPr>
      </w:pPr>
      <w:r>
        <w:rPr>
          <w:color w:val="3F7F5F"/>
        </w:rPr>
        <w:t>"hibernate-configuration-3.0.dtd"</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"hibernate.connection.url"</w:t>
      </w:r>
      <w:r>
        <w:rPr>
          <w:color w:val="008080"/>
        </w:rPr>
        <w:t>&gt;</w:t>
      </w:r>
      <w:r>
        <w:rPr>
          <w:color w:val="000000"/>
        </w:rPr>
        <w:t>jdbc:mysql://</w:t>
      </w:r>
      <w:r>
        <w:rPr>
          <w:color w:val="000000"/>
          <w:u w:val="single"/>
        </w:rPr>
        <w:t>localhost</w:t>
      </w:r>
      <w:r>
        <w:rPr>
          <w:color w:val="000000"/>
        </w:rPr>
        <w:t>:3306/</w:t>
      </w:r>
      <w:r>
        <w:rPr>
          <w:color w:val="000000"/>
          <w:u w:val="single"/>
        </w:rPr>
        <w:t>smlcodes</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3F5FBF"/>
        </w:rPr>
        <w:t>&lt;!-- &lt;mapping resource="</w:t>
      </w:r>
      <w:r w:rsidR="00760C06">
        <w:rPr>
          <w:color w:val="3F5FBF"/>
        </w:rPr>
        <w:t>Employee</w:t>
      </w:r>
      <w:r>
        <w:rPr>
          <w:color w:val="3F5FBF"/>
        </w:rPr>
        <w:t>Bo.hbm.xml" /&gt; --&gt;</w:t>
      </w:r>
    </w:p>
    <w:p w:rsidR="00835867" w:rsidRDefault="00835867" w:rsidP="00835867">
      <w:pPr>
        <w:pStyle w:val="Output"/>
        <w:rPr>
          <w:color w:val="4C483D" w:themeColor="text2"/>
        </w:rPr>
      </w:pPr>
      <w:r>
        <w:rPr>
          <w:color w:val="000000"/>
        </w:rPr>
        <w:tab/>
      </w:r>
      <w:r>
        <w:rPr>
          <w:color w:val="000000"/>
        </w:rPr>
        <w:tab/>
      </w:r>
      <w:r>
        <w:rPr>
          <w:color w:val="3F5FBF"/>
        </w:rPr>
        <w:t>&lt;!-- &lt;mapping resource="Vehicle.hbm.xml" /&gt; --&gt;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690770" w:rsidRDefault="00690770" w:rsidP="000D6C08"/>
    <w:p w:rsidR="003B7961" w:rsidRPr="003B7961" w:rsidRDefault="003B7961" w:rsidP="003B7961">
      <w:pPr>
        <w:spacing w:after="0"/>
        <w:rPr>
          <w:b/>
          <w:u w:val="single"/>
        </w:rPr>
      </w:pPr>
      <w:r w:rsidRPr="003B7961">
        <w:rPr>
          <w:b/>
          <w:u w:val="single"/>
        </w:rPr>
        <w:t>Output</w:t>
      </w:r>
    </w:p>
    <w:p w:rsidR="003B7961" w:rsidRDefault="003B7961" w:rsidP="000D6C08">
      <w:r w:rsidRPr="003B7961">
        <w:rPr>
          <w:noProof/>
          <w:lang w:eastAsia="en-US"/>
        </w:rPr>
        <w:drawing>
          <wp:inline distT="0" distB="0" distL="0" distR="0">
            <wp:extent cx="4276725" cy="1838325"/>
            <wp:effectExtent l="0" t="0" r="9525" b="9525"/>
            <wp:docPr id="26" name="Picture 26"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kaveti_s.ITLINFOSYS\Pictures\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6725" cy="1838325"/>
                    </a:xfrm>
                    <a:prstGeom prst="rect">
                      <a:avLst/>
                    </a:prstGeom>
                    <a:noFill/>
                    <a:ln>
                      <a:noFill/>
                    </a:ln>
                  </pic:spPr>
                </pic:pic>
              </a:graphicData>
            </a:graphic>
          </wp:inline>
        </w:drawing>
      </w:r>
    </w:p>
    <w:p w:rsidR="003B7961" w:rsidRDefault="003B7961" w:rsidP="000D6C08"/>
    <w:p w:rsidR="003B7961" w:rsidRDefault="003B7961" w:rsidP="003B7961">
      <w:pPr>
        <w:pStyle w:val="Output"/>
      </w:pPr>
      <w:r>
        <w:t xml:space="preserve">For Sequence, </w:t>
      </w:r>
    </w:p>
    <w:p w:rsidR="003B7961" w:rsidRDefault="003B7961" w:rsidP="003B7961">
      <w:pPr>
        <w:pStyle w:val="Output"/>
        <w:rPr>
          <w:color w:val="4C483D" w:themeColor="text2"/>
        </w:rPr>
      </w:pPr>
      <w:r>
        <w:t xml:space="preserve">Exception in thread "main" </w:t>
      </w:r>
      <w:r>
        <w:rPr>
          <w:color w:val="0066CC"/>
          <w:u w:val="single"/>
        </w:rPr>
        <w:t>org.hibernate.MappingException</w:t>
      </w:r>
      <w:r>
        <w:t>: could not instantiate id generator</w:t>
      </w:r>
    </w:p>
    <w:p w:rsidR="00690770" w:rsidRDefault="003B7961" w:rsidP="003B7961">
      <w:pPr>
        <w:pStyle w:val="Output"/>
      </w:pPr>
      <w:r>
        <w:tab/>
        <w:t>at org.hibernate.id.IdentifierGeneratorFactory.create(</w:t>
      </w:r>
      <w:r>
        <w:rPr>
          <w:color w:val="0066CC"/>
          <w:u w:val="single"/>
        </w:rPr>
        <w:t>IdentifierGeneratorFactory.java:98</w:t>
      </w:r>
      <w:r>
        <w:t>)</w:t>
      </w:r>
    </w:p>
    <w:p w:rsidR="00690770" w:rsidRDefault="00690770" w:rsidP="000D6C08"/>
    <w:p w:rsidR="00690770" w:rsidRDefault="00690770" w:rsidP="000D6C08"/>
    <w:p w:rsidR="00690770" w:rsidRDefault="00690770" w:rsidP="000D6C08"/>
    <w:p w:rsidR="00400C3D" w:rsidRPr="00400C3D" w:rsidRDefault="00400C3D" w:rsidP="00400C3D">
      <w:pPr>
        <w:pStyle w:val="Heading1"/>
      </w:pPr>
      <w:bookmarkStart w:id="31" w:name="_Toc491771315"/>
      <w:r>
        <w:lastRenderedPageBreak/>
        <w:t xml:space="preserve">7. </w:t>
      </w:r>
      <w:r w:rsidRPr="00400C3D">
        <w:t>Hibernate Query Language </w:t>
      </w:r>
      <w:r>
        <w:t>(HQL)</w:t>
      </w:r>
      <w:bookmarkEnd w:id="31"/>
    </w:p>
    <w:p w:rsidR="00690770" w:rsidRDefault="00D5525A" w:rsidP="000F3960">
      <w:pPr>
        <w:ind w:firstLine="720"/>
      </w:pPr>
      <w:r w:rsidRPr="00D5525A">
        <w:rPr>
          <w:b/>
        </w:rPr>
        <w:t>Hibernate Query Language (HQL)</w:t>
      </w:r>
      <w:r w:rsidRPr="00D5525A">
        <w:t xml:space="preserve"> is same as SQL (Structured Query Language) but it doesn't </w:t>
      </w:r>
      <w:r w:rsidR="00312CAE" w:rsidRPr="00D5525A">
        <w:t>depend</w:t>
      </w:r>
      <w:r w:rsidRPr="00D5525A">
        <w:t xml:space="preserve"> on the table of the database. Instead of table name, we use class name in HQL. So it is database independent query language</w:t>
      </w:r>
    </w:p>
    <w:p w:rsidR="00312CAE" w:rsidRDefault="00312CAE" w:rsidP="00312CAE">
      <w:pPr>
        <w:numPr>
          <w:ilvl w:val="0"/>
          <w:numId w:val="26"/>
        </w:numPr>
      </w:pPr>
      <w:r w:rsidRPr="00312CAE">
        <w:rPr>
          <w:b/>
        </w:rPr>
        <w:t>HQL is database independent</w:t>
      </w:r>
      <w:r w:rsidRPr="00312CAE">
        <w:t>, means if we write any program using HQL commands then our program will be able to execute in all the databases </w:t>
      </w:r>
      <w:r w:rsidR="003F3690" w:rsidRPr="00312CAE">
        <w:t>without</w:t>
      </w:r>
      <w:r w:rsidRPr="00312CAE">
        <w:t xml:space="preserve"> doing any further changes to it</w:t>
      </w:r>
      <w:r>
        <w:t>.</w:t>
      </w:r>
    </w:p>
    <w:p w:rsidR="00312CAE" w:rsidRDefault="00312CAE" w:rsidP="00312CAE">
      <w:pPr>
        <w:pStyle w:val="ListParagraph"/>
        <w:numPr>
          <w:ilvl w:val="0"/>
          <w:numId w:val="26"/>
        </w:numPr>
      </w:pPr>
      <w:r w:rsidRPr="00312CAE">
        <w:t xml:space="preserve">HQL supports object oriented features like </w:t>
      </w:r>
      <w:r w:rsidRPr="00312CAE">
        <w:rPr>
          <w:b/>
        </w:rPr>
        <w:t xml:space="preserve">Inheritance, polymorphism, </w:t>
      </w:r>
      <w:r w:rsidR="00F222DD" w:rsidRPr="00312CAE">
        <w:rPr>
          <w:b/>
        </w:rPr>
        <w:t>Associations (</w:t>
      </w:r>
      <w:r w:rsidR="003F3690" w:rsidRPr="00312CAE">
        <w:t>Relationships</w:t>
      </w:r>
      <w:r w:rsidRPr="00312CAE">
        <w:t>)</w:t>
      </w:r>
    </w:p>
    <w:p w:rsidR="00312CAE" w:rsidRPr="00312CAE" w:rsidRDefault="00312CAE" w:rsidP="00312CAE"/>
    <w:p w:rsidR="00312CAE" w:rsidRDefault="00F222DD" w:rsidP="00F222DD">
      <w:pPr>
        <w:pStyle w:val="Heading2"/>
      </w:pPr>
      <w:bookmarkStart w:id="32" w:name="_Toc491771316"/>
      <w:r>
        <w:t>SQL vs HQL</w:t>
      </w:r>
      <w:bookmarkEnd w:id="32"/>
    </w:p>
    <w:p w:rsidR="00F4132A" w:rsidRPr="00F4132A" w:rsidRDefault="00F4132A" w:rsidP="009B795E">
      <w:pPr>
        <w:spacing w:after="0"/>
      </w:pPr>
      <w:r w:rsidRPr="00F4132A">
        <w:t>If we want to select a </w:t>
      </w:r>
      <w:r w:rsidRPr="000A4002">
        <w:rPr>
          <w:b/>
          <w:bCs/>
          <w:color w:val="00B050"/>
        </w:rPr>
        <w:t>Complete Object</w:t>
      </w:r>
      <w:r w:rsidRPr="000A4002">
        <w:rPr>
          <w:color w:val="00B050"/>
        </w:rPr>
        <w:t> </w:t>
      </w:r>
      <w:r w:rsidRPr="00F4132A">
        <w:t>from the database, we use POJO class reference in place of   </w:t>
      </w:r>
      <w:r w:rsidR="000A4002" w:rsidRPr="000A4002">
        <w:rPr>
          <w:b/>
          <w:bCs/>
        </w:rPr>
        <w:t>*</w:t>
      </w:r>
      <w:r w:rsidR="000A4002" w:rsidRPr="000A4002">
        <w:rPr>
          <w:b/>
        </w:rPr>
        <w:t> </w:t>
      </w:r>
      <w:r w:rsidR="000A4002" w:rsidRPr="00F4132A">
        <w:t>while</w:t>
      </w:r>
      <w:r w:rsidRPr="00F4132A">
        <w:t xml:space="preserve"> constructing the query</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Cs/>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bCs/>
          <w:color w:val="0000FF"/>
        </w:rPr>
        <w:t>SQL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00FF"/>
        </w:rPr>
      </w:pPr>
      <w:r w:rsidRPr="000A4002">
        <w:rPr>
          <w:rFonts w:ascii="Courier New" w:hAnsi="Courier New" w:cs="Courier New"/>
          <w:b/>
          <w:bCs/>
          <w:color w:val="0000FF"/>
        </w:rPr>
        <w:t>sql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00760C06">
        <w:rPr>
          <w:rFonts w:ascii="Courier New" w:hAnsi="Courier New" w:cs="Courier New"/>
          <w:color w:val="FF00FF"/>
        </w:rPr>
        <w:t>Employee</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bCs/>
          <w:color w:val="0000FF"/>
        </w:rPr>
        <w:t>table</w:t>
      </w:r>
      <w:r w:rsidRPr="000A4002">
        <w:rPr>
          <w:rFonts w:ascii="Courier New" w:hAnsi="Courier New" w:cs="Courier New"/>
          <w:color w:val="000000"/>
        </w:rPr>
        <w:t xml:space="preserve"> </w:t>
      </w:r>
      <w:r w:rsidRPr="000A4002">
        <w:rPr>
          <w:rFonts w:ascii="Courier New" w:hAnsi="Courier New" w:cs="Courier New"/>
          <w:color w:val="808000"/>
        </w:rPr>
        <w:t>name</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color w:val="808000"/>
        </w:rPr>
        <w:t>HQL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808000"/>
        </w:rPr>
      </w:pPr>
      <w:r w:rsidRPr="000A4002">
        <w:rPr>
          <w:rFonts w:ascii="Courier New" w:hAnsi="Courier New" w:cs="Courier New"/>
          <w:b/>
          <w:color w:val="808000"/>
        </w:rPr>
        <w:t>hql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s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r w:rsidRPr="000A4002">
        <w:rPr>
          <w:rFonts w:ascii="Courier New" w:hAnsi="Courier New" w:cs="Courier New"/>
          <w:b/>
          <w:color w:val="FF0000"/>
        </w:rPr>
        <w:t xml:space="preserve">Bo </w:t>
      </w:r>
      <w:r w:rsidRPr="000A4002">
        <w:rPr>
          <w:rFonts w:ascii="Courier New" w:hAnsi="Courier New" w:cs="Courier New"/>
          <w:b/>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FF"/>
        </w:rPr>
        <w:t>or</w:t>
      </w:r>
      <w:r w:rsidRPr="000A4002">
        <w:rPr>
          <w:rFonts w:ascii="Courier New" w:hAnsi="Courier New" w:cs="Courier New"/>
          <w:color w:val="000000"/>
        </w:rPr>
        <w:t xml:space="preserve"> </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bCs/>
          <w:color w:val="0000FF"/>
        </w:rPr>
        <w:t>from</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r w:rsidRPr="000A4002">
        <w:rPr>
          <w:rFonts w:ascii="Courier New" w:hAnsi="Courier New" w:cs="Courier New"/>
          <w:color w:val="000000"/>
        </w:rPr>
        <w:t xml:space="preserve"> </w:t>
      </w:r>
      <w:r w:rsidRPr="000A4002">
        <w:rPr>
          <w:rFonts w:ascii="Courier New" w:hAnsi="Courier New" w:cs="Courier New"/>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color w:val="808000"/>
        </w:rPr>
        <w:t>here</w:t>
      </w:r>
      <w:r w:rsidRPr="000A4002">
        <w:rPr>
          <w:rFonts w:ascii="Courier New" w:hAnsi="Courier New" w:cs="Courier New"/>
          <w:color w:val="000000"/>
        </w:rPr>
        <w:t xml:space="preserve"> </w:t>
      </w:r>
      <w:r w:rsidRPr="000A4002">
        <w:rPr>
          <w:rFonts w:ascii="Courier New" w:hAnsi="Courier New" w:cs="Courier New"/>
          <w:b/>
          <w:color w:val="FF0000"/>
        </w:rPr>
        <w:t>s</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color w:val="808000"/>
        </w:rPr>
        <w:t>reference</w:t>
      </w:r>
      <w:r w:rsidRPr="000A4002">
        <w:rPr>
          <w:rFonts w:ascii="Courier New" w:hAnsi="Courier New" w:cs="Courier New"/>
          <w:color w:val="000000"/>
        </w:rPr>
        <w:t xml:space="preserve"> </w:t>
      </w:r>
      <w:r w:rsidRPr="000A4002">
        <w:rPr>
          <w:rFonts w:ascii="Courier New" w:hAnsi="Courier New" w:cs="Courier New"/>
          <w:color w:val="808000"/>
        </w:rPr>
        <w:t>of</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p>
    <w:p w:rsidR="00F222DD" w:rsidRPr="00F222DD" w:rsidRDefault="00F222DD" w:rsidP="00F222DD"/>
    <w:p w:rsidR="00690770" w:rsidRDefault="000A4002" w:rsidP="009B795E">
      <w:pPr>
        <w:spacing w:after="0"/>
      </w:pPr>
      <w:r w:rsidRPr="000A4002">
        <w:t>If we want to load the </w:t>
      </w:r>
      <w:r w:rsidRPr="000A4002">
        <w:rPr>
          <w:b/>
          <w:bCs/>
          <w:color w:val="00B050"/>
        </w:rPr>
        <w:t>Partial Object</w:t>
      </w:r>
      <w:r w:rsidRPr="000A4002">
        <w:rPr>
          <w:color w:val="00B050"/>
        </w:rPr>
        <w:t> </w:t>
      </w:r>
      <w:r w:rsidRPr="000A4002">
        <w:t xml:space="preserve">from the database that is only selective properties of an </w:t>
      </w:r>
      <w:r w:rsidR="009B795E" w:rsidRPr="000A4002">
        <w:t>objects,</w:t>
      </w:r>
      <w:r w:rsidRPr="000A4002">
        <w:t xml:space="preserve"> then we need to replace column names with POJO class variable names</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b/>
          <w:bCs/>
          <w:color w:val="0000FF"/>
        </w:rPr>
        <w:t>SQL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Note</w:t>
      </w:r>
      <w:r>
        <w:rPr>
          <w:rFonts w:ascii="Courier New" w:hAnsi="Courier New" w:cs="Courier New"/>
          <w:color w:val="0000FF"/>
        </w:rPr>
        <w: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color w:val="808000"/>
        </w:rPr>
        <w:t>are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columns</w:t>
      </w:r>
      <w:r>
        <w:rPr>
          <w:rFonts w:ascii="Courier New" w:hAnsi="Courier New" w:cs="Courier New"/>
          <w:color w:val="000000"/>
        </w:rPr>
        <w:t xml:space="preserve"> </w:t>
      </w:r>
      <w:r>
        <w:rPr>
          <w:rFonts w:ascii="Courier New" w:hAnsi="Courier New" w:cs="Courier New"/>
          <w:color w:val="808000"/>
        </w:rPr>
        <w:t>of</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table</w:t>
      </w:r>
      <w:r>
        <w:rPr>
          <w:rFonts w:ascii="Courier New" w:hAnsi="Courier New" w:cs="Courier New"/>
          <w:color w:val="0000FF"/>
        </w:rPr>
        <w:t>.</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p>
    <w:p w:rsidR="00690770" w:rsidRDefault="00690770" w:rsidP="000D6C08"/>
    <w:p w:rsidR="00690770" w:rsidRDefault="009B795E" w:rsidP="000D6C08">
      <w:r w:rsidRPr="009B795E">
        <w:t xml:space="preserve">It is also possible </w:t>
      </w:r>
      <w:r w:rsidR="00374B6F" w:rsidRPr="009B795E">
        <w:t>to </w:t>
      </w:r>
      <w:r w:rsidR="00374B6F">
        <w:rPr>
          <w:b/>
          <w:bCs/>
        </w:rPr>
        <w:t>select</w:t>
      </w:r>
      <w:r w:rsidRPr="009B795E">
        <w:t> the object from the database </w:t>
      </w:r>
      <w:r w:rsidRPr="009B795E">
        <w:rPr>
          <w:b/>
          <w:bCs/>
        </w:rPr>
        <w:t>by passing run time values</w:t>
      </w:r>
      <w:r w:rsidRPr="009B795E">
        <w:t> into the query</w:t>
      </w:r>
      <w:r>
        <w:t xml:space="preserve"> using </w:t>
      </w:r>
      <w:r w:rsidRPr="009B795E">
        <w:rPr>
          <w:b/>
        </w:rPr>
        <w:t>” ? ”</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b/>
          <w:bCs/>
          <w:color w:val="0000FF"/>
        </w:rPr>
        <w:t>//In SQL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or</w:t>
      </w:r>
      <w:r>
        <w:rPr>
          <w:rFonts w:ascii="Courier New" w:hAnsi="Courier New" w:cs="Courier New"/>
          <w:color w:val="000000"/>
        </w:rPr>
        <w:t xml:space="preserve"> </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80"/>
        </w:rPr>
      </w:pP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800080"/>
        </w:rPr>
        <w:t>101</w:t>
      </w:r>
    </w:p>
    <w:p w:rsidR="00690770" w:rsidRDefault="00690770" w:rsidP="000D6C08"/>
    <w:p w:rsidR="004B3713" w:rsidRPr="004B3713" w:rsidRDefault="004B3713" w:rsidP="004B3713">
      <w:pPr>
        <w:pStyle w:val="Heading2"/>
      </w:pPr>
      <w:bookmarkStart w:id="33" w:name="_Toc491771317"/>
      <w:r w:rsidRPr="004B3713">
        <w:lastRenderedPageBreak/>
        <w:t>Query Interface</w:t>
      </w:r>
      <w:bookmarkEnd w:id="33"/>
    </w:p>
    <w:p w:rsidR="004B3713" w:rsidRDefault="004B3713" w:rsidP="008F3665">
      <w:pPr>
        <w:ind w:firstLine="720"/>
      </w:pPr>
      <w:r w:rsidRPr="004B3713">
        <w:t xml:space="preserve">If we want to execute </w:t>
      </w:r>
      <w:r>
        <w:t>a</w:t>
      </w:r>
      <w:r w:rsidRPr="004B3713">
        <w:t xml:space="preserve"> HQL query on a</w:t>
      </w:r>
      <w:r>
        <w:t xml:space="preserve"> database, we need to create a </w:t>
      </w:r>
      <w:r w:rsidRPr="004B3713">
        <w:rPr>
          <w:b/>
        </w:rPr>
        <w:t>Query</w:t>
      </w:r>
      <w:r w:rsidRPr="004B3713">
        <w:t xml:space="preserve"> </w:t>
      </w:r>
      <w:r>
        <w:t xml:space="preserve">interface </w:t>
      </w:r>
      <w:r w:rsidRPr="004B3713">
        <w:t>object</w:t>
      </w:r>
      <w:r>
        <w:t>.</w:t>
      </w:r>
      <w:r w:rsidRPr="004B3713">
        <w:rPr>
          <w:rFonts w:ascii="Verdana" w:hAnsi="Verdana"/>
          <w:color w:val="313131"/>
          <w:sz w:val="23"/>
          <w:szCs w:val="23"/>
          <w:shd w:val="clear" w:color="auto" w:fill="FFFFFF"/>
        </w:rPr>
        <w:t xml:space="preserve"> </w:t>
      </w:r>
      <w:r>
        <w:rPr>
          <w:rFonts w:ascii="Verdana" w:hAnsi="Verdana"/>
          <w:color w:val="313131"/>
          <w:sz w:val="23"/>
          <w:szCs w:val="23"/>
          <w:shd w:val="clear" w:color="auto" w:fill="FFFFFF"/>
        </w:rPr>
        <w:t>T</w:t>
      </w:r>
      <w:r w:rsidRPr="004B3713">
        <w:t>o get query object, we need to call </w:t>
      </w:r>
      <w:r w:rsidR="007C229A" w:rsidRPr="004B3713">
        <w:rPr>
          <w:b/>
        </w:rPr>
        <w:t>session</w:t>
      </w:r>
      <w:r w:rsidR="007C229A">
        <w:t>.</w:t>
      </w:r>
      <w:r w:rsidR="007C229A" w:rsidRPr="004B3713">
        <w:rPr>
          <w:b/>
        </w:rPr>
        <w:t xml:space="preserve"> createQuery</w:t>
      </w:r>
      <w:r w:rsidRPr="004B3713">
        <w:rPr>
          <w:b/>
        </w:rPr>
        <w:t>()</w:t>
      </w:r>
      <w:r w:rsidRPr="004B3713">
        <w:t> method in the session Interface</w:t>
      </w:r>
      <w:r>
        <w:t>.</w:t>
      </w:r>
    </w:p>
    <w:p w:rsidR="008F3665" w:rsidRDefault="008F3665" w:rsidP="008F3665">
      <w:pPr>
        <w:ind w:firstLine="720"/>
      </w:pPr>
    </w:p>
    <w:p w:rsidR="004B3713" w:rsidRDefault="003F3690" w:rsidP="007C229A">
      <w:pPr>
        <w:spacing w:after="0"/>
      </w:pPr>
      <w:r>
        <w:t>Following</w:t>
      </w:r>
      <w:r w:rsidR="004B3713">
        <w:t xml:space="preserve"> are the </w:t>
      </w:r>
      <w:r w:rsidR="00FC6374">
        <w:t xml:space="preserve">most commonly </w:t>
      </w:r>
      <w:r w:rsidR="004B3713">
        <w:t>used methods in Query interface</w:t>
      </w:r>
    </w:p>
    <w:p w:rsidR="00FC6374" w:rsidRPr="00FC6374" w:rsidRDefault="00FC6374" w:rsidP="00B968AA">
      <w:pPr>
        <w:pStyle w:val="ListParagraph"/>
        <w:numPr>
          <w:ilvl w:val="0"/>
          <w:numId w:val="27"/>
        </w:numPr>
        <w:spacing w:line="360" w:lineRule="auto"/>
      </w:pPr>
      <w:r w:rsidRPr="007C229A">
        <w:rPr>
          <w:b/>
          <w:bCs/>
        </w:rPr>
        <w:t>public int executeUpdate()</w:t>
      </w:r>
      <w:r w:rsidR="007C229A">
        <w:tab/>
        <w:t>-</w:t>
      </w:r>
      <w:r w:rsidRPr="00FC6374">
        <w:t xml:space="preserve">is used to execute </w:t>
      </w:r>
      <w:r w:rsidRPr="007C229A">
        <w:rPr>
          <w:b/>
        </w:rPr>
        <w:t>the update or delete query</w:t>
      </w:r>
      <w:r w:rsidRPr="00FC6374">
        <w:t>.</w:t>
      </w:r>
    </w:p>
    <w:p w:rsidR="00FC6374" w:rsidRPr="00FC6374" w:rsidRDefault="00FC6374" w:rsidP="00B968AA">
      <w:pPr>
        <w:pStyle w:val="ListParagraph"/>
        <w:numPr>
          <w:ilvl w:val="0"/>
          <w:numId w:val="27"/>
        </w:numPr>
        <w:spacing w:line="360" w:lineRule="auto"/>
      </w:pPr>
      <w:r w:rsidRPr="007C229A">
        <w:rPr>
          <w:b/>
          <w:bCs/>
        </w:rPr>
        <w:t>public List list()</w:t>
      </w:r>
      <w:r w:rsidRPr="00FC6374">
        <w:t> </w:t>
      </w:r>
      <w:r w:rsidR="007C229A">
        <w:tab/>
        <w:t>-</w:t>
      </w:r>
      <w:r w:rsidRPr="00FC6374">
        <w:t xml:space="preserve">returns the result of the </w:t>
      </w:r>
      <w:r w:rsidR="003F3690" w:rsidRPr="00FC6374">
        <w:t>relation</w:t>
      </w:r>
      <w:r w:rsidRPr="00FC6374">
        <w:t xml:space="preserve"> as a list.</w:t>
      </w:r>
    </w:p>
    <w:p w:rsidR="00FC6374" w:rsidRPr="00FC6374" w:rsidRDefault="00FC6374" w:rsidP="00B968AA">
      <w:pPr>
        <w:pStyle w:val="ListParagraph"/>
        <w:numPr>
          <w:ilvl w:val="0"/>
          <w:numId w:val="27"/>
        </w:numPr>
        <w:spacing w:line="360" w:lineRule="auto"/>
      </w:pPr>
      <w:r w:rsidRPr="007C229A">
        <w:rPr>
          <w:b/>
          <w:bCs/>
        </w:rPr>
        <w:t>public Query setFirstResult(int rowno)</w:t>
      </w:r>
      <w:r w:rsidRPr="00FC6374">
        <w:t> </w:t>
      </w:r>
      <w:r w:rsidR="007C229A">
        <w:t>-</w:t>
      </w:r>
      <w:r w:rsidRPr="00FC6374">
        <w:t xml:space="preserve"> row number from where record will be retrieved.</w:t>
      </w:r>
    </w:p>
    <w:p w:rsidR="00FC6374" w:rsidRPr="00FC6374" w:rsidRDefault="00FC6374" w:rsidP="00B968AA">
      <w:pPr>
        <w:pStyle w:val="ListParagraph"/>
        <w:numPr>
          <w:ilvl w:val="0"/>
          <w:numId w:val="27"/>
        </w:numPr>
        <w:spacing w:line="360" w:lineRule="auto"/>
      </w:pPr>
      <w:r w:rsidRPr="007C229A">
        <w:rPr>
          <w:b/>
          <w:bCs/>
        </w:rPr>
        <w:t>public Query setMaxResult(int rowno)</w:t>
      </w:r>
      <w:r w:rsidRPr="00FC6374">
        <w:t> </w:t>
      </w:r>
      <w:r w:rsidR="007C229A">
        <w:t>-</w:t>
      </w:r>
      <w:r w:rsidRPr="00FC6374">
        <w:t xml:space="preserve"> no. of records to be retrieved from the relation (table).</w:t>
      </w:r>
    </w:p>
    <w:p w:rsidR="00FC6374" w:rsidRPr="00FC6374" w:rsidRDefault="00FC6374" w:rsidP="00B968AA">
      <w:pPr>
        <w:pStyle w:val="ListParagraph"/>
        <w:numPr>
          <w:ilvl w:val="0"/>
          <w:numId w:val="27"/>
        </w:numPr>
        <w:spacing w:line="360" w:lineRule="auto"/>
      </w:pPr>
      <w:r w:rsidRPr="007C229A">
        <w:rPr>
          <w:b/>
          <w:bCs/>
        </w:rPr>
        <w:t>public Query setParameter(int position, Object value)</w:t>
      </w:r>
      <w:r w:rsidRPr="00FC6374">
        <w:t> it sets the value to query parameter.</w:t>
      </w:r>
    </w:p>
    <w:p w:rsidR="004B3713" w:rsidRDefault="00FC6374" w:rsidP="00B968AA">
      <w:pPr>
        <w:pStyle w:val="ListParagraph"/>
        <w:numPr>
          <w:ilvl w:val="0"/>
          <w:numId w:val="27"/>
        </w:numPr>
        <w:spacing w:line="360" w:lineRule="auto"/>
      </w:pPr>
      <w:r w:rsidRPr="007C229A">
        <w:rPr>
          <w:b/>
          <w:bCs/>
        </w:rPr>
        <w:t>public Query setParameter(String name, Object value)</w:t>
      </w:r>
      <w:r w:rsidRPr="00FC6374">
        <w:t> it sets the value to a named query p</w:t>
      </w:r>
      <w:r w:rsidR="007C229A">
        <w:t>aram.</w:t>
      </w:r>
    </w:p>
    <w:p w:rsidR="007C229A" w:rsidRPr="007C229A" w:rsidRDefault="007C229A" w:rsidP="007C229A">
      <w:pPr>
        <w:spacing w:after="0"/>
        <w:rPr>
          <w:b/>
          <w:u w:val="single"/>
        </w:rPr>
      </w:pPr>
      <w:r w:rsidRPr="007C229A">
        <w:rPr>
          <w:b/>
          <w:u w:val="single"/>
        </w:rPr>
        <w:t>Synatx:</w:t>
      </w:r>
    </w:p>
    <w:p w:rsidR="007C229A" w:rsidRPr="007C229A" w:rsidRDefault="007C229A" w:rsidP="007C229A">
      <w:pPr>
        <w:pStyle w:val="Output"/>
        <w:rPr>
          <w:color w:val="4C483D" w:themeColor="text2"/>
        </w:rPr>
      </w:pPr>
      <w:r w:rsidRPr="007C229A">
        <w:t>Query qry = session.createQuery(</w:t>
      </w:r>
      <w:r w:rsidRPr="007C229A">
        <w:rPr>
          <w:color w:val="2A00FF"/>
        </w:rPr>
        <w:t>"--- HQL command ---"</w:t>
      </w:r>
      <w:r w:rsidRPr="007C229A">
        <w:t>);</w:t>
      </w:r>
    </w:p>
    <w:p w:rsidR="007C229A" w:rsidRPr="007C229A" w:rsidRDefault="007C229A" w:rsidP="007C229A">
      <w:pPr>
        <w:pStyle w:val="Output"/>
        <w:rPr>
          <w:color w:val="4C483D" w:themeColor="text2"/>
        </w:rPr>
      </w:pPr>
      <w:r w:rsidRPr="007C229A">
        <w:t>List l = qry.list();</w:t>
      </w:r>
    </w:p>
    <w:p w:rsidR="007C229A" w:rsidRPr="007C229A" w:rsidRDefault="007C229A" w:rsidP="007C229A">
      <w:pPr>
        <w:pStyle w:val="Output"/>
        <w:rPr>
          <w:color w:val="4C483D" w:themeColor="text2"/>
        </w:rPr>
      </w:pPr>
      <w:r w:rsidRPr="007C229A">
        <w:t>Iterator it = l.iterator();</w:t>
      </w:r>
    </w:p>
    <w:p w:rsidR="007C229A" w:rsidRPr="007C229A" w:rsidRDefault="007C229A" w:rsidP="007C229A">
      <w:pPr>
        <w:pStyle w:val="Output"/>
        <w:rPr>
          <w:color w:val="4C483D" w:themeColor="text2"/>
        </w:rPr>
      </w:pPr>
      <w:r w:rsidRPr="007C229A">
        <w:rPr>
          <w:b/>
          <w:bCs/>
          <w:color w:val="7F0055"/>
        </w:rPr>
        <w:t>while</w:t>
      </w:r>
      <w:r w:rsidRPr="007C229A">
        <w:t>(it.hasNext())</w:t>
      </w:r>
    </w:p>
    <w:p w:rsidR="007C229A" w:rsidRPr="007C229A" w:rsidRDefault="007C229A" w:rsidP="007C229A">
      <w:pPr>
        <w:pStyle w:val="Output"/>
        <w:rPr>
          <w:color w:val="4C483D" w:themeColor="text2"/>
        </w:rPr>
      </w:pPr>
      <w:r w:rsidRPr="007C229A">
        <w:t>{</w:t>
      </w:r>
    </w:p>
    <w:p w:rsidR="007C229A" w:rsidRPr="007C229A" w:rsidRDefault="007C229A" w:rsidP="007C229A">
      <w:pPr>
        <w:pStyle w:val="Output"/>
        <w:rPr>
          <w:color w:val="4C483D" w:themeColor="text2"/>
        </w:rPr>
      </w:pPr>
      <w:r w:rsidRPr="007C229A">
        <w:t xml:space="preserve">  Object o = it.next();</w:t>
      </w:r>
    </w:p>
    <w:p w:rsidR="007C229A" w:rsidRPr="007C229A" w:rsidRDefault="007C229A" w:rsidP="007C229A">
      <w:pPr>
        <w:pStyle w:val="Output"/>
        <w:rPr>
          <w:color w:val="4C483D" w:themeColor="text2"/>
        </w:rPr>
      </w:pPr>
      <w:r w:rsidRPr="007C229A">
        <w:t xml:space="preserve">  </w:t>
      </w:r>
      <w:r w:rsidR="00760C06">
        <w:t>Employee</w:t>
      </w:r>
      <w:r w:rsidR="00960A68">
        <w:t>Bo</w:t>
      </w:r>
      <w:r w:rsidRPr="007C229A">
        <w:t xml:space="preserve"> </w:t>
      </w:r>
      <w:r w:rsidR="000F2F67">
        <w:t>s</w:t>
      </w:r>
      <w:r w:rsidRPr="007C229A">
        <w:t xml:space="preserve"> = (</w:t>
      </w:r>
      <w:r w:rsidR="00760C06">
        <w:t>Employee</w:t>
      </w:r>
      <w:r w:rsidR="000F2F67">
        <w:t>Bo</w:t>
      </w:r>
      <w:r w:rsidRPr="007C229A">
        <w:t>)o;</w:t>
      </w:r>
    </w:p>
    <w:p w:rsidR="007C229A" w:rsidRPr="007C229A" w:rsidRDefault="007C229A" w:rsidP="007C229A">
      <w:pPr>
        <w:pStyle w:val="Output"/>
        <w:rPr>
          <w:color w:val="4C483D" w:themeColor="text2"/>
        </w:rPr>
      </w:pPr>
      <w:r w:rsidRPr="007C229A">
        <w:t xml:space="preserve">  ----- ------- ---------</w:t>
      </w:r>
    </w:p>
    <w:p w:rsidR="007C229A" w:rsidRPr="007C229A" w:rsidRDefault="007C229A" w:rsidP="007C229A">
      <w:pPr>
        <w:pStyle w:val="Output"/>
      </w:pPr>
      <w:r w:rsidRPr="007C229A">
        <w:t>}</w:t>
      </w:r>
    </w:p>
    <w:p w:rsidR="004B3713" w:rsidRDefault="004B3713" w:rsidP="004B3713"/>
    <w:p w:rsidR="004B3713" w:rsidRPr="004B3713" w:rsidRDefault="004B3713" w:rsidP="004B3713"/>
    <w:p w:rsidR="002A0FDC" w:rsidRDefault="006B2CEE" w:rsidP="006B2CEE">
      <w:pPr>
        <w:pStyle w:val="Heading2"/>
      </w:pPr>
      <w:bookmarkStart w:id="34" w:name="_Toc491771318"/>
      <w:r>
        <w:t>HQL Examples</w:t>
      </w:r>
      <w:bookmarkEnd w:id="34"/>
    </w:p>
    <w:p w:rsidR="006B2CEE" w:rsidRDefault="00AF3AA8" w:rsidP="006B2CEE">
      <w:r>
        <w:t>Following files are common to all the examples</w:t>
      </w:r>
    </w:p>
    <w:p w:rsidR="00A762DC" w:rsidRPr="00A762DC" w:rsidRDefault="00A762DC" w:rsidP="00A762DC">
      <w:pPr>
        <w:spacing w:after="0"/>
        <w:rPr>
          <w:b/>
          <w:u w:val="single"/>
        </w:rPr>
      </w:pPr>
      <w:r w:rsidRPr="00A762DC">
        <w:rPr>
          <w:b/>
          <w:u w:val="single"/>
        </w:rPr>
        <w:t>Table :bank</w:t>
      </w:r>
    </w:p>
    <w:p w:rsidR="00A762DC" w:rsidRDefault="00A762DC" w:rsidP="00A762DC">
      <w:pPr>
        <w:pStyle w:val="Output"/>
      </w:pPr>
      <w:r>
        <w:t>CREATE</w:t>
      </w:r>
      <w:r>
        <w:rPr>
          <w:color w:val="000000"/>
        </w:rPr>
        <w:t xml:space="preserve"> </w:t>
      </w:r>
      <w:r>
        <w:t>TABLE</w:t>
      </w:r>
      <w:r>
        <w:rPr>
          <w:color w:val="000000"/>
        </w:rPr>
        <w:t xml:space="preserve"> </w:t>
      </w:r>
      <w:r>
        <w:rPr>
          <w:color w:val="808000"/>
        </w:rPr>
        <w:t>`bank`</w:t>
      </w:r>
      <w:r>
        <w:rPr>
          <w:color w:val="000000"/>
        </w:rPr>
        <w:t xml:space="preserve"> </w:t>
      </w:r>
      <w:r>
        <w:t>(</w:t>
      </w:r>
    </w:p>
    <w:p w:rsidR="00A762DC" w:rsidRDefault="00A762DC" w:rsidP="00A762DC">
      <w:pPr>
        <w:pStyle w:val="Output"/>
      </w:pPr>
      <w:r>
        <w:rPr>
          <w:color w:val="808000"/>
        </w:rPr>
        <w:t>`accno`</w:t>
      </w:r>
      <w:r>
        <w:rPr>
          <w:color w:val="000000"/>
        </w:rPr>
        <w:t xml:space="preserve"> </w:t>
      </w:r>
      <w:r>
        <w:rPr>
          <w:color w:val="800000"/>
        </w:rPr>
        <w:t>INT</w:t>
      </w:r>
      <w:r>
        <w:t>(</w:t>
      </w:r>
      <w:r>
        <w:rPr>
          <w:color w:val="800080"/>
        </w:rPr>
        <w:t>11</w:t>
      </w:r>
      <w:r>
        <w:t>)</w:t>
      </w:r>
      <w:r>
        <w:rPr>
          <w:color w:val="000000"/>
        </w:rPr>
        <w:t xml:space="preserve"> </w:t>
      </w:r>
      <w:r>
        <w:t>NOT</w:t>
      </w:r>
      <w:r>
        <w:rPr>
          <w:color w:val="000000"/>
        </w:rPr>
        <w:t xml:space="preserve"> </w:t>
      </w:r>
      <w:r>
        <w:t>NULL</w:t>
      </w:r>
      <w:r>
        <w:rPr>
          <w:color w:val="000000"/>
        </w:rPr>
        <w:t xml:space="preserve"> </w:t>
      </w:r>
      <w:r>
        <w:t>AUTO_INCREMENT,</w:t>
      </w:r>
    </w:p>
    <w:p w:rsidR="00A762DC" w:rsidRDefault="00A762DC" w:rsidP="00A762DC">
      <w:pPr>
        <w:pStyle w:val="Output"/>
      </w:pPr>
      <w:r>
        <w:rPr>
          <w:color w:val="808000"/>
        </w:rPr>
        <w:t>`accname`</w:t>
      </w:r>
      <w:r>
        <w:rPr>
          <w:color w:val="000000"/>
        </w:rPr>
        <w:t xml:space="preserve"> </w:t>
      </w:r>
      <w:r>
        <w:rPr>
          <w:color w:val="800000"/>
        </w:rPr>
        <w:t>VARCHAR</w:t>
      </w:r>
      <w:r>
        <w:t>(</w:t>
      </w:r>
      <w:r>
        <w:rPr>
          <w:color w:val="800080"/>
        </w:rPr>
        <w:t>50</w:t>
      </w:r>
      <w:r>
        <w:t>)</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rPr>
          <w:color w:val="808000"/>
        </w:rPr>
        <w:t>`balance`</w:t>
      </w:r>
      <w:r>
        <w:rPr>
          <w:color w:val="000000"/>
        </w:rPr>
        <w:t xml:space="preserve"> </w:t>
      </w:r>
      <w:r>
        <w:rPr>
          <w:color w:val="800000"/>
        </w:rPr>
        <w:t>DOUBLE</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t>PRIMARY</w:t>
      </w:r>
      <w:r>
        <w:rPr>
          <w:color w:val="000000"/>
        </w:rPr>
        <w:t xml:space="preserve"> </w:t>
      </w:r>
      <w:r>
        <w:t>KEY</w:t>
      </w:r>
      <w:r>
        <w:rPr>
          <w:color w:val="000000"/>
        </w:rPr>
        <w:t xml:space="preserve"> </w:t>
      </w:r>
      <w:r>
        <w:t>(</w:t>
      </w:r>
      <w:r>
        <w:rPr>
          <w:color w:val="808000"/>
        </w:rPr>
        <w:t>`accno`</w:t>
      </w:r>
      <w:r>
        <w:t>)</w:t>
      </w:r>
    </w:p>
    <w:p w:rsidR="00A762DC" w:rsidRDefault="00A762DC" w:rsidP="00A762DC">
      <w:pPr>
        <w:pStyle w:val="Output"/>
      </w:pPr>
      <w:r>
        <w:t>)</w:t>
      </w:r>
    </w:p>
    <w:p w:rsidR="00A762DC" w:rsidRDefault="00A762DC" w:rsidP="00A762DC">
      <w:pPr>
        <w:pStyle w:val="Output"/>
        <w:rPr>
          <w:color w:val="800000"/>
        </w:rPr>
      </w:pPr>
      <w:r>
        <w:t>ENGINE=</w:t>
      </w:r>
      <w:r>
        <w:rPr>
          <w:color w:val="800000"/>
        </w:rPr>
        <w:t>InnoDB</w:t>
      </w:r>
    </w:p>
    <w:p w:rsidR="00A762DC" w:rsidRDefault="00A762DC" w:rsidP="00A762DC">
      <w:pPr>
        <w:pStyle w:val="Output"/>
      </w:pPr>
      <w:r>
        <w:t>;</w:t>
      </w:r>
    </w:p>
    <w:p w:rsidR="00A762DC" w:rsidRDefault="00A762DC" w:rsidP="00A762DC">
      <w:pPr>
        <w:autoSpaceDE w:val="0"/>
        <w:autoSpaceDN w:val="0"/>
        <w:adjustRightInd w:val="0"/>
        <w:spacing w:after="0" w:line="240" w:lineRule="auto"/>
        <w:rPr>
          <w:rFonts w:ascii="Courier New" w:hAnsi="Courier New" w:cs="Courier New"/>
          <w:color w:val="0000FF"/>
        </w:rPr>
      </w:pPr>
    </w:p>
    <w:p w:rsidR="00A762DC" w:rsidRDefault="008F3665" w:rsidP="006B2CEE">
      <w:r w:rsidRPr="008F3665">
        <w:rPr>
          <w:noProof/>
          <w:lang w:eastAsia="en-US"/>
        </w:rPr>
        <w:drawing>
          <wp:inline distT="0" distB="0" distL="0" distR="0">
            <wp:extent cx="2438400" cy="885825"/>
            <wp:effectExtent l="0" t="0" r="0" b="9525"/>
            <wp:docPr id="18" name="Picture 1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8400" cy="885825"/>
                    </a:xfrm>
                    <a:prstGeom prst="rect">
                      <a:avLst/>
                    </a:prstGeom>
                    <a:noFill/>
                    <a:ln>
                      <a:noFill/>
                    </a:ln>
                  </pic:spPr>
                </pic:pic>
              </a:graphicData>
            </a:graphic>
          </wp:inline>
        </w:drawing>
      </w:r>
    </w:p>
    <w:p w:rsidR="00AF3AA8" w:rsidRPr="00A762DC" w:rsidRDefault="00AF3AA8" w:rsidP="00A762DC">
      <w:pPr>
        <w:spacing w:after="0"/>
        <w:rPr>
          <w:b/>
          <w:u w:val="single"/>
        </w:rPr>
      </w:pPr>
      <w:r w:rsidRPr="00A762DC">
        <w:rPr>
          <w:b/>
          <w:u w:val="single"/>
        </w:rPr>
        <w:lastRenderedPageBreak/>
        <w:t>BankBo.java</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AF3AA8" w:rsidRPr="006B2CEE" w:rsidRDefault="00AF3AA8" w:rsidP="006B2CEE"/>
    <w:p w:rsidR="002A0FDC" w:rsidRPr="00DA3566" w:rsidRDefault="00DA3566" w:rsidP="00DA3566">
      <w:pPr>
        <w:spacing w:after="0"/>
        <w:rPr>
          <w:b/>
          <w:u w:val="single"/>
        </w:rPr>
      </w:pPr>
      <w:r w:rsidRPr="00DA3566">
        <w:rPr>
          <w:b/>
          <w:u w:val="single"/>
        </w:rPr>
        <w:t>BankBo.hbm.xml</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2A0FDC" w:rsidRDefault="002A0FDC" w:rsidP="000D6C08"/>
    <w:p w:rsidR="00DA3566" w:rsidRPr="00DA3566" w:rsidRDefault="00DA3566" w:rsidP="007171ED">
      <w:pPr>
        <w:spacing w:after="0"/>
        <w:rPr>
          <w:b/>
          <w:u w:val="single"/>
        </w:rPr>
      </w:pPr>
      <w:r w:rsidRPr="00DA3566">
        <w:rPr>
          <w:b/>
          <w:u w:val="single"/>
        </w:rPr>
        <w:t>hibernate.cfg.xml</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2A0FDC" w:rsidRDefault="002A0FDC" w:rsidP="000D6C08"/>
    <w:p w:rsidR="002A0FDC" w:rsidRDefault="007171ED" w:rsidP="007171ED">
      <w:pPr>
        <w:pStyle w:val="Heading3"/>
      </w:pPr>
      <w:r>
        <w:lastRenderedPageBreak/>
        <w:t>1.</w:t>
      </w:r>
      <w:r w:rsidR="00EC4C84">
        <w:t xml:space="preserve"> </w:t>
      </w:r>
      <w:r w:rsidRPr="007171ED">
        <w:t>HQL Select Query</w:t>
      </w:r>
      <w:r>
        <w:t xml:space="preserve"> Example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HQLSelect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"====1.Selecting Complete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 from BankBo b"</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"ACC No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.getAccno());</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.getAccname());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"====2.Selecting Partial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b.accname, b.balance from BankBo b where b.accno=?"</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Integer(127));</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[0]);</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[1]);</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7F244B" w:rsidRDefault="007F244B" w:rsidP="007F244B">
      <w:pPr>
        <w:pStyle w:val="Output"/>
        <w:rPr>
          <w:color w:val="4C483D" w:themeColor="text2"/>
        </w:rPr>
      </w:pPr>
      <w:r>
        <w:rPr>
          <w:color w:val="000000"/>
        </w:rPr>
        <w:t xml:space="preserve">====1.Selecting Complete Object====== </w:t>
      </w:r>
    </w:p>
    <w:p w:rsidR="007F244B" w:rsidRDefault="007F244B" w:rsidP="007F244B">
      <w:pPr>
        <w:pStyle w:val="Output"/>
        <w:rPr>
          <w:color w:val="4C483D" w:themeColor="text2"/>
        </w:rPr>
      </w:pPr>
      <w:r>
        <w:rPr>
          <w:color w:val="000000"/>
        </w:rPr>
        <w:t>ACC No : 121</w:t>
      </w:r>
    </w:p>
    <w:p w:rsidR="007F244B" w:rsidRDefault="007F244B" w:rsidP="007F244B">
      <w:pPr>
        <w:pStyle w:val="Output"/>
        <w:rPr>
          <w:color w:val="4C483D" w:themeColor="text2"/>
        </w:rPr>
      </w:pPr>
      <w:r>
        <w:rPr>
          <w:color w:val="000000"/>
        </w:rPr>
        <w:t>Name : Satya</w:t>
      </w:r>
    </w:p>
    <w:p w:rsidR="007F244B" w:rsidRDefault="007F244B" w:rsidP="007F244B">
      <w:pPr>
        <w:pStyle w:val="Output"/>
        <w:rPr>
          <w:color w:val="4C483D" w:themeColor="text2"/>
        </w:rPr>
      </w:pPr>
      <w:r>
        <w:rPr>
          <w:color w:val="000000"/>
        </w:rPr>
        <w:t>Balance : 589000.0</w:t>
      </w:r>
    </w:p>
    <w:p w:rsidR="007F244B" w:rsidRDefault="007F244B" w:rsidP="007F244B">
      <w:pPr>
        <w:pStyle w:val="Output"/>
        <w:rPr>
          <w:color w:val="4C483D" w:themeColor="text2"/>
        </w:rPr>
      </w:pPr>
      <w:r>
        <w:rPr>
          <w:color w:val="000000"/>
        </w:rPr>
        <w:t>------------------------</w:t>
      </w:r>
    </w:p>
    <w:p w:rsidR="007F244B" w:rsidRDefault="007F244B" w:rsidP="007F244B">
      <w:pPr>
        <w:pStyle w:val="Output"/>
        <w:rPr>
          <w:color w:val="4C483D" w:themeColor="text2"/>
        </w:rPr>
      </w:pPr>
      <w:r>
        <w:rPr>
          <w:color w:val="000000"/>
        </w:rPr>
        <w:t>ACC No : 127</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7F244B" w:rsidP="007F244B">
      <w:pPr>
        <w:pStyle w:val="Output"/>
        <w:rPr>
          <w:color w:val="4C483D" w:themeColor="text2"/>
        </w:rPr>
      </w:pPr>
      <w:r>
        <w:rPr>
          <w:color w:val="000000"/>
        </w:rPr>
        <w:t xml:space="preserve">====2.Selecting Partial Object====== </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886832" w:rsidP="00886832">
      <w:pPr>
        <w:pStyle w:val="Heading3"/>
      </w:pPr>
      <w:r>
        <w:lastRenderedPageBreak/>
        <w:t>2. HQL Update/Delete Query Example</w:t>
      </w:r>
    </w:p>
    <w:p w:rsidR="00886832" w:rsidRPr="00886832" w:rsidRDefault="00886832" w:rsidP="00886832">
      <w:pPr>
        <w:ind w:firstLine="720"/>
      </w:pPr>
      <w:r w:rsidRPr="00886832">
        <w:t xml:space="preserve">while working with DML operations in HQL we have to call </w:t>
      </w:r>
      <w:r w:rsidRPr="00886832">
        <w:rPr>
          <w:b/>
        </w:rPr>
        <w:t>executeUpdate();</w:t>
      </w:r>
      <w:r w:rsidRPr="00886832">
        <w:t xml:space="preserve"> to execute the query, which </w:t>
      </w:r>
      <w:r w:rsidRPr="00886832">
        <w:rPr>
          <w:b/>
        </w:rPr>
        <w:t>will returns one integer value</w:t>
      </w:r>
      <w:r w:rsidRPr="00886832">
        <w:t xml:space="preserve"> after the execution</w:t>
      </w:r>
      <w:r>
        <w:t xml:space="preserve"> it </w:t>
      </w:r>
      <w:r w:rsidR="003F3690">
        <w:t>will</w:t>
      </w:r>
      <w:r>
        <w:t xml:space="preserve"> </w:t>
      </w:r>
      <w:r w:rsidRPr="00886832">
        <w:rPr>
          <w:b/>
        </w:rPr>
        <w:t>tells the count of effected rows</w:t>
      </w:r>
      <w:r>
        <w:t>.</w:t>
      </w:r>
    </w:p>
    <w:p w:rsidR="002A0FDC" w:rsidRDefault="002A0FDC" w:rsidP="000D6C08"/>
    <w:p w:rsidR="00EA1ED9" w:rsidRP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EA1ED9">
        <w:rPr>
          <w:rFonts w:ascii="Courier New" w:hAnsi="Courier New" w:cs="Courier New"/>
          <w:b/>
          <w:bCs/>
          <w:color w:val="4C483D" w:themeColor="text2"/>
        </w:rPr>
        <w:t>package</w:t>
      </w:r>
      <w:r w:rsidRPr="00EA1ED9">
        <w:rPr>
          <w:rFonts w:ascii="Courier New" w:hAnsi="Courier New" w:cs="Courier New"/>
          <w:color w:val="4C483D" w:themeColor="text2"/>
        </w:rPr>
        <w:t xml:space="preserve"> hql;</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HQLUpdateDelete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UPDATE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"update BankBo b set b.balance =?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Double(0));</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.setParameter(1, </w:t>
      </w:r>
      <w:r>
        <w:rPr>
          <w:rFonts w:ascii="Courier New" w:hAnsi="Courier New" w:cs="Courier New"/>
          <w:b/>
          <w:bCs/>
          <w:color w:val="7F0055"/>
        </w:rPr>
        <w:t>new</w:t>
      </w:r>
      <w:r>
        <w:rPr>
          <w:rFonts w:ascii="Courier New" w:hAnsi="Courier New" w:cs="Courier New"/>
          <w:color w:val="000000"/>
        </w:rPr>
        <w:t xml:space="preserve"> Integer(127));</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DELETE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"delete from BankBo b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Integer(133));</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F6636" w:rsidRDefault="00CF6636" w:rsidP="00CF6636">
      <w:pPr>
        <w:pStyle w:val="Output"/>
      </w:pPr>
      <w:r>
        <w:t>mysql&gt; select * from bank;</w:t>
      </w:r>
    </w:p>
    <w:p w:rsidR="00CF6636" w:rsidRDefault="00CF6636" w:rsidP="00CF6636">
      <w:pPr>
        <w:pStyle w:val="Output"/>
      </w:pPr>
      <w:r>
        <w:t>+-------+---------+---------+</w:t>
      </w:r>
    </w:p>
    <w:p w:rsidR="00CF6636" w:rsidRDefault="00CF6636" w:rsidP="00CF6636">
      <w:pPr>
        <w:pStyle w:val="Output"/>
      </w:pPr>
      <w:r>
        <w:t>| accno | accname | balance |</w:t>
      </w:r>
    </w:p>
    <w:p w:rsidR="00CF6636" w:rsidRDefault="00CF6636" w:rsidP="00CF6636">
      <w:pPr>
        <w:pStyle w:val="Output"/>
      </w:pPr>
      <w:r>
        <w:t>+-------+---------+---------+</w:t>
      </w:r>
    </w:p>
    <w:p w:rsidR="00CF6636" w:rsidRDefault="00CF6636" w:rsidP="00CF6636">
      <w:pPr>
        <w:pStyle w:val="Output"/>
      </w:pPr>
      <w:r>
        <w:t>|   121 | Satya   |  589000 |</w:t>
      </w:r>
    </w:p>
    <w:p w:rsidR="00CF6636" w:rsidRDefault="00CF6636" w:rsidP="00CF6636">
      <w:pPr>
        <w:pStyle w:val="Output"/>
      </w:pPr>
      <w:r>
        <w:t>|   127 | Surya   |       0 |</w:t>
      </w:r>
    </w:p>
    <w:p w:rsidR="00CF6636" w:rsidRDefault="00CF6636" w:rsidP="00CF6636">
      <w:pPr>
        <w:pStyle w:val="Output"/>
      </w:pPr>
      <w:r>
        <w:t>+-------+---------+---------+</w:t>
      </w:r>
    </w:p>
    <w:p w:rsidR="00CF6636" w:rsidRDefault="00CF6636" w:rsidP="00CF6636">
      <w:pPr>
        <w:pStyle w:val="Output"/>
      </w:pPr>
      <w:r>
        <w:t>2 rows in set (0.00 sec)</w:t>
      </w:r>
    </w:p>
    <w:p w:rsidR="002A0FDC" w:rsidRDefault="002A0FDC" w:rsidP="000D6C08"/>
    <w:p w:rsidR="002A0FDC" w:rsidRDefault="002A0FDC" w:rsidP="000D6C08"/>
    <w:p w:rsidR="002A0FDC" w:rsidRDefault="00CF6636" w:rsidP="00CF6636">
      <w:pPr>
        <w:pStyle w:val="Heading3"/>
      </w:pPr>
      <w:r>
        <w:lastRenderedPageBreak/>
        <w:t>3. HQL Insert Query Example</w:t>
      </w:r>
    </w:p>
    <w:p w:rsidR="00CF6636" w:rsidRDefault="00825D7D" w:rsidP="00825D7D">
      <w:pPr>
        <w:ind w:firstLine="720"/>
        <w:rPr>
          <w:b/>
        </w:rPr>
      </w:pPr>
      <w:r w:rsidRPr="00825D7D">
        <w:t>while writing the insert query, we need to select values from other table, we can’t insert our own values manually</w:t>
      </w:r>
      <w:r>
        <w:t xml:space="preserve">. Because, </w:t>
      </w:r>
      <w:r w:rsidRPr="00825D7D">
        <w:t>HQL supports only the </w:t>
      </w:r>
      <w:r w:rsidRPr="00825D7D">
        <w:rPr>
          <w:b/>
        </w:rPr>
        <w:t>INSERT INTO………</w:t>
      </w:r>
      <w:r w:rsidRPr="00825D7D">
        <w:t> </w:t>
      </w:r>
      <w:r w:rsidRPr="00825D7D">
        <w:rPr>
          <w:b/>
        </w:rPr>
        <w:t xml:space="preserve">SELECT……… </w:t>
      </w:r>
      <w:r>
        <w:rPr>
          <w:b/>
        </w:rPr>
        <w:t xml:space="preserve">; </w:t>
      </w:r>
      <w:r>
        <w:t xml:space="preserve">it </w:t>
      </w:r>
      <w:r w:rsidR="003F3690">
        <w:t>won’t</w:t>
      </w:r>
      <w:r>
        <w:t xml:space="preserve"> support</w:t>
      </w:r>
      <w:r w:rsidRPr="00825D7D">
        <w:t xml:space="preserve"> </w:t>
      </w:r>
      <w:r w:rsidRPr="00825D7D">
        <w:rPr>
          <w:b/>
        </w:rPr>
        <w:t>INSERT INTO………..VALUES</w:t>
      </w:r>
    </w:p>
    <w:p w:rsidR="009E5EEB" w:rsidRPr="00825D7D" w:rsidRDefault="009E5EEB" w:rsidP="00825D7D">
      <w:pPr>
        <w:ind w:firstLine="720"/>
        <w:rPr>
          <w:b/>
        </w:rPr>
      </w:pPr>
    </w:p>
    <w:p w:rsidR="009E5EEB" w:rsidRPr="009E5EEB" w:rsidRDefault="009E5EEB" w:rsidP="009E5EEB">
      <w:pPr>
        <w:pStyle w:val="Output"/>
      </w:pPr>
      <w:r w:rsidRPr="009E5EEB">
        <w:t>Query query = session.createQuery("insert into Stock(stock_code, stock_name)" +</w:t>
      </w:r>
    </w:p>
    <w:p w:rsidR="009E5EEB" w:rsidRPr="009E5EEB" w:rsidRDefault="009E5EEB" w:rsidP="009E5EEB">
      <w:pPr>
        <w:pStyle w:val="Output"/>
      </w:pPr>
      <w:r w:rsidRPr="009E5EEB">
        <w:t xml:space="preserve">    </w:t>
      </w:r>
      <w:r w:rsidRPr="009E5EEB">
        <w:tab/>
      </w:r>
      <w:r w:rsidRPr="009E5EEB">
        <w:tab/>
      </w:r>
      <w:r w:rsidRPr="009E5EEB">
        <w:tab/>
        <w:t>"select stock_code, stock_name from backup_stock");</w:t>
      </w:r>
    </w:p>
    <w:p w:rsidR="009E5EEB" w:rsidRPr="009E5EEB" w:rsidRDefault="009E5EEB" w:rsidP="009E5EEB">
      <w:pPr>
        <w:pStyle w:val="Output"/>
      </w:pPr>
      <w:r w:rsidRPr="009E5EEB">
        <w:t>int result = query.executeUpdate();</w:t>
      </w:r>
    </w:p>
    <w:p w:rsidR="00CF6636" w:rsidRDefault="00CF6636" w:rsidP="000D6C08"/>
    <w:p w:rsidR="00CF6636" w:rsidRDefault="00CF6636" w:rsidP="000D6C08"/>
    <w:p w:rsidR="001E7F99" w:rsidRPr="001E7F99" w:rsidRDefault="001E7F99" w:rsidP="001E7F99">
      <w:pPr>
        <w:pStyle w:val="Heading2"/>
      </w:pPr>
      <w:bookmarkStart w:id="35" w:name="_Toc491771319"/>
      <w:r w:rsidRPr="001E7F99">
        <w:t>HQL with Aggregate functions</w:t>
      </w:r>
      <w:bookmarkEnd w:id="35"/>
    </w:p>
    <w:p w:rsidR="001E7F99" w:rsidRPr="001E7F99" w:rsidRDefault="001E7F99" w:rsidP="001E7F99">
      <w:r>
        <w:t>We</w:t>
      </w:r>
      <w:r w:rsidRPr="001E7F99">
        <w:t xml:space="preserve"> may call avg(), min(), max() etc. aggregate functions by HQL. Let's see some common examples:</w:t>
      </w:r>
    </w:p>
    <w:p w:rsidR="001E7F99" w:rsidRPr="001E7F99" w:rsidRDefault="001E7F99" w:rsidP="001E7F99">
      <w:pPr>
        <w:spacing w:after="0"/>
        <w:rPr>
          <w:b/>
        </w:rPr>
      </w:pPr>
      <w:r w:rsidRPr="001E7F99">
        <w:rPr>
          <w:b/>
        </w:rPr>
        <w:t>Example to get total salary of all the employees</w:t>
      </w:r>
    </w:p>
    <w:p w:rsidR="001E7F99" w:rsidRPr="001E7F99" w:rsidRDefault="001E7F99" w:rsidP="001E7F99">
      <w:pPr>
        <w:pStyle w:val="Output"/>
        <w:ind w:left="720"/>
      </w:pPr>
      <w:r w:rsidRPr="001E7F99">
        <w:t>Query q=session.createQuery("select sum(salary) from Emp");  </w:t>
      </w:r>
    </w:p>
    <w:p w:rsidR="001E7F99" w:rsidRPr="001E7F99" w:rsidRDefault="001E7F99" w:rsidP="001E7F99">
      <w:pPr>
        <w:pStyle w:val="Output"/>
        <w:ind w:left="720"/>
      </w:pPr>
      <w:r w:rsidRPr="001E7F99">
        <w:t>List&lt;Integer&gt; list=q.list();  </w:t>
      </w:r>
    </w:p>
    <w:p w:rsidR="001E7F99" w:rsidRPr="001E7F99" w:rsidRDefault="001E7F99" w:rsidP="001E7F99">
      <w:pPr>
        <w:pStyle w:val="Output"/>
        <w:ind w:left="720"/>
      </w:pPr>
      <w:r w:rsidRPr="001E7F99">
        <w:t>System.out.println(list.get(0));  </w:t>
      </w:r>
    </w:p>
    <w:p w:rsidR="001E7F99" w:rsidRPr="001E7F99" w:rsidRDefault="001E7F99" w:rsidP="001E7F99"/>
    <w:p w:rsidR="001E7F99" w:rsidRPr="001E7F99" w:rsidRDefault="001E7F99" w:rsidP="001E7F99">
      <w:pPr>
        <w:spacing w:after="0"/>
        <w:rPr>
          <w:b/>
        </w:rPr>
      </w:pPr>
      <w:r w:rsidRPr="001E7F99">
        <w:rPr>
          <w:b/>
        </w:rPr>
        <w:t>Example to get maximum salary of employee</w:t>
      </w:r>
    </w:p>
    <w:p w:rsidR="001E7F99" w:rsidRPr="001E7F99" w:rsidRDefault="001E7F99" w:rsidP="001E7F99">
      <w:pPr>
        <w:pStyle w:val="Output"/>
        <w:ind w:left="720"/>
      </w:pPr>
      <w:r w:rsidRPr="001E7F99">
        <w:t>Query q=session.createQuery("select max(salary) from Emp");  </w:t>
      </w:r>
    </w:p>
    <w:p w:rsidR="001E7F99" w:rsidRPr="001E7F99" w:rsidRDefault="001E7F99" w:rsidP="001E7F99"/>
    <w:p w:rsidR="001E7F99" w:rsidRPr="001E7F99" w:rsidRDefault="001E7F99" w:rsidP="001E7F99">
      <w:pPr>
        <w:spacing w:after="0"/>
        <w:rPr>
          <w:b/>
        </w:rPr>
      </w:pPr>
      <w:r w:rsidRPr="001E7F99">
        <w:rPr>
          <w:b/>
        </w:rPr>
        <w:t>Example to get minimum salary of employee</w:t>
      </w:r>
    </w:p>
    <w:p w:rsidR="001E7F99" w:rsidRPr="001E7F99" w:rsidRDefault="001E7F99" w:rsidP="001E7F99">
      <w:pPr>
        <w:pStyle w:val="Output"/>
        <w:ind w:left="720"/>
      </w:pPr>
      <w:r w:rsidRPr="001E7F99">
        <w:t>Query q=session.createQuery("select min(salary) from Emp");  </w:t>
      </w:r>
    </w:p>
    <w:p w:rsidR="001E7F99" w:rsidRPr="001E7F99" w:rsidRDefault="001E7F99" w:rsidP="001E7F99"/>
    <w:p w:rsidR="001E7F99" w:rsidRPr="001E7F99" w:rsidRDefault="001E7F99" w:rsidP="001E7F99">
      <w:pPr>
        <w:spacing w:after="0"/>
        <w:rPr>
          <w:b/>
        </w:rPr>
      </w:pPr>
      <w:r w:rsidRPr="001E7F99">
        <w:rPr>
          <w:b/>
        </w:rPr>
        <w:t>Example to count total number of employee ID</w:t>
      </w:r>
    </w:p>
    <w:p w:rsidR="001E7F99" w:rsidRPr="001E7F99" w:rsidRDefault="001E7F99" w:rsidP="001E7F99">
      <w:pPr>
        <w:pStyle w:val="Output"/>
        <w:ind w:left="720"/>
      </w:pPr>
      <w:r w:rsidRPr="001E7F99">
        <w:t>Query q=session.createQuery("select count(id) from Emp");  </w:t>
      </w:r>
    </w:p>
    <w:p w:rsidR="001E7F99" w:rsidRPr="001E7F99" w:rsidRDefault="001E7F99" w:rsidP="001E7F99"/>
    <w:p w:rsidR="001E7F99" w:rsidRPr="001E7F99" w:rsidRDefault="001E7F99" w:rsidP="001E7F99">
      <w:pPr>
        <w:spacing w:after="0"/>
        <w:rPr>
          <w:b/>
        </w:rPr>
      </w:pPr>
      <w:r w:rsidRPr="001E7F99">
        <w:rPr>
          <w:b/>
        </w:rPr>
        <w:t>Example to get average salary of each employees</w:t>
      </w:r>
    </w:p>
    <w:p w:rsidR="001E7F99" w:rsidRPr="001E7F99" w:rsidRDefault="001E7F99" w:rsidP="001E7F99">
      <w:pPr>
        <w:pStyle w:val="Output"/>
        <w:ind w:left="720"/>
      </w:pPr>
      <w:r w:rsidRPr="001E7F99">
        <w:t>Query q=session.createQuery("select avg(salary) from Emp");  </w:t>
      </w:r>
    </w:p>
    <w:p w:rsidR="001E7F99" w:rsidRDefault="001E7F99" w:rsidP="000D6C08"/>
    <w:p w:rsidR="00CF6636" w:rsidRDefault="00CF6636" w:rsidP="000D6C08"/>
    <w:p w:rsidR="00CF6636" w:rsidRDefault="00CF6636" w:rsidP="000D6C08"/>
    <w:p w:rsidR="00CF6636" w:rsidRDefault="00CF6636" w:rsidP="000D6C08"/>
    <w:p w:rsidR="00CF6636" w:rsidRDefault="00CF6636" w:rsidP="000D6C08"/>
    <w:p w:rsidR="002A0FDC" w:rsidRDefault="002A0FDC" w:rsidP="002A0FDC">
      <w:pPr>
        <w:pStyle w:val="Heading1"/>
      </w:pPr>
      <w:bookmarkStart w:id="36" w:name="_Toc491771320"/>
      <w:r>
        <w:lastRenderedPageBreak/>
        <w:t xml:space="preserve">8. </w:t>
      </w:r>
      <w:r w:rsidRPr="002A0FDC">
        <w:t>Hibernate Criteria Query Language(HCQL)</w:t>
      </w:r>
      <w:bookmarkEnd w:id="36"/>
    </w:p>
    <w:p w:rsidR="00690770" w:rsidRDefault="004950D2" w:rsidP="00BD3ADC">
      <w:pPr>
        <w:spacing w:after="0"/>
        <w:ind w:firstLine="720"/>
      </w:pPr>
      <w:r>
        <w:t xml:space="preserve">Criteria is nothing but a </w:t>
      </w:r>
      <w:r w:rsidRPr="004950D2">
        <w:rPr>
          <w:b/>
        </w:rPr>
        <w:t>Condition</w:t>
      </w:r>
      <w:r>
        <w:t xml:space="preserve">. CQL is used to apply conditions on </w:t>
      </w:r>
      <w:r w:rsidRPr="004950D2">
        <w:rPr>
          <w:b/>
        </w:rPr>
        <w:t>SELECT</w:t>
      </w:r>
      <w:r>
        <w:t xml:space="preserve"> Queries.</w:t>
      </w:r>
      <w:r w:rsidR="00E8025E" w:rsidRPr="00E8025E">
        <w:rPr>
          <w:rFonts w:ascii="Verdana" w:hAnsi="Verdana"/>
          <w:color w:val="000000"/>
          <w:shd w:val="clear" w:color="auto" w:fill="FFFFFF"/>
        </w:rPr>
        <w:t xml:space="preserve"> </w:t>
      </w:r>
      <w:r w:rsidR="00E8025E" w:rsidRPr="00E8025E">
        <w:t xml:space="preserve">The </w:t>
      </w:r>
      <w:r w:rsidR="00E8025E" w:rsidRPr="00E8025E">
        <w:rPr>
          <w:b/>
        </w:rPr>
        <w:t>Criteria</w:t>
      </w:r>
      <w:r w:rsidR="00E8025E" w:rsidRPr="00E8025E">
        <w:t xml:space="preserve"> </w:t>
      </w:r>
      <w:r w:rsidR="00E8025E" w:rsidRPr="00E8025E">
        <w:rPr>
          <w:b/>
        </w:rPr>
        <w:t>interface</w:t>
      </w:r>
      <w:r w:rsidR="00E8025E" w:rsidRPr="00E8025E">
        <w:t xml:space="preserve"> provides methods to apply </w:t>
      </w:r>
      <w:r w:rsidR="003F3690" w:rsidRPr="00E8025E">
        <w:t>criteria</w:t>
      </w:r>
      <w:r w:rsidR="00E8025E">
        <w:t xml:space="preserve"> on SELECT queries.</w:t>
      </w:r>
    </w:p>
    <w:p w:rsidR="00E8025E" w:rsidRDefault="00E8025E" w:rsidP="00BD3ADC">
      <w:pPr>
        <w:spacing w:after="0"/>
      </w:pPr>
    </w:p>
    <w:p w:rsidR="00AB5EBE" w:rsidRPr="00AB5EBE" w:rsidRDefault="00AB5EBE" w:rsidP="006805BC">
      <w:pPr>
        <w:pStyle w:val="Heading3"/>
        <w:spacing w:after="0"/>
      </w:pPr>
      <w:r w:rsidRPr="00AB5EBE">
        <w:t>Criteria Interface</w:t>
      </w:r>
    </w:p>
    <w:p w:rsidR="00AB5EBE" w:rsidRDefault="00AB5EBE" w:rsidP="000D6C08">
      <w:r w:rsidRPr="00AB5EBE">
        <w:t>The Criteria interface provides many methods to specify criteria. The object of Criteria can be obtained by calling the </w:t>
      </w:r>
      <w:r w:rsidRPr="00AB5EBE">
        <w:rPr>
          <w:b/>
          <w:bCs/>
        </w:rPr>
        <w:t>createCriteria()</w:t>
      </w:r>
      <w:r w:rsidRPr="00AB5EBE">
        <w:t> method of Session interface</w:t>
      </w:r>
    </w:p>
    <w:p w:rsidR="00AB5EBE" w:rsidRPr="00AB5EBE" w:rsidRDefault="00AB5EBE" w:rsidP="00AB5EBE">
      <w:pPr>
        <w:pStyle w:val="Output"/>
        <w:ind w:left="720"/>
        <w:rPr>
          <w:b/>
          <w:lang w:eastAsia="en-US"/>
        </w:rPr>
      </w:pPr>
      <w:r w:rsidRPr="00AB5EBE">
        <w:rPr>
          <w:b/>
          <w:bCs/>
          <w:color w:val="006699"/>
          <w:bdr w:val="none" w:sz="0" w:space="0" w:color="auto" w:frame="1"/>
          <w:lang w:eastAsia="en-US"/>
        </w:rPr>
        <w:t>public</w:t>
      </w:r>
      <w:r w:rsidRPr="00AB5EBE">
        <w:rPr>
          <w:b/>
          <w:bdr w:val="none" w:sz="0" w:space="0" w:color="auto" w:frame="1"/>
          <w:lang w:eastAsia="en-US"/>
        </w:rPr>
        <w:t> Criteria createCriteria(Class c)  </w:t>
      </w:r>
    </w:p>
    <w:p w:rsidR="00690770" w:rsidRDefault="00690770" w:rsidP="000D6C08"/>
    <w:p w:rsidR="00AB5EBE" w:rsidRPr="00AB5EBE" w:rsidRDefault="00AB5EBE" w:rsidP="00AB5EBE">
      <w:r w:rsidRPr="00AB5EBE">
        <w:t> commonly used methods of Criteria interface are as follows:</w:t>
      </w:r>
    </w:p>
    <w:p w:rsidR="00AB5EBE" w:rsidRPr="00AB5EBE" w:rsidRDefault="00AB5EBE" w:rsidP="00B968AA">
      <w:pPr>
        <w:pStyle w:val="ListParagraph"/>
        <w:numPr>
          <w:ilvl w:val="0"/>
          <w:numId w:val="28"/>
        </w:numPr>
        <w:spacing w:line="360" w:lineRule="auto"/>
      </w:pPr>
      <w:r w:rsidRPr="00AB5EBE">
        <w:rPr>
          <w:b/>
          <w:bCs/>
        </w:rPr>
        <w:t>public Criteria add(Criterion c)</w:t>
      </w:r>
      <w:r w:rsidRPr="00AB5EBE">
        <w:t> is used to add restrictions.</w:t>
      </w:r>
    </w:p>
    <w:p w:rsidR="00AB5EBE" w:rsidRPr="00AB5EBE" w:rsidRDefault="00AB5EBE" w:rsidP="00B968AA">
      <w:pPr>
        <w:pStyle w:val="ListParagraph"/>
        <w:numPr>
          <w:ilvl w:val="0"/>
          <w:numId w:val="28"/>
        </w:numPr>
        <w:spacing w:line="360" w:lineRule="auto"/>
      </w:pPr>
      <w:r w:rsidRPr="00AB5EBE">
        <w:rPr>
          <w:b/>
          <w:bCs/>
        </w:rPr>
        <w:t>public Criteria addOrder(Order o)</w:t>
      </w:r>
      <w:r w:rsidRPr="00AB5EBE">
        <w:t> specifies ordering.</w:t>
      </w:r>
    </w:p>
    <w:p w:rsidR="00AB5EBE" w:rsidRPr="00AB5EBE" w:rsidRDefault="00AB5EBE" w:rsidP="00B968AA">
      <w:pPr>
        <w:pStyle w:val="ListParagraph"/>
        <w:numPr>
          <w:ilvl w:val="0"/>
          <w:numId w:val="28"/>
        </w:numPr>
        <w:spacing w:line="360" w:lineRule="auto"/>
      </w:pPr>
      <w:r w:rsidRPr="00AB5EBE">
        <w:rPr>
          <w:b/>
          <w:bCs/>
        </w:rPr>
        <w:t>public Criteria setFirstResult(int firstResult)</w:t>
      </w:r>
      <w:r w:rsidRPr="00AB5EBE">
        <w:t> specifies the first number of record to be retreived.</w:t>
      </w:r>
    </w:p>
    <w:p w:rsidR="00AB5EBE" w:rsidRPr="00AB5EBE" w:rsidRDefault="00AB5EBE" w:rsidP="00B968AA">
      <w:pPr>
        <w:pStyle w:val="ListParagraph"/>
        <w:numPr>
          <w:ilvl w:val="0"/>
          <w:numId w:val="28"/>
        </w:numPr>
        <w:spacing w:line="360" w:lineRule="auto"/>
      </w:pPr>
      <w:r w:rsidRPr="00AB5EBE">
        <w:rPr>
          <w:b/>
          <w:bCs/>
        </w:rPr>
        <w:t>public Criteria setMaxResult(int totalResult)</w:t>
      </w:r>
      <w:r w:rsidRPr="00AB5EBE">
        <w:t> specifies the total number of records to be retreived.</w:t>
      </w:r>
    </w:p>
    <w:p w:rsidR="00AB5EBE" w:rsidRPr="00AB5EBE" w:rsidRDefault="00AB5EBE" w:rsidP="00B968AA">
      <w:pPr>
        <w:pStyle w:val="ListParagraph"/>
        <w:numPr>
          <w:ilvl w:val="0"/>
          <w:numId w:val="28"/>
        </w:numPr>
        <w:spacing w:line="360" w:lineRule="auto"/>
      </w:pPr>
      <w:r w:rsidRPr="00AB5EBE">
        <w:rPr>
          <w:b/>
          <w:bCs/>
        </w:rPr>
        <w:t>public List list()</w:t>
      </w:r>
      <w:r w:rsidRPr="00AB5EBE">
        <w:t> returns list containing object.</w:t>
      </w:r>
    </w:p>
    <w:p w:rsidR="00AB5EBE" w:rsidRPr="00AB5EBE" w:rsidRDefault="00AB5EBE" w:rsidP="00B968AA">
      <w:pPr>
        <w:pStyle w:val="ListParagraph"/>
        <w:numPr>
          <w:ilvl w:val="0"/>
          <w:numId w:val="28"/>
        </w:numPr>
        <w:spacing w:line="360" w:lineRule="auto"/>
      </w:pPr>
      <w:r w:rsidRPr="00AB5EBE">
        <w:rPr>
          <w:b/>
          <w:bCs/>
        </w:rPr>
        <w:t>public Criteria setProjection(Projection projection)</w:t>
      </w:r>
      <w:r w:rsidRPr="00AB5EBE">
        <w:t> specifies the projection</w:t>
      </w:r>
    </w:p>
    <w:p w:rsidR="002A0FDC" w:rsidRDefault="002A0FDC" w:rsidP="000D6C08"/>
    <w:p w:rsidR="002A0FDC" w:rsidRDefault="00AB5EBE" w:rsidP="00AB5EBE">
      <w:pPr>
        <w:pStyle w:val="Heading2"/>
      </w:pPr>
      <w:bookmarkStart w:id="37" w:name="_Toc491771321"/>
      <w:r>
        <w:t>Working with Criteria Query Language</w:t>
      </w:r>
      <w:bookmarkEnd w:id="37"/>
    </w:p>
    <w:p w:rsidR="00AB5EBE" w:rsidRPr="00E333BC" w:rsidRDefault="00AB5EBE" w:rsidP="00E333BC">
      <w:pPr>
        <w:spacing w:after="0"/>
        <w:rPr>
          <w:b/>
          <w:u w:val="single"/>
        </w:rPr>
      </w:pPr>
      <w:r w:rsidRPr="00E333BC">
        <w:rPr>
          <w:b/>
          <w:u w:val="single"/>
        </w:rPr>
        <w:t>Example Criteria</w:t>
      </w:r>
    </w:p>
    <w:p w:rsidR="00AB5EBE" w:rsidRPr="00E333BC" w:rsidRDefault="00AB5EBE" w:rsidP="00E333BC">
      <w:pPr>
        <w:pStyle w:val="Output"/>
        <w:rPr>
          <w:b/>
          <w:color w:val="4C483D" w:themeColor="text2"/>
        </w:rPr>
      </w:pPr>
      <w:r w:rsidRPr="00E333BC">
        <w:rPr>
          <w:b/>
        </w:rPr>
        <w:tab/>
        <w:t>Criteria crit = session.createCriteria(Products.</w:t>
      </w:r>
      <w:r w:rsidRPr="00E333BC">
        <w:rPr>
          <w:b/>
          <w:bCs/>
          <w:color w:val="7F0055"/>
        </w:rPr>
        <w:t>class</w:t>
      </w:r>
      <w:r w:rsidRPr="00E333BC">
        <w:rPr>
          <w:b/>
        </w:rPr>
        <w:t>);</w:t>
      </w:r>
    </w:p>
    <w:p w:rsidR="00AB5EBE" w:rsidRPr="00E333BC" w:rsidRDefault="00AB5EBE" w:rsidP="00E333BC">
      <w:pPr>
        <w:pStyle w:val="Output"/>
        <w:rPr>
          <w:b/>
          <w:color w:val="4C483D" w:themeColor="text2"/>
        </w:rPr>
      </w:pPr>
      <w:r w:rsidRPr="00E333BC">
        <w:rPr>
          <w:b/>
        </w:rPr>
        <w:tab/>
        <w:t>Criterion c1=Restrictions.gt(</w:t>
      </w:r>
      <w:r w:rsidRPr="00E333BC">
        <w:rPr>
          <w:b/>
          <w:color w:val="2A00FF"/>
        </w:rPr>
        <w:t>"price"</w:t>
      </w:r>
      <w:r w:rsidRPr="00E333BC">
        <w:rPr>
          <w:b/>
        </w:rPr>
        <w:t xml:space="preserve">, </w:t>
      </w:r>
      <w:r w:rsidRPr="00E333BC">
        <w:rPr>
          <w:b/>
          <w:bCs/>
          <w:color w:val="7F0055"/>
        </w:rPr>
        <w:t>new</w:t>
      </w:r>
      <w:r w:rsidRPr="00E333BC">
        <w:rPr>
          <w:b/>
        </w:rPr>
        <w:t xml:space="preserve"> Integer(12000));</w:t>
      </w:r>
    </w:p>
    <w:p w:rsidR="00AB5EBE" w:rsidRPr="00E333BC" w:rsidRDefault="00AB5EBE" w:rsidP="00E333BC">
      <w:pPr>
        <w:pStyle w:val="Output"/>
        <w:rPr>
          <w:b/>
          <w:color w:val="4C483D" w:themeColor="text2"/>
        </w:rPr>
      </w:pPr>
      <w:r w:rsidRPr="00E333BC">
        <w:rPr>
          <w:b/>
        </w:rPr>
        <w:tab/>
      </w:r>
      <w:r w:rsidRPr="00E333BC">
        <w:rPr>
          <w:b/>
          <w:color w:val="3F7F5F"/>
        </w:rPr>
        <w:t>//price is our pojo class variable</w:t>
      </w:r>
    </w:p>
    <w:p w:rsidR="00AB5EBE" w:rsidRPr="00E333BC" w:rsidRDefault="00AB5EBE" w:rsidP="00E333BC">
      <w:pPr>
        <w:pStyle w:val="Output"/>
        <w:rPr>
          <w:b/>
          <w:color w:val="4C483D" w:themeColor="text2"/>
        </w:rPr>
      </w:pPr>
      <w:r w:rsidRPr="00E333BC">
        <w:rPr>
          <w:b/>
        </w:rPr>
        <w:tab/>
        <w:t xml:space="preserve">crit.add(c1); </w:t>
      </w:r>
      <w:r w:rsidRPr="00E333BC">
        <w:rPr>
          <w:b/>
          <w:color w:val="3F7F5F"/>
        </w:rPr>
        <w:t>// adding criterion object to criteria class object</w:t>
      </w:r>
    </w:p>
    <w:p w:rsidR="00AB5EBE" w:rsidRPr="00E333BC" w:rsidRDefault="00AB5EBE" w:rsidP="00E333BC">
      <w:pPr>
        <w:pStyle w:val="Output"/>
        <w:rPr>
          <w:b/>
        </w:rPr>
      </w:pPr>
      <w:r w:rsidRPr="00E333BC">
        <w:rPr>
          <w:b/>
        </w:rPr>
        <w:tab/>
        <w:t xml:space="preserve">List l = crit.list(); </w:t>
      </w:r>
      <w:r w:rsidRPr="00E333BC">
        <w:rPr>
          <w:b/>
          <w:color w:val="3F7F5F"/>
        </w:rPr>
        <w:t>// executing criteria query</w:t>
      </w:r>
    </w:p>
    <w:p w:rsidR="00E333BC" w:rsidRDefault="00E333BC" w:rsidP="00E333BC">
      <w:pPr>
        <w:pStyle w:val="ListParagraph"/>
      </w:pPr>
    </w:p>
    <w:p w:rsidR="00E333BC" w:rsidRPr="00E333BC" w:rsidRDefault="00E333BC" w:rsidP="00B968AA">
      <w:pPr>
        <w:numPr>
          <w:ilvl w:val="0"/>
          <w:numId w:val="29"/>
        </w:numPr>
      </w:pPr>
      <w:r w:rsidRPr="00E333BC">
        <w:t>If we want to put, we need to create one </w:t>
      </w:r>
      <w:r w:rsidRPr="00E333BC">
        <w:rPr>
          <w:b/>
        </w:rPr>
        <w:t>Criterion Interface</w:t>
      </w:r>
      <w:r w:rsidRPr="00E333BC">
        <w:t xml:space="preserve"> object and we need to </w:t>
      </w:r>
      <w:r w:rsidRPr="00E333BC">
        <w:rPr>
          <w:b/>
        </w:rPr>
        <w:t>add()</w:t>
      </w:r>
      <w:r w:rsidRPr="00E333BC">
        <w:t xml:space="preserve"> this object to </w:t>
      </w:r>
      <w:r w:rsidRPr="00E333BC">
        <w:rPr>
          <w:b/>
        </w:rPr>
        <w:t>Criteria Class object</w:t>
      </w:r>
    </w:p>
    <w:p w:rsidR="00E333BC" w:rsidRDefault="00E333BC" w:rsidP="00B968AA">
      <w:pPr>
        <w:numPr>
          <w:ilvl w:val="0"/>
          <w:numId w:val="29"/>
        </w:numPr>
      </w:pPr>
      <w:r w:rsidRPr="00E333BC">
        <w:t xml:space="preserve">In order to get Criterion object, we need to use </w:t>
      </w:r>
      <w:r w:rsidRPr="00E333BC">
        <w:rPr>
          <w:b/>
        </w:rPr>
        <w:t>Restrictions class.</w:t>
      </w:r>
      <w:r w:rsidRPr="00E333BC">
        <w:rPr>
          <w:rFonts w:ascii="Verdana" w:hAnsi="Verdana"/>
          <w:color w:val="313131"/>
          <w:sz w:val="23"/>
          <w:szCs w:val="23"/>
          <w:shd w:val="clear" w:color="auto" w:fill="FFFFFF"/>
        </w:rPr>
        <w:t xml:space="preserve"> </w:t>
      </w:r>
      <w:r w:rsidRPr="00E333BC">
        <w:t>Restrictions is the factory for producing Criterion objects</w:t>
      </w:r>
    </w:p>
    <w:p w:rsidR="00E333BC" w:rsidRPr="00E333BC" w:rsidRDefault="00E333BC" w:rsidP="00B968AA">
      <w:pPr>
        <w:numPr>
          <w:ilvl w:val="0"/>
          <w:numId w:val="29"/>
        </w:numPr>
        <w:rPr>
          <w:b/>
        </w:rPr>
      </w:pPr>
      <w:r w:rsidRPr="00E333BC">
        <w:t xml:space="preserve">In </w:t>
      </w:r>
      <w:r w:rsidRPr="00E333BC">
        <w:rPr>
          <w:b/>
        </w:rPr>
        <w:t>Restrictions class</w:t>
      </w:r>
      <w:r w:rsidRPr="00E333BC">
        <w:t xml:space="preserve">, </w:t>
      </w:r>
      <w:r w:rsidRPr="00E333BC">
        <w:rPr>
          <w:b/>
        </w:rPr>
        <w:t>we have all static methods</w:t>
      </w:r>
      <w:r w:rsidRPr="00E333BC">
        <w:t xml:space="preserve"> and each method of this class </w:t>
      </w:r>
      <w:r w:rsidRPr="00E333BC">
        <w:rPr>
          <w:b/>
        </w:rPr>
        <w:t>returns Criterion object</w:t>
      </w:r>
    </w:p>
    <w:p w:rsidR="002A0FDC" w:rsidRDefault="00BC3935" w:rsidP="00BD3ADC">
      <w:pPr>
        <w:pStyle w:val="Howitworks"/>
      </w:pPr>
      <w:r>
        <w:t>REMEMBER:</w:t>
      </w:r>
      <w:r w:rsidR="00BD3ADC">
        <w:t xml:space="preserve"> CQL is only used on SELECT Queries</w:t>
      </w:r>
    </w:p>
    <w:p w:rsidR="00B42D29" w:rsidRDefault="00B42D29" w:rsidP="00C41741">
      <w:pPr>
        <w:pStyle w:val="Heading3"/>
      </w:pPr>
      <w:r>
        <w:lastRenderedPageBreak/>
        <w:t>Example</w:t>
      </w:r>
      <w:r w:rsidR="00C41741">
        <w:t xml:space="preserve">: </w:t>
      </w:r>
      <w:r>
        <w:t>Get the details from bank table where balance&gt;3000.</w:t>
      </w:r>
    </w:p>
    <w:p w:rsidR="00B42D29" w:rsidRDefault="009C78EA" w:rsidP="009C78EA">
      <w:pPr>
        <w:spacing w:after="0"/>
      </w:pPr>
      <w:r>
        <w:t>Table : Bank</w:t>
      </w:r>
    </w:p>
    <w:p w:rsidR="009C78EA" w:rsidRPr="009C78EA" w:rsidRDefault="009C78EA" w:rsidP="009C78EA">
      <w:pPr>
        <w:pStyle w:val="Output"/>
        <w:rPr>
          <w:b/>
        </w:rPr>
      </w:pPr>
      <w:r w:rsidRPr="009C78EA">
        <w:rPr>
          <w:b/>
        </w:rPr>
        <w:t>mysql&gt; select * from bank;</w:t>
      </w:r>
    </w:p>
    <w:p w:rsidR="009C78EA" w:rsidRPr="009C78EA" w:rsidRDefault="009C78EA" w:rsidP="009C78EA">
      <w:pPr>
        <w:pStyle w:val="Output"/>
      </w:pPr>
      <w:r w:rsidRPr="009C78EA">
        <w:t>+-------+---------+---------+</w:t>
      </w:r>
    </w:p>
    <w:p w:rsidR="009C78EA" w:rsidRPr="009C78EA" w:rsidRDefault="009C78EA" w:rsidP="009C78EA">
      <w:pPr>
        <w:pStyle w:val="Output"/>
      </w:pPr>
      <w:r w:rsidRPr="009C78EA">
        <w:t>| accno | accname | balance |</w:t>
      </w:r>
    </w:p>
    <w:p w:rsidR="009C78EA" w:rsidRPr="009C78EA" w:rsidRDefault="009C78EA" w:rsidP="009C78EA">
      <w:pPr>
        <w:pStyle w:val="Output"/>
      </w:pPr>
      <w:r w:rsidRPr="009C78EA">
        <w:t>+-------+---------+---------+</w:t>
      </w:r>
    </w:p>
    <w:p w:rsidR="009C78EA" w:rsidRPr="009C78EA" w:rsidRDefault="009C78EA" w:rsidP="009C78EA">
      <w:pPr>
        <w:pStyle w:val="Output"/>
      </w:pPr>
      <w:r w:rsidRPr="009C78EA">
        <w:t>|   101 | Satya   |    2000 |</w:t>
      </w:r>
    </w:p>
    <w:p w:rsidR="009C78EA" w:rsidRPr="009C78EA" w:rsidRDefault="009C78EA" w:rsidP="009C78EA">
      <w:pPr>
        <w:pStyle w:val="Output"/>
      </w:pPr>
      <w:r w:rsidRPr="009C78EA">
        <w:t>|   102 | Surya   |    3000 |</w:t>
      </w:r>
    </w:p>
    <w:p w:rsidR="009C78EA" w:rsidRPr="009C78EA" w:rsidRDefault="009C78EA" w:rsidP="009C78EA">
      <w:pPr>
        <w:pStyle w:val="Output"/>
      </w:pPr>
      <w:r w:rsidRPr="009C78EA">
        <w:t>|   103 | Ravi    |    1000 |</w:t>
      </w:r>
    </w:p>
    <w:p w:rsidR="009C78EA" w:rsidRPr="009C78EA" w:rsidRDefault="009C78EA" w:rsidP="009C78EA">
      <w:pPr>
        <w:pStyle w:val="Output"/>
      </w:pPr>
      <w:r w:rsidRPr="009C78EA">
        <w:t>|   104 | Rakesh  |    4000 |</w:t>
      </w:r>
    </w:p>
    <w:p w:rsidR="009C78EA" w:rsidRPr="009C78EA" w:rsidRDefault="009C78EA" w:rsidP="009C78EA">
      <w:pPr>
        <w:pStyle w:val="Output"/>
      </w:pPr>
      <w:r w:rsidRPr="009C78EA">
        <w:t>|   105 | CHANDU  |    5000 |</w:t>
      </w:r>
    </w:p>
    <w:p w:rsidR="009C78EA" w:rsidRPr="009C78EA" w:rsidRDefault="009C78EA" w:rsidP="009C78EA">
      <w:pPr>
        <w:pStyle w:val="Output"/>
      </w:pPr>
      <w:r w:rsidRPr="009C78EA">
        <w:t>+-------+---------+---------+</w:t>
      </w:r>
    </w:p>
    <w:p w:rsidR="009C78EA" w:rsidRPr="009C78EA" w:rsidRDefault="009C78EA" w:rsidP="009C78EA">
      <w:pPr>
        <w:pStyle w:val="Output"/>
      </w:pPr>
      <w:r w:rsidRPr="009C78EA">
        <w:t>5 rows in set (0.00 sec)</w:t>
      </w:r>
    </w:p>
    <w:p w:rsidR="002A0FDC" w:rsidRDefault="002A0FDC" w:rsidP="000D6C08"/>
    <w:p w:rsidR="009C78EA" w:rsidRPr="00A762DC" w:rsidRDefault="009C78EA" w:rsidP="009C78EA">
      <w:pPr>
        <w:spacing w:after="0"/>
        <w:rPr>
          <w:b/>
          <w:u w:val="single"/>
        </w:rPr>
      </w:pPr>
      <w:r w:rsidRPr="00A762DC">
        <w:rPr>
          <w:b/>
          <w:u w:val="single"/>
        </w:rPr>
        <w:t>BankBo.java</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9C78EA" w:rsidRPr="006B2CEE" w:rsidRDefault="009C78EA" w:rsidP="009C78EA"/>
    <w:p w:rsidR="009C78EA" w:rsidRPr="00DA3566" w:rsidRDefault="009C78EA" w:rsidP="009C78EA">
      <w:pPr>
        <w:spacing w:after="0"/>
        <w:rPr>
          <w:b/>
          <w:u w:val="single"/>
        </w:rPr>
      </w:pPr>
      <w:r w:rsidRPr="00DA3566">
        <w:rPr>
          <w:b/>
          <w:u w:val="single"/>
        </w:rPr>
        <w:t>BankBo.hbm.xml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Pr="00DA3566" w:rsidRDefault="009C78EA" w:rsidP="009C78EA">
      <w:pPr>
        <w:spacing w:after="0"/>
        <w:rPr>
          <w:b/>
          <w:u w:val="single"/>
        </w:rPr>
      </w:pPr>
      <w:r w:rsidRPr="00DA3566">
        <w:rPr>
          <w:b/>
          <w:u w:val="single"/>
        </w:rPr>
        <w:lastRenderedPageBreak/>
        <w:t>hibernate.cfg.xml</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Default="009C78EA" w:rsidP="009C78EA"/>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hql.BankBo;</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CriteriaDemo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000000"/>
        </w:rPr>
        <w:t xml:space="preserve">       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this_.accno as accno0_0_, this_.accname as accname0_0_, this_.balance as balance0_0_ from bank this_ where this_.balance&gt;?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2</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Rakesh, 4000.0</w:t>
      </w:r>
    </w:p>
    <w:p w:rsidR="002A0FDC" w:rsidRDefault="00CC269E" w:rsidP="00CC269E">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CHANDU, 5000.0</w:t>
      </w:r>
    </w:p>
    <w:p w:rsidR="002A0FDC" w:rsidRDefault="001E7CFB" w:rsidP="001E7CFB">
      <w:pPr>
        <w:pStyle w:val="Heading3"/>
      </w:pPr>
      <w:r>
        <w:lastRenderedPageBreak/>
        <w:t>Example: Adding ORDERBY Conditions to Criteria</w:t>
      </w:r>
    </w:p>
    <w:p w:rsidR="001E7CFB" w:rsidRPr="001E7CFB" w:rsidRDefault="001E7CFB" w:rsidP="001E7CFB">
      <w:pPr>
        <w:ind w:firstLine="720"/>
      </w:pPr>
      <w:r>
        <w:t>I</w:t>
      </w:r>
      <w:r w:rsidRPr="001E7CFB">
        <w:t>f we want to add some sorting order for the objects</w:t>
      </w:r>
      <w:r>
        <w:t xml:space="preserve">, </w:t>
      </w:r>
      <w:r w:rsidRPr="001E7CFB">
        <w:t>we need to add an </w:t>
      </w:r>
      <w:r w:rsidRPr="001E7CFB">
        <w:rPr>
          <w:b/>
        </w:rPr>
        <w:t>Order class</w:t>
      </w:r>
      <w:r w:rsidRPr="001E7CFB">
        <w:t> object to the Criteria class object by calling </w:t>
      </w:r>
      <w:r w:rsidRPr="001E7CFB">
        <w:rPr>
          <w:b/>
        </w:rPr>
        <w:t>addOrder() method</w:t>
      </w:r>
      <w:r>
        <w:rPr>
          <w:b/>
        </w:rPr>
        <w:t>.</w:t>
      </w:r>
      <w:r>
        <w:t>In O</w:t>
      </w:r>
      <w:r w:rsidRPr="001E7CFB">
        <w:t xml:space="preserve">rder class, we have </w:t>
      </w:r>
      <w:r w:rsidRPr="001E7CFB">
        <w:rPr>
          <w:b/>
        </w:rPr>
        <w:t>asc() and dsc()</w:t>
      </w:r>
      <w:r>
        <w:t xml:space="preserve"> </w:t>
      </w:r>
      <w:r w:rsidRPr="001E7CFB">
        <w:t xml:space="preserve"> for getting an objects in required order</w:t>
      </w:r>
      <w:r>
        <w:t>.</w:t>
      </w:r>
    </w:p>
    <w:p w:rsidR="004E287E" w:rsidRDefault="00616B4B"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r w:rsidR="004E287E">
        <w:rPr>
          <w:rFonts w:ascii="Courier New" w:hAnsi="Courier New" w:cs="Courier New"/>
          <w:b/>
          <w:bCs/>
          <w:color w:val="7F0055"/>
        </w:rPr>
        <w:t>public</w:t>
      </w:r>
      <w:r w:rsidR="004E287E">
        <w:rPr>
          <w:rFonts w:ascii="Courier New" w:hAnsi="Courier New" w:cs="Courier New"/>
          <w:color w:val="000000"/>
        </w:rPr>
        <w:t xml:space="preserve"> </w:t>
      </w:r>
      <w:r w:rsidR="004E287E">
        <w:rPr>
          <w:rFonts w:ascii="Courier New" w:hAnsi="Courier New" w:cs="Courier New"/>
          <w:b/>
          <w:bCs/>
          <w:color w:val="7F0055"/>
        </w:rPr>
        <w:t>class</w:t>
      </w:r>
      <w:r w:rsidR="004E287E">
        <w:rPr>
          <w:rFonts w:ascii="Courier New" w:hAnsi="Courier New" w:cs="Courier New"/>
          <w:color w:val="000000"/>
        </w:rPr>
        <w:t xml:space="preserve"> CriteriaOrderExample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.addOrder(Order.</w:t>
      </w:r>
      <w:r>
        <w:rPr>
          <w:rFonts w:ascii="Courier New" w:hAnsi="Courier New" w:cs="Courier New"/>
          <w:i/>
          <w:iCs/>
          <w:color w:val="000000"/>
        </w:rPr>
        <w:t>asc</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.getBalance());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 xml:space="preserve">log4j:WARN No appenders could be found for logger </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102, 3000.0</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104, 4000.0</w:t>
      </w:r>
    </w:p>
    <w:p w:rsidR="002A0FDC" w:rsidRDefault="00616B4B" w:rsidP="00616B4B">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105, 5000.0</w:t>
      </w:r>
    </w:p>
    <w:p w:rsidR="002A0FDC" w:rsidRDefault="00616B4B" w:rsidP="00A043FE">
      <w:pPr>
        <w:spacing w:after="0"/>
      </w:pPr>
      <w:r w:rsidRPr="00616B4B">
        <w:t>hibernate will select the records (rows) from </w:t>
      </w:r>
      <w:r w:rsidRPr="00616B4B">
        <w:rPr>
          <w:b/>
        </w:rPr>
        <w:t>BankBo</w:t>
      </w:r>
      <w:r w:rsidRPr="00616B4B">
        <w:t> table and stores them into a </w:t>
      </w:r>
      <w:r w:rsidRPr="00616B4B">
        <w:rPr>
          <w:b/>
        </w:rPr>
        <w:t>ResultSet</w:t>
      </w:r>
      <w:r w:rsidRPr="00616B4B">
        <w:t xml:space="preserve"> and then converts each row data of resultset into a </w:t>
      </w:r>
      <w:r w:rsidRPr="00616B4B">
        <w:rPr>
          <w:b/>
        </w:rPr>
        <w:t>POJO class object</w:t>
      </w:r>
      <w:r w:rsidRPr="00616B4B">
        <w:t xml:space="preserve"> basing on our field type, then all these objects into a list according to the order you have given</w:t>
      </w:r>
    </w:p>
    <w:p w:rsidR="00A043FE" w:rsidRDefault="00A043FE" w:rsidP="000D6C08"/>
    <w:p w:rsidR="0008153F" w:rsidRDefault="00763320" w:rsidP="0008153F">
      <w:pPr>
        <w:pStyle w:val="Heading3"/>
        <w:spacing w:after="0"/>
      </w:pPr>
      <w:r>
        <w:t>Example:</w:t>
      </w:r>
      <w:r w:rsidR="00A043FE">
        <w:t xml:space="preserve"> </w:t>
      </w:r>
      <w:r w:rsidR="0008153F">
        <w:t>Adding multiple conditions</w:t>
      </w:r>
    </w:p>
    <w:p w:rsidR="0008153F" w:rsidRDefault="0008153F" w:rsidP="00A043FE">
      <w:pPr>
        <w:spacing w:after="0"/>
      </w:pPr>
      <w:r>
        <w:t xml:space="preserve">If we want to put more conditions on the data (multiple conditions) then we can use </w:t>
      </w:r>
      <w:r w:rsidRPr="0008153F">
        <w:rPr>
          <w:b/>
        </w:rPr>
        <w:t>and</w:t>
      </w:r>
      <w:r>
        <w:t xml:space="preserve"> method, </w:t>
      </w:r>
      <w:r w:rsidRPr="0008153F">
        <w:rPr>
          <w:b/>
        </w:rPr>
        <w:t>or</w:t>
      </w:r>
      <w:r>
        <w:t xml:space="preserve"> method </w:t>
      </w:r>
      <w:r w:rsidR="003F3690">
        <w:t>given</w:t>
      </w:r>
      <w:r>
        <w:t xml:space="preserve"> by the Restrictions class</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08153F">
        <w:rPr>
          <w:rFonts w:ascii="Courier New" w:hAnsi="Courier New" w:cs="Courier New"/>
          <w:color w:val="000000"/>
        </w:rPr>
        <w:tab/>
        <w:t>crit.add(Restrictions.and(Restrictions.like(</w:t>
      </w:r>
      <w:r w:rsidRPr="0008153F">
        <w:rPr>
          <w:rFonts w:ascii="Courier New" w:hAnsi="Courier New" w:cs="Courier New"/>
          <w:color w:val="2A00FF"/>
        </w:rPr>
        <w:t>"</w:t>
      </w:r>
      <w:r>
        <w:rPr>
          <w:rFonts w:ascii="Courier New" w:hAnsi="Courier New" w:cs="Courier New"/>
          <w:color w:val="2A00FF"/>
        </w:rPr>
        <w:t>accname</w:t>
      </w:r>
      <w:r w:rsidRPr="0008153F">
        <w:rPr>
          <w:rFonts w:ascii="Courier New" w:hAnsi="Courier New" w:cs="Courier New"/>
          <w:color w:val="2A00FF"/>
        </w:rPr>
        <w:t>"</w:t>
      </w:r>
      <w:r w:rsidRPr="0008153F">
        <w:rPr>
          <w:rFonts w:ascii="Courier New" w:hAnsi="Courier New" w:cs="Courier New"/>
          <w:color w:val="000000"/>
        </w:rPr>
        <w:t>,</w:t>
      </w:r>
      <w:r>
        <w:rPr>
          <w:rFonts w:ascii="Courier New" w:hAnsi="Courier New" w:cs="Courier New"/>
          <w:color w:val="2A00FF"/>
        </w:rPr>
        <w:t>"%satya</w:t>
      </w:r>
      <w:r w:rsidRPr="0008153F">
        <w:rPr>
          <w:rFonts w:ascii="Courier New" w:hAnsi="Courier New" w:cs="Courier New"/>
          <w:color w:val="2A00FF"/>
        </w:rPr>
        <w:t>%"</w:t>
      </w:r>
      <w:r w:rsidRPr="0008153F">
        <w:rPr>
          <w:rFonts w:ascii="Courier New" w:hAnsi="Courier New" w:cs="Courier New"/>
          <w:color w:val="000000"/>
        </w:rPr>
        <w:t>),</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Restrictions.eq(</w:t>
      </w:r>
      <w:r w:rsidRPr="0008153F">
        <w:rPr>
          <w:rFonts w:ascii="Courier New" w:hAnsi="Courier New" w:cs="Courier New"/>
          <w:color w:val="2A00FF"/>
        </w:rPr>
        <w:t>"price"</w:t>
      </w:r>
      <w:r w:rsidRPr="0008153F">
        <w:rPr>
          <w:rFonts w:ascii="Courier New" w:hAnsi="Courier New" w:cs="Courier New"/>
          <w:color w:val="000000"/>
        </w:rPr>
        <w:t>,</w:t>
      </w:r>
      <w:r w:rsidRPr="0008153F">
        <w:rPr>
          <w:rFonts w:ascii="Courier New" w:hAnsi="Courier New" w:cs="Courier New"/>
          <w:b/>
          <w:bCs/>
          <w:color w:val="7F0055"/>
        </w:rPr>
        <w:t>new</w:t>
      </w:r>
      <w:r w:rsidRPr="0008153F">
        <w:rPr>
          <w:rFonts w:ascii="Courier New" w:hAnsi="Courier New" w:cs="Courier New"/>
          <w:color w:val="000000"/>
        </w:rPr>
        <w:t xml:space="preserve"> Integer(12000))));</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List l=crit.list();</w:t>
      </w:r>
    </w:p>
    <w:p w:rsidR="0008153F" w:rsidRPr="0008153F" w:rsidRDefault="0008153F" w:rsidP="0008153F">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b/>
      </w:r>
      <w:r w:rsidRPr="0008153F">
        <w:rPr>
          <w:rFonts w:ascii="Courier New" w:hAnsi="Courier New" w:cs="Courier New"/>
          <w:color w:val="000000"/>
        </w:rPr>
        <w:t>Iterator it = l.iterator();</w:t>
      </w:r>
    </w:p>
    <w:p w:rsidR="002A0FDC" w:rsidRDefault="0008153F" w:rsidP="0008153F">
      <w:r>
        <w:t>Like this we can add any number of conditions</w:t>
      </w:r>
    </w:p>
    <w:p w:rsidR="003B1D08" w:rsidRDefault="003B1D08" w:rsidP="003B1D08">
      <w:pPr>
        <w:pStyle w:val="Heading2"/>
      </w:pPr>
      <w:bookmarkStart w:id="38" w:name="_Toc491771322"/>
      <w:r>
        <w:lastRenderedPageBreak/>
        <w:t>Hibernate Projections</w:t>
      </w:r>
      <w:bookmarkEnd w:id="38"/>
    </w:p>
    <w:p w:rsidR="003B1D08" w:rsidRDefault="00BB3F61" w:rsidP="0008153F">
      <w:r>
        <w:t>I</w:t>
      </w:r>
      <w:r w:rsidRPr="00BB3F61">
        <w:t xml:space="preserve">n criteria, we are able to load complete object </w:t>
      </w:r>
      <w:r w:rsidR="00723FF4">
        <w:t>only,</w:t>
      </w:r>
      <w:r w:rsidR="00723FF4" w:rsidRPr="00BB3F61">
        <w:t xml:space="preserve"> to</w:t>
      </w:r>
      <w:r w:rsidRPr="00BB3F61">
        <w:t xml:space="preserve"> load the partial </w:t>
      </w:r>
      <w:r w:rsidR="00723FF4" w:rsidRPr="00BB3F61">
        <w:t>objects</w:t>
      </w:r>
      <w:r w:rsidR="00723FF4">
        <w:t xml:space="preserve"> (</w:t>
      </w:r>
      <w:r>
        <w:t>Selected Columns only)</w:t>
      </w:r>
      <w:r w:rsidRPr="00BB3F61">
        <w:t xml:space="preserve"> </w:t>
      </w:r>
      <w:r>
        <w:t>we need to use projections.</w:t>
      </w:r>
    </w:p>
    <w:p w:rsidR="00BB3F61" w:rsidRDefault="00723FF4" w:rsidP="00B968AA">
      <w:pPr>
        <w:pStyle w:val="ListParagraph"/>
        <w:numPr>
          <w:ilvl w:val="0"/>
          <w:numId w:val="30"/>
        </w:numPr>
      </w:pPr>
      <w:r w:rsidRPr="00723FF4">
        <w:rPr>
          <w:b/>
          <w:iCs/>
          <w:color w:val="00B050"/>
        </w:rPr>
        <w:t>Projection</w:t>
      </w:r>
      <w:r w:rsidRPr="00723FF4">
        <w:rPr>
          <w:color w:val="00B050"/>
        </w:rPr>
        <w:t> </w:t>
      </w:r>
      <w:r w:rsidRPr="00723FF4">
        <w:t xml:space="preserve">is an Interface, </w:t>
      </w:r>
      <w:r w:rsidRPr="00723FF4">
        <w:rPr>
          <w:b/>
          <w:color w:val="FF0000"/>
        </w:rPr>
        <w:t>Projections</w:t>
      </w:r>
      <w:r w:rsidRPr="00723FF4">
        <w:rPr>
          <w:color w:val="FF0000"/>
        </w:rPr>
        <w:t xml:space="preserve"> </w:t>
      </w:r>
      <w:r w:rsidRPr="00723FF4">
        <w:t>is an class for producing projection objects.</w:t>
      </w:r>
    </w:p>
    <w:p w:rsidR="00723FF4" w:rsidRDefault="00723FF4" w:rsidP="00B968AA">
      <w:pPr>
        <w:pStyle w:val="ListParagraph"/>
        <w:numPr>
          <w:ilvl w:val="0"/>
          <w:numId w:val="30"/>
        </w:numPr>
      </w:pPr>
      <w:r w:rsidRPr="00723FF4">
        <w:t xml:space="preserve">In </w:t>
      </w:r>
      <w:r w:rsidRPr="00723FF4">
        <w:rPr>
          <w:b/>
        </w:rPr>
        <w:t>Projections</w:t>
      </w:r>
      <w:r w:rsidRPr="00723FF4">
        <w:t xml:space="preserve"> class, we have </w:t>
      </w:r>
      <w:r w:rsidRPr="00723FF4">
        <w:rPr>
          <w:b/>
        </w:rPr>
        <w:t>all static methods</w:t>
      </w:r>
      <w:r w:rsidRPr="00723FF4">
        <w:t> and each method of this class returns Projection interface object.</w:t>
      </w:r>
    </w:p>
    <w:p w:rsidR="00723FF4" w:rsidRDefault="00723FF4" w:rsidP="00B968AA">
      <w:pPr>
        <w:pStyle w:val="ListParagraph"/>
        <w:numPr>
          <w:ilvl w:val="0"/>
          <w:numId w:val="30"/>
        </w:numPr>
      </w:pPr>
      <w:r w:rsidRPr="00723FF4">
        <w:t>If we want to add a Projection object to Criteria then we need to call a method </w:t>
      </w:r>
      <w:r w:rsidRPr="00723FF4">
        <w:rPr>
          <w:b/>
          <w:bCs/>
          <w:color w:val="00B050"/>
        </w:rPr>
        <w:t>setProjection()</w:t>
      </w:r>
    </w:p>
    <w:p w:rsidR="003B1D08" w:rsidRDefault="003B1D08" w:rsidP="0008153F"/>
    <w:p w:rsidR="00BB3F61" w:rsidRDefault="00F56634" w:rsidP="00723FF4">
      <w:pPr>
        <w:pStyle w:val="Heading3"/>
      </w:pPr>
      <w:r>
        <w:t>Projections Syntax</w:t>
      </w:r>
    </w:p>
    <w:p w:rsidR="00723FF4" w:rsidRDefault="00723FF4" w:rsidP="00723FF4">
      <w:r w:rsidRPr="00723FF4">
        <w:t xml:space="preserve">while adding projection object to criteria, it is possible to </w:t>
      </w:r>
      <w:r w:rsidRPr="00723FF4">
        <w:rPr>
          <w:b/>
        </w:rPr>
        <w:t>add one object at a time</w:t>
      </w:r>
      <w:r w:rsidRPr="00723FF4">
        <w:t xml:space="preserve">.  It means if we add 2nd projection object then this 2nd one will override the first one (first one </w:t>
      </w:r>
      <w:r w:rsidR="003F3690" w:rsidRPr="00723FF4">
        <w:t>won’t</w:t>
      </w:r>
      <w:r w:rsidRPr="00723FF4">
        <w:t xml:space="preserve"> be work), so at a time we can only one projection object to criteria object.</w:t>
      </w:r>
    </w:p>
    <w:p w:rsidR="00BB3F61" w:rsidRDefault="00723FF4" w:rsidP="0008153F">
      <w:r w:rsidRPr="00723FF4">
        <w:t xml:space="preserve">Using criteria, if we want to load partial object from the database, then we need to create a </w:t>
      </w:r>
      <w:r w:rsidRPr="00723FF4">
        <w:rPr>
          <w:b/>
        </w:rPr>
        <w:t>projection</w:t>
      </w:r>
      <w:r w:rsidRPr="00723FF4">
        <w:t xml:space="preserve"> </w:t>
      </w:r>
      <w:r w:rsidRPr="00723FF4">
        <w:rPr>
          <w:b/>
        </w:rPr>
        <w:t>object for property</w:t>
      </w:r>
      <w:r w:rsidRPr="00723FF4">
        <w:t xml:space="preserve"> that is to be loaded from the database</w:t>
      </w:r>
    </w:p>
    <w:p w:rsidR="00723FF4" w:rsidRDefault="00723FF4" w:rsidP="00723FF4">
      <w:pPr>
        <w:spacing w:after="0"/>
      </w:pPr>
      <w:r w:rsidRPr="00723FF4">
        <w:rPr>
          <w:b/>
          <w:u w:val="single"/>
        </w:rPr>
        <w:t>Example:</w:t>
      </w:r>
    </w:p>
    <w:p w:rsidR="00723FF4" w:rsidRPr="00723FF4" w:rsidRDefault="00723FF4" w:rsidP="00723FF4">
      <w:pPr>
        <w:pStyle w:val="Output"/>
        <w:rPr>
          <w:color w:val="4C483D" w:themeColor="text2"/>
        </w:rPr>
      </w:pPr>
      <w:r w:rsidRPr="00723FF4">
        <w:tab/>
        <w:t xml:space="preserve">Criteria </w:t>
      </w:r>
      <w:r w:rsidRPr="00723FF4">
        <w:rPr>
          <w:color w:val="0000C0"/>
        </w:rPr>
        <w:t>crit</w:t>
      </w:r>
      <w:r w:rsidRPr="00723FF4">
        <w:t xml:space="preserve"> = session.createCriteria(Products.</w:t>
      </w:r>
      <w:r w:rsidRPr="00723FF4">
        <w:rPr>
          <w:b/>
          <w:bCs/>
          <w:color w:val="7F0055"/>
        </w:rPr>
        <w:t>class</w:t>
      </w:r>
      <w:r w:rsidRPr="00723FF4">
        <w:t>);</w:t>
      </w:r>
    </w:p>
    <w:p w:rsidR="00723FF4" w:rsidRPr="00723FF4" w:rsidRDefault="00723FF4" w:rsidP="00723FF4">
      <w:pPr>
        <w:pStyle w:val="Output"/>
        <w:rPr>
          <w:color w:val="4C483D" w:themeColor="text2"/>
        </w:rPr>
      </w:pPr>
      <w:r w:rsidRPr="00723FF4">
        <w:tab/>
        <w:t>crit.setProjection(Projections.proparty(</w:t>
      </w:r>
      <w:r w:rsidRPr="00723FF4">
        <w:rPr>
          <w:color w:val="2A00FF"/>
        </w:rPr>
        <w:t>"proName"</w:t>
      </w:r>
      <w:r w:rsidRPr="00723FF4">
        <w:t>));</w:t>
      </w:r>
    </w:p>
    <w:p w:rsidR="00723FF4" w:rsidRPr="00723FF4" w:rsidRDefault="00723FF4" w:rsidP="00723FF4">
      <w:pPr>
        <w:pStyle w:val="Output"/>
        <w:rPr>
          <w:color w:val="4C483D" w:themeColor="text2"/>
        </w:rPr>
      </w:pPr>
      <w:r w:rsidRPr="00723FF4">
        <w:tab/>
        <w:t xml:space="preserve">List </w:t>
      </w:r>
      <w:r w:rsidRPr="00723FF4">
        <w:rPr>
          <w:color w:val="0000C0"/>
        </w:rPr>
        <w:t>l</w:t>
      </w:r>
      <w:r w:rsidRPr="00723FF4">
        <w:t>=</w:t>
      </w:r>
      <w:r w:rsidRPr="00723FF4">
        <w:rPr>
          <w:color w:val="0000C0"/>
        </w:rPr>
        <w:t>crit</w:t>
      </w:r>
      <w:r w:rsidRPr="00723FF4">
        <w:t>.list();</w:t>
      </w:r>
    </w:p>
    <w:p w:rsidR="00723FF4" w:rsidRPr="00723FF4" w:rsidRDefault="00723FF4" w:rsidP="00723FF4">
      <w:pPr>
        <w:pStyle w:val="Output"/>
        <w:rPr>
          <w:color w:val="4C483D" w:themeColor="text2"/>
        </w:rPr>
      </w:pPr>
      <w:r w:rsidRPr="00723FF4">
        <w:tab/>
        <w:t>Iterator it=l.iterator();</w:t>
      </w:r>
    </w:p>
    <w:p w:rsidR="00723FF4" w:rsidRPr="00723FF4" w:rsidRDefault="00723FF4" w:rsidP="00723FF4">
      <w:pPr>
        <w:pStyle w:val="Output"/>
        <w:rPr>
          <w:color w:val="4C483D" w:themeColor="text2"/>
        </w:rPr>
      </w:pPr>
      <w:r w:rsidRPr="00723FF4">
        <w:tab/>
      </w:r>
      <w:r w:rsidRPr="00723FF4">
        <w:rPr>
          <w:b/>
          <w:bCs/>
          <w:color w:val="7F0055"/>
        </w:rPr>
        <w:t>while</w:t>
      </w:r>
      <w:r w:rsidRPr="00723FF4">
        <w:t>(it.hasNext())</w:t>
      </w:r>
    </w:p>
    <w:p w:rsidR="00723FF4" w:rsidRPr="00723FF4" w:rsidRDefault="00723FF4" w:rsidP="00723FF4">
      <w:pPr>
        <w:pStyle w:val="Output"/>
        <w:rPr>
          <w:color w:val="4C483D" w:themeColor="text2"/>
        </w:rPr>
      </w:pPr>
      <w:r w:rsidRPr="00723FF4">
        <w:tab/>
        <w:t>{</w:t>
      </w:r>
    </w:p>
    <w:p w:rsidR="00723FF4" w:rsidRPr="00723FF4" w:rsidRDefault="00723FF4" w:rsidP="00723FF4">
      <w:pPr>
        <w:pStyle w:val="Output"/>
        <w:rPr>
          <w:color w:val="4C483D" w:themeColor="text2"/>
        </w:rPr>
      </w:pPr>
      <w:r w:rsidRPr="00723FF4">
        <w:tab/>
        <w:t xml:space="preserve">String </w:t>
      </w:r>
      <w:r w:rsidRPr="00723FF4">
        <w:rPr>
          <w:color w:val="6A3E3E"/>
        </w:rPr>
        <w:t>s</w:t>
      </w:r>
      <w:r w:rsidRPr="00723FF4">
        <w:t xml:space="preserve"> = (String)</w:t>
      </w:r>
      <w:r w:rsidRPr="00723FF4">
        <w:rPr>
          <w:color w:val="0000C0"/>
        </w:rPr>
        <w:t>it</w:t>
      </w:r>
      <w:r w:rsidRPr="00723FF4">
        <w:t>.next();</w:t>
      </w:r>
    </w:p>
    <w:p w:rsidR="00723FF4" w:rsidRPr="00723FF4" w:rsidRDefault="00723FF4" w:rsidP="00723FF4">
      <w:pPr>
        <w:pStyle w:val="Output"/>
        <w:rPr>
          <w:color w:val="4C483D" w:themeColor="text2"/>
        </w:rPr>
      </w:pPr>
      <w:r w:rsidRPr="00723FF4">
        <w:tab/>
      </w:r>
      <w:r w:rsidRPr="00723FF4">
        <w:rPr>
          <w:color w:val="3F7F5F"/>
        </w:rPr>
        <w:t>// ---- print -----</w:t>
      </w:r>
    </w:p>
    <w:p w:rsidR="00723FF4" w:rsidRPr="00723FF4" w:rsidRDefault="00723FF4" w:rsidP="00723FF4">
      <w:pPr>
        <w:pStyle w:val="Output"/>
      </w:pPr>
      <w:r w:rsidRPr="00723FF4">
        <w:tab/>
        <w:t>}</w:t>
      </w:r>
    </w:p>
    <w:p w:rsidR="00723FF4" w:rsidRDefault="00723FF4" w:rsidP="00723FF4"/>
    <w:p w:rsidR="00FD69E2" w:rsidRDefault="00FD69E2" w:rsidP="00FD69E2">
      <w:pPr>
        <w:pStyle w:val="Heading3"/>
      </w:pPr>
      <w:r>
        <w:t xml:space="preserve">Example 1: Load </w:t>
      </w:r>
      <w:r w:rsidR="003F3690">
        <w:t>Single</w:t>
      </w:r>
      <w:r>
        <w:t xml:space="preserve"> Column using Projections</w:t>
      </w:r>
    </w:p>
    <w:p w:rsidR="00D7544D" w:rsidRDefault="00D7544D" w:rsidP="00BB1472">
      <w:pPr>
        <w:spacing w:after="0"/>
      </w:pPr>
      <w:r>
        <w:t>In below example we are using same configuration files and BanlBo.java as above examples</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ProjectionsDemo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D7544D"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w:t>
      </w:r>
      <w:r w:rsidR="00D7544D">
        <w:rPr>
          <w:rFonts w:ascii="Courier New" w:hAnsi="Courier New" w:cs="Courier New"/>
          <w:color w:val="6A3E3E"/>
        </w:rPr>
        <w:t>criteria</w:t>
      </w:r>
      <w:r w:rsidR="00D7544D">
        <w:rPr>
          <w:rFonts w:ascii="Courier New" w:hAnsi="Courier New" w:cs="Courier New"/>
          <w:color w:val="000000"/>
        </w:rPr>
        <w:t>.setProjection(Projections.</w:t>
      </w:r>
      <w:r w:rsidR="00D7544D">
        <w:rPr>
          <w:rFonts w:ascii="Courier New" w:hAnsi="Courier New" w:cs="Courier New"/>
          <w:i/>
          <w:iCs/>
          <w:color w:val="000000"/>
        </w:rPr>
        <w:t>property</w:t>
      </w:r>
      <w:r w:rsidR="00D7544D">
        <w:rPr>
          <w:rFonts w:ascii="Courier New" w:hAnsi="Courier New" w:cs="Courier New"/>
          <w:color w:val="000000"/>
        </w:rPr>
        <w:t>(</w:t>
      </w:r>
      <w:r w:rsidR="00D7544D">
        <w:rPr>
          <w:rFonts w:ascii="Courier New" w:hAnsi="Courier New" w:cs="Courier New"/>
          <w:color w:val="2A00FF"/>
        </w:rPr>
        <w:t>"balance"</w:t>
      </w:r>
      <w:r w:rsidR="00D7544D">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Double </w:t>
      </w:r>
      <w:r>
        <w:rPr>
          <w:rFonts w:ascii="Courier New" w:hAnsi="Courier New" w:cs="Courier New"/>
          <w:color w:val="6A3E3E"/>
        </w:rPr>
        <w:t>bal</w:t>
      </w:r>
      <w:r>
        <w:rPr>
          <w:rFonts w:ascii="Courier New" w:hAnsi="Courier New" w:cs="Courier New"/>
          <w:color w:val="000000"/>
        </w:rPr>
        <w:t xml:space="preserve"> = (Double) </w:t>
      </w:r>
      <w:r>
        <w:rPr>
          <w:rFonts w:ascii="Courier New" w:hAnsi="Courier New" w:cs="Courier New"/>
          <w:color w:val="6A3E3E"/>
        </w:rPr>
        <w:t>it</w:t>
      </w:r>
      <w:r>
        <w:rPr>
          <w:rFonts w:ascii="Courier New" w:hAnsi="Courier New" w:cs="Courier New"/>
          <w:color w:val="000000"/>
        </w:rPr>
        <w:t>.next();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bal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D7544D" w:rsidRDefault="00D7544D" w:rsidP="00723FF4"/>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this_.balance as y0_ from bank this_ where this_.balance&gt;?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3</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3000.0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4000.0</w:t>
      </w:r>
    </w:p>
    <w:p w:rsidR="00723FF4" w:rsidRDefault="00D7544D" w:rsidP="00D7544D">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Balance : 5000.0</w:t>
      </w:r>
    </w:p>
    <w:p w:rsidR="00BB3F61" w:rsidRDefault="00BB3F61" w:rsidP="0008153F"/>
    <w:p w:rsidR="00FD69E2" w:rsidRDefault="00FD69E2" w:rsidP="00BB1472">
      <w:pPr>
        <w:pStyle w:val="Heading3"/>
        <w:spacing w:after="0"/>
      </w:pPr>
      <w:r>
        <w:t>Example 2: Load Multiple Columns using Projections</w:t>
      </w:r>
    </w:p>
    <w:p w:rsidR="00BB3F61" w:rsidRDefault="00EE5BEE" w:rsidP="0008153F">
      <w:r>
        <w:t xml:space="preserve"> </w:t>
      </w:r>
      <w:r>
        <w:tab/>
        <w:t>I</w:t>
      </w:r>
      <w:r w:rsidRPr="00EE5BEE">
        <w:t xml:space="preserve">f we want to </w:t>
      </w:r>
      <w:r w:rsidRPr="00EE5BEE">
        <w:rPr>
          <w:b/>
        </w:rPr>
        <w:t>load partial object, with multiple columns</w:t>
      </w:r>
      <w:r w:rsidRPr="00EE5BEE">
        <w:t xml:space="preserve"> using criteria then we need to </w:t>
      </w:r>
      <w:r w:rsidRPr="00EE5BEE">
        <w:rPr>
          <w:b/>
        </w:rPr>
        <w:t>create the ProjectionList with the multiple properties</w:t>
      </w:r>
      <w:r w:rsidRPr="00EE5BEE">
        <w:t xml:space="preserve"> and then we need to add that </w:t>
      </w:r>
      <w:r w:rsidR="003F3690" w:rsidRPr="00EE5BEE">
        <w:t>Projectionist</w:t>
      </w:r>
      <w:r w:rsidRPr="00EE5BEE">
        <w:t> to the criteria</w:t>
      </w:r>
      <w: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ProjectionsMultipleColumns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t xml:space="preserve">ProjectionList </w:t>
      </w:r>
      <w:r w:rsidRPr="00BB1472">
        <w:rPr>
          <w:rFonts w:ascii="Courier New" w:hAnsi="Courier New" w:cs="Courier New"/>
          <w:b/>
          <w:color w:val="6A3E3E"/>
        </w:rPr>
        <w:t>projectionList</w:t>
      </w:r>
      <w:r w:rsidRPr="00BB1472">
        <w:rPr>
          <w:rFonts w:ascii="Courier New" w:hAnsi="Courier New" w:cs="Courier New"/>
          <w:b/>
          <w:color w:val="000000"/>
        </w:rPr>
        <w:t xml:space="preserve"> = Projections.</w:t>
      </w:r>
      <w:r w:rsidRPr="00BB1472">
        <w:rPr>
          <w:rFonts w:ascii="Courier New" w:hAnsi="Courier New" w:cs="Courier New"/>
          <w:b/>
          <w:i/>
          <w:iCs/>
          <w:color w:val="000000"/>
        </w:rPr>
        <w:t>projectionList</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"accname"</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"balance"</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criteria</w:t>
      </w:r>
      <w:r w:rsidRPr="00BB1472">
        <w:rPr>
          <w:rFonts w:ascii="Courier New" w:hAnsi="Courier New" w:cs="Courier New"/>
          <w:b/>
          <w:color w:val="000000"/>
        </w:rPr>
        <w:t>.setProjection(</w:t>
      </w:r>
      <w:r w:rsidRPr="00BB1472">
        <w:rPr>
          <w:rFonts w:ascii="Courier New" w:hAnsi="Courier New" w:cs="Courier New"/>
          <w:b/>
          <w:color w:val="6A3E3E"/>
        </w:rPr>
        <w:t>projectionList</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 xml:space="preserve"> = (</w:t>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.next();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[0]+</w:t>
      </w:r>
      <w:r>
        <w:rPr>
          <w:rFonts w:ascii="Courier New" w:hAnsi="Courier New" w:cs="Courier New"/>
          <w:color w:val="2A00FF"/>
        </w:rPr>
        <w:t>" : "</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[1]);</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B1472" w:rsidRDefault="00BB1472" w:rsidP="00BB1472">
      <w:pPr>
        <w:pStyle w:val="Output"/>
        <w:rPr>
          <w:color w:val="4C483D" w:themeColor="text2"/>
        </w:rPr>
      </w:pPr>
      <w:r>
        <w:t>Hibernate: select this_.accname as y0_, this_.balance as y1_ from bank this_ where this_.balance&gt;?</w:t>
      </w:r>
    </w:p>
    <w:p w:rsidR="00BB1472" w:rsidRDefault="00BB1472" w:rsidP="00BB1472">
      <w:pPr>
        <w:pStyle w:val="Output"/>
        <w:rPr>
          <w:color w:val="4C483D" w:themeColor="text2"/>
        </w:rPr>
      </w:pPr>
      <w:r>
        <w:t>Surya : 3000.0</w:t>
      </w:r>
    </w:p>
    <w:p w:rsidR="00BB1472" w:rsidRDefault="00BB1472" w:rsidP="00BB1472">
      <w:pPr>
        <w:pStyle w:val="Output"/>
        <w:rPr>
          <w:color w:val="4C483D" w:themeColor="text2"/>
        </w:rPr>
      </w:pPr>
      <w:r>
        <w:t>Rakesh : 4000.0</w:t>
      </w:r>
    </w:p>
    <w:p w:rsidR="00BB1472" w:rsidRDefault="00BB1472" w:rsidP="00BB1472">
      <w:pPr>
        <w:pStyle w:val="Output"/>
        <w:rPr>
          <w:color w:val="4C483D" w:themeColor="text2"/>
        </w:rPr>
      </w:pPr>
      <w:r>
        <w:t>CHANDU : 5000.0</w:t>
      </w:r>
    </w:p>
    <w:p w:rsidR="00BB1472" w:rsidRDefault="00763320" w:rsidP="00763320">
      <w:pPr>
        <w:pStyle w:val="Heading3"/>
      </w:pPr>
      <w:r w:rsidRPr="00763320">
        <w:lastRenderedPageBreak/>
        <w:t xml:space="preserve">Difference between HQL and </w:t>
      </w:r>
      <w:r>
        <w:t>CQL</w:t>
      </w:r>
    </w:p>
    <w:tbl>
      <w:tblPr>
        <w:tblStyle w:val="TableGrid"/>
        <w:tblW w:w="0" w:type="auto"/>
        <w:tblLook w:val="04A0" w:firstRow="1" w:lastRow="0" w:firstColumn="1" w:lastColumn="0" w:noHBand="0" w:noVBand="1"/>
      </w:tblPr>
      <w:tblGrid>
        <w:gridCol w:w="4675"/>
        <w:gridCol w:w="4675"/>
      </w:tblGrid>
      <w:tr w:rsidR="00763320" w:rsidTr="003006DB">
        <w:tc>
          <w:tcPr>
            <w:tcW w:w="4675" w:type="dxa"/>
            <w:shd w:val="clear" w:color="auto" w:fill="D9D9D9" w:themeFill="background1" w:themeFillShade="D9"/>
          </w:tcPr>
          <w:p w:rsidR="00763320" w:rsidRPr="00E40608" w:rsidRDefault="00763320" w:rsidP="003006DB">
            <w:pPr>
              <w:jc w:val="center"/>
              <w:rPr>
                <w:b/>
              </w:rPr>
            </w:pPr>
            <w:r w:rsidRPr="00E40608">
              <w:rPr>
                <w:b/>
              </w:rPr>
              <w:t>HQL (Hibernate Query Language)</w:t>
            </w:r>
          </w:p>
        </w:tc>
        <w:tc>
          <w:tcPr>
            <w:tcW w:w="4675" w:type="dxa"/>
            <w:shd w:val="clear" w:color="auto" w:fill="D9D9D9" w:themeFill="background1" w:themeFillShade="D9"/>
          </w:tcPr>
          <w:p w:rsidR="00763320" w:rsidRPr="00E40608" w:rsidRDefault="00763320" w:rsidP="003006DB">
            <w:pPr>
              <w:jc w:val="center"/>
              <w:rPr>
                <w:b/>
              </w:rPr>
            </w:pPr>
            <w:r w:rsidRPr="00E40608">
              <w:rPr>
                <w:b/>
              </w:rPr>
              <w:t>CQL (Criteria Query Language)</w:t>
            </w:r>
          </w:p>
        </w:tc>
      </w:tr>
      <w:tr w:rsidR="00763320" w:rsidTr="00763320">
        <w:tc>
          <w:tcPr>
            <w:tcW w:w="4675" w:type="dxa"/>
          </w:tcPr>
          <w:p w:rsidR="00763320" w:rsidRDefault="00763320" w:rsidP="0008153F">
            <w:r>
              <w:t xml:space="preserve">We can </w:t>
            </w:r>
            <w:r w:rsidRPr="00763320">
              <w:t xml:space="preserve">perform </w:t>
            </w:r>
            <w:r w:rsidRPr="00763320">
              <w:rPr>
                <w:b/>
              </w:rPr>
              <w:t>both select and non-select operations </w:t>
            </w:r>
          </w:p>
        </w:tc>
        <w:tc>
          <w:tcPr>
            <w:tcW w:w="4675" w:type="dxa"/>
          </w:tcPr>
          <w:p w:rsidR="00763320" w:rsidRDefault="00763320" w:rsidP="0008153F">
            <w:r w:rsidRPr="00763320">
              <w:t xml:space="preserve">Criteria </w:t>
            </w:r>
            <w:r w:rsidRPr="00763320">
              <w:rPr>
                <w:b/>
              </w:rPr>
              <w:t>is only for selecting</w:t>
            </w:r>
            <w:r w:rsidRPr="00763320">
              <w:t xml:space="preserve"> the data, we cannot perform non-select operations</w:t>
            </w:r>
          </w:p>
        </w:tc>
      </w:tr>
      <w:tr w:rsidR="00763320" w:rsidTr="00763320">
        <w:tc>
          <w:tcPr>
            <w:tcW w:w="4675" w:type="dxa"/>
          </w:tcPr>
          <w:p w:rsidR="00763320" w:rsidRDefault="00763320" w:rsidP="0008153F">
            <w:r w:rsidRPr="00763320">
              <w:t>suitable for executing </w:t>
            </w:r>
            <w:r w:rsidRPr="00763320">
              <w:rPr>
                <w:b/>
              </w:rPr>
              <w:t>Static Queries</w:t>
            </w:r>
          </w:p>
        </w:tc>
        <w:tc>
          <w:tcPr>
            <w:tcW w:w="4675" w:type="dxa"/>
          </w:tcPr>
          <w:p w:rsidR="00763320" w:rsidRDefault="00763320" w:rsidP="0008153F">
            <w:r w:rsidRPr="00763320">
              <w:t>suitable for executing </w:t>
            </w:r>
            <w:r w:rsidRPr="00763320">
              <w:rPr>
                <w:b/>
              </w:rPr>
              <w:t>Dynamic Queries</w:t>
            </w:r>
          </w:p>
        </w:tc>
      </w:tr>
      <w:tr w:rsidR="00763320" w:rsidTr="00763320">
        <w:tc>
          <w:tcPr>
            <w:tcW w:w="4675" w:type="dxa"/>
          </w:tcPr>
          <w:p w:rsidR="00763320" w:rsidRDefault="00E40608" w:rsidP="0008153F">
            <w:r>
              <w:t xml:space="preserve">Takes </w:t>
            </w:r>
            <w:r w:rsidR="003F3690">
              <w:t>less time</w:t>
            </w:r>
            <w:r>
              <w:t xml:space="preserve"> to execute</w:t>
            </w:r>
          </w:p>
        </w:tc>
        <w:tc>
          <w:tcPr>
            <w:tcW w:w="4675" w:type="dxa"/>
          </w:tcPr>
          <w:p w:rsidR="00763320" w:rsidRDefault="00E40608" w:rsidP="00E40608">
            <w:r>
              <w:t>Takes more time to execute</w:t>
            </w:r>
          </w:p>
        </w:tc>
      </w:tr>
    </w:tbl>
    <w:p w:rsidR="00BB3F61" w:rsidRDefault="00BB3F61" w:rsidP="00151A2E">
      <w:pPr>
        <w:spacing w:after="0"/>
      </w:pPr>
    </w:p>
    <w:p w:rsidR="003B1D08" w:rsidRDefault="003B1D08" w:rsidP="0008153F"/>
    <w:p w:rsidR="00597AA6" w:rsidRPr="00597AA6" w:rsidRDefault="002A0FDC" w:rsidP="00597AA6">
      <w:pPr>
        <w:pStyle w:val="Heading1"/>
      </w:pPr>
      <w:bookmarkStart w:id="39" w:name="_Toc491771323"/>
      <w:r>
        <w:t xml:space="preserve">9. </w:t>
      </w:r>
      <w:r w:rsidR="00597AA6">
        <w:t>Native SQL Q</w:t>
      </w:r>
      <w:r w:rsidR="00597AA6" w:rsidRPr="00597AA6">
        <w:t>ueries</w:t>
      </w:r>
      <w:bookmarkEnd w:id="39"/>
    </w:p>
    <w:p w:rsidR="002A0FDC" w:rsidRDefault="00152F8F" w:rsidP="0072288E">
      <w:pPr>
        <w:ind w:firstLine="720"/>
      </w:pPr>
      <w:r w:rsidRPr="00152F8F">
        <w:t>HQ</w:t>
      </w:r>
      <w:r>
        <w:t>L or C</w:t>
      </w:r>
      <w:r w:rsidRPr="00152F8F">
        <w:t>riteria queries able to execute almost any SQL query you want. However, many developers are complaint about the Hibernate’s generated SQL statement is slow and more prefer to generated their own SQL (native SQL) statement.</w:t>
      </w:r>
    </w:p>
    <w:p w:rsidR="00FF58C5" w:rsidRPr="00FF58C5" w:rsidRDefault="005337A4" w:rsidP="00FF58C5">
      <w:r w:rsidRPr="005337A4">
        <w:t>Hibernate provide a </w:t>
      </w:r>
      <w:r w:rsidRPr="005337A4">
        <w:rPr>
          <w:b/>
          <w:bCs/>
        </w:rPr>
        <w:t>createSQLQuery</w:t>
      </w:r>
      <w:r>
        <w:rPr>
          <w:b/>
          <w:bCs/>
        </w:rPr>
        <w:t>()</w:t>
      </w:r>
      <w:r w:rsidRPr="005337A4">
        <w:t> method to let you call your native SQL statement directly.</w:t>
      </w:r>
      <w:r w:rsidR="00FF58C5" w:rsidRPr="00FF58C5">
        <w:rPr>
          <w:rFonts w:ascii="Verdana" w:eastAsia="Times New Roman" w:hAnsi="Verdana" w:cs="Times New Roman"/>
          <w:color w:val="000000"/>
          <w:sz w:val="24"/>
          <w:szCs w:val="24"/>
          <w:lang w:eastAsia="en-US"/>
        </w:rPr>
        <w:t xml:space="preserve"> </w:t>
      </w:r>
      <w:r w:rsidR="00FF58C5" w:rsidRPr="00FF58C5">
        <w:t>Your application will create a native SQL query from the session with the </w:t>
      </w:r>
      <w:r w:rsidR="00FF58C5" w:rsidRPr="00FF58C5">
        <w:rPr>
          <w:b/>
          <w:bCs/>
        </w:rPr>
        <w:t>createSQLQuery()</w:t>
      </w:r>
      <w:r w:rsidR="00FF58C5" w:rsidRPr="00FF58C5">
        <w:t> method on the Session interface.:</w:t>
      </w:r>
    </w:p>
    <w:p w:rsidR="00FF58C5" w:rsidRPr="00FF58C5" w:rsidRDefault="00FF58C5" w:rsidP="00FF58C5">
      <w:pPr>
        <w:pStyle w:val="Output"/>
        <w:rPr>
          <w:b/>
        </w:rPr>
      </w:pPr>
      <w:r w:rsidRPr="00FF58C5">
        <w:rPr>
          <w:b/>
        </w:rPr>
        <w:t xml:space="preserve">public </w:t>
      </w:r>
      <w:r w:rsidRPr="00FF58C5">
        <w:rPr>
          <w:b/>
          <w:color w:val="FF0000"/>
        </w:rPr>
        <w:t xml:space="preserve">SQLQuery </w:t>
      </w:r>
      <w:r w:rsidRPr="00FF58C5">
        <w:rPr>
          <w:b/>
          <w:color w:val="0070C0"/>
        </w:rPr>
        <w:t>createSQLQuery</w:t>
      </w:r>
      <w:r w:rsidRPr="00FF58C5">
        <w:rPr>
          <w:b/>
        </w:rPr>
        <w:t>(String sqlString) throws HibernateException</w:t>
      </w:r>
    </w:p>
    <w:p w:rsidR="00690770" w:rsidRDefault="00690770" w:rsidP="000D6C08"/>
    <w:p w:rsidR="00FF58C5" w:rsidRDefault="0072288E" w:rsidP="00B968AA">
      <w:pPr>
        <w:numPr>
          <w:ilvl w:val="0"/>
          <w:numId w:val="31"/>
        </w:numPr>
      </w:pPr>
      <w:r w:rsidRPr="0072288E">
        <w:t>By using Native SQL, we can perform both </w:t>
      </w:r>
      <w:r w:rsidRPr="00FF58C5">
        <w:rPr>
          <w:b/>
        </w:rPr>
        <w:t>SELECT &amp; NON- SELECT</w:t>
      </w:r>
      <w:r>
        <w:t xml:space="preserve"> </w:t>
      </w:r>
      <w:r w:rsidRPr="0072288E">
        <w:t>operations on the data</w:t>
      </w:r>
    </w:p>
    <w:p w:rsidR="00FF58C5" w:rsidRPr="00FF58C5" w:rsidRDefault="00FF58C5" w:rsidP="00B968AA">
      <w:pPr>
        <w:numPr>
          <w:ilvl w:val="0"/>
          <w:numId w:val="31"/>
        </w:numPr>
      </w:pPr>
      <w:r w:rsidRPr="00FF58C5">
        <w:t>We can use the database specific keywords (commands), to get the data from the database</w:t>
      </w:r>
    </w:p>
    <w:p w:rsidR="00FF58C5" w:rsidRPr="00FF58C5" w:rsidRDefault="00FF58C5" w:rsidP="00B968AA">
      <w:pPr>
        <w:pStyle w:val="ListParagraph"/>
        <w:numPr>
          <w:ilvl w:val="0"/>
          <w:numId w:val="31"/>
        </w:numPr>
      </w:pPr>
      <w:r w:rsidRPr="00FF58C5">
        <w:t xml:space="preserve">The main </w:t>
      </w:r>
      <w:r w:rsidR="003F3690" w:rsidRPr="00FF58C5">
        <w:t>drawback</w:t>
      </w:r>
      <w:r w:rsidRPr="00FF58C5">
        <w:t xml:space="preserve"> of Native SQL is it makes the hibernate ap</w:t>
      </w:r>
      <w:r>
        <w:t xml:space="preserve">plication as </w:t>
      </w:r>
      <w:r w:rsidRPr="00FF58C5">
        <w:rPr>
          <w:b/>
        </w:rPr>
        <w:t>database dependent</w:t>
      </w:r>
      <w:r>
        <w:t>.</w:t>
      </w:r>
    </w:p>
    <w:p w:rsidR="00494B03" w:rsidRDefault="00494B03" w:rsidP="009166A9">
      <w:pPr>
        <w:spacing w:after="0"/>
      </w:pPr>
    </w:p>
    <w:p w:rsidR="00FF58C5" w:rsidRDefault="00FF58C5" w:rsidP="00FF58C5">
      <w:pPr>
        <w:pStyle w:val="Heading2"/>
      </w:pPr>
      <w:bookmarkStart w:id="40" w:name="_Toc491771324"/>
      <w:r>
        <w:t>Working with Native SQL Queries</w:t>
      </w:r>
      <w:bookmarkEnd w:id="40"/>
    </w:p>
    <w:p w:rsidR="00FF58C5" w:rsidRPr="00FF58C5" w:rsidRDefault="00FF58C5" w:rsidP="000B4791">
      <w:pPr>
        <w:spacing w:after="0"/>
      </w:pPr>
      <w:r>
        <w:t>E</w:t>
      </w:r>
      <w:r w:rsidRPr="00FF58C5">
        <w:t xml:space="preserve">ven though we are selecting complete objects from </w:t>
      </w:r>
      <w:r w:rsidR="00151A2E">
        <w:t>the</w:t>
      </w:r>
      <w:r w:rsidRPr="00FF58C5">
        <w:t xml:space="preserve"> data</w:t>
      </w:r>
      <w:r w:rsidR="00151A2E">
        <w:t xml:space="preserve">base </w:t>
      </w:r>
      <w:r w:rsidR="00151A2E" w:rsidRPr="000B4791">
        <w:rPr>
          <w:b/>
        </w:rPr>
        <w:t>we need to type cast into O</w:t>
      </w:r>
      <w:r w:rsidRPr="000B4791">
        <w:rPr>
          <w:b/>
        </w:rPr>
        <w:t>bject</w:t>
      </w:r>
      <w:r w:rsidR="00151A2E" w:rsidRPr="000B4791">
        <w:rPr>
          <w:b/>
        </w:rPr>
        <w:t>[]</w:t>
      </w:r>
      <w:r w:rsidRPr="00FF58C5">
        <w:t xml:space="preserve"> array only, </w:t>
      </w:r>
      <w:r w:rsidRPr="000B4791">
        <w:rPr>
          <w:b/>
        </w:rPr>
        <w:t>not into our pojo class type</w:t>
      </w:r>
      <w:r w:rsidRPr="00FF58C5">
        <w:t xml:space="preserve">, because we are giving direct table, column names in the Native SQL </w:t>
      </w:r>
      <w:r w:rsidR="003F3690" w:rsidRPr="00FF58C5">
        <w:t>Query</w:t>
      </w:r>
      <w:r w:rsidRPr="00FF58C5">
        <w:t xml:space="preserve"> so it </w:t>
      </w:r>
      <w:r w:rsidR="003F3690" w:rsidRPr="00FF58C5">
        <w:t>doesn’t</w:t>
      </w:r>
      <w:r w:rsidRPr="00FF58C5">
        <w:t xml:space="preserve"> know our class name</w:t>
      </w:r>
    </w:p>
    <w:p w:rsidR="009166A9" w:rsidRPr="009166A9" w:rsidRDefault="009166A9" w:rsidP="009166A9">
      <w:pPr>
        <w:pStyle w:val="Output"/>
        <w:rPr>
          <w:color w:val="4C483D" w:themeColor="text2"/>
        </w:rPr>
      </w:pPr>
      <w:r w:rsidRPr="009166A9">
        <w:tab/>
        <w:t xml:space="preserve">SQLQuery </w:t>
      </w:r>
      <w:r w:rsidRPr="009166A9">
        <w:rPr>
          <w:color w:val="0000C0"/>
        </w:rPr>
        <w:t>qry</w:t>
      </w:r>
      <w:r w:rsidRPr="009166A9">
        <w:t xml:space="preserve"> = session.createSQLQuery(</w:t>
      </w:r>
      <w:r w:rsidRPr="009166A9">
        <w:rPr>
          <w:color w:val="2A00FF"/>
        </w:rPr>
        <w:t xml:space="preserve">"select * from </w:t>
      </w:r>
      <w:r w:rsidR="00760C06">
        <w:rPr>
          <w:color w:val="2A00FF"/>
        </w:rPr>
        <w:t>EMPLOYEE</w:t>
      </w:r>
      <w:r w:rsidRPr="009166A9">
        <w:rPr>
          <w:color w:val="2A00FF"/>
        </w:rPr>
        <w:t>"</w:t>
      </w:r>
      <w:r w:rsidRPr="009166A9">
        <w:t>);</w:t>
      </w:r>
    </w:p>
    <w:p w:rsidR="009166A9" w:rsidRPr="009166A9" w:rsidRDefault="009166A9" w:rsidP="009166A9">
      <w:pPr>
        <w:pStyle w:val="Output"/>
        <w:rPr>
          <w:color w:val="4C483D" w:themeColor="text2"/>
        </w:rPr>
      </w:pPr>
      <w:r w:rsidRPr="009166A9">
        <w:tab/>
      </w:r>
      <w:r w:rsidRPr="009166A9">
        <w:rPr>
          <w:color w:val="3F7F5F"/>
        </w:rPr>
        <w:t xml:space="preserve">// Here </w:t>
      </w:r>
      <w:r w:rsidR="00760C06">
        <w:rPr>
          <w:color w:val="2A00FF"/>
        </w:rPr>
        <w:t>EMPLOYEE</w:t>
      </w:r>
      <w:r w:rsidR="00F76F93" w:rsidRPr="009166A9">
        <w:rPr>
          <w:color w:val="3F7F5F"/>
        </w:rPr>
        <w:t xml:space="preserve"> </w:t>
      </w:r>
      <w:r w:rsidRPr="009166A9">
        <w:rPr>
          <w:color w:val="3F7F5F"/>
        </w:rPr>
        <w:t>is the table in the database...</w:t>
      </w:r>
    </w:p>
    <w:p w:rsidR="009166A9" w:rsidRPr="009166A9" w:rsidRDefault="009166A9" w:rsidP="009166A9">
      <w:pPr>
        <w:pStyle w:val="Output"/>
        <w:rPr>
          <w:color w:val="4C483D" w:themeColor="text2"/>
        </w:rPr>
      </w:pPr>
      <w:r w:rsidRPr="009166A9">
        <w:tab/>
        <w:t xml:space="preserve">List </w:t>
      </w:r>
      <w:r w:rsidRPr="009166A9">
        <w:rPr>
          <w:color w:val="0000C0"/>
        </w:rPr>
        <w:t>l</w:t>
      </w:r>
      <w:r w:rsidRPr="009166A9">
        <w:t xml:space="preserve"> = </w:t>
      </w:r>
      <w:r w:rsidRPr="009166A9">
        <w:rPr>
          <w:color w:val="0000C0"/>
        </w:rPr>
        <w:t>qry</w:t>
      </w:r>
      <w:r w:rsidRPr="009166A9">
        <w:t>.list();</w:t>
      </w:r>
    </w:p>
    <w:p w:rsidR="009166A9" w:rsidRPr="009166A9" w:rsidRDefault="009166A9" w:rsidP="009166A9">
      <w:pPr>
        <w:pStyle w:val="Output"/>
        <w:rPr>
          <w:color w:val="4C483D" w:themeColor="text2"/>
        </w:rPr>
      </w:pPr>
      <w:r w:rsidRPr="009166A9">
        <w:tab/>
        <w:t>Iterator it = l.iterator();</w:t>
      </w:r>
    </w:p>
    <w:p w:rsidR="009166A9" w:rsidRPr="009166A9" w:rsidRDefault="009166A9" w:rsidP="009166A9">
      <w:pPr>
        <w:pStyle w:val="Output"/>
        <w:rPr>
          <w:color w:val="4C483D" w:themeColor="text2"/>
        </w:rPr>
      </w:pPr>
      <w:r w:rsidRPr="009166A9">
        <w:tab/>
      </w:r>
      <w:r w:rsidRPr="009166A9">
        <w:rPr>
          <w:b/>
          <w:bCs/>
          <w:color w:val="7F0055"/>
        </w:rPr>
        <w:t>while</w:t>
      </w:r>
      <w:r w:rsidRPr="009166A9">
        <w:t>(it.hasNext())</w:t>
      </w:r>
    </w:p>
    <w:p w:rsidR="009166A9" w:rsidRPr="009166A9" w:rsidRDefault="009166A9" w:rsidP="009166A9">
      <w:pPr>
        <w:pStyle w:val="Output"/>
        <w:rPr>
          <w:color w:val="4C483D" w:themeColor="text2"/>
        </w:rPr>
      </w:pPr>
      <w:r w:rsidRPr="009166A9">
        <w:tab/>
        <w:t>{</w:t>
      </w:r>
    </w:p>
    <w:p w:rsidR="009166A9" w:rsidRPr="009166A9" w:rsidRDefault="009166A9" w:rsidP="009166A9">
      <w:pPr>
        <w:pStyle w:val="Output"/>
        <w:rPr>
          <w:color w:val="4C483D" w:themeColor="text2"/>
        </w:rPr>
      </w:pPr>
      <w:r w:rsidRPr="009166A9">
        <w:tab/>
        <w:t>Object row[] = (Object[])it.next();</w:t>
      </w:r>
    </w:p>
    <w:p w:rsidR="009166A9" w:rsidRPr="009166A9" w:rsidRDefault="009166A9" w:rsidP="009166A9">
      <w:pPr>
        <w:pStyle w:val="Output"/>
        <w:rPr>
          <w:color w:val="4C483D" w:themeColor="text2"/>
        </w:rPr>
      </w:pPr>
      <w:r w:rsidRPr="009166A9">
        <w:tab/>
        <w:t>--- -------</w:t>
      </w:r>
    </w:p>
    <w:p w:rsidR="0072288E" w:rsidRPr="009166A9" w:rsidRDefault="009166A9" w:rsidP="009166A9">
      <w:pPr>
        <w:pStyle w:val="Output"/>
      </w:pPr>
      <w:r w:rsidRPr="009166A9">
        <w:tab/>
        <w:t>}</w:t>
      </w:r>
    </w:p>
    <w:p w:rsidR="00F76F93" w:rsidRPr="00F76F93" w:rsidRDefault="00F76F93" w:rsidP="000B4791">
      <w:pPr>
        <w:spacing w:after="0"/>
      </w:pPr>
      <w:r>
        <w:lastRenderedPageBreak/>
        <w:t>In</w:t>
      </w:r>
      <w:r w:rsidRPr="00F76F93">
        <w:t xml:space="preserve"> the above code, we typecast into the </w:t>
      </w:r>
      <w:r w:rsidRPr="00F76F93">
        <w:rPr>
          <w:b/>
        </w:rPr>
        <w:t xml:space="preserve">object[] </w:t>
      </w:r>
      <w:r>
        <w:t>,</w:t>
      </w:r>
      <w:r w:rsidRPr="00F76F93">
        <w:t xml:space="preserve"> if we want to type cast into our POJO class , then we need to go with </w:t>
      </w:r>
      <w:r w:rsidRPr="00F76F93">
        <w:rPr>
          <w:b/>
        </w:rPr>
        <w:t>entityQuery</w:t>
      </w:r>
      <w:r w:rsidRPr="00F76F93">
        <w:t> concept</w:t>
      </w:r>
      <w:r>
        <w:t>.</w:t>
      </w:r>
      <w:r w:rsidRPr="00F76F93">
        <w:rPr>
          <w:rFonts w:ascii="Verdana" w:eastAsia="Times New Roman" w:hAnsi="Verdana" w:cs="Times New Roman"/>
          <w:color w:val="313131"/>
          <w:sz w:val="23"/>
          <w:szCs w:val="23"/>
          <w:lang w:eastAsia="en-US"/>
        </w:rPr>
        <w:t xml:space="preserve"> </w:t>
      </w:r>
      <w:r w:rsidRPr="00F76F93">
        <w:t>to make the query as an entityQuery, we need to call </w:t>
      </w:r>
      <w:r w:rsidRPr="00F76F93">
        <w:rPr>
          <w:b/>
        </w:rPr>
        <w:t>addEntity()</w:t>
      </w:r>
      <w:r w:rsidRPr="00F76F93">
        <w:t> method</w:t>
      </w:r>
    </w:p>
    <w:p w:rsidR="000B4791" w:rsidRDefault="000B4791" w:rsidP="000B4791">
      <w:pPr>
        <w:pStyle w:val="Output"/>
        <w:rPr>
          <w:color w:val="4C483D" w:themeColor="text2"/>
        </w:rPr>
      </w:pPr>
      <w:r w:rsidRPr="000B4791">
        <w:t>//We are letting hibernate to know our pojo class too</w:t>
      </w:r>
    </w:p>
    <w:p w:rsidR="000B4791" w:rsidRPr="000B4791" w:rsidRDefault="000B4791" w:rsidP="000B4791">
      <w:pPr>
        <w:pStyle w:val="Output"/>
        <w:rPr>
          <w:color w:val="4C483D" w:themeColor="text2"/>
        </w:rPr>
      </w:pPr>
      <w:r w:rsidRPr="000B4791">
        <w:rPr>
          <w:color w:val="000000"/>
        </w:rPr>
        <w:t xml:space="preserve">SQLQuery </w:t>
      </w:r>
      <w:r>
        <w:rPr>
          <w:color w:val="0000C0"/>
        </w:rPr>
        <w:t>q</w:t>
      </w:r>
      <w:r w:rsidRPr="000B4791">
        <w:rPr>
          <w:color w:val="000000"/>
        </w:rPr>
        <w:t>=session.createSQLQuery(</w:t>
      </w:r>
      <w:r>
        <w:rPr>
          <w:color w:val="2A00FF"/>
        </w:rPr>
        <w:t>"select *</w:t>
      </w:r>
      <w:r w:rsidRPr="000B4791">
        <w:rPr>
          <w:color w:val="2A00FF"/>
        </w:rPr>
        <w:t xml:space="preserve">from </w:t>
      </w:r>
      <w:r w:rsidR="00760C06">
        <w:rPr>
          <w:color w:val="2A00FF"/>
        </w:rPr>
        <w:t>EMPLOYEE</w:t>
      </w:r>
      <w:r w:rsidRPr="000B4791">
        <w:rPr>
          <w:color w:val="2A00FF"/>
        </w:rPr>
        <w:t>"</w:t>
      </w:r>
      <w:r w:rsidRPr="000B4791">
        <w:rPr>
          <w:color w:val="000000"/>
        </w:rPr>
        <w:t>).addEntity(</w:t>
      </w:r>
      <w:r w:rsidR="00760C06">
        <w:rPr>
          <w:color w:val="000000"/>
        </w:rPr>
        <w:t>Employee</w:t>
      </w:r>
      <w:r w:rsidRPr="000B4791">
        <w:rPr>
          <w:color w:val="000000"/>
        </w:rPr>
        <w:t>Bo.</w:t>
      </w:r>
      <w:r w:rsidRPr="000B4791">
        <w:rPr>
          <w:b/>
          <w:bCs/>
          <w:color w:val="7F0055"/>
        </w:rPr>
        <w:t>class</w:t>
      </w:r>
      <w:r w:rsidRPr="000B4791">
        <w:rPr>
          <w:color w:val="000000"/>
        </w:rPr>
        <w:t>);</w:t>
      </w:r>
    </w:p>
    <w:p w:rsidR="000B4791" w:rsidRPr="000B4791" w:rsidRDefault="000B4791" w:rsidP="000B4791">
      <w:pPr>
        <w:pStyle w:val="Output"/>
        <w:rPr>
          <w:color w:val="4C483D" w:themeColor="text2"/>
        </w:rPr>
      </w:pPr>
      <w:r w:rsidRPr="000B4791">
        <w:rPr>
          <w:color w:val="000000"/>
        </w:rPr>
        <w:tab/>
        <w:t xml:space="preserve">List </w:t>
      </w:r>
      <w:r w:rsidRPr="000B4791">
        <w:rPr>
          <w:color w:val="0000C0"/>
        </w:rPr>
        <w:t>l</w:t>
      </w:r>
      <w:r w:rsidRPr="000B4791">
        <w:rPr>
          <w:color w:val="000000"/>
        </w:rPr>
        <w:t xml:space="preserve"> = </w:t>
      </w:r>
      <w:r>
        <w:rPr>
          <w:color w:val="0000C0"/>
        </w:rPr>
        <w:t>q</w:t>
      </w:r>
      <w:r w:rsidRPr="000B4791">
        <w:rPr>
          <w:color w:val="000000"/>
        </w:rPr>
        <w:t>.list();</w:t>
      </w:r>
    </w:p>
    <w:p w:rsidR="000B4791" w:rsidRPr="000B4791" w:rsidRDefault="000B4791" w:rsidP="000B4791">
      <w:pPr>
        <w:pStyle w:val="Output"/>
        <w:rPr>
          <w:color w:val="4C483D" w:themeColor="text2"/>
        </w:rPr>
      </w:pPr>
      <w:r w:rsidRPr="000B4791">
        <w:rPr>
          <w:color w:val="000000"/>
        </w:rPr>
        <w:tab/>
        <w:t>Iterator it = l.iterator();</w:t>
      </w:r>
    </w:p>
    <w:p w:rsidR="000B4791" w:rsidRPr="000B4791" w:rsidRDefault="000B4791" w:rsidP="000B4791">
      <w:pPr>
        <w:pStyle w:val="Output"/>
        <w:rPr>
          <w:color w:val="4C483D" w:themeColor="text2"/>
        </w:rPr>
      </w:pPr>
      <w:r w:rsidRPr="000B4791">
        <w:rPr>
          <w:color w:val="000000"/>
        </w:rPr>
        <w:tab/>
      </w:r>
      <w:r w:rsidRPr="000B4791">
        <w:rPr>
          <w:b/>
          <w:bCs/>
          <w:color w:val="7F0055"/>
        </w:rPr>
        <w:t>while</w:t>
      </w:r>
      <w:r w:rsidRPr="000B4791">
        <w:rPr>
          <w:color w:val="000000"/>
        </w:rPr>
        <w:t>(it.hasNext())</w:t>
      </w:r>
    </w:p>
    <w:p w:rsidR="000B4791" w:rsidRPr="000B4791" w:rsidRDefault="000B4791" w:rsidP="000B4791">
      <w:pPr>
        <w:pStyle w:val="Output"/>
        <w:rPr>
          <w:color w:val="4C483D" w:themeColor="text2"/>
        </w:rPr>
      </w:pPr>
      <w:r w:rsidRPr="000B4791">
        <w:rPr>
          <w:color w:val="000000"/>
        </w:rPr>
        <w:tab/>
        <w:t>{</w:t>
      </w:r>
    </w:p>
    <w:p w:rsidR="000B4791" w:rsidRPr="000B4791" w:rsidRDefault="000B4791" w:rsidP="000B4791">
      <w:pPr>
        <w:pStyle w:val="Output"/>
        <w:rPr>
          <w:color w:val="4C483D" w:themeColor="text2"/>
        </w:rPr>
      </w:pPr>
      <w:r w:rsidRPr="000B4791">
        <w:rPr>
          <w:color w:val="000000"/>
        </w:rPr>
        <w:tab/>
      </w:r>
      <w:r w:rsidRPr="000B4791">
        <w:rPr>
          <w:color w:val="000000"/>
        </w:rPr>
        <w:tab/>
      </w:r>
      <w:r w:rsidR="00760C06">
        <w:rPr>
          <w:color w:val="000000"/>
        </w:rPr>
        <w:t>Employee</w:t>
      </w:r>
      <w:r w:rsidRPr="000B4791">
        <w:rPr>
          <w:color w:val="000000"/>
        </w:rPr>
        <w:t>Bo s = (</w:t>
      </w:r>
      <w:r w:rsidR="00760C06">
        <w:rPr>
          <w:color w:val="000000"/>
        </w:rPr>
        <w:t>Employee</w:t>
      </w:r>
      <w:r w:rsidRPr="000B4791">
        <w:rPr>
          <w:color w:val="000000"/>
        </w:rPr>
        <w:t>Bo)it.next();</w:t>
      </w:r>
    </w:p>
    <w:p w:rsidR="000B4791" w:rsidRPr="000B4791" w:rsidRDefault="000B4791" w:rsidP="000B4791">
      <w:pPr>
        <w:pStyle w:val="Output"/>
        <w:rPr>
          <w:color w:val="4C483D" w:themeColor="text2"/>
        </w:rPr>
      </w:pPr>
      <w:r w:rsidRPr="000B4791">
        <w:rPr>
          <w:color w:val="000000"/>
        </w:rPr>
        <w:tab/>
        <w:t>--- -------</w:t>
      </w:r>
    </w:p>
    <w:p w:rsidR="00F76F93" w:rsidRPr="000B4791" w:rsidRDefault="000B4791" w:rsidP="000B4791">
      <w:pPr>
        <w:pStyle w:val="Output"/>
      </w:pPr>
      <w:r w:rsidRPr="000B4791">
        <w:rPr>
          <w:color w:val="000000"/>
        </w:rPr>
        <w:tab/>
        <w:t>}</w:t>
      </w:r>
    </w:p>
    <w:p w:rsidR="000D6C08" w:rsidRDefault="000D6C08" w:rsidP="00B9495B">
      <w:pPr>
        <w:spacing w:after="0"/>
      </w:pPr>
    </w:p>
    <w:p w:rsidR="000D6C08" w:rsidRDefault="00263D77" w:rsidP="00B9495B">
      <w:pPr>
        <w:pStyle w:val="Heading3"/>
        <w:spacing w:after="0"/>
      </w:pPr>
      <w:r>
        <w:t>Example</w:t>
      </w:r>
    </w:p>
    <w:p w:rsidR="00263D77" w:rsidRDefault="00263D77" w:rsidP="00263D77">
      <w:pPr>
        <w:pStyle w:val="Output"/>
        <w:rPr>
          <w:color w:val="4C483D" w:themeColor="text2"/>
        </w:rPr>
      </w:pPr>
      <w:r>
        <w:rPr>
          <w:b/>
          <w:bCs/>
          <w:color w:val="7F0055"/>
        </w:rPr>
        <w:t>public</w:t>
      </w:r>
      <w:r>
        <w:t xml:space="preserve"> </w:t>
      </w:r>
      <w:r>
        <w:rPr>
          <w:b/>
          <w:bCs/>
          <w:color w:val="7F0055"/>
        </w:rPr>
        <w:t>class</w:t>
      </w:r>
      <w:r>
        <w:t xml:space="preserve"> NativeSqlDemo {</w:t>
      </w:r>
    </w:p>
    <w:p w:rsidR="00263D77" w:rsidRDefault="00263D77" w:rsidP="00263D77">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63D77" w:rsidRDefault="00263D77" w:rsidP="00263D77">
      <w:pPr>
        <w:pStyle w:val="Output"/>
        <w:rPr>
          <w:color w:val="4C483D" w:themeColor="text2"/>
        </w:rPr>
      </w:pPr>
      <w:r>
        <w:tab/>
      </w:r>
      <w:r>
        <w:tab/>
      </w:r>
      <w:r>
        <w:rPr>
          <w:color w:val="3F7F5F"/>
        </w:rPr>
        <w:t>// 1.Load Configuration</w:t>
      </w:r>
    </w:p>
    <w:p w:rsidR="00263D77" w:rsidRDefault="00263D77" w:rsidP="00263D77">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263D77" w:rsidRDefault="00263D77" w:rsidP="00263D77">
      <w:pPr>
        <w:pStyle w:val="Output"/>
        <w:rPr>
          <w:color w:val="4C483D" w:themeColor="text2"/>
        </w:rPr>
      </w:pPr>
      <w:r>
        <w:tab/>
      </w:r>
      <w:r>
        <w:tab/>
      </w:r>
      <w:r>
        <w:rPr>
          <w:color w:val="6A3E3E"/>
        </w:rPr>
        <w:t>cfg</w:t>
      </w:r>
      <w:r>
        <w:t>.configure(</w:t>
      </w:r>
      <w:r>
        <w:rPr>
          <w:color w:val="2A00FF"/>
        </w:rPr>
        <w:t>"hibernate.cfg.xml"</w:t>
      </w:r>
      <w:r>
        <w:t>);</w:t>
      </w:r>
    </w:p>
    <w:p w:rsidR="00263D77" w:rsidRDefault="00263D77" w:rsidP="00263D77">
      <w:pPr>
        <w:pStyle w:val="Output"/>
        <w:rPr>
          <w:color w:val="4C483D" w:themeColor="text2"/>
        </w:rPr>
      </w:pPr>
      <w:r>
        <w:tab/>
      </w:r>
      <w:r>
        <w:tab/>
      </w:r>
      <w:r>
        <w:rPr>
          <w:color w:val="3F7F5F"/>
        </w:rPr>
        <w:t>// 2.Create Session</w:t>
      </w:r>
    </w:p>
    <w:p w:rsidR="00263D77" w:rsidRDefault="00263D77" w:rsidP="00263D77">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263D77" w:rsidRDefault="00263D77" w:rsidP="00263D77">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263D77" w:rsidRDefault="00263D77" w:rsidP="00263D77">
      <w:pPr>
        <w:pStyle w:val="Output"/>
        <w:rPr>
          <w:color w:val="4C483D" w:themeColor="text2"/>
        </w:rPr>
      </w:pPr>
    </w:p>
    <w:p w:rsidR="00263D77" w:rsidRDefault="00263D77" w:rsidP="00263D77">
      <w:pPr>
        <w:pStyle w:val="Output"/>
        <w:rPr>
          <w:color w:val="4C483D" w:themeColor="text2"/>
        </w:rPr>
      </w:pPr>
      <w:r>
        <w:tab/>
      </w:r>
      <w:r>
        <w:tab/>
        <w:t>System.</w:t>
      </w:r>
      <w:r>
        <w:rPr>
          <w:b/>
          <w:bCs/>
          <w:i/>
          <w:iCs/>
          <w:color w:val="0000C0"/>
        </w:rPr>
        <w:t>out</w:t>
      </w:r>
      <w:r>
        <w:t>.println(</w:t>
      </w:r>
      <w:r>
        <w:rPr>
          <w:color w:val="2A00FF"/>
        </w:rPr>
        <w:t>"1.Simple Native SQL\n ========================"</w:t>
      </w:r>
      <w:r>
        <w:t>);</w:t>
      </w:r>
    </w:p>
    <w:p w:rsidR="00263D77" w:rsidRDefault="00263D77" w:rsidP="00263D77">
      <w:pPr>
        <w:pStyle w:val="Output"/>
        <w:rPr>
          <w:color w:val="4C483D" w:themeColor="text2"/>
        </w:rPr>
      </w:pPr>
      <w:r>
        <w:tab/>
      </w:r>
      <w:r>
        <w:tab/>
        <w:t xml:space="preserve">SQLQuery </w:t>
      </w:r>
      <w:r>
        <w:rPr>
          <w:color w:val="6A3E3E"/>
        </w:rPr>
        <w:t>query1</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u w:val="single"/>
        </w:rPr>
        <w:t>List</w:t>
      </w:r>
      <w:r>
        <w:t xml:space="preserve"> </w:t>
      </w:r>
      <w:r>
        <w:rPr>
          <w:color w:val="6A3E3E"/>
        </w:rPr>
        <w:t>list1</w:t>
      </w:r>
      <w:r>
        <w:t xml:space="preserve"> = </w:t>
      </w:r>
      <w:r>
        <w:rPr>
          <w:color w:val="6A3E3E"/>
        </w:rPr>
        <w:t>query1</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it1</w:t>
      </w:r>
      <w:r>
        <w:t xml:space="preserve"> = </w:t>
      </w:r>
      <w:r>
        <w:rPr>
          <w:color w:val="6A3E3E"/>
        </w:rPr>
        <w:t>list1</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it1</w:t>
      </w:r>
      <w:r>
        <w:t>.hasNext()) {</w:t>
      </w:r>
    </w:p>
    <w:p w:rsidR="00263D77" w:rsidRDefault="00263D77" w:rsidP="00263D77">
      <w:pPr>
        <w:pStyle w:val="Output"/>
        <w:rPr>
          <w:color w:val="4C483D" w:themeColor="text2"/>
        </w:rPr>
      </w:pPr>
      <w:r>
        <w:tab/>
      </w:r>
      <w:r>
        <w:tab/>
      </w:r>
      <w:r>
        <w:tab/>
        <w:t xml:space="preserve">Object[] </w:t>
      </w:r>
      <w:r>
        <w:rPr>
          <w:color w:val="6A3E3E"/>
        </w:rPr>
        <w:t>ob</w:t>
      </w:r>
      <w:r>
        <w:t xml:space="preserve"> = (Object[]) </w:t>
      </w:r>
      <w:r>
        <w:rPr>
          <w:color w:val="6A3E3E"/>
        </w:rPr>
        <w:t>it1</w:t>
      </w:r>
      <w:r>
        <w:t>.next();</w:t>
      </w:r>
    </w:p>
    <w:p w:rsidR="00263D77" w:rsidRDefault="00263D77" w:rsidP="00263D77">
      <w:pPr>
        <w:pStyle w:val="Output"/>
        <w:rPr>
          <w:color w:val="4C483D" w:themeColor="text2"/>
        </w:rPr>
      </w:pPr>
      <w:r>
        <w:tab/>
      </w:r>
      <w:r>
        <w:tab/>
      </w:r>
      <w:r>
        <w:tab/>
        <w:t>System.</w:t>
      </w:r>
      <w:r>
        <w:rPr>
          <w:b/>
          <w:bCs/>
          <w:i/>
          <w:iCs/>
          <w:color w:val="0000C0"/>
        </w:rPr>
        <w:t>out</w:t>
      </w:r>
      <w:r>
        <w:t>.println(</w:t>
      </w:r>
      <w:r>
        <w:rPr>
          <w:color w:val="6A3E3E"/>
        </w:rPr>
        <w:t>ob</w:t>
      </w:r>
      <w:r>
        <w:t xml:space="preserve">[0] + </w:t>
      </w:r>
      <w:r>
        <w:rPr>
          <w:color w:val="2A00FF"/>
        </w:rPr>
        <w:t>", "</w:t>
      </w:r>
      <w:r>
        <w:t xml:space="preserve"> + </w:t>
      </w:r>
      <w:r>
        <w:rPr>
          <w:color w:val="6A3E3E"/>
        </w:rPr>
        <w:t>ob</w:t>
      </w:r>
      <w:r>
        <w:t xml:space="preserve">[1] + </w:t>
      </w:r>
      <w:r>
        <w:rPr>
          <w:color w:val="2A00FF"/>
        </w:rPr>
        <w:t>", "</w:t>
      </w:r>
      <w:r>
        <w:t xml:space="preserve"> + </w:t>
      </w:r>
      <w:r>
        <w:rPr>
          <w:color w:val="6A3E3E"/>
        </w:rPr>
        <w:t>ob</w:t>
      </w:r>
      <w:r>
        <w:t>[2]);</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t>System.</w:t>
      </w:r>
      <w:r>
        <w:rPr>
          <w:b/>
          <w:bCs/>
          <w:i/>
          <w:iCs/>
          <w:color w:val="0000C0"/>
        </w:rPr>
        <w:t>out</w:t>
      </w:r>
      <w:r>
        <w:t>.println(</w:t>
      </w:r>
      <w:r>
        <w:rPr>
          <w:color w:val="2A00FF"/>
        </w:rPr>
        <w:t>"2.Native SQL with entityQuery\n =========="</w:t>
      </w:r>
      <w:r>
        <w:t>);</w:t>
      </w:r>
    </w:p>
    <w:p w:rsidR="00263D77" w:rsidRDefault="00263D77" w:rsidP="00263D77">
      <w:pPr>
        <w:pStyle w:val="Output"/>
        <w:rPr>
          <w:color w:val="4C483D" w:themeColor="text2"/>
        </w:rPr>
      </w:pPr>
      <w:r>
        <w:tab/>
      </w:r>
      <w:r>
        <w:tab/>
        <w:t xml:space="preserve">SQLQuery </w:t>
      </w:r>
      <w:r>
        <w:rPr>
          <w:color w:val="6A3E3E"/>
        </w:rPr>
        <w:t>query2</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color w:val="6A3E3E"/>
        </w:rPr>
        <w:t>query2</w:t>
      </w:r>
      <w:r>
        <w:t>.addEntity(</w:t>
      </w:r>
      <w:r w:rsidR="00760C06">
        <w:t>Employee</w:t>
      </w:r>
      <w:r>
        <w:t>Bo.</w:t>
      </w:r>
      <w:r>
        <w:rPr>
          <w:b/>
          <w:bCs/>
          <w:color w:val="7F0055"/>
        </w:rPr>
        <w:t>class</w:t>
      </w:r>
      <w:r>
        <w:t>);</w:t>
      </w:r>
    </w:p>
    <w:p w:rsidR="00263D77" w:rsidRDefault="00263D77" w:rsidP="00263D77">
      <w:pPr>
        <w:pStyle w:val="Output"/>
        <w:rPr>
          <w:color w:val="4C483D" w:themeColor="text2"/>
        </w:rPr>
      </w:pPr>
      <w:r>
        <w:tab/>
      </w:r>
      <w:r>
        <w:tab/>
      </w:r>
      <w:r>
        <w:rPr>
          <w:u w:val="single"/>
        </w:rPr>
        <w:t>List</w:t>
      </w:r>
      <w:r>
        <w:t xml:space="preserve"> </w:t>
      </w:r>
      <w:r>
        <w:rPr>
          <w:color w:val="6A3E3E"/>
        </w:rPr>
        <w:t>list2</w:t>
      </w:r>
      <w:r>
        <w:t xml:space="preserve"> = </w:t>
      </w:r>
      <w:r>
        <w:rPr>
          <w:color w:val="6A3E3E"/>
        </w:rPr>
        <w:t>query2</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it2</w:t>
      </w:r>
      <w:r>
        <w:t xml:space="preserve"> = </w:t>
      </w:r>
      <w:r>
        <w:rPr>
          <w:color w:val="6A3E3E"/>
        </w:rPr>
        <w:t>list2</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it2</w:t>
      </w:r>
      <w:r>
        <w:t>.hasNext()) {</w:t>
      </w:r>
    </w:p>
    <w:p w:rsidR="00263D77" w:rsidRDefault="00263D77" w:rsidP="00263D77">
      <w:pPr>
        <w:pStyle w:val="Output"/>
        <w:rPr>
          <w:color w:val="4C483D" w:themeColor="text2"/>
        </w:rPr>
      </w:pPr>
      <w:r>
        <w:tab/>
      </w:r>
      <w:r>
        <w:tab/>
      </w:r>
      <w:r>
        <w:tab/>
      </w:r>
      <w:r w:rsidR="00760C06">
        <w:t>Employee</w:t>
      </w:r>
      <w:r>
        <w:t xml:space="preserve">Bo </w:t>
      </w:r>
      <w:r>
        <w:rPr>
          <w:color w:val="6A3E3E"/>
        </w:rPr>
        <w:t>bo</w:t>
      </w:r>
      <w:r>
        <w:t xml:space="preserve"> = (</w:t>
      </w:r>
      <w:r w:rsidR="00760C06">
        <w:t>Employee</w:t>
      </w:r>
      <w:r>
        <w:t xml:space="preserve">Bo) </w:t>
      </w:r>
      <w:r>
        <w:rPr>
          <w:color w:val="6A3E3E"/>
        </w:rPr>
        <w:t>it2</w:t>
      </w:r>
      <w:r>
        <w:t>.next();</w:t>
      </w:r>
    </w:p>
    <w:p w:rsidR="00263D77" w:rsidRDefault="00263D77" w:rsidP="00263D77">
      <w:pPr>
        <w:pStyle w:val="Output"/>
        <w:rPr>
          <w:color w:val="4C483D" w:themeColor="text2"/>
        </w:rPr>
      </w:pPr>
      <w:r>
        <w:t>System.</w:t>
      </w:r>
      <w:r>
        <w:rPr>
          <w:b/>
          <w:bCs/>
          <w:i/>
          <w:iCs/>
          <w:color w:val="0000C0"/>
        </w:rPr>
        <w:t>out</w:t>
      </w:r>
      <w:r>
        <w:t>.println(</w:t>
      </w:r>
      <w:r>
        <w:rPr>
          <w:color w:val="6A3E3E"/>
        </w:rPr>
        <w:t>bo</w:t>
      </w:r>
      <w:r>
        <w:t>.get</w:t>
      </w:r>
      <w:r w:rsidR="00ED328B">
        <w:t>Eid</w:t>
      </w:r>
      <w:r>
        <w:t xml:space="preserve">() + </w:t>
      </w:r>
      <w:r>
        <w:rPr>
          <w:color w:val="2A00FF"/>
        </w:rPr>
        <w:t>", "</w:t>
      </w:r>
      <w:r>
        <w:t xml:space="preserve"> + </w:t>
      </w:r>
      <w:r>
        <w:rPr>
          <w:color w:val="6A3E3E"/>
        </w:rPr>
        <w:t>bo</w:t>
      </w:r>
      <w:r>
        <w:t xml:space="preserve">.getName() + </w:t>
      </w:r>
      <w:r>
        <w:rPr>
          <w:color w:val="2A00FF"/>
        </w:rPr>
        <w:t>", "</w:t>
      </w:r>
      <w:r>
        <w:t xml:space="preserve"> + </w:t>
      </w:r>
      <w:r>
        <w:rPr>
          <w:color w:val="6A3E3E"/>
        </w:rPr>
        <w:t>bo</w:t>
      </w:r>
      <w:r>
        <w:t>.getAddress());</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r>
      <w:r>
        <w:rPr>
          <w:color w:val="6A3E3E"/>
        </w:rPr>
        <w:t>session</w:t>
      </w:r>
      <w:r>
        <w:t>.close();</w:t>
      </w:r>
    </w:p>
    <w:p w:rsidR="00263D77" w:rsidRDefault="00263D77" w:rsidP="00263D77">
      <w:pPr>
        <w:pStyle w:val="Output"/>
        <w:rPr>
          <w:color w:val="4C483D" w:themeColor="text2"/>
        </w:rPr>
      </w:pPr>
      <w:r>
        <w:tab/>
      </w:r>
      <w:r>
        <w:tab/>
      </w:r>
      <w:r>
        <w:rPr>
          <w:color w:val="6A3E3E"/>
        </w:rPr>
        <w:t>sf</w:t>
      </w:r>
      <w:r>
        <w:t>.close();</w:t>
      </w:r>
    </w:p>
    <w:p w:rsidR="00263D77" w:rsidRDefault="00263D77" w:rsidP="00263D77">
      <w:pPr>
        <w:pStyle w:val="Output"/>
        <w:rPr>
          <w:color w:val="4C483D" w:themeColor="text2"/>
        </w:rPr>
      </w:pPr>
      <w:r>
        <w:tab/>
        <w:t>}</w:t>
      </w:r>
    </w:p>
    <w:p w:rsidR="00263D77" w:rsidRDefault="00263D77" w:rsidP="00263D77">
      <w:pPr>
        <w:pStyle w:val="Output"/>
        <w:rPr>
          <w:color w:val="4C483D" w:themeColor="text2"/>
        </w:rPr>
      </w:pPr>
      <w:r>
        <w:t>}</w:t>
      </w:r>
    </w:p>
    <w:p w:rsidR="00263D77" w:rsidRPr="00263D77" w:rsidRDefault="00263D77" w:rsidP="00B9495B">
      <w:pPr>
        <w:spacing w:after="0" w:line="240" w:lineRule="auto"/>
      </w:pPr>
    </w:p>
    <w:p w:rsidR="00B9495B" w:rsidRPr="00B9495B" w:rsidRDefault="00B9495B" w:rsidP="00B9495B">
      <w:pPr>
        <w:pStyle w:val="Output"/>
        <w:rPr>
          <w:color w:val="4C483D" w:themeColor="text2"/>
          <w:sz w:val="16"/>
        </w:rPr>
      </w:pPr>
      <w:r w:rsidRPr="00B9495B">
        <w:rPr>
          <w:sz w:val="16"/>
        </w:rPr>
        <w:t>1.Simple Native SQL</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B9495B" w:rsidRPr="00B9495B" w:rsidRDefault="00B9495B" w:rsidP="00B9495B">
      <w:pPr>
        <w:pStyle w:val="Output"/>
        <w:rPr>
          <w:color w:val="4C483D" w:themeColor="text2"/>
          <w:sz w:val="16"/>
        </w:rPr>
      </w:pPr>
      <w:r w:rsidRPr="00B9495B">
        <w:rPr>
          <w:sz w:val="16"/>
        </w:rPr>
        <w:t>2.Native SQL with entityQuery</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0D6C08" w:rsidRDefault="003E5DC5" w:rsidP="003E5DC5">
      <w:pPr>
        <w:pStyle w:val="Heading1"/>
      </w:pPr>
      <w:bookmarkStart w:id="41" w:name="_Toc491771325"/>
      <w:r>
        <w:lastRenderedPageBreak/>
        <w:t>10. Named Queries</w:t>
      </w:r>
      <w:bookmarkEnd w:id="41"/>
    </w:p>
    <w:p w:rsidR="00EF4CD9" w:rsidRPr="00EF4CD9" w:rsidRDefault="00EF4CD9" w:rsidP="00EF4CD9">
      <w:pPr>
        <w:rPr>
          <w:b/>
        </w:rPr>
      </w:pPr>
      <w:r w:rsidRPr="00EF4CD9">
        <w:t xml:space="preserve">if we want to execute the </w:t>
      </w:r>
      <w:r w:rsidRPr="00EF4CD9">
        <w:rPr>
          <w:b/>
        </w:rPr>
        <w:t>same queries for multiple times</w:t>
      </w:r>
      <w:r w:rsidRPr="00EF4CD9">
        <w:t xml:space="preserve"> </w:t>
      </w:r>
      <w:r>
        <w:t>in our</w:t>
      </w:r>
      <w:r w:rsidRPr="00EF4CD9">
        <w:t xml:space="preserve"> program then we can use the </w:t>
      </w:r>
      <w:r w:rsidRPr="00EF4CD9">
        <w:rPr>
          <w:b/>
        </w:rPr>
        <w:t>Named Queries mechanism</w:t>
      </w:r>
    </w:p>
    <w:p w:rsidR="00EF4CD9" w:rsidRPr="00EF4CD9" w:rsidRDefault="00EF4CD9" w:rsidP="00B968AA">
      <w:pPr>
        <w:numPr>
          <w:ilvl w:val="0"/>
          <w:numId w:val="32"/>
        </w:numPr>
      </w:pPr>
      <w:r w:rsidRPr="00EF4CD9">
        <w:t xml:space="preserve">In this Named Queries concept, </w:t>
      </w:r>
      <w:r w:rsidRPr="00EF4CD9">
        <w:rPr>
          <w:b/>
        </w:rPr>
        <w:t>we use some name for the query configuration</w:t>
      </w:r>
      <w:r w:rsidRPr="00EF4CD9">
        <w:t xml:space="preserve">, </w:t>
      </w:r>
      <w:r w:rsidRPr="00EF4CD9">
        <w:rPr>
          <w:b/>
        </w:rPr>
        <w:t xml:space="preserve">and that name will be used </w:t>
      </w:r>
      <w:r w:rsidR="003F3690" w:rsidRPr="00EF4CD9">
        <w:rPr>
          <w:b/>
        </w:rPr>
        <w:t>whenever</w:t>
      </w:r>
      <w:r w:rsidRPr="00EF4CD9">
        <w:rPr>
          <w:b/>
        </w:rPr>
        <w:t xml:space="preserve"> the same query is required to execute</w:t>
      </w:r>
    </w:p>
    <w:p w:rsidR="003E5DC5" w:rsidRDefault="00EF4CD9" w:rsidP="00B968AA">
      <w:pPr>
        <w:numPr>
          <w:ilvl w:val="0"/>
          <w:numId w:val="32"/>
        </w:numPr>
      </w:pPr>
      <w:r w:rsidRPr="00EF4CD9">
        <w:t>If you want to create Named Query,</w:t>
      </w:r>
      <w:r>
        <w:t xml:space="preserve"> i</w:t>
      </w:r>
      <w:r w:rsidRPr="00EF4CD9">
        <w:t xml:space="preserve">n hibernate mapping file we need to configure a </w:t>
      </w:r>
      <w:r w:rsidRPr="00EF4CD9">
        <w:rPr>
          <w:b/>
        </w:rPr>
        <w:t>query</w:t>
      </w:r>
      <w:r w:rsidRPr="00EF4CD9">
        <w:t> </w:t>
      </w:r>
      <w:r>
        <w:t xml:space="preserve">by putting some name for it. </w:t>
      </w:r>
      <w:r w:rsidRPr="00EF4CD9">
        <w:t xml:space="preserve"> </w:t>
      </w:r>
    </w:p>
    <w:p w:rsidR="00EF4CD9" w:rsidRDefault="00EF4CD9" w:rsidP="00B968AA">
      <w:pPr>
        <w:numPr>
          <w:ilvl w:val="0"/>
          <w:numId w:val="32"/>
        </w:numPr>
        <w:spacing w:after="0"/>
      </w:pPr>
      <w:r>
        <w:t xml:space="preserve">In HQL, we need to use </w:t>
      </w:r>
      <w:r w:rsidRPr="00EF4CD9">
        <w:rPr>
          <w:b/>
        </w:rPr>
        <w:t>&lt;query 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query</w:t>
      </w:r>
      <w:r w:rsidRPr="006B59D2">
        <w:rPr>
          <w:color w:val="4C483D" w:themeColor="text2"/>
        </w:rPr>
        <w:t xml:space="preserve"> </w:t>
      </w:r>
      <w:r w:rsidRPr="006B59D2">
        <w:rPr>
          <w:color w:val="7F007F"/>
        </w:rPr>
        <w:t>name</w:t>
      </w:r>
      <w:r w:rsidRPr="006B59D2">
        <w:rPr>
          <w:color w:val="000000"/>
        </w:rPr>
        <w:t>=</w:t>
      </w:r>
      <w:r w:rsidRPr="006B59D2">
        <w:t>"bank</w:t>
      </w:r>
      <w:r>
        <w:t>HQL</w:t>
      </w:r>
      <w:r w:rsidRPr="006B59D2">
        <w:t>Query"</w:t>
      </w:r>
      <w:r w:rsidRPr="006B59D2">
        <w:rPr>
          <w:color w:val="008080"/>
        </w:rPr>
        <w:t>&gt;</w:t>
      </w:r>
    </w:p>
    <w:p w:rsidR="006B59D2" w:rsidRPr="006B59D2" w:rsidRDefault="006B59D2" w:rsidP="006B59D2">
      <w:pPr>
        <w:pStyle w:val="Output"/>
        <w:ind w:left="720"/>
        <w:rPr>
          <w:color w:val="4C483D" w:themeColor="text2"/>
        </w:rPr>
      </w:pPr>
      <w:r w:rsidRPr="006B59D2">
        <w:rPr>
          <w:color w:val="008080"/>
        </w:rPr>
        <w:t>&lt;![CDATA[</w:t>
      </w:r>
      <w:r w:rsidRPr="006B59D2">
        <w:rPr>
          <w:color w:val="000000"/>
        </w:rPr>
        <w:t xml:space="preserve">from BankBo b where b.balance&gt;:bal </w:t>
      </w:r>
      <w:r w:rsidRPr="006B59D2">
        <w:rPr>
          <w:color w:val="008080"/>
        </w:rPr>
        <w:t>]]&gt;</w:t>
      </w:r>
    </w:p>
    <w:p w:rsidR="00EF4CD9" w:rsidRDefault="006B59D2" w:rsidP="006B59D2">
      <w:pPr>
        <w:pStyle w:val="Output"/>
        <w:ind w:left="720"/>
      </w:pPr>
      <w:r w:rsidRPr="006B59D2">
        <w:rPr>
          <w:color w:val="008080"/>
        </w:rPr>
        <w:t>&lt;/</w:t>
      </w:r>
      <w:r w:rsidRPr="006B59D2">
        <w:rPr>
          <w:color w:val="3F7F7F"/>
          <w:highlight w:val="lightGray"/>
        </w:rPr>
        <w:t>query</w:t>
      </w:r>
      <w:r w:rsidRPr="006B59D2">
        <w:rPr>
          <w:color w:val="008080"/>
        </w:rPr>
        <w:t>&gt;</w:t>
      </w:r>
    </w:p>
    <w:p w:rsidR="00EF4CD9" w:rsidRDefault="00EF4CD9" w:rsidP="003E5DC5"/>
    <w:p w:rsidR="006B59D2" w:rsidRDefault="006B59D2" w:rsidP="00B968AA">
      <w:pPr>
        <w:numPr>
          <w:ilvl w:val="0"/>
          <w:numId w:val="32"/>
        </w:numPr>
        <w:spacing w:after="0"/>
      </w:pPr>
      <w:r>
        <w:t xml:space="preserve">In Native SQL, we need to use </w:t>
      </w:r>
      <w:r w:rsidRPr="006B59D2">
        <w:rPr>
          <w:b/>
        </w:rPr>
        <w:t>&lt;sql-query</w:t>
      </w:r>
      <w:r w:rsidRPr="00EF4CD9">
        <w:rPr>
          <w:b/>
        </w:rPr>
        <w:t>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sql-query</w:t>
      </w:r>
      <w:r w:rsidRPr="006B59D2">
        <w:rPr>
          <w:color w:val="4C483D" w:themeColor="text2"/>
        </w:rPr>
        <w:t xml:space="preserve"> </w:t>
      </w:r>
      <w:r w:rsidRPr="006B59D2">
        <w:rPr>
          <w:color w:val="7F007F"/>
        </w:rPr>
        <w:t>name</w:t>
      </w:r>
      <w:r w:rsidRPr="006B59D2">
        <w:rPr>
          <w:color w:val="000000"/>
        </w:rPr>
        <w:t>=</w:t>
      </w:r>
      <w:r w:rsidRPr="006B59D2">
        <w:rPr>
          <w:i/>
          <w:iCs/>
        </w:rPr>
        <w:t>"bankNativeQuery"</w:t>
      </w:r>
      <w:r w:rsidRPr="006B59D2">
        <w:rPr>
          <w:color w:val="008080"/>
        </w:rPr>
        <w:t>&gt;</w:t>
      </w:r>
    </w:p>
    <w:p w:rsidR="006B59D2" w:rsidRPr="006B59D2" w:rsidRDefault="006B59D2" w:rsidP="006B59D2">
      <w:pPr>
        <w:pStyle w:val="Output"/>
        <w:ind w:left="720"/>
        <w:rPr>
          <w:color w:val="4C483D" w:themeColor="text2"/>
        </w:rPr>
      </w:pPr>
      <w:r w:rsidRPr="006B59D2">
        <w:rPr>
          <w:color w:val="000000"/>
        </w:rPr>
        <w:t xml:space="preserve">  select * from </w:t>
      </w:r>
      <w:r w:rsidR="00760C06">
        <w:rPr>
          <w:color w:val="000000"/>
        </w:rPr>
        <w:t>Employee</w:t>
      </w:r>
    </w:p>
    <w:p w:rsidR="006B59D2" w:rsidRDefault="006B59D2" w:rsidP="006B59D2">
      <w:pPr>
        <w:pStyle w:val="Output"/>
        <w:ind w:left="720"/>
      </w:pPr>
      <w:r w:rsidRPr="006B59D2">
        <w:rPr>
          <w:color w:val="008080"/>
        </w:rPr>
        <w:t>&lt;/</w:t>
      </w:r>
      <w:r w:rsidRPr="006B59D2">
        <w:rPr>
          <w:color w:val="3F7F7F"/>
          <w:highlight w:val="lightGray"/>
        </w:rPr>
        <w:t>sql-query</w:t>
      </w:r>
      <w:r w:rsidRPr="006B59D2">
        <w:rPr>
          <w:color w:val="008080"/>
        </w:rPr>
        <w:t>&gt;</w:t>
      </w:r>
    </w:p>
    <w:p w:rsidR="00EF4CD9" w:rsidRDefault="00EF4CD9" w:rsidP="003E5DC5"/>
    <w:p w:rsidR="00EF4CD9" w:rsidRPr="009001A2" w:rsidRDefault="009001A2" w:rsidP="00B968AA">
      <w:pPr>
        <w:pStyle w:val="ListParagraph"/>
        <w:numPr>
          <w:ilvl w:val="0"/>
          <w:numId w:val="32"/>
        </w:numPr>
        <w:spacing w:after="0"/>
        <w:rPr>
          <w:b/>
        </w:rPr>
      </w:pPr>
      <w:r>
        <w:t>I</w:t>
      </w:r>
      <w:r w:rsidRPr="009001A2">
        <w:t xml:space="preserve">n </w:t>
      </w:r>
      <w:r>
        <w:t>our main program</w:t>
      </w:r>
      <w:r w:rsidRPr="009001A2">
        <w:t xml:space="preserve">, we need to use </w:t>
      </w:r>
      <w:r w:rsidRPr="009001A2">
        <w:rPr>
          <w:b/>
        </w:rPr>
        <w:t>getNamedQuery()</w:t>
      </w:r>
      <w:r w:rsidRPr="009001A2">
        <w:t xml:space="preserve"> given by </w:t>
      </w:r>
      <w:r w:rsidRPr="009001A2">
        <w:rPr>
          <w:b/>
        </w:rPr>
        <w:t>session</w:t>
      </w:r>
      <w:r w:rsidRPr="009001A2">
        <w:t xml:space="preserve"> interface, for getting the </w:t>
      </w:r>
      <w:r w:rsidRPr="009001A2">
        <w:rPr>
          <w:b/>
        </w:rPr>
        <w:t>Query</w:t>
      </w:r>
      <w:r w:rsidRPr="009001A2">
        <w:t xml:space="preserve"> reference and we need to execute that query by calling </w:t>
      </w:r>
      <w:r w:rsidRPr="009001A2">
        <w:rPr>
          <w:b/>
        </w:rPr>
        <w:t>list()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 xml:space="preserve">Query </w:t>
      </w:r>
      <w:r w:rsidRPr="009001A2">
        <w:rPr>
          <w:rFonts w:ascii="Courier New" w:hAnsi="Courier New" w:cs="Courier New"/>
          <w:color w:val="0000C0"/>
        </w:rPr>
        <w:t>qry</w:t>
      </w:r>
      <w:r w:rsidRPr="009001A2">
        <w:rPr>
          <w:rFonts w:ascii="Courier New" w:hAnsi="Courier New" w:cs="Courier New"/>
          <w:color w:val="000000"/>
        </w:rPr>
        <w:t xml:space="preserve"> = session.getNamedQuery(</w:t>
      </w:r>
      <w:r>
        <w:rPr>
          <w:rFonts w:ascii="Courier New" w:hAnsi="Courier New" w:cs="Courier New"/>
          <w:color w:val="2A00FF"/>
        </w:rPr>
        <w:t>"Name given in hib-mapping-</w:t>
      </w:r>
      <w:r w:rsidRPr="009001A2">
        <w:rPr>
          <w:rFonts w:ascii="Courier New" w:hAnsi="Courier New" w:cs="Courier New"/>
          <w:color w:val="2A00FF"/>
        </w:rPr>
        <w:t>xml"</w:t>
      </w:r>
      <w:r w:rsidRPr="009001A2">
        <w:rPr>
          <w:rFonts w:ascii="Courier New" w:hAnsi="Courier New" w:cs="Courier New"/>
          <w:color w:val="000000"/>
        </w:rPr>
        <w: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qry.setParameter(</w:t>
      </w:r>
      <w:r w:rsidRPr="009001A2">
        <w:rPr>
          <w:rFonts w:ascii="Courier New" w:hAnsi="Courier New" w:cs="Courier New"/>
          <w:color w:val="2A00FF"/>
        </w:rPr>
        <w:t>"bal"</w:t>
      </w:r>
      <w:r w:rsidRPr="009001A2">
        <w:rPr>
          <w:rFonts w:ascii="Courier New" w:hAnsi="Courier New" w:cs="Courier New"/>
          <w:color w:val="000000"/>
        </w:rPr>
        <w:t>,</w:t>
      </w:r>
      <w:r w:rsidRPr="009001A2">
        <w:rPr>
          <w:rFonts w:ascii="Courier New" w:hAnsi="Courier New" w:cs="Courier New"/>
          <w:b/>
          <w:bCs/>
          <w:color w:val="7F0055"/>
        </w:rPr>
        <w:t>new</w:t>
      </w:r>
      <w:r w:rsidRPr="009001A2">
        <w:rPr>
          <w:rFonts w:ascii="Courier New" w:hAnsi="Courier New" w:cs="Courier New"/>
          <w:color w:val="000000"/>
        </w:rPr>
        <w:t xml:space="preserve"> Integer(3000));</w:t>
      </w:r>
    </w:p>
    <w:p w:rsidR="00EF4CD9" w:rsidRPr="009001A2" w:rsidRDefault="009001A2" w:rsidP="009001A2">
      <w:pPr>
        <w:pBdr>
          <w:top w:val="single" w:sz="4" w:space="1" w:color="auto"/>
          <w:left w:val="single" w:sz="4" w:space="4" w:color="auto"/>
          <w:bottom w:val="single" w:sz="4" w:space="1" w:color="auto"/>
          <w:right w:val="single" w:sz="4" w:space="4" w:color="auto"/>
        </w:pBdr>
        <w:ind w:left="720"/>
      </w:pPr>
      <w:r w:rsidRPr="009001A2">
        <w:rPr>
          <w:rFonts w:ascii="Courier New" w:hAnsi="Courier New" w:cs="Courier New"/>
          <w:color w:val="000000"/>
        </w:rPr>
        <w:t>List l = qry.list();</w:t>
      </w:r>
    </w:p>
    <w:p w:rsidR="00EF4CD9" w:rsidRDefault="00EF4CD9" w:rsidP="003E5DC5"/>
    <w:p w:rsidR="00EF4CD9" w:rsidRDefault="009C2F0F" w:rsidP="009C2F0F">
      <w:pPr>
        <w:pStyle w:val="Heading3"/>
      </w:pPr>
      <w:r>
        <w:t>Example 1 : HQL Named Query  Example</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xml</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version</w:t>
      </w:r>
      <w:r w:rsidRPr="0030054F">
        <w:rPr>
          <w:rFonts w:ascii="Courier New" w:hAnsi="Courier New" w:cs="Courier New"/>
          <w:color w:val="000000"/>
          <w:sz w:val="18"/>
        </w:rPr>
        <w:t>=</w:t>
      </w:r>
      <w:r w:rsidRPr="0030054F">
        <w:rPr>
          <w:rFonts w:ascii="Courier New" w:hAnsi="Courier New" w:cs="Courier New"/>
          <w:i/>
          <w:iCs/>
          <w:color w:val="2A00FF"/>
          <w:sz w:val="18"/>
        </w:rPr>
        <w:t>'1.0'</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encoding</w:t>
      </w:r>
      <w:r w:rsidRPr="0030054F">
        <w:rPr>
          <w:rFonts w:ascii="Courier New" w:hAnsi="Courier New" w:cs="Courier New"/>
          <w:color w:val="000000"/>
          <w:sz w:val="18"/>
        </w:rPr>
        <w:t>=</w:t>
      </w:r>
      <w:r w:rsidRPr="0030054F">
        <w:rPr>
          <w:rFonts w:ascii="Courier New" w:hAnsi="Courier New" w:cs="Courier New"/>
          <w:i/>
          <w:iCs/>
          <w:color w:val="2A00FF"/>
          <w:sz w:val="18"/>
        </w:rPr>
        <w:t>'utf-8'</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DOCTYPE</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hibernate-configuration</w:t>
      </w:r>
      <w:r w:rsidRPr="0030054F">
        <w:rPr>
          <w:rFonts w:ascii="Courier New" w:hAnsi="Courier New" w:cs="Courier New"/>
          <w:color w:val="4C483D" w:themeColor="text2"/>
          <w:sz w:val="18"/>
        </w:rPr>
        <w:t xml:space="preserve"> </w:t>
      </w:r>
      <w:r w:rsidRPr="0030054F">
        <w:rPr>
          <w:rFonts w:ascii="Courier New" w:hAnsi="Courier New" w:cs="Courier New"/>
          <w:color w:val="808080"/>
          <w:sz w:val="18"/>
        </w:rPr>
        <w:t>SYSTEM</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3F7F5F"/>
          <w:sz w:val="18"/>
        </w:rPr>
        <w:t>"hibernate-configuration-3.0.dtd"</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"hibernate.connection.driver_class"</w:t>
      </w:r>
      <w:r w:rsidRPr="0030054F">
        <w:rPr>
          <w:rFonts w:ascii="Courier New" w:hAnsi="Courier New" w:cs="Courier New"/>
          <w:color w:val="008080"/>
          <w:sz w:val="18"/>
        </w:rPr>
        <w:t>&gt;</w:t>
      </w:r>
      <w:r w:rsidRPr="0030054F">
        <w:rPr>
          <w:rFonts w:ascii="Courier New" w:hAnsi="Courier New" w:cs="Courier New"/>
          <w:color w:val="000000"/>
          <w:sz w:val="18"/>
        </w:rPr>
        <w:t>com.mysql.jdbc.Driver</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"hibernate.connection.url"</w:t>
      </w:r>
      <w:r w:rsidRPr="0030054F">
        <w:rPr>
          <w:rFonts w:ascii="Courier New" w:hAnsi="Courier New" w:cs="Courier New"/>
          <w:color w:val="008080"/>
          <w:sz w:val="18"/>
        </w:rPr>
        <w:t>&gt;</w:t>
      </w:r>
      <w:r w:rsidRPr="0030054F">
        <w:rPr>
          <w:rFonts w:ascii="Courier New" w:hAnsi="Courier New" w:cs="Courier New"/>
          <w:color w:val="000000"/>
          <w:sz w:val="18"/>
        </w:rPr>
        <w:t>jdbc:mysql://</w:t>
      </w:r>
      <w:r w:rsidRPr="0030054F">
        <w:rPr>
          <w:rFonts w:ascii="Courier New" w:hAnsi="Courier New" w:cs="Courier New"/>
          <w:color w:val="000000"/>
          <w:sz w:val="18"/>
          <w:u w:val="single"/>
        </w:rPr>
        <w:t>localhost</w:t>
      </w:r>
      <w:r w:rsidRPr="0030054F">
        <w:rPr>
          <w:rFonts w:ascii="Courier New" w:hAnsi="Courier New" w:cs="Courier New"/>
          <w:color w:val="000000"/>
          <w:sz w:val="18"/>
        </w:rPr>
        <w:t>:3306/</w:t>
      </w:r>
      <w:r w:rsidRPr="0030054F">
        <w:rPr>
          <w:rFonts w:ascii="Courier New" w:hAnsi="Courier New" w:cs="Courier New"/>
          <w:color w:val="000000"/>
          <w:sz w:val="18"/>
          <w:u w:val="single"/>
        </w:rPr>
        <w:t>smlcodes</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"hibernate.connection.username"</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"hibernate.connection.password"</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"hibernate.dialect"</w:t>
      </w:r>
      <w:r w:rsidRPr="0030054F">
        <w:rPr>
          <w:rFonts w:ascii="Courier New" w:hAnsi="Courier New" w:cs="Courier New"/>
          <w:color w:val="008080"/>
          <w:sz w:val="18"/>
        </w:rPr>
        <w:t>&gt;</w:t>
      </w:r>
      <w:r w:rsidRPr="0030054F">
        <w:rPr>
          <w:rFonts w:ascii="Courier New" w:hAnsi="Courier New" w:cs="Courier New"/>
          <w:color w:val="000000"/>
          <w:sz w:val="18"/>
        </w:rPr>
        <w:t>org.hibernate.dialect.MySQLDialect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"show_sql"</w:t>
      </w:r>
      <w:r w:rsidRPr="0030054F">
        <w:rPr>
          <w:rFonts w:ascii="Courier New" w:hAnsi="Courier New" w:cs="Courier New"/>
          <w:color w:val="008080"/>
          <w:sz w:val="18"/>
        </w:rPr>
        <w:t>&gt;</w:t>
      </w:r>
      <w:r w:rsidRPr="0030054F">
        <w:rPr>
          <w:rFonts w:ascii="Courier New" w:hAnsi="Courier New" w:cs="Courier New"/>
          <w:color w:val="000000"/>
          <w:sz w:val="18"/>
        </w:rPr>
        <w:t>true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"hbm2ddl.auto"</w:t>
      </w:r>
      <w:r w:rsidRPr="0030054F">
        <w:rPr>
          <w:rFonts w:ascii="Courier New" w:hAnsi="Courier New" w:cs="Courier New"/>
          <w:color w:val="008080"/>
          <w:sz w:val="18"/>
        </w:rPr>
        <w:t>&gt;</w:t>
      </w:r>
      <w:r w:rsidRPr="0030054F">
        <w:rPr>
          <w:rFonts w:ascii="Courier New" w:hAnsi="Courier New" w:cs="Courier New"/>
          <w:color w:val="000000"/>
          <w:sz w:val="18"/>
        </w:rPr>
        <w:t>update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w:t>
      </w:r>
      <w:r w:rsidR="00760C06">
        <w:rPr>
          <w:rFonts w:ascii="Courier New" w:hAnsi="Courier New" w:cs="Courier New"/>
          <w:i/>
          <w:iCs/>
          <w:color w:val="2A00FF"/>
          <w:sz w:val="18"/>
        </w:rPr>
        <w:t>Employee</w:t>
      </w:r>
      <w:r w:rsidRPr="0030054F">
        <w:rPr>
          <w:rFonts w:ascii="Courier New" w:hAnsi="Courier New" w:cs="Courier New"/>
          <w:i/>
          <w:iCs/>
          <w:color w:val="2A00FF"/>
          <w:sz w:val="18"/>
        </w:rPr>
        <w:t>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"BankBo.hbm.xml"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 xml:space="preserve"> </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 w:rsidR="0030054F" w:rsidRPr="0030054F" w:rsidRDefault="0030054F" w:rsidP="0030054F">
      <w:pPr>
        <w:spacing w:after="0"/>
        <w:rPr>
          <w:b/>
          <w:u w:val="single"/>
        </w:rPr>
      </w:pPr>
      <w:r w:rsidRPr="0030054F">
        <w:rPr>
          <w:b/>
          <w:u w:val="single"/>
        </w:rPr>
        <w:lastRenderedPageBreak/>
        <w:t>BankBo.java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//Setters &amp; getters</w:t>
      </w:r>
    </w:p>
    <w:p w:rsidR="0030054F" w:rsidRDefault="0030054F" w:rsidP="003E5DC5"/>
    <w:p w:rsidR="0030054F" w:rsidRPr="0030054F" w:rsidRDefault="0030054F" w:rsidP="0030054F">
      <w:pPr>
        <w:spacing w:after="0"/>
        <w:rPr>
          <w:b/>
          <w:u w:val="single"/>
        </w:rPr>
      </w:pPr>
      <w:r w:rsidRPr="0030054F">
        <w:rPr>
          <w:b/>
          <w:u w:val="single"/>
        </w:rPr>
        <w:t>BankBo.hbm.xml</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"bankHQLQuery"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&lt;![CDATA[</w:t>
      </w:r>
      <w:r>
        <w:rPr>
          <w:rFonts w:ascii="Courier New" w:hAnsi="Courier New" w:cs="Courier New"/>
          <w:color w:val="000000"/>
        </w:rPr>
        <w:t xml:space="preserve">from hql.BankBo b where b.balance&gt;:bal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E5DC5"/>
    <w:p w:rsidR="0030054F" w:rsidRPr="0030054F" w:rsidRDefault="0030054F" w:rsidP="0030054F">
      <w:pPr>
        <w:spacing w:after="0"/>
        <w:rPr>
          <w:b/>
          <w:u w:val="single"/>
        </w:rPr>
      </w:pPr>
      <w:r w:rsidRPr="0030054F">
        <w:rPr>
          <w:b/>
          <w:u w:val="single"/>
        </w:rPr>
        <w:t>HQLNamedQuery.java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HQLNamedQuery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"HQL-NamedQuery Example\n----------"</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"bankHQLQuery"</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qry</w:t>
      </w:r>
      <w:r>
        <w:rPr>
          <w:rFonts w:ascii="Courier New" w:hAnsi="Courier New" w:cs="Courier New"/>
          <w:color w:val="000000"/>
        </w:rPr>
        <w:t>.setParameter(</w:t>
      </w:r>
      <w:r>
        <w:rPr>
          <w:rFonts w:ascii="Courier New" w:hAnsi="Courier New" w:cs="Courier New"/>
          <w:color w:val="2A00FF"/>
        </w:rPr>
        <w:t>"bal"</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r>
        <w:rPr>
          <w:rFonts w:ascii="Courier New" w:hAnsi="Courier New" w:cs="Courier New"/>
          <w:color w:val="000000"/>
        </w:rPr>
        <w:tab/>
      </w:r>
      <w:r>
        <w:rPr>
          <w:rFonts w:ascii="Courier New" w:hAnsi="Courier New" w:cs="Courier New"/>
          <w:color w:val="000000"/>
        </w:rPr>
        <w:tab/>
        <w:t xml:space="preserve">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30054F" w:rsidRDefault="0030054F" w:rsidP="0030054F">
      <w:pPr>
        <w:pStyle w:val="Output"/>
      </w:pPr>
      <w:r>
        <w:t>HQL-NamedQuery Example</w:t>
      </w:r>
    </w:p>
    <w:p w:rsidR="0030054F" w:rsidRDefault="0030054F" w:rsidP="0030054F">
      <w:pPr>
        <w:pStyle w:val="Output"/>
        <w:rPr>
          <w:color w:val="4C483D" w:themeColor="text2"/>
        </w:rPr>
      </w:pPr>
      <w:r>
        <w:t>------</w:t>
      </w:r>
    </w:p>
    <w:p w:rsidR="0030054F" w:rsidRDefault="0030054F" w:rsidP="0030054F">
      <w:pPr>
        <w:pStyle w:val="Output"/>
        <w:rPr>
          <w:color w:val="4C483D" w:themeColor="text2"/>
        </w:rPr>
      </w:pPr>
      <w:r>
        <w:t>Hibernate: select bankbo0_.accno as accno1_, bankbo0_.accname as accname1_, bankbo0_.balance as balance1_ from bank bankbo0_ where bankbo0_.balance&gt;?</w:t>
      </w:r>
    </w:p>
    <w:p w:rsidR="0030054F" w:rsidRDefault="0030054F" w:rsidP="0030054F">
      <w:pPr>
        <w:pStyle w:val="Output"/>
        <w:rPr>
          <w:color w:val="4C483D" w:themeColor="text2"/>
        </w:rPr>
      </w:pPr>
      <w:r>
        <w:t>Rakesh, 4000.0</w:t>
      </w:r>
    </w:p>
    <w:p w:rsidR="00EF4CD9" w:rsidRDefault="0030054F" w:rsidP="0030054F">
      <w:pPr>
        <w:pStyle w:val="Output"/>
      </w:pPr>
      <w:r>
        <w:t>CHANDU, 5000.0</w:t>
      </w:r>
    </w:p>
    <w:p w:rsidR="0030054F" w:rsidRDefault="0030054F" w:rsidP="00280333">
      <w:pPr>
        <w:pStyle w:val="Heading3"/>
        <w:spacing w:after="0"/>
      </w:pPr>
      <w:r>
        <w:lastRenderedPageBreak/>
        <w:t>Example 2 : Native SQL Named Query  Example</w:t>
      </w:r>
    </w:p>
    <w:p w:rsidR="00EF4CD9" w:rsidRPr="006F2109" w:rsidRDefault="00760C06" w:rsidP="006F2109">
      <w:pPr>
        <w:spacing w:after="0"/>
        <w:rPr>
          <w:b/>
          <w:u w:val="single"/>
        </w:rPr>
      </w:pPr>
      <w:r>
        <w:rPr>
          <w:b/>
          <w:u w:val="single"/>
        </w:rPr>
        <w:t>Employee</w:t>
      </w:r>
      <w:r w:rsidR="006F2109" w:rsidRPr="006F2109">
        <w:rPr>
          <w:b/>
          <w:u w:val="single"/>
        </w:rPr>
        <w:t>Bo.java</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b/>
          <w:bCs/>
          <w:color w:val="7F0055"/>
        </w:rPr>
        <w:t xml:space="preserve"> //Setters &amp; getters</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F2109" w:rsidRDefault="006F2109" w:rsidP="00280333">
      <w:pPr>
        <w:spacing w:after="0"/>
      </w:pPr>
    </w:p>
    <w:p w:rsidR="009D305A" w:rsidRPr="009D305A" w:rsidRDefault="00760C06" w:rsidP="009D305A">
      <w:pPr>
        <w:spacing w:after="0"/>
        <w:rPr>
          <w:b/>
          <w:u w:val="single"/>
        </w:rPr>
      </w:pPr>
      <w:r>
        <w:rPr>
          <w:b/>
          <w:u w:val="single"/>
        </w:rPr>
        <w:t>Employee</w:t>
      </w:r>
      <w:r w:rsidR="009D305A" w:rsidRPr="009D305A">
        <w:rPr>
          <w:b/>
          <w:u w:val="single"/>
        </w:rPr>
        <w:t>Bo.hbm.xml</w:t>
      </w:r>
    </w:p>
    <w:p w:rsidR="009D305A" w:rsidRDefault="009D305A" w:rsidP="009D305A">
      <w:pPr>
        <w:pStyle w:val="Output"/>
        <w:rPr>
          <w:color w:val="4C483D" w:themeColor="text2"/>
        </w:rPr>
      </w:pPr>
      <w:r>
        <w:rPr>
          <w:color w:val="008080"/>
        </w:rPr>
        <w:t>&lt;</w:t>
      </w:r>
      <w:r>
        <w:rPr>
          <w:color w:val="3F7F7F"/>
        </w:rPr>
        <w:t>hibernate-mapping</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"uuid"</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008080"/>
        </w:rPr>
        <w:t>&gt;</w:t>
      </w:r>
    </w:p>
    <w:p w:rsidR="009D305A" w:rsidRDefault="009D305A" w:rsidP="009D305A">
      <w:pPr>
        <w:pStyle w:val="Output"/>
        <w:rPr>
          <w:color w:val="4C483D" w:themeColor="text2"/>
        </w:rPr>
      </w:pPr>
    </w:p>
    <w:p w:rsidR="009D305A" w:rsidRDefault="009D305A" w:rsidP="009D305A">
      <w:pPr>
        <w:pStyle w:val="Output"/>
        <w:rPr>
          <w:color w:val="4C483D" w:themeColor="text2"/>
        </w:rPr>
      </w:pPr>
      <w:r>
        <w:rPr>
          <w:color w:val="008080"/>
        </w:rPr>
        <w:t>&lt;</w:t>
      </w:r>
      <w:r>
        <w:rPr>
          <w:color w:val="3F7F7F"/>
        </w:rPr>
        <w:t>sql-query</w:t>
      </w:r>
      <w:r>
        <w:rPr>
          <w:color w:val="4C483D" w:themeColor="text2"/>
        </w:rPr>
        <w:t xml:space="preserve"> </w:t>
      </w:r>
      <w:r>
        <w:t>name</w:t>
      </w:r>
      <w:r>
        <w:rPr>
          <w:color w:val="000000"/>
        </w:rPr>
        <w:t>=</w:t>
      </w:r>
      <w:r>
        <w:rPr>
          <w:i/>
          <w:iCs/>
          <w:color w:val="2A00FF"/>
        </w:rPr>
        <w:t>"</w:t>
      </w:r>
      <w:r w:rsidR="00760C06">
        <w:rPr>
          <w:i/>
          <w:iCs/>
          <w:color w:val="2A00FF"/>
        </w:rPr>
        <w:t>employee</w:t>
      </w:r>
      <w:r>
        <w:rPr>
          <w:i/>
          <w:iCs/>
          <w:color w:val="2A00FF"/>
        </w:rPr>
        <w:t>NativeQuery"</w:t>
      </w:r>
      <w:r>
        <w:rPr>
          <w:color w:val="008080"/>
        </w:rPr>
        <w:t>&gt;</w:t>
      </w:r>
    </w:p>
    <w:p w:rsidR="009D305A" w:rsidRDefault="009D305A" w:rsidP="009D305A">
      <w:pPr>
        <w:pStyle w:val="Output"/>
        <w:rPr>
          <w:color w:val="4C483D" w:themeColor="text2"/>
        </w:rPr>
      </w:pPr>
      <w:r>
        <w:rPr>
          <w:color w:val="000000"/>
        </w:rPr>
        <w:t xml:space="preserve">  select * from </w:t>
      </w:r>
      <w:r w:rsidR="00760C06">
        <w:rPr>
          <w:color w:val="000000"/>
        </w:rPr>
        <w:t>Employee</w:t>
      </w:r>
    </w:p>
    <w:p w:rsidR="009D305A" w:rsidRDefault="009D305A" w:rsidP="009D305A">
      <w:pPr>
        <w:pStyle w:val="Output"/>
        <w:rPr>
          <w:color w:val="4C483D" w:themeColor="text2"/>
        </w:rPr>
      </w:pPr>
      <w:r>
        <w:rPr>
          <w:color w:val="008080"/>
        </w:rPr>
        <w:t>&lt;/</w:t>
      </w:r>
      <w:r>
        <w:rPr>
          <w:color w:val="3F7F7F"/>
        </w:rPr>
        <w:t>sql-query</w:t>
      </w:r>
      <w:r>
        <w:rPr>
          <w:color w:val="008080"/>
        </w:rPr>
        <w:t>&gt;</w:t>
      </w:r>
    </w:p>
    <w:p w:rsidR="00EF4CD9" w:rsidRDefault="009D305A" w:rsidP="009D305A">
      <w:pPr>
        <w:pStyle w:val="Output"/>
      </w:pPr>
      <w:r>
        <w:rPr>
          <w:color w:val="008080"/>
        </w:rPr>
        <w:t>&lt;/</w:t>
      </w:r>
      <w:r>
        <w:rPr>
          <w:color w:val="3F7F7F"/>
        </w:rPr>
        <w:t>hibernate-mapping</w:t>
      </w:r>
      <w:r>
        <w:rPr>
          <w:color w:val="008080"/>
        </w:rPr>
        <w:t>&gt;</w:t>
      </w:r>
    </w:p>
    <w:p w:rsidR="00EF4CD9" w:rsidRDefault="00EF4CD9" w:rsidP="003E5DC5"/>
    <w:p w:rsidR="006933D8" w:rsidRPr="006933D8" w:rsidRDefault="006933D8" w:rsidP="006933D8">
      <w:pPr>
        <w:spacing w:after="0"/>
        <w:rPr>
          <w:b/>
          <w:u w:val="single"/>
        </w:rPr>
      </w:pPr>
      <w:r w:rsidRPr="006933D8">
        <w:rPr>
          <w:b/>
          <w:u w:val="single"/>
        </w:rPr>
        <w:t>NamedQueryDemo.java</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NamedQueryDemo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NativeQuery"</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 xml:space="preserve">[0]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 xml:space="preserve">[1]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[2]);</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693EC7"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933D8" w:rsidRPr="006933D8" w:rsidRDefault="006933D8" w:rsidP="006933D8">
      <w:pPr>
        <w:pStyle w:val="Output"/>
        <w:rPr>
          <w:color w:val="4C483D" w:themeColor="text2"/>
          <w:sz w:val="18"/>
        </w:rPr>
      </w:pPr>
      <w:r w:rsidRPr="006933D8">
        <w:rPr>
          <w:sz w:val="18"/>
        </w:rPr>
        <w:t>HQL-NamedQuery Example</w:t>
      </w:r>
      <w:r>
        <w:rPr>
          <w:sz w:val="18"/>
        </w:rPr>
        <w:t>-------------------------</w:t>
      </w:r>
    </w:p>
    <w:p w:rsidR="006933D8" w:rsidRPr="006933D8" w:rsidRDefault="006933D8" w:rsidP="006933D8">
      <w:pPr>
        <w:pStyle w:val="Output"/>
        <w:rPr>
          <w:color w:val="4C483D" w:themeColor="text2"/>
          <w:sz w:val="18"/>
        </w:rPr>
      </w:pPr>
      <w:r w:rsidRPr="006933D8">
        <w:rPr>
          <w:sz w:val="18"/>
        </w:rPr>
        <w:t>Hibernate: select bankbo0_.accno as accno1_, bankbo0_.accname as accname1_, bankbo0_.balance as balance1_ from bank bankbo0_ where bankbo0_.balance&gt;?</w:t>
      </w:r>
    </w:p>
    <w:p w:rsidR="006933D8" w:rsidRPr="006933D8" w:rsidRDefault="006933D8" w:rsidP="006933D8">
      <w:pPr>
        <w:pStyle w:val="Output"/>
        <w:rPr>
          <w:color w:val="4C483D" w:themeColor="text2"/>
          <w:sz w:val="18"/>
        </w:rPr>
      </w:pPr>
      <w:r w:rsidRPr="006933D8">
        <w:rPr>
          <w:sz w:val="18"/>
        </w:rPr>
        <w:t>Rakesh, 4000.0</w:t>
      </w:r>
    </w:p>
    <w:p w:rsidR="00EF4CD9" w:rsidRPr="006933D8" w:rsidRDefault="006933D8" w:rsidP="006933D8">
      <w:pPr>
        <w:pStyle w:val="Output"/>
        <w:rPr>
          <w:sz w:val="18"/>
        </w:rPr>
      </w:pPr>
      <w:r w:rsidRPr="006933D8">
        <w:rPr>
          <w:sz w:val="18"/>
        </w:rPr>
        <w:t>CHANDU, 5000.0</w:t>
      </w:r>
    </w:p>
    <w:p w:rsidR="00975716" w:rsidRDefault="00975716" w:rsidP="00975716"/>
    <w:p w:rsidR="00131E7F" w:rsidRDefault="00131E7F" w:rsidP="00131E7F">
      <w:pPr>
        <w:pStyle w:val="Heading1"/>
      </w:pPr>
      <w:bookmarkStart w:id="42" w:name="_Toc491771326"/>
      <w:r>
        <w:lastRenderedPageBreak/>
        <w:t>11. Hibernate Relationships</w:t>
      </w:r>
      <w:bookmarkEnd w:id="42"/>
    </w:p>
    <w:p w:rsidR="00131E7F" w:rsidRPr="000C1C32" w:rsidRDefault="00131E7F" w:rsidP="00131E7F">
      <w:r>
        <w:t>I</w:t>
      </w:r>
      <w:r w:rsidRPr="000C1C32">
        <w:t>n JAVA we have </w:t>
      </w:r>
      <w:r w:rsidRPr="000C1C32">
        <w:rPr>
          <w:b/>
          <w:bCs/>
          <w:i/>
          <w:iCs/>
        </w:rPr>
        <w:t>three types</w:t>
      </w:r>
      <w:r w:rsidRPr="000C1C32">
        <w:t> of relationships</w:t>
      </w:r>
    </w:p>
    <w:p w:rsidR="00131E7F" w:rsidRPr="000C1C32" w:rsidRDefault="00131E7F" w:rsidP="00B968AA">
      <w:pPr>
        <w:numPr>
          <w:ilvl w:val="0"/>
          <w:numId w:val="34"/>
        </w:numPr>
      </w:pPr>
      <w:r w:rsidRPr="000C1C32">
        <w:rPr>
          <w:b/>
          <w:bCs/>
          <w:i/>
          <w:iCs/>
        </w:rPr>
        <w:t>IS – A</w:t>
      </w:r>
    </w:p>
    <w:p w:rsidR="00131E7F" w:rsidRPr="000C1C32" w:rsidRDefault="00131E7F" w:rsidP="00B968AA">
      <w:pPr>
        <w:numPr>
          <w:ilvl w:val="0"/>
          <w:numId w:val="34"/>
        </w:numPr>
      </w:pPr>
      <w:r w:rsidRPr="000C1C32">
        <w:rPr>
          <w:b/>
          <w:bCs/>
          <w:i/>
          <w:iCs/>
        </w:rPr>
        <w:t>HAS –A</w:t>
      </w:r>
    </w:p>
    <w:p w:rsidR="00131E7F" w:rsidRPr="000C1C32" w:rsidRDefault="00131E7F" w:rsidP="00B968AA">
      <w:pPr>
        <w:numPr>
          <w:ilvl w:val="0"/>
          <w:numId w:val="34"/>
        </w:numPr>
      </w:pPr>
      <w:r w:rsidRPr="000C1C32">
        <w:rPr>
          <w:b/>
          <w:bCs/>
          <w:i/>
          <w:iCs/>
        </w:rPr>
        <w:t>Uses – A</w:t>
      </w:r>
    </w:p>
    <w:p w:rsidR="00131E7F" w:rsidRDefault="00131E7F" w:rsidP="00131E7F">
      <w:pPr>
        <w:spacing w:after="0"/>
        <w:rPr>
          <w:b/>
          <w:bCs/>
        </w:rPr>
      </w:pPr>
      <w:r>
        <w:rPr>
          <w:b/>
          <w:color w:val="FF0000"/>
          <w:u w:val="single"/>
        </w:rPr>
        <w:t>1.</w:t>
      </w:r>
      <w:r w:rsidRPr="00910BB8">
        <w:rPr>
          <w:b/>
          <w:color w:val="FF0000"/>
          <w:u w:val="single"/>
        </w:rPr>
        <w:t>Is-a</w:t>
      </w:r>
      <w:r w:rsidRPr="00910BB8">
        <w:rPr>
          <w:color w:val="FF0000"/>
        </w:rPr>
        <w:t xml:space="preserve"> </w:t>
      </w:r>
      <w:r w:rsidRPr="00910BB8">
        <w:t>relationship is one in which </w:t>
      </w:r>
      <w:r w:rsidRPr="00910BB8">
        <w:rPr>
          <w:b/>
          <w:bCs/>
        </w:rPr>
        <w:t>data members of one class is obtained into another class through the concept of inheritance</w:t>
      </w:r>
      <w:r>
        <w:rPr>
          <w:b/>
          <w:bCs/>
        </w:rPr>
        <w:t>.</w:t>
      </w:r>
    </w:p>
    <w:p w:rsidR="00131E7F" w:rsidRPr="00910BB8" w:rsidRDefault="00131E7F" w:rsidP="00131E7F">
      <w:pPr>
        <w:pStyle w:val="Output"/>
        <w:rPr>
          <w:rFonts w:ascii="Courier New" w:hAnsi="Courier New"/>
          <w:lang w:eastAsia="en-US"/>
        </w:rPr>
      </w:pPr>
      <w:r w:rsidRPr="00910BB8">
        <w:rPr>
          <w:lang w:eastAsia="en-US"/>
        </w:rPr>
        <w:t>class B{</w:t>
      </w:r>
      <w:r>
        <w:rPr>
          <w:rFonts w:ascii="Courier New" w:hAnsi="Courier New"/>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Pr="00910BB8" w:rsidRDefault="00131E7F" w:rsidP="00131E7F">
      <w:pPr>
        <w:pStyle w:val="Output"/>
        <w:rPr>
          <w:rFonts w:ascii="Courier New" w:hAnsi="Courier New"/>
          <w:lang w:eastAsia="en-US"/>
        </w:rPr>
      </w:pPr>
      <w:r w:rsidRPr="00910BB8">
        <w:rPr>
          <w:rFonts w:ascii="Courier New" w:hAnsi="Courier New"/>
          <w:lang w:eastAsia="en-US"/>
        </w:rPr>
        <w:t> </w:t>
      </w:r>
    </w:p>
    <w:p w:rsidR="00131E7F" w:rsidRPr="00910BB8" w:rsidRDefault="00131E7F" w:rsidP="00131E7F">
      <w:pPr>
        <w:pStyle w:val="Output"/>
        <w:rPr>
          <w:rFonts w:ascii="Courier New" w:hAnsi="Courier New"/>
          <w:lang w:eastAsia="en-US"/>
        </w:rPr>
      </w:pPr>
      <w:r w:rsidRPr="00910BB8">
        <w:rPr>
          <w:lang w:eastAsia="en-US"/>
        </w:rPr>
        <w:t>public class A extends B{</w:t>
      </w:r>
      <w:r>
        <w:rPr>
          <w:rFonts w:ascii="Courier New" w:hAnsi="Courier New"/>
          <w:lang w:eastAsia="en-US"/>
        </w:rPr>
        <w:t xml:space="preserve"> </w:t>
      </w:r>
      <w:r w:rsidRPr="00910BB8">
        <w:rPr>
          <w:lang w:eastAsia="en-US"/>
        </w:rPr>
        <w:t>    </w:t>
      </w:r>
    </w:p>
    <w:p w:rsidR="00131E7F" w:rsidRPr="00910BB8" w:rsidRDefault="00131E7F" w:rsidP="00131E7F">
      <w:pPr>
        <w:pStyle w:val="Output"/>
        <w:rPr>
          <w:rFonts w:ascii="Courier New" w:hAnsi="Courier New"/>
          <w:lang w:eastAsia="en-US"/>
        </w:rPr>
      </w:pPr>
      <w:r>
        <w:rPr>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Default="00131E7F" w:rsidP="00131E7F"/>
    <w:p w:rsidR="00131E7F" w:rsidRDefault="00131E7F" w:rsidP="00131E7F">
      <w:pPr>
        <w:spacing w:after="0"/>
        <w:rPr>
          <w:noProof/>
          <w:lang w:eastAsia="en-US"/>
        </w:rPr>
      </w:pPr>
      <w:r>
        <w:rPr>
          <w:b/>
          <w:color w:val="FF0000"/>
          <w:u w:val="single"/>
        </w:rPr>
        <w:t>2.</w:t>
      </w:r>
      <w:r w:rsidRPr="00910BB8">
        <w:rPr>
          <w:b/>
          <w:color w:val="FF0000"/>
          <w:u w:val="single"/>
        </w:rPr>
        <w:t>Has-a</w:t>
      </w:r>
      <w:r w:rsidRPr="00910BB8">
        <w:rPr>
          <w:color w:val="FF0000"/>
        </w:rPr>
        <w:t xml:space="preserve"> </w:t>
      </w:r>
      <w:r w:rsidRPr="00910BB8">
        <w:t>relationship is one in which an </w:t>
      </w:r>
      <w:r w:rsidRPr="00910BB8">
        <w:rPr>
          <w:b/>
          <w:bCs/>
        </w:rPr>
        <w:t>object of one class is created as a data member in another class</w:t>
      </w:r>
      <w:r w:rsidRPr="00910BB8">
        <w:t xml:space="preserve">. </w:t>
      </w:r>
    </w:p>
    <w:p w:rsidR="00131E7F" w:rsidRDefault="00131E7F" w:rsidP="00131E7F">
      <w:r>
        <w:rPr>
          <w:noProof/>
          <w:lang w:eastAsia="en-US"/>
        </w:rPr>
        <w:drawing>
          <wp:inline distT="0" distB="0" distL="0" distR="0" wp14:anchorId="7716EC2B" wp14:editId="456F18EB">
            <wp:extent cx="2886075" cy="1476375"/>
            <wp:effectExtent l="0" t="0" r="9525" b="9525"/>
            <wp:docPr id="6" name="Picture 6" descr="http://www.smlcodes.com/wp-content/uploads/2016/09/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lcodes.com/wp-content/uploads/2016/09/image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6075" cy="1476375"/>
                    </a:xfrm>
                    <a:prstGeom prst="rect">
                      <a:avLst/>
                    </a:prstGeom>
                    <a:noFill/>
                    <a:ln>
                      <a:noFill/>
                    </a:ln>
                  </pic:spPr>
                </pic:pic>
              </a:graphicData>
            </a:graphic>
          </wp:inline>
        </w:drawing>
      </w:r>
    </w:p>
    <w:p w:rsidR="00131E7F" w:rsidRDefault="00131E7F" w:rsidP="00131E7F"/>
    <w:p w:rsidR="00131E7F" w:rsidRDefault="00131E7F" w:rsidP="00131E7F">
      <w:pPr>
        <w:rPr>
          <w:noProof/>
          <w:lang w:eastAsia="en-US"/>
        </w:rPr>
      </w:pPr>
      <w:r>
        <w:rPr>
          <w:b/>
          <w:color w:val="FF0000"/>
          <w:u w:val="single"/>
        </w:rPr>
        <w:t>3.</w:t>
      </w:r>
      <w:r w:rsidRPr="00D54FE8">
        <w:rPr>
          <w:b/>
          <w:color w:val="FF0000"/>
          <w:u w:val="single"/>
        </w:rPr>
        <w:t>Uses-a</w:t>
      </w:r>
      <w:r w:rsidRPr="00D54FE8">
        <w:t xml:space="preserve"> relationship is one in which an </w:t>
      </w:r>
      <w:r w:rsidRPr="00D54FE8">
        <w:rPr>
          <w:b/>
          <w:bCs/>
        </w:rPr>
        <w:t>Object of one class is created inside a method of another class.</w:t>
      </w:r>
      <w:r w:rsidRPr="00D54FE8">
        <w:t xml:space="preserve"> </w:t>
      </w:r>
    </w:p>
    <w:p w:rsidR="00131E7F" w:rsidRDefault="00131E7F" w:rsidP="00131E7F">
      <w:r>
        <w:rPr>
          <w:noProof/>
          <w:lang w:eastAsia="en-US"/>
        </w:rPr>
        <w:drawing>
          <wp:inline distT="0" distB="0" distL="0" distR="0" wp14:anchorId="521BCD68" wp14:editId="0FA3E70D">
            <wp:extent cx="2343150" cy="1533525"/>
            <wp:effectExtent l="0" t="0" r="0" b="9525"/>
            <wp:docPr id="20" name="Picture 20" descr="http://www.smlcodes.com/wp-content/uploads/2016/09/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lcodes.com/wp-content/uploads/2016/09/image1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3150" cy="1533525"/>
                    </a:xfrm>
                    <a:prstGeom prst="rect">
                      <a:avLst/>
                    </a:prstGeom>
                    <a:noFill/>
                    <a:ln>
                      <a:noFill/>
                    </a:ln>
                  </pic:spPr>
                </pic:pic>
              </a:graphicData>
            </a:graphic>
          </wp:inline>
        </w:drawing>
      </w:r>
    </w:p>
    <w:p w:rsidR="00131E7F" w:rsidRDefault="00131E7F" w:rsidP="00131E7F">
      <w:pPr>
        <w:pStyle w:val="Howitworks"/>
      </w:pPr>
      <w:r>
        <w:t>NOTE: But in Database We don’t have is-a,has-a,uses-a relationships like in java</w:t>
      </w:r>
    </w:p>
    <w:p w:rsidR="00131E7F" w:rsidRDefault="00131E7F" w:rsidP="00131E7F">
      <w:pPr>
        <w:pStyle w:val="Heading2"/>
      </w:pPr>
      <w:bookmarkStart w:id="43" w:name="_Toc491771327"/>
      <w:r>
        <w:lastRenderedPageBreak/>
        <w:t>Relationships in Hibernate</w:t>
      </w:r>
      <w:bookmarkEnd w:id="43"/>
    </w:p>
    <w:p w:rsidR="00131E7F" w:rsidRPr="001842FB" w:rsidRDefault="00131E7F" w:rsidP="00131E7F">
      <w:pPr>
        <w:ind w:firstLine="720"/>
        <w:rPr>
          <w:b/>
          <w:color w:val="FF0000"/>
        </w:rPr>
      </w:pPr>
      <w:r>
        <w:t xml:space="preserve">In database we don’t have above </w:t>
      </w:r>
      <w:r w:rsidR="003F3690">
        <w:t>mentioned</w:t>
      </w:r>
      <w:r>
        <w:t xml:space="preserve"> relationships, but we can form the relationship between database tables by using </w:t>
      </w:r>
      <w:r w:rsidRPr="001842FB">
        <w:rPr>
          <w:b/>
        </w:rPr>
        <w:t>Primary Key</w:t>
      </w:r>
      <w:r>
        <w:rPr>
          <w:b/>
        </w:rPr>
        <w:t xml:space="preserve"> (P.K)</w:t>
      </w:r>
      <w:r w:rsidRPr="001842FB">
        <w:rPr>
          <w:b/>
        </w:rPr>
        <w:t>, Foreign Key</w:t>
      </w:r>
      <w:r>
        <w:rPr>
          <w:b/>
        </w:rPr>
        <w:t xml:space="preserve"> (F.K)</w:t>
      </w:r>
      <w:r w:rsidRPr="001842FB">
        <w:rPr>
          <w:b/>
          <w:color w:val="FF0000"/>
        </w:rPr>
        <w:t>. We can only form HAS-A relationship in hibernate.</w:t>
      </w:r>
    </w:p>
    <w:p w:rsidR="00131E7F" w:rsidRDefault="00131E7F" w:rsidP="00131E7F">
      <w:r>
        <w:t>We have four types of relationships</w:t>
      </w:r>
    </w:p>
    <w:p w:rsidR="00131E7F" w:rsidRPr="00DE3C8A" w:rsidRDefault="00131E7F" w:rsidP="00B968AA">
      <w:pPr>
        <w:numPr>
          <w:ilvl w:val="0"/>
          <w:numId w:val="33"/>
        </w:numPr>
        <w:rPr>
          <w:b/>
        </w:rPr>
      </w:pPr>
      <w:r w:rsidRPr="00DE3C8A">
        <w:rPr>
          <w:b/>
        </w:rPr>
        <w:t>One-To-One</w:t>
      </w:r>
      <w:r>
        <w:rPr>
          <w:b/>
        </w:rPr>
        <w:tab/>
      </w:r>
      <w:r>
        <w:rPr>
          <w:b/>
        </w:rPr>
        <w:tab/>
        <w:t>(</w:t>
      </w:r>
      <w:r w:rsidRPr="004B4855">
        <w:rPr>
          <w:b/>
          <w:color w:val="FF0000"/>
        </w:rPr>
        <w:t xml:space="preserve">P.K </w:t>
      </w:r>
      <w:r w:rsidRPr="003A2283">
        <w:rPr>
          <w:b/>
        </w:rPr>
        <w:t xml:space="preserve">→ </w:t>
      </w:r>
      <w:r w:rsidRPr="00162581">
        <w:rPr>
          <w:b/>
          <w:color w:val="FF0000"/>
        </w:rPr>
        <w:t>P.K</w:t>
      </w:r>
      <w:r>
        <w:rPr>
          <w:b/>
        </w:rPr>
        <w:t xml:space="preserve">, F.K(Unique) </w:t>
      </w:r>
      <w:r w:rsidRPr="003A2283">
        <w:rPr>
          <w:b/>
        </w:rPr>
        <w:t xml:space="preserve">→ </w:t>
      </w:r>
      <w:r w:rsidRPr="00162581">
        <w:rPr>
          <w:b/>
          <w:color w:val="FF0000"/>
        </w:rPr>
        <w:t>P.K</w:t>
      </w:r>
      <w:r>
        <w:rPr>
          <w:b/>
        </w:rPr>
        <w:t>)</w:t>
      </w:r>
    </w:p>
    <w:p w:rsidR="00131E7F" w:rsidRPr="00DE3C8A" w:rsidRDefault="00131E7F" w:rsidP="00B968AA">
      <w:pPr>
        <w:numPr>
          <w:ilvl w:val="0"/>
          <w:numId w:val="33"/>
        </w:numPr>
        <w:rPr>
          <w:b/>
        </w:rPr>
      </w:pPr>
      <w:r w:rsidRPr="00DE3C8A">
        <w:rPr>
          <w:b/>
        </w:rPr>
        <w:t>One-To-Many</w:t>
      </w:r>
      <w:r>
        <w:rPr>
          <w:b/>
        </w:rPr>
        <w:tab/>
      </w:r>
      <w:r>
        <w:rPr>
          <w:b/>
        </w:rPr>
        <w:tab/>
        <w:t>(</w:t>
      </w:r>
      <w:r w:rsidRPr="004B4855">
        <w:rPr>
          <w:b/>
          <w:color w:val="FF0000"/>
        </w:rPr>
        <w:t xml:space="preserve">P.K </w:t>
      </w:r>
      <w:r w:rsidRPr="003A2283">
        <w:rPr>
          <w:b/>
        </w:rPr>
        <w:t xml:space="preserve">→ </w:t>
      </w:r>
      <w:r>
        <w:rPr>
          <w:b/>
        </w:rPr>
        <w:t>F.K)</w:t>
      </w:r>
    </w:p>
    <w:p w:rsidR="00131E7F" w:rsidRDefault="00131E7F" w:rsidP="00B968AA">
      <w:pPr>
        <w:numPr>
          <w:ilvl w:val="0"/>
          <w:numId w:val="33"/>
        </w:numPr>
        <w:rPr>
          <w:b/>
        </w:rPr>
      </w:pPr>
      <w:r w:rsidRPr="00DE3C8A">
        <w:rPr>
          <w:b/>
        </w:rPr>
        <w:t>Many-To-One</w:t>
      </w:r>
      <w:r>
        <w:rPr>
          <w:b/>
        </w:rPr>
        <w:tab/>
      </w:r>
      <w:r>
        <w:rPr>
          <w:b/>
        </w:rPr>
        <w:tab/>
        <w:t xml:space="preserve">(F.K </w:t>
      </w:r>
      <w:r w:rsidRPr="003A2283">
        <w:rPr>
          <w:b/>
        </w:rPr>
        <w:t xml:space="preserve">→ </w:t>
      </w:r>
      <w:r w:rsidRPr="00D8296B">
        <w:rPr>
          <w:b/>
          <w:color w:val="FF0000"/>
        </w:rPr>
        <w:t>P.K</w:t>
      </w:r>
      <w:r>
        <w:rPr>
          <w:b/>
        </w:rPr>
        <w:t>)</w:t>
      </w:r>
    </w:p>
    <w:p w:rsidR="00131E7F" w:rsidRPr="00DE3C8A" w:rsidRDefault="00131E7F" w:rsidP="00B968AA">
      <w:pPr>
        <w:numPr>
          <w:ilvl w:val="0"/>
          <w:numId w:val="33"/>
        </w:numPr>
        <w:rPr>
          <w:b/>
        </w:rPr>
      </w:pPr>
      <w:r w:rsidRPr="00DE3C8A">
        <w:rPr>
          <w:b/>
        </w:rPr>
        <w:t>Many-To-Many</w:t>
      </w:r>
      <w:r>
        <w:rPr>
          <w:b/>
        </w:rPr>
        <w:tab/>
        <w:t xml:space="preserve">(Table1 </w:t>
      </w:r>
      <w:r w:rsidRPr="003A2283">
        <w:rPr>
          <w:b/>
        </w:rPr>
        <w:t xml:space="preserve">→ </w:t>
      </w:r>
      <w:r>
        <w:rPr>
          <w:b/>
        </w:rPr>
        <w:t xml:space="preserve">LinkTable </w:t>
      </w:r>
      <w:r w:rsidRPr="003A2283">
        <w:rPr>
          <w:b/>
        </w:rPr>
        <w:t xml:space="preserve">→ </w:t>
      </w:r>
      <w:r>
        <w:rPr>
          <w:b/>
        </w:rPr>
        <w:t>Table2)</w:t>
      </w:r>
    </w:p>
    <w:p w:rsidR="00131E7F" w:rsidRDefault="00131E7F" w:rsidP="00131E7F">
      <w:pPr>
        <w:rPr>
          <w:b/>
        </w:rPr>
      </w:pPr>
      <w:r>
        <w:rPr>
          <w:b/>
        </w:rPr>
        <w:t>If you see above replations One</w:t>
      </w:r>
      <w:r w:rsidRPr="003A2283">
        <w:rPr>
          <w:b/>
        </w:rPr>
        <w:t>→</w:t>
      </w:r>
      <w:r>
        <w:rPr>
          <w:b/>
        </w:rPr>
        <w:t>P.K, Many</w:t>
      </w:r>
      <w:r w:rsidRPr="003A2283">
        <w:rPr>
          <w:b/>
        </w:rPr>
        <w:t>→</w:t>
      </w:r>
      <w:r>
        <w:rPr>
          <w:b/>
        </w:rPr>
        <w:t>F.K. Just kidding</w:t>
      </w:r>
      <w:r w:rsidRPr="00D8296B">
        <w:rPr>
          <w:b/>
        </w:rPr>
        <w:sym w:font="Wingdings" w:char="F04A"/>
      </w:r>
    </w:p>
    <w:p w:rsidR="00131E7F" w:rsidRDefault="00131E7F" w:rsidP="00131E7F">
      <w:pPr>
        <w:pStyle w:val="Heading3"/>
      </w:pPr>
      <w:r>
        <w:t>Mapping Directions</w:t>
      </w:r>
    </w:p>
    <w:p w:rsidR="00131E7F" w:rsidRDefault="00131E7F" w:rsidP="00131E7F">
      <w:pPr>
        <w:spacing w:after="0"/>
      </w:pPr>
      <w:r>
        <w:t>Each relationship can be achived in two directions</w:t>
      </w:r>
    </w:p>
    <w:p w:rsidR="00131E7F" w:rsidRDefault="00131E7F" w:rsidP="00131E7F">
      <w:pPr>
        <w:spacing w:after="0"/>
      </w:pPr>
    </w:p>
    <w:p w:rsidR="00131E7F" w:rsidRDefault="00131E7F" w:rsidP="00131E7F">
      <w:pPr>
        <w:spacing w:after="0"/>
      </w:pPr>
      <w:r>
        <w:rPr>
          <w:b/>
        </w:rPr>
        <w:t>1.</w:t>
      </w:r>
      <w:r w:rsidRPr="00DC1CD2">
        <w:rPr>
          <w:b/>
        </w:rPr>
        <w:t>Unidirectional</w:t>
      </w:r>
      <w:r>
        <w:t xml:space="preserve"> relationship refers to the case when relationship between two objects can be accessed by </w:t>
      </w:r>
      <w:r w:rsidRPr="00DC1CD2">
        <w:rPr>
          <w:b/>
        </w:rPr>
        <w:t>one way only</w:t>
      </w:r>
      <w:r>
        <w:t xml:space="preserve">. </w:t>
      </w:r>
      <w:r w:rsidR="003F3690">
        <w:t>i.e.</w:t>
      </w:r>
      <w:r>
        <w:t xml:space="preserve"> from Library we can access books, from book we </w:t>
      </w:r>
      <w:r w:rsidR="003F3690">
        <w:t>can’t</w:t>
      </w:r>
      <w:r>
        <w:t xml:space="preserve"> access </w:t>
      </w:r>
      <w:r w:rsidR="003F3690">
        <w:t>Library,</w:t>
      </w:r>
      <w:r>
        <w:t xml:space="preserve"> not vice versa.</w:t>
      </w:r>
    </w:p>
    <w:p w:rsidR="00131E7F" w:rsidRDefault="00131E7F" w:rsidP="00131E7F">
      <w:pPr>
        <w:pStyle w:val="Output"/>
        <w:rPr>
          <w:color w:val="4C483D" w:themeColor="text2"/>
        </w:rPr>
      </w:pPr>
      <w:r>
        <w:rPr>
          <w:b/>
          <w:bCs/>
          <w:color w:val="7F0055"/>
        </w:rPr>
        <w:t>class</w:t>
      </w:r>
      <w:r>
        <w:t xml:space="preserve"> </w:t>
      </w:r>
      <w:r>
        <w:rPr>
          <w:highlight w:val="lightGray"/>
        </w:rPr>
        <w:t>Book</w:t>
      </w:r>
      <w:r>
        <w:t>{</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&lt;</w:t>
      </w:r>
      <w:r>
        <w:rPr>
          <w:highlight w:val="lightGray"/>
        </w:rPr>
        <w:t>Book</w:t>
      </w:r>
      <w:r>
        <w:t xml:space="preserve">&gt; </w:t>
      </w:r>
      <w:r>
        <w:rPr>
          <w:color w:val="0000C0"/>
        </w:rPr>
        <w:t>bookSet</w:t>
      </w:r>
      <w:r>
        <w:t>;</w:t>
      </w:r>
    </w:p>
    <w:p w:rsidR="00131E7F" w:rsidRDefault="00131E7F" w:rsidP="00131E7F">
      <w:pPr>
        <w:pStyle w:val="Output"/>
      </w:pPr>
      <w:r>
        <w:t>}</w:t>
      </w:r>
    </w:p>
    <w:p w:rsidR="00131E7F" w:rsidRDefault="00131E7F" w:rsidP="00131E7F"/>
    <w:p w:rsidR="00131E7F" w:rsidRDefault="00131E7F" w:rsidP="00131E7F">
      <w:pPr>
        <w:spacing w:after="0"/>
      </w:pPr>
      <w:r>
        <w:rPr>
          <w:b/>
        </w:rPr>
        <w:t>2.</w:t>
      </w:r>
      <w:r w:rsidRPr="00472731">
        <w:rPr>
          <w:b/>
        </w:rPr>
        <w:t>Bidirectional</w:t>
      </w:r>
      <w:r w:rsidRPr="00472731">
        <w:t xml:space="preserve"> relationship refers to the case when relationship between two objects can be accessed both ways. </w:t>
      </w:r>
      <w:r w:rsidR="003F3690" w:rsidRPr="00472731">
        <w:t>i.e.</w:t>
      </w:r>
      <w:r>
        <w:t xml:space="preserve"> </w:t>
      </w:r>
      <w:r w:rsidRPr="00472731">
        <w:t>From</w:t>
      </w:r>
      <w:r>
        <w:t xml:space="preserve"> Library we can access books, from book we can access Library, vice versa.</w:t>
      </w:r>
    </w:p>
    <w:p w:rsidR="00131E7F" w:rsidRDefault="00131E7F" w:rsidP="00131E7F">
      <w:pPr>
        <w:pStyle w:val="Output"/>
        <w:rPr>
          <w:color w:val="4C483D" w:themeColor="text2"/>
        </w:rPr>
      </w:pPr>
      <w:r>
        <w:rPr>
          <w:b/>
          <w:bCs/>
          <w:color w:val="7F0055"/>
        </w:rPr>
        <w:t>class</w:t>
      </w:r>
      <w:r>
        <w:t xml:space="preserve"> Book{</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Library library;</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 {</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 xml:space="preserve">&lt;Book&gt; </w:t>
      </w:r>
      <w:r>
        <w:rPr>
          <w:color w:val="0000C0"/>
        </w:rPr>
        <w:t>bookSet</w:t>
      </w:r>
      <w:r>
        <w:t>;</w:t>
      </w:r>
    </w:p>
    <w:p w:rsidR="00131E7F" w:rsidRDefault="00131E7F" w:rsidP="00131E7F">
      <w:pPr>
        <w:pStyle w:val="Output"/>
      </w:pPr>
      <w:r>
        <w:t>}</w:t>
      </w:r>
    </w:p>
    <w:p w:rsidR="00BD3DB2" w:rsidRDefault="00BD3DB2" w:rsidP="00BD3DB2"/>
    <w:tbl>
      <w:tblPr>
        <w:tblStyle w:val="TableGrid"/>
        <w:tblW w:w="9766" w:type="dxa"/>
        <w:tblLook w:val="04A0" w:firstRow="1" w:lastRow="0" w:firstColumn="1" w:lastColumn="0" w:noHBand="0" w:noVBand="1"/>
      </w:tblPr>
      <w:tblGrid>
        <w:gridCol w:w="2063"/>
        <w:gridCol w:w="4448"/>
        <w:gridCol w:w="3255"/>
      </w:tblGrid>
      <w:tr w:rsidR="00131E7F" w:rsidTr="00BD3DB2">
        <w:trPr>
          <w:trHeight w:val="138"/>
        </w:trPr>
        <w:tc>
          <w:tcPr>
            <w:tcW w:w="2063" w:type="dxa"/>
            <w:shd w:val="clear" w:color="auto" w:fill="E4E3E2" w:themeFill="background2"/>
          </w:tcPr>
          <w:p w:rsidR="00131E7F" w:rsidRPr="00C36439" w:rsidRDefault="00131E7F" w:rsidP="00BD3DB2">
            <w:pPr>
              <w:jc w:val="center"/>
              <w:rPr>
                <w:b/>
              </w:rPr>
            </w:pPr>
            <w:r w:rsidRPr="00C36439">
              <w:rPr>
                <w:b/>
              </w:rPr>
              <w:lastRenderedPageBreak/>
              <w:t>Relationship</w:t>
            </w:r>
          </w:p>
        </w:tc>
        <w:tc>
          <w:tcPr>
            <w:tcW w:w="4448" w:type="dxa"/>
            <w:shd w:val="clear" w:color="auto" w:fill="E4E3E2" w:themeFill="background2"/>
          </w:tcPr>
          <w:p w:rsidR="00131E7F" w:rsidRPr="00C36439" w:rsidRDefault="00131E7F" w:rsidP="00BD3DB2">
            <w:pPr>
              <w:jc w:val="center"/>
              <w:rPr>
                <w:b/>
              </w:rPr>
            </w:pPr>
            <w:r w:rsidRPr="00C36439">
              <w:rPr>
                <w:b/>
              </w:rPr>
              <w:t>Explanation</w:t>
            </w:r>
          </w:p>
        </w:tc>
        <w:tc>
          <w:tcPr>
            <w:tcW w:w="3255" w:type="dxa"/>
            <w:shd w:val="clear" w:color="auto" w:fill="E4E3E2" w:themeFill="background2"/>
          </w:tcPr>
          <w:p w:rsidR="00131E7F" w:rsidRPr="00C36439" w:rsidRDefault="00131E7F" w:rsidP="00BD3DB2">
            <w:pPr>
              <w:jc w:val="center"/>
              <w:rPr>
                <w:b/>
              </w:rPr>
            </w:pPr>
            <w:r w:rsidRPr="00C36439">
              <w:rPr>
                <w:b/>
              </w:rPr>
              <w:t>Example</w:t>
            </w:r>
          </w:p>
        </w:tc>
      </w:tr>
      <w:tr w:rsidR="00131E7F" w:rsidTr="00BD3DB2">
        <w:trPr>
          <w:trHeight w:val="294"/>
        </w:trPr>
        <w:tc>
          <w:tcPr>
            <w:tcW w:w="2063" w:type="dxa"/>
            <w:shd w:val="clear" w:color="auto" w:fill="E4E3E2" w:themeFill="background2"/>
          </w:tcPr>
          <w:p w:rsidR="00131E7F" w:rsidRDefault="00131E7F" w:rsidP="00BD3DB2">
            <w:pPr>
              <w:spacing w:after="0"/>
              <w:jc w:val="center"/>
            </w:pPr>
            <w:r w:rsidRPr="00DE3C8A">
              <w:rPr>
                <w:b/>
              </w:rPr>
              <w:t>One-To-One</w:t>
            </w:r>
          </w:p>
        </w:tc>
        <w:tc>
          <w:tcPr>
            <w:tcW w:w="4448" w:type="dxa"/>
          </w:tcPr>
          <w:p w:rsidR="00131E7F" w:rsidRDefault="00131E7F" w:rsidP="00BD3DB2">
            <w:pPr>
              <w:spacing w:after="0"/>
            </w:pPr>
            <w:r w:rsidRPr="00C36439">
              <w:t>Each record in one table is related to exactly one record in</w:t>
            </w:r>
            <w:r>
              <w:t xml:space="preserve"> </w:t>
            </w:r>
            <w:r w:rsidRPr="00C36439">
              <w:t>the second table and vice versa. The other side could also</w:t>
            </w:r>
            <w:r>
              <w:t xml:space="preserve"> </w:t>
            </w:r>
            <w:r w:rsidRPr="00C36439">
              <w:t>be a zero record.</w:t>
            </w:r>
          </w:p>
        </w:tc>
        <w:tc>
          <w:tcPr>
            <w:tcW w:w="3255" w:type="dxa"/>
          </w:tcPr>
          <w:p w:rsidR="00131E7F" w:rsidRDefault="00131E7F" w:rsidP="00BD3DB2">
            <w:pPr>
              <w:spacing w:after="0"/>
            </w:pPr>
            <w:r w:rsidRPr="00C36439">
              <w:t>A car has only one engine.</w:t>
            </w:r>
          </w:p>
        </w:tc>
      </w:tr>
      <w:tr w:rsidR="00131E7F" w:rsidTr="00BD3DB2">
        <w:trPr>
          <w:trHeight w:val="352"/>
        </w:trPr>
        <w:tc>
          <w:tcPr>
            <w:tcW w:w="2063" w:type="dxa"/>
            <w:shd w:val="clear" w:color="auto" w:fill="E4E3E2" w:themeFill="background2"/>
          </w:tcPr>
          <w:p w:rsidR="00131E7F" w:rsidRDefault="00131E7F" w:rsidP="00BD3DB2">
            <w:pPr>
              <w:spacing w:after="0"/>
              <w:jc w:val="center"/>
            </w:pPr>
            <w:r w:rsidRPr="00DE3C8A">
              <w:rPr>
                <w:b/>
              </w:rPr>
              <w:t>One-To-Many</w:t>
            </w:r>
            <w:r>
              <w:rPr>
                <w:b/>
              </w:rPr>
              <w:t xml:space="preserve"> (or)</w:t>
            </w:r>
            <w:r w:rsidRPr="00C36439">
              <w:rPr>
                <w:b/>
              </w:rPr>
              <w:t xml:space="preserve"> Many-To-One</w:t>
            </w:r>
          </w:p>
        </w:tc>
        <w:tc>
          <w:tcPr>
            <w:tcW w:w="4448" w:type="dxa"/>
          </w:tcPr>
          <w:p w:rsidR="00131E7F" w:rsidRPr="00C36439" w:rsidRDefault="00131E7F" w:rsidP="00BD3DB2">
            <w:pPr>
              <w:spacing w:after="0"/>
            </w:pPr>
            <w:r w:rsidRPr="00C36439">
              <w:t>Each record in one table is related to zero or more records</w:t>
            </w:r>
            <w:r>
              <w:t xml:space="preserve"> </w:t>
            </w:r>
            <w:r w:rsidRPr="00C36439">
              <w:t>in the second table.</w:t>
            </w:r>
          </w:p>
          <w:p w:rsidR="00131E7F" w:rsidRDefault="00131E7F" w:rsidP="00BD3DB2">
            <w:pPr>
              <w:spacing w:after="0"/>
            </w:pPr>
          </w:p>
        </w:tc>
        <w:tc>
          <w:tcPr>
            <w:tcW w:w="3255" w:type="dxa"/>
          </w:tcPr>
          <w:p w:rsidR="00131E7F" w:rsidRDefault="00131E7F" w:rsidP="00BD3DB2">
            <w:pPr>
              <w:spacing w:after="0"/>
            </w:pPr>
            <w:r w:rsidRPr="00C36439">
              <w:t>A movie has many actors (one-to-many);</w:t>
            </w:r>
            <w:r>
              <w:t xml:space="preserve"> </w:t>
            </w:r>
            <w:r w:rsidRPr="00C36439">
              <w:t>an actor can act in many movies (manyto-one).</w:t>
            </w:r>
          </w:p>
        </w:tc>
      </w:tr>
      <w:tr w:rsidR="00131E7F" w:rsidTr="00BD3DB2">
        <w:trPr>
          <w:trHeight w:val="374"/>
        </w:trPr>
        <w:tc>
          <w:tcPr>
            <w:tcW w:w="2063" w:type="dxa"/>
            <w:shd w:val="clear" w:color="auto" w:fill="E4E3E2" w:themeFill="background2"/>
          </w:tcPr>
          <w:p w:rsidR="00131E7F" w:rsidRDefault="00131E7F" w:rsidP="00BD3DB2">
            <w:pPr>
              <w:spacing w:after="0"/>
              <w:jc w:val="center"/>
            </w:pPr>
            <w:r w:rsidRPr="00DE3C8A">
              <w:rPr>
                <w:b/>
              </w:rPr>
              <w:t>Many-To-Many</w:t>
            </w:r>
          </w:p>
        </w:tc>
        <w:tc>
          <w:tcPr>
            <w:tcW w:w="4448" w:type="dxa"/>
          </w:tcPr>
          <w:p w:rsidR="00131E7F" w:rsidRDefault="00131E7F" w:rsidP="00BD3DB2">
            <w:pPr>
              <w:spacing w:after="0"/>
            </w:pPr>
            <w:r w:rsidRPr="00C36439">
              <w:t>Each record in either of the tables is related to zero or more</w:t>
            </w:r>
            <w:r>
              <w:t xml:space="preserve"> </w:t>
            </w:r>
            <w:r w:rsidRPr="00C36439">
              <w:t>records in the other table</w:t>
            </w:r>
          </w:p>
        </w:tc>
        <w:tc>
          <w:tcPr>
            <w:tcW w:w="3255" w:type="dxa"/>
          </w:tcPr>
          <w:p w:rsidR="00131E7F" w:rsidRDefault="00131E7F" w:rsidP="00BD3DB2">
            <w:pPr>
              <w:spacing w:after="0"/>
            </w:pPr>
            <w:r w:rsidRPr="00C36439">
              <w:t>Each student can enroll in multiple</w:t>
            </w:r>
            <w:r>
              <w:t xml:space="preserve"> </w:t>
            </w:r>
            <w:r w:rsidRPr="00C36439">
              <w:t>courses, and each course can have manystudents registered.</w:t>
            </w:r>
          </w:p>
        </w:tc>
      </w:tr>
    </w:tbl>
    <w:p w:rsidR="00131E7F" w:rsidRPr="009351D4" w:rsidRDefault="00131E7F" w:rsidP="00131E7F">
      <w:pPr>
        <w:pStyle w:val="Howitworks"/>
      </w:pPr>
      <w:r>
        <w:t>REMEMEBER: O</w:t>
      </w:r>
      <w:r w:rsidRPr="009351D4">
        <w:t>bject means one row in hibernate terminology</w:t>
      </w:r>
    </w:p>
    <w:p w:rsidR="00152CF1" w:rsidRDefault="00152CF1" w:rsidP="00131E7F"/>
    <w:p w:rsidR="00131E7F" w:rsidRDefault="00131E7F" w:rsidP="00131E7F">
      <w:pPr>
        <w:pStyle w:val="Heading2"/>
      </w:pPr>
      <w:bookmarkStart w:id="44" w:name="_Toc491771328"/>
      <w:r>
        <w:t>1.One-to-One Relationship Mapping Example</w:t>
      </w:r>
      <w:bookmarkEnd w:id="44"/>
    </w:p>
    <w:p w:rsidR="00131E7F" w:rsidRDefault="00131E7F" w:rsidP="00152CF1">
      <w:pPr>
        <w:rPr>
          <w:b/>
        </w:rPr>
      </w:pPr>
      <w:r w:rsidRPr="00842837">
        <w:t xml:space="preserve">Using our </w:t>
      </w:r>
      <w:r w:rsidRPr="00842837">
        <w:rPr>
          <w:b/>
        </w:rPr>
        <w:t>Car and Engine example</w:t>
      </w:r>
      <w:r w:rsidRPr="00842837">
        <w:t>, we develop a one-to-one association</w:t>
      </w:r>
      <w:r>
        <w:t>.</w:t>
      </w:r>
      <w:r w:rsidRPr="00675C23">
        <w:rPr>
          <w:rFonts w:ascii="MinionPro-Regular" w:eastAsia="MinionPro-Regular" w:hAnsiTheme="minorHAnsi" w:cs="MinionPro-Regular"/>
          <w:color w:val="4C483D" w:themeColor="text2"/>
          <w:sz w:val="21"/>
          <w:szCs w:val="21"/>
        </w:rPr>
        <w:t xml:space="preserve"> </w:t>
      </w:r>
      <w:r w:rsidRPr="00675C23">
        <w:t>There are two ways of establ</w:t>
      </w:r>
      <w:r>
        <w:t xml:space="preserve">ishing a one-to-one association, </w:t>
      </w:r>
      <w:r w:rsidRPr="00675C23">
        <w:rPr>
          <w:b/>
        </w:rPr>
        <w:t>using a primary key using a foreign key</w:t>
      </w:r>
      <w:r>
        <w:rPr>
          <w:b/>
        </w:rPr>
        <w:t>.</w:t>
      </w:r>
    </w:p>
    <w:p w:rsidR="00131E7F" w:rsidRDefault="00131E7F" w:rsidP="00131E7F">
      <w:pPr>
        <w:spacing w:after="0"/>
        <w:rPr>
          <w:b/>
        </w:rPr>
      </w:pPr>
      <w:r>
        <w:rPr>
          <w:b/>
        </w:rPr>
        <w:t>Example: OneToOne Mapping (BiDirectional)</w:t>
      </w: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CAR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NAME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COLOR</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ENGINE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SIZE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MODEL</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Pr="001B73EF" w:rsidRDefault="00131E7F" w:rsidP="00152CF1">
      <w:pPr>
        <w:pStyle w:val="Output"/>
        <w:rPr>
          <w:highlight w:val="yellow"/>
        </w:rPr>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r w:rsidRPr="001B73EF">
        <w:rPr>
          <w:highlight w:val="yellow"/>
        </w:rPr>
        <w:t>FOREIGN</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r w:rsidRPr="001B73EF">
        <w:rPr>
          <w:color w:val="000000"/>
          <w:highlight w:val="yellow"/>
        </w:rPr>
        <w:t xml:space="preserve"> </w:t>
      </w:r>
      <w:r w:rsidRPr="001B73EF">
        <w:rPr>
          <w:highlight w:val="yellow"/>
        </w:rPr>
        <w:t>REFERENCES</w:t>
      </w:r>
      <w:r w:rsidRPr="001B73EF">
        <w:rPr>
          <w:color w:val="000000"/>
          <w:highlight w:val="yellow"/>
        </w:rPr>
        <w:t xml:space="preserve"> </w:t>
      </w:r>
      <w:r w:rsidRPr="001B73EF">
        <w:rPr>
          <w:color w:val="808000"/>
          <w:highlight w:val="yellow"/>
        </w:rPr>
        <w:t>car</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B968AA">
      <w:pPr>
        <w:pStyle w:val="ListParagraph"/>
        <w:numPr>
          <w:ilvl w:val="0"/>
          <w:numId w:val="35"/>
        </w:numPr>
      </w:pPr>
      <w:r w:rsidRPr="003C3688">
        <w:rPr>
          <w:b/>
        </w:rPr>
        <w:t>CAR</w:t>
      </w:r>
      <w:r w:rsidRPr="003C3688">
        <w:t xml:space="preserve"> table with a </w:t>
      </w:r>
      <w:r w:rsidRPr="003C3688">
        <w:rPr>
          <w:b/>
        </w:rPr>
        <w:t>CAR_ID</w:t>
      </w:r>
      <w:r w:rsidRPr="003C3688">
        <w:t xml:space="preserve"> as the primary key</w:t>
      </w:r>
      <w:r>
        <w:t>.</w:t>
      </w:r>
    </w:p>
    <w:p w:rsidR="00131E7F" w:rsidRDefault="00131E7F" w:rsidP="00B968AA">
      <w:pPr>
        <w:pStyle w:val="ListParagraph"/>
        <w:numPr>
          <w:ilvl w:val="0"/>
          <w:numId w:val="35"/>
        </w:numPr>
      </w:pPr>
      <w:r w:rsidRPr="003C3688">
        <w:rPr>
          <w:b/>
        </w:rPr>
        <w:t>ENGINE</w:t>
      </w:r>
      <w:r>
        <w:t xml:space="preserve"> table, primary key is a </w:t>
      </w:r>
      <w:r w:rsidRPr="003C3688">
        <w:rPr>
          <w:b/>
        </w:rPr>
        <w:t>CAR_ID</w:t>
      </w:r>
      <w:r>
        <w:t>.</w:t>
      </w:r>
    </w:p>
    <w:p w:rsidR="00131E7F" w:rsidRPr="004C78C1" w:rsidRDefault="00131E7F" w:rsidP="00B968AA">
      <w:pPr>
        <w:pStyle w:val="ListParagraph"/>
        <w:numPr>
          <w:ilvl w:val="0"/>
          <w:numId w:val="35"/>
        </w:numPr>
      </w:pPr>
      <w:r w:rsidRPr="003C3688">
        <w:rPr>
          <w:b/>
        </w:rPr>
        <w:t>ENGINE</w:t>
      </w:r>
      <w:r>
        <w:t xml:space="preserve"> table has a foreign key constraint pointing to the primary key of the CAR table. So, an engine will always be created with the same id as that of a car. Thus, we say both tables share the same primary key.</w:t>
      </w:r>
    </w:p>
    <w:p w:rsidR="00131E7F" w:rsidRDefault="00131E7F" w:rsidP="00131E7F">
      <w:pPr>
        <w:spacing w:after="0"/>
        <w:rPr>
          <w:b/>
          <w:u w:val="single"/>
        </w:rPr>
      </w:pPr>
      <w:r w:rsidRPr="0090256B">
        <w:rPr>
          <w:b/>
          <w:u w:val="single"/>
        </w:rPr>
        <w:t>Car.java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Car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name</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color</w:t>
      </w:r>
      <w:r>
        <w:t>;</w:t>
      </w:r>
    </w:p>
    <w:p w:rsidR="00131E7F" w:rsidRDefault="00131E7F" w:rsidP="00131E7F">
      <w:pPr>
        <w:pStyle w:val="Output"/>
        <w:rPr>
          <w:color w:val="4C483D" w:themeColor="text2"/>
        </w:rPr>
      </w:pPr>
      <w:r>
        <w:tab/>
      </w:r>
      <w:r>
        <w:rPr>
          <w:b/>
          <w:bCs/>
          <w:color w:val="7F0055"/>
        </w:rPr>
        <w:t>private</w:t>
      </w:r>
      <w:r>
        <w:t xml:space="preserve"> Engine </w:t>
      </w:r>
      <w:r>
        <w:rPr>
          <w:color w:val="0000C0"/>
        </w:rPr>
        <w:t>engine</w:t>
      </w:r>
      <w:r>
        <w:t>;</w:t>
      </w:r>
    </w:p>
    <w:p w:rsidR="00131E7F" w:rsidRPr="00BD3DB2" w:rsidRDefault="00131E7F" w:rsidP="00BD3DB2">
      <w:pPr>
        <w:pStyle w:val="Output"/>
        <w:rPr>
          <w:b/>
        </w:rPr>
      </w:pPr>
      <w:r>
        <w:tab/>
      </w:r>
      <w:r w:rsidR="00152CF1" w:rsidRPr="00BD3DB2">
        <w:rPr>
          <w:b/>
        </w:rPr>
        <w:t>//Setters &amp; Getters</w:t>
      </w:r>
    </w:p>
    <w:p w:rsidR="00131E7F" w:rsidRDefault="00131E7F" w:rsidP="00131E7F">
      <w:pPr>
        <w:pStyle w:val="Output"/>
        <w:rPr>
          <w:color w:val="4C483D" w:themeColor="text2"/>
        </w:rPr>
      </w:pPr>
      <w:r>
        <w:t>}</w:t>
      </w:r>
    </w:p>
    <w:p w:rsidR="00131E7F" w:rsidRPr="0090256B" w:rsidRDefault="00131E7F" w:rsidP="00131E7F">
      <w:pPr>
        <w:rPr>
          <w:b/>
          <w:u w:val="single"/>
        </w:rPr>
      </w:pPr>
    </w:p>
    <w:p w:rsidR="00131E7F" w:rsidRPr="0090256B" w:rsidRDefault="00131E7F" w:rsidP="00131E7F">
      <w:pPr>
        <w:spacing w:after="0"/>
        <w:rPr>
          <w:b/>
          <w:u w:val="single"/>
        </w:rPr>
      </w:pPr>
      <w:r w:rsidRPr="0090256B">
        <w:rPr>
          <w:b/>
          <w:u w:val="single"/>
        </w:rPr>
        <w:lastRenderedPageBreak/>
        <w:t>Engine.java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Engine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131E7F" w:rsidRDefault="00131E7F" w:rsidP="00131E7F">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131E7F" w:rsidRDefault="00131E7F" w:rsidP="00131E7F">
      <w:pPr>
        <w:pStyle w:val="Output"/>
        <w:rPr>
          <w:color w:val="4C483D" w:themeColor="text2"/>
        </w:rPr>
      </w:pPr>
      <w:r>
        <w:tab/>
      </w:r>
      <w:r>
        <w:rPr>
          <w:color w:val="3F7F5F"/>
        </w:rPr>
        <w:t>// this engine is fitted to a car</w:t>
      </w:r>
    </w:p>
    <w:p w:rsidR="00131E7F" w:rsidRDefault="00131E7F" w:rsidP="00131E7F">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131E7F" w:rsidRDefault="00131E7F" w:rsidP="00BD3DB2">
      <w:pPr>
        <w:pStyle w:val="Output"/>
        <w:rPr>
          <w:color w:val="4C483D" w:themeColor="text2"/>
        </w:rPr>
      </w:pPr>
      <w:r>
        <w:tab/>
      </w:r>
      <w:r w:rsidR="00BD3DB2">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660DAB" w:rsidRDefault="00131E7F" w:rsidP="00131E7F">
      <w:pPr>
        <w:spacing w:after="0"/>
        <w:rPr>
          <w:b/>
          <w:u w:val="single"/>
        </w:rPr>
      </w:pPr>
      <w:r w:rsidRPr="00660DAB">
        <w:rPr>
          <w:b/>
          <w:u w:val="single"/>
        </w:rPr>
        <w:t>Car.hbm.xml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"Car"</w:t>
      </w:r>
      <w:r>
        <w:rPr>
          <w:color w:val="4C483D" w:themeColor="text2"/>
        </w:rPr>
        <w:t xml:space="preserve"> </w:t>
      </w:r>
      <w:r>
        <w:t>table</w:t>
      </w:r>
      <w:r>
        <w:rPr>
          <w:color w:val="000000"/>
        </w:rPr>
        <w:t>=</w:t>
      </w:r>
      <w:r>
        <w:rPr>
          <w:i/>
          <w:iCs/>
          <w:color w:val="2A00FF"/>
        </w:rPr>
        <w:t>"CAR"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"color"</w:t>
      </w:r>
      <w:r>
        <w:rPr>
          <w:color w:val="4C483D" w:themeColor="text2"/>
        </w:rPr>
        <w:t xml:space="preserve"> </w:t>
      </w:r>
      <w:r>
        <w:t>column</w:t>
      </w:r>
      <w:r>
        <w:rPr>
          <w:color w:val="000000"/>
        </w:rPr>
        <w:t>=</w:t>
      </w:r>
      <w:r>
        <w:rPr>
          <w:i/>
          <w:iCs/>
          <w:color w:val="2A00FF"/>
        </w:rPr>
        <w:t>"COLOR"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"engine"</w:t>
      </w:r>
      <w:r>
        <w:rPr>
          <w:color w:val="4C483D" w:themeColor="text2"/>
        </w:rPr>
        <w:t xml:space="preserve"> </w:t>
      </w:r>
      <w:r>
        <w:t>class</w:t>
      </w:r>
      <w:r>
        <w:rPr>
          <w:color w:val="000000"/>
        </w:rPr>
        <w:t>=</w:t>
      </w:r>
      <w:r>
        <w:rPr>
          <w:i/>
          <w:iCs/>
          <w:color w:val="2A00FF"/>
        </w:rPr>
        <w:t>"Engine"</w:t>
      </w:r>
      <w:r>
        <w:rPr>
          <w:color w:val="4C483D" w:themeColor="text2"/>
        </w:rPr>
        <w:t xml:space="preserve"> </w:t>
      </w:r>
      <w:r>
        <w:t>cascade</w:t>
      </w:r>
      <w:r>
        <w:rPr>
          <w:color w:val="000000"/>
        </w:rPr>
        <w:t>=</w:t>
      </w:r>
      <w:r>
        <w:rPr>
          <w:i/>
          <w:iCs/>
          <w:color w:val="2A00FF"/>
        </w:rPr>
        <w:t>"all"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4A0D97" w:rsidRDefault="004A0D97" w:rsidP="00131E7F">
      <w:pPr>
        <w:spacing w:after="0"/>
        <w:rPr>
          <w:b/>
          <w:u w:val="single"/>
        </w:rPr>
      </w:pPr>
    </w:p>
    <w:p w:rsidR="00131E7F" w:rsidRPr="00660DAB" w:rsidRDefault="00131E7F" w:rsidP="00131E7F">
      <w:pPr>
        <w:spacing w:after="0"/>
        <w:rPr>
          <w:b/>
          <w:u w:val="single"/>
        </w:rPr>
      </w:pPr>
      <w:r w:rsidRPr="00660DAB">
        <w:rPr>
          <w:b/>
          <w:u w:val="single"/>
        </w:rPr>
        <w:t>Engine.hbm.xml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"Engine"</w:t>
      </w:r>
      <w:r>
        <w:rPr>
          <w:color w:val="4C483D" w:themeColor="text2"/>
        </w:rPr>
        <w:t xml:space="preserve"> </w:t>
      </w:r>
      <w:r>
        <w:t>table</w:t>
      </w:r>
      <w:r>
        <w:rPr>
          <w:color w:val="000000"/>
        </w:rPr>
        <w:t>=</w:t>
      </w:r>
      <w:r>
        <w:rPr>
          <w:i/>
          <w:iCs/>
          <w:color w:val="2A00FF"/>
        </w:rPr>
        <w:t>"ENGINE"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"foreign"</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0000"/>
        </w:rPr>
        <w:tab/>
      </w:r>
      <w:r>
        <w:rPr>
          <w:color w:val="008080"/>
        </w:rPr>
        <w:t>&lt;</w:t>
      </w:r>
      <w:r>
        <w:rPr>
          <w:color w:val="3F7F7F"/>
        </w:rPr>
        <w:t>param</w:t>
      </w:r>
      <w:r>
        <w:rPr>
          <w:color w:val="4C483D" w:themeColor="text2"/>
        </w:rPr>
        <w:t xml:space="preserve"> </w:t>
      </w:r>
      <w:r>
        <w:t>name</w:t>
      </w:r>
      <w:r>
        <w:rPr>
          <w:color w:val="000000"/>
        </w:rPr>
        <w:t>=</w:t>
      </w:r>
      <w:r>
        <w:rPr>
          <w:i/>
          <w:iCs/>
          <w:color w:val="2A00FF"/>
        </w:rPr>
        <w:t>"property"</w:t>
      </w:r>
      <w:r>
        <w:rPr>
          <w:color w:val="008080"/>
        </w:rPr>
        <w:t>&gt;</w:t>
      </w:r>
      <w:r>
        <w:rPr>
          <w:color w:val="000000"/>
        </w:rPr>
        <w:t>car</w:t>
      </w:r>
      <w:r>
        <w:rPr>
          <w:color w:val="008080"/>
        </w:rPr>
        <w:t>&lt;/</w:t>
      </w:r>
      <w:r>
        <w:rPr>
          <w:color w:val="3F7F7F"/>
        </w:rPr>
        <w:t>param</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"car"</w:t>
      </w:r>
      <w:r>
        <w:rPr>
          <w:color w:val="4C483D" w:themeColor="text2"/>
        </w:rPr>
        <w:t xml:space="preserve"> </w:t>
      </w:r>
      <w:r>
        <w:t>class</w:t>
      </w:r>
      <w:r>
        <w:rPr>
          <w:color w:val="000000"/>
        </w:rPr>
        <w:t>=</w:t>
      </w:r>
      <w:r>
        <w:rPr>
          <w:i/>
          <w:iCs/>
          <w:color w:val="2A00FF"/>
        </w:rPr>
        <w:t>"Car"</w:t>
      </w:r>
      <w:r>
        <w:rPr>
          <w:color w:val="4C483D" w:themeColor="text2"/>
        </w:rPr>
        <w:t xml:space="preserve"> </w:t>
      </w:r>
      <w:r>
        <w:t>constrained</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"size"</w:t>
      </w:r>
      <w:r>
        <w:rPr>
          <w:color w:val="4C483D" w:themeColor="text2"/>
        </w:rPr>
        <w:t xml:space="preserve"> </w:t>
      </w:r>
      <w:r>
        <w:t>column</w:t>
      </w:r>
      <w:r>
        <w:rPr>
          <w:color w:val="000000"/>
        </w:rPr>
        <w:t>=</w:t>
      </w:r>
      <w:r>
        <w:rPr>
          <w:i/>
          <w:iCs/>
          <w:color w:val="2A00FF"/>
        </w:rPr>
        <w:t>"SIZE"</w:t>
      </w:r>
      <w:r>
        <w:rPr>
          <w:color w:val="4C483D" w:themeColor="text2"/>
        </w:rPr>
        <w:t xml:space="preserve"> </w:t>
      </w:r>
      <w:r>
        <w:rPr>
          <w:color w:val="008080"/>
        </w:rPr>
        <w:t>/&gt;</w:t>
      </w:r>
      <w:r>
        <w:rPr>
          <w:color w:val="000000"/>
        </w:rPr>
        <w:tab/>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"model"</w:t>
      </w:r>
      <w:r>
        <w:rPr>
          <w:color w:val="4C483D" w:themeColor="text2"/>
        </w:rPr>
        <w:t xml:space="preserve"> </w:t>
      </w:r>
      <w:r>
        <w:t>column</w:t>
      </w:r>
      <w:r>
        <w:rPr>
          <w:color w:val="000000"/>
        </w:rPr>
        <w:t>=</w:t>
      </w:r>
      <w:r>
        <w:rPr>
          <w:i/>
          <w:iCs/>
          <w:color w:val="2A00FF"/>
        </w:rPr>
        <w:t>"model"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131E7F" w:rsidRDefault="00131E7F" w:rsidP="00131E7F"/>
    <w:p w:rsidR="00131E7F" w:rsidRPr="00660DAB" w:rsidRDefault="00131E7F" w:rsidP="00131E7F">
      <w:pPr>
        <w:spacing w:after="0"/>
        <w:rPr>
          <w:b/>
          <w:u w:val="single"/>
        </w:rPr>
      </w:pPr>
      <w:r w:rsidRPr="00660DAB">
        <w:rPr>
          <w:b/>
          <w:u w:val="single"/>
        </w:rPr>
        <w:t>hibernate.cfg.xml</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rPr>
          <w:color w:val="000000"/>
        </w:rPr>
        <w:tab/>
      </w:r>
      <w:r>
        <w:rPr>
          <w:color w:val="000000"/>
        </w:rPr>
        <w:tab/>
      </w:r>
      <w:r w:rsidR="004A0D97">
        <w:rPr>
          <w:color w:val="000000"/>
        </w:rPr>
        <w:t xml:space="preserve"> . . . . . </w:t>
      </w:r>
      <w:r>
        <w:rPr>
          <w:color w:val="000000"/>
        </w:rPr>
        <w:tab/>
      </w:r>
      <w:r>
        <w:rPr>
          <w:color w:val="000000"/>
        </w:rPr>
        <w:tab/>
      </w:r>
    </w:p>
    <w:p w:rsidR="00131E7F" w:rsidRDefault="00131E7F" w:rsidP="00131E7F">
      <w:pPr>
        <w:pStyle w:val="Output"/>
        <w:rPr>
          <w:color w:val="4C483D" w:themeColor="text2"/>
        </w:rPr>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"onetoone/Car.hbm.xml"</w:t>
      </w:r>
      <w:r>
        <w:rPr>
          <w:color w:val="4C483D" w:themeColor="text2"/>
        </w:rPr>
        <w:t xml:space="preserve"> </w:t>
      </w:r>
      <w:r>
        <w:t>/&gt;</w:t>
      </w:r>
    </w:p>
    <w:p w:rsidR="004A0D97" w:rsidRDefault="00131E7F" w:rsidP="00131E7F">
      <w:pPr>
        <w:pStyle w:val="Output"/>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"onetoone/Engine.hbm.xml"</w:t>
      </w:r>
      <w:r>
        <w:rPr>
          <w:color w:val="4C483D" w:themeColor="text2"/>
        </w:rPr>
        <w:t xml:space="preserve"> </w:t>
      </w:r>
      <w:r>
        <w:t>/&gt;</w:t>
      </w:r>
    </w:p>
    <w:p w:rsidR="004A0D97" w:rsidRDefault="004A0D97" w:rsidP="00131E7F">
      <w:pPr>
        <w:pStyle w:val="Output"/>
      </w:pPr>
      <w:r>
        <w:tab/>
      </w:r>
      <w:r>
        <w:tab/>
        <w:t xml:space="preserve">. . . . . </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 w:rsidR="004A0D97" w:rsidRDefault="004A0D97" w:rsidP="00131E7F"/>
    <w:p w:rsidR="004A0D97" w:rsidRDefault="004A0D97" w:rsidP="00131E7F"/>
    <w:p w:rsidR="00131E7F" w:rsidRPr="00660DAB" w:rsidRDefault="00131E7F" w:rsidP="00131E7F">
      <w:pPr>
        <w:spacing w:after="0"/>
        <w:rPr>
          <w:b/>
          <w:u w:val="single"/>
        </w:rPr>
      </w:pPr>
      <w:r w:rsidRPr="00660DAB">
        <w:rPr>
          <w:b/>
          <w:u w:val="single"/>
        </w:rPr>
        <w:lastRenderedPageBreak/>
        <w:t>OneToOneTest.java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OneToOneTest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131E7F" w:rsidRDefault="00131E7F" w:rsidP="00131E7F">
      <w:pPr>
        <w:pStyle w:val="Output"/>
        <w:rPr>
          <w:color w:val="4C483D" w:themeColor="text2"/>
        </w:rPr>
      </w:pPr>
      <w:r>
        <w:tab/>
      </w:r>
      <w:r>
        <w:rPr>
          <w:color w:val="3F7F5F"/>
        </w:rPr>
        <w:t xml:space="preserve">// Remember, we are using application generator for </w:t>
      </w:r>
      <w:r>
        <w:rPr>
          <w:color w:val="3F7F5F"/>
          <w:u w:val="single"/>
        </w:rPr>
        <w:t>ids</w:t>
      </w:r>
    </w:p>
    <w:p w:rsidR="00131E7F" w:rsidRDefault="00131E7F" w:rsidP="00131E7F">
      <w:pPr>
        <w:pStyle w:val="Output"/>
        <w:rPr>
          <w:color w:val="4C483D" w:themeColor="text2"/>
        </w:rPr>
      </w:pPr>
      <w:r>
        <w:tab/>
      </w:r>
      <w:r>
        <w:rPr>
          <w:color w:val="6A3E3E"/>
        </w:rPr>
        <w:t>car</w:t>
      </w:r>
      <w:r>
        <w:t>.setId(1);</w:t>
      </w:r>
    </w:p>
    <w:p w:rsidR="00131E7F" w:rsidRDefault="00131E7F" w:rsidP="00131E7F">
      <w:pPr>
        <w:pStyle w:val="Output"/>
        <w:rPr>
          <w:color w:val="4C483D" w:themeColor="text2"/>
        </w:rPr>
      </w:pPr>
      <w:r>
        <w:tab/>
      </w:r>
      <w:r>
        <w:rPr>
          <w:color w:val="6A3E3E"/>
        </w:rPr>
        <w:t>car</w:t>
      </w:r>
      <w:r>
        <w:t>.setName(</w:t>
      </w:r>
      <w:r>
        <w:rPr>
          <w:color w:val="2A00FF"/>
        </w:rPr>
        <w:t>"SWIFT"</w:t>
      </w:r>
      <w:r>
        <w:t>);</w:t>
      </w:r>
    </w:p>
    <w:p w:rsidR="00131E7F" w:rsidRDefault="00131E7F" w:rsidP="00131E7F">
      <w:pPr>
        <w:pStyle w:val="Output"/>
        <w:rPr>
          <w:color w:val="4C483D" w:themeColor="text2"/>
        </w:rPr>
      </w:pPr>
      <w:r>
        <w:tab/>
      </w:r>
      <w:r>
        <w:rPr>
          <w:color w:val="6A3E3E"/>
        </w:rPr>
        <w:t>car</w:t>
      </w:r>
      <w:r>
        <w:t>.setColor(</w:t>
      </w:r>
      <w:r>
        <w:rPr>
          <w:color w:val="2A00FF"/>
        </w:rPr>
        <w:t>"BLUE"</w:t>
      </w:r>
      <w:r>
        <w:t>);</w:t>
      </w:r>
    </w:p>
    <w:p w:rsidR="00131E7F" w:rsidRDefault="00131E7F" w:rsidP="00131E7F">
      <w:pPr>
        <w:pStyle w:val="Output"/>
        <w:rPr>
          <w:color w:val="4C483D" w:themeColor="text2"/>
        </w:rPr>
      </w:pPr>
      <w:r>
        <w:tab/>
      </w:r>
      <w:r>
        <w:rPr>
          <w:color w:val="3F7F5F"/>
        </w:rPr>
        <w:t>// Next, create an instance of engine and set values.</w:t>
      </w:r>
    </w:p>
    <w:p w:rsidR="00131E7F" w:rsidRDefault="00131E7F" w:rsidP="00131E7F">
      <w:pPr>
        <w:pStyle w:val="Output"/>
        <w:rPr>
          <w:color w:val="4C483D" w:themeColor="text2"/>
        </w:rPr>
      </w:pPr>
      <w:r>
        <w:tab/>
      </w:r>
      <w:r>
        <w:rPr>
          <w:color w:val="3F7F5F"/>
        </w:rPr>
        <w:t>// Note: you are not setting the id!</w:t>
      </w:r>
    </w:p>
    <w:p w:rsidR="00131E7F" w:rsidRDefault="00131E7F" w:rsidP="00131E7F">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131E7F" w:rsidRDefault="00131E7F" w:rsidP="00131E7F">
      <w:pPr>
        <w:pStyle w:val="Output"/>
        <w:rPr>
          <w:color w:val="4C483D" w:themeColor="text2"/>
        </w:rPr>
      </w:pPr>
      <w:r>
        <w:tab/>
      </w:r>
      <w:r>
        <w:rPr>
          <w:color w:val="6A3E3E"/>
        </w:rPr>
        <w:t>engine</w:t>
      </w:r>
      <w:r>
        <w:t>.setModel(</w:t>
      </w:r>
      <w:r>
        <w:rPr>
          <w:color w:val="2A00FF"/>
        </w:rPr>
        <w:t>"2009"</w:t>
      </w:r>
      <w:r>
        <w:t>);</w:t>
      </w:r>
    </w:p>
    <w:p w:rsidR="00131E7F" w:rsidRDefault="00131E7F" w:rsidP="00131E7F">
      <w:pPr>
        <w:pStyle w:val="Output"/>
        <w:rPr>
          <w:color w:val="4C483D" w:themeColor="text2"/>
        </w:rPr>
      </w:pPr>
      <w:r>
        <w:tab/>
      </w:r>
      <w:r>
        <w:rPr>
          <w:color w:val="6A3E3E"/>
        </w:rPr>
        <w:t>engine</w:t>
      </w:r>
      <w:r>
        <w:t>.setSize(</w:t>
      </w:r>
      <w:r>
        <w:rPr>
          <w:color w:val="2A00FF"/>
        </w:rPr>
        <w:t>"85KG"</w:t>
      </w:r>
      <w:r>
        <w:t>);</w:t>
      </w:r>
    </w:p>
    <w:p w:rsidR="00131E7F" w:rsidRDefault="00131E7F" w:rsidP="00131E7F">
      <w:pPr>
        <w:pStyle w:val="Output"/>
        <w:rPr>
          <w:color w:val="4C483D" w:themeColor="text2"/>
        </w:rPr>
      </w:pPr>
      <w:r>
        <w:tab/>
      </w:r>
      <w:r>
        <w:rPr>
          <w:color w:val="3F7F5F"/>
        </w:rPr>
        <w:t>// Now we associate them together using the setter on the car</w:t>
      </w:r>
    </w:p>
    <w:p w:rsidR="00131E7F" w:rsidRDefault="00131E7F" w:rsidP="00131E7F">
      <w:pPr>
        <w:pStyle w:val="Output"/>
        <w:rPr>
          <w:color w:val="4C483D" w:themeColor="text2"/>
        </w:rPr>
      </w:pPr>
      <w:r>
        <w:tab/>
      </w:r>
      <w:r>
        <w:rPr>
          <w:color w:val="6A3E3E"/>
        </w:rPr>
        <w:t>car</w:t>
      </w:r>
      <w:r>
        <w:t>.setEngine(</w:t>
      </w:r>
      <w:r>
        <w:rPr>
          <w:color w:val="6A3E3E"/>
        </w:rPr>
        <w:t>engine</w:t>
      </w:r>
      <w:r>
        <w:t>);</w:t>
      </w:r>
    </w:p>
    <w:p w:rsidR="00131E7F" w:rsidRDefault="00131E7F" w:rsidP="00131E7F">
      <w:pPr>
        <w:pStyle w:val="Output"/>
        <w:rPr>
          <w:color w:val="4C483D" w:themeColor="text2"/>
        </w:rPr>
      </w:pPr>
      <w:r>
        <w:tab/>
      </w:r>
      <w:r>
        <w:rPr>
          <w:color w:val="6A3E3E"/>
        </w:rPr>
        <w:t>engine</w:t>
      </w:r>
      <w:r>
        <w:t>.setCar(</w:t>
      </w:r>
      <w:r>
        <w:rPr>
          <w:color w:val="6A3E3E"/>
        </w:rPr>
        <w:t>car</w:t>
      </w:r>
      <w:r>
        <w:t>);</w:t>
      </w:r>
    </w:p>
    <w:p w:rsidR="00131E7F" w:rsidRDefault="00131E7F" w:rsidP="00131E7F">
      <w:pPr>
        <w:pStyle w:val="Output"/>
        <w:rPr>
          <w:color w:val="4C483D" w:themeColor="text2"/>
        </w:rPr>
      </w:pPr>
      <w:r>
        <w:tab/>
      </w:r>
      <w:r>
        <w:rPr>
          <w:color w:val="3F7F5F"/>
        </w:rPr>
        <w:t>// Lastly, we are persisting them</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car</w:t>
      </w:r>
      <w:r>
        <w:t>);</w:t>
      </w:r>
    </w:p>
    <w:p w:rsidR="00131E7F" w:rsidRDefault="00131E7F" w:rsidP="00131E7F">
      <w:pPr>
        <w:pStyle w:val="Output"/>
        <w:rPr>
          <w:color w:val="4C483D" w:themeColor="text2"/>
        </w:rPr>
      </w:pPr>
      <w:r>
        <w:tab/>
      </w:r>
      <w:r>
        <w:rPr>
          <w:color w:val="6A3E3E"/>
        </w:rPr>
        <w:t>session</w:t>
      </w:r>
      <w:r>
        <w:t>.save(</w:t>
      </w:r>
      <w:r>
        <w:rPr>
          <w:color w:val="6A3E3E"/>
        </w:rPr>
        <w:t>engine</w:t>
      </w:r>
      <w:r>
        <w:t>);</w:t>
      </w:r>
    </w:p>
    <w:p w:rsidR="00131E7F" w:rsidRDefault="00131E7F" w:rsidP="00131E7F">
      <w:pPr>
        <w:pStyle w:val="Output"/>
        <w:rPr>
          <w:color w:val="4C483D" w:themeColor="text2"/>
        </w:rPr>
      </w:pPr>
      <w:r>
        <w:tab/>
      </w:r>
      <w:r>
        <w:rPr>
          <w:color w:val="6A3E3E"/>
        </w:rPr>
        <w:t>tx</w:t>
      </w:r>
      <w:r>
        <w:t>.commit();</w:t>
      </w:r>
      <w:r>
        <w:tab/>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t>}</w:t>
      </w:r>
    </w:p>
    <w:p w:rsidR="00131E7F" w:rsidRDefault="00131E7F" w:rsidP="00131E7F"/>
    <w:p w:rsidR="00131E7F" w:rsidRPr="002E3109" w:rsidRDefault="00131E7F" w:rsidP="00131E7F">
      <w:pPr>
        <w:pStyle w:val="Output"/>
        <w:rPr>
          <w:b/>
          <w:sz w:val="18"/>
        </w:rPr>
      </w:pPr>
      <w:r w:rsidRPr="002E3109">
        <w:rPr>
          <w:b/>
          <w:sz w:val="18"/>
        </w:rPr>
        <w:t>mysql&gt; select * from car;</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NAME               | COLOR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SWIFT              | BLUE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2 rows in set (0.00 sec)</w:t>
      </w:r>
    </w:p>
    <w:p w:rsidR="00131E7F" w:rsidRPr="002E3109" w:rsidRDefault="00131E7F" w:rsidP="00131E7F">
      <w:pPr>
        <w:pStyle w:val="Output"/>
        <w:rPr>
          <w:sz w:val="18"/>
        </w:rPr>
      </w:pPr>
    </w:p>
    <w:p w:rsidR="00131E7F" w:rsidRPr="002E3109" w:rsidRDefault="00131E7F" w:rsidP="00131E7F">
      <w:pPr>
        <w:pStyle w:val="Output"/>
        <w:rPr>
          <w:b/>
          <w:sz w:val="18"/>
        </w:rPr>
      </w:pPr>
      <w:r w:rsidRPr="002E3109">
        <w:rPr>
          <w:b/>
          <w:sz w:val="18"/>
        </w:rPr>
        <w:t>mysql&gt; select * from engine;</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size       | MODEL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85KG       | 2009  |</w:t>
      </w:r>
    </w:p>
    <w:p w:rsidR="00131E7F" w:rsidRPr="002E3109" w:rsidRDefault="00131E7F" w:rsidP="00131E7F">
      <w:pPr>
        <w:pStyle w:val="Output"/>
        <w:rPr>
          <w:sz w:val="18"/>
        </w:rPr>
      </w:pPr>
      <w:r w:rsidRPr="002E3109">
        <w:rPr>
          <w:sz w:val="18"/>
        </w:rPr>
        <w:t>+--------+------------+-------+</w:t>
      </w:r>
    </w:p>
    <w:p w:rsidR="00131E7F" w:rsidRDefault="00131E7F" w:rsidP="00131E7F"/>
    <w:p w:rsidR="00131E7F" w:rsidRDefault="00131E7F" w:rsidP="00131E7F"/>
    <w:p w:rsidR="004A0D97" w:rsidRDefault="004A0D97" w:rsidP="00131E7F"/>
    <w:p w:rsidR="00131E7F" w:rsidRDefault="00131E7F" w:rsidP="00131E7F">
      <w:pPr>
        <w:pStyle w:val="Heading2"/>
      </w:pPr>
      <w:bookmarkStart w:id="45" w:name="_Toc491771329"/>
      <w:r>
        <w:lastRenderedPageBreak/>
        <w:t>2.One-to-Many / Many-to-One Relationship</w:t>
      </w:r>
      <w:bookmarkEnd w:id="45"/>
    </w:p>
    <w:p w:rsidR="00131E7F" w:rsidRPr="00132C09" w:rsidRDefault="00131E7F" w:rsidP="00131E7F">
      <w:r w:rsidRPr="00132C09">
        <w:t>To achieve one-to-many between two pojo classes in the hibernate, then the following two changes are required</w:t>
      </w:r>
    </w:p>
    <w:p w:rsidR="00131E7F" w:rsidRDefault="00131E7F" w:rsidP="00B968AA">
      <w:pPr>
        <w:numPr>
          <w:ilvl w:val="0"/>
          <w:numId w:val="36"/>
        </w:numPr>
      </w:pPr>
      <w:r w:rsidRPr="00132C09">
        <w:t xml:space="preserve">In the parent pojo class, we need to take a </w:t>
      </w:r>
      <w:r w:rsidRPr="00132C09">
        <w:rPr>
          <w:b/>
        </w:rPr>
        <w:t>collection property</w:t>
      </w:r>
      <w:r w:rsidRPr="00132C09">
        <w:t>, the collection can be either </w:t>
      </w:r>
      <w:r w:rsidRPr="00132C09">
        <w:rPr>
          <w:b/>
        </w:rPr>
        <w:t>Set, List, Map</w:t>
      </w:r>
      <w:r w:rsidRPr="00132C09">
        <w:t> </w:t>
      </w:r>
      <w:r>
        <w:t>.</w:t>
      </w:r>
    </w:p>
    <w:p w:rsidR="00131E7F" w:rsidRDefault="00131E7F" w:rsidP="00131E7F">
      <w:pPr>
        <w:pStyle w:val="Output"/>
        <w:ind w:left="1440"/>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ind w:left="1440"/>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ind w:left="1440"/>
        <w:rPr>
          <w:color w:val="4C483D" w:themeColor="text2"/>
        </w:rPr>
      </w:pPr>
      <w:r>
        <w:tab/>
      </w:r>
      <w:r>
        <w:rPr>
          <w:b/>
          <w:bCs/>
          <w:color w:val="7F0055"/>
        </w:rPr>
        <w:t>private</w:t>
      </w:r>
      <w:r>
        <w:t xml:space="preserve"> String </w:t>
      </w:r>
      <w:r>
        <w:rPr>
          <w:color w:val="0000C0"/>
        </w:rPr>
        <w:t>title</w:t>
      </w:r>
      <w:r>
        <w:t>;</w:t>
      </w:r>
    </w:p>
    <w:p w:rsidR="00131E7F" w:rsidRPr="00132C09" w:rsidRDefault="00131E7F" w:rsidP="00131E7F">
      <w:pPr>
        <w:pStyle w:val="Output"/>
        <w:ind w:left="1440"/>
        <w:rPr>
          <w:b/>
          <w:color w:val="4C483D" w:themeColor="text2"/>
        </w:rPr>
      </w:pPr>
      <w:r>
        <w:tab/>
      </w:r>
      <w:r w:rsidRPr="00132C09">
        <w:rPr>
          <w:b/>
          <w:bCs/>
          <w:color w:val="7F0055"/>
          <w:highlight w:val="yellow"/>
        </w:rPr>
        <w:t>private</w:t>
      </w:r>
      <w:r w:rsidRPr="00132C09">
        <w:rPr>
          <w:b/>
          <w:highlight w:val="yellow"/>
        </w:rPr>
        <w:t xml:space="preserve"> Set&lt;Actor&gt; </w:t>
      </w:r>
      <w:r w:rsidRPr="00132C09">
        <w:rPr>
          <w:b/>
          <w:color w:val="0000C0"/>
          <w:highlight w:val="yellow"/>
        </w:rPr>
        <w:t>actors</w:t>
      </w:r>
      <w:r w:rsidRPr="00132C09">
        <w:rPr>
          <w:b/>
          <w:highlight w:val="yellow"/>
        </w:rPr>
        <w:t>;</w:t>
      </w:r>
    </w:p>
    <w:p w:rsidR="00131E7F" w:rsidRDefault="00131E7F" w:rsidP="00131E7F">
      <w:pPr>
        <w:pStyle w:val="Output"/>
        <w:ind w:left="1440"/>
        <w:rPr>
          <w:color w:val="4C483D" w:themeColor="text2"/>
        </w:rPr>
      </w:pPr>
      <w:r>
        <w:tab/>
      </w:r>
      <w:r>
        <w:rPr>
          <w:b/>
          <w:bCs/>
          <w:color w:val="7F0055"/>
        </w:rPr>
        <w:t xml:space="preserve"> //Setters &amp; Getters</w:t>
      </w:r>
    </w:p>
    <w:p w:rsidR="00131E7F" w:rsidRDefault="00131E7F" w:rsidP="00131E7F">
      <w:pPr>
        <w:pStyle w:val="Output"/>
        <w:ind w:left="1440"/>
        <w:rPr>
          <w:color w:val="4C483D" w:themeColor="text2"/>
        </w:rPr>
      </w:pPr>
      <w:r>
        <w:t>}</w:t>
      </w:r>
    </w:p>
    <w:p w:rsidR="00131E7F" w:rsidRDefault="00131E7F" w:rsidP="00131E7F">
      <w:pPr>
        <w:ind w:left="720"/>
      </w:pPr>
    </w:p>
    <w:p w:rsidR="00131E7F" w:rsidRDefault="00131E7F" w:rsidP="00B968AA">
      <w:pPr>
        <w:numPr>
          <w:ilvl w:val="0"/>
          <w:numId w:val="36"/>
        </w:numPr>
        <w:spacing w:after="0"/>
      </w:pPr>
      <w:r w:rsidRPr="00132C09">
        <w:t>In the mapping file of that parent pojo class, we need to configure the collection</w:t>
      </w:r>
    </w:p>
    <w:p w:rsidR="00131E7F" w:rsidRDefault="00131E7F" w:rsidP="00131E7F">
      <w:pPr>
        <w:pStyle w:val="Output"/>
        <w:ind w:left="1440" w:firstLine="360"/>
        <w:rPr>
          <w:color w:val="4C483D" w:themeColor="text2"/>
        </w:rPr>
      </w:pPr>
      <w:r>
        <w:rPr>
          <w:color w:val="008080"/>
        </w:rPr>
        <w:t xml:space="preserve">    &lt;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 w:rsidR="00131E7F" w:rsidRPr="00807F62" w:rsidRDefault="00131E7F" w:rsidP="00131E7F">
      <w:pPr>
        <w:rPr>
          <w:b/>
        </w:rPr>
      </w:pPr>
      <w:r>
        <w:t>In this example we are taking Movie</w:t>
      </w:r>
      <w:r w:rsidRPr="004B4810">
        <w:t xml:space="preserve"> </w:t>
      </w:r>
      <w:r>
        <w:t xml:space="preserve">&amp; Actor table, the relation between them is </w:t>
      </w:r>
      <w:r w:rsidRPr="00807F62">
        <w:rPr>
          <w:rFonts w:hint="eastAsia"/>
          <w:b/>
        </w:rPr>
        <w:t>“</w:t>
      </w:r>
      <w:r w:rsidRPr="00807F62">
        <w:rPr>
          <w:b/>
        </w:rPr>
        <w:t>one</w:t>
      </w:r>
      <w:r w:rsidRPr="00807F62">
        <w:rPr>
          <w:rFonts w:hint="eastAsia"/>
          <w:b/>
        </w:rPr>
        <w:t>”</w:t>
      </w:r>
      <w:r w:rsidRPr="00807F62">
        <w:rPr>
          <w:b/>
        </w:rPr>
        <w:t xml:space="preserve"> movie consists of </w:t>
      </w:r>
      <w:r w:rsidRPr="00807F62">
        <w:rPr>
          <w:rFonts w:hint="eastAsia"/>
          <w:b/>
        </w:rPr>
        <w:t>“</w:t>
      </w:r>
      <w:r w:rsidRPr="00807F62">
        <w:rPr>
          <w:b/>
        </w:rPr>
        <w:t>one or more (i.e., many)</w:t>
      </w:r>
      <w:r w:rsidRPr="00807F62">
        <w:rPr>
          <w:rFonts w:hint="eastAsia"/>
          <w:b/>
        </w:rPr>
        <w:t>”</w:t>
      </w:r>
      <w:r w:rsidRPr="00807F62">
        <w:rPr>
          <w:b/>
        </w:rPr>
        <w:t xml:space="preserve"> actors</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`movie`</w:t>
      </w:r>
      <w:r>
        <w:rPr>
          <w:color w:val="000000"/>
        </w:rPr>
        <w:t xml:space="preserve"> </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`title`</w:t>
      </w:r>
      <w:r>
        <w:rPr>
          <w:color w:val="000000"/>
        </w:rPr>
        <w:t xml:space="preserve"> </w:t>
      </w:r>
      <w:r>
        <w:rPr>
          <w:b/>
          <w:bCs/>
          <w:color w:val="800000"/>
        </w:rPr>
        <w:t>VARCHAR</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`mid`</w:t>
      </w:r>
      <w:r>
        <w:t>)</w:t>
      </w:r>
    </w:p>
    <w:p w:rsidR="00131E7F" w:rsidRDefault="00131E7F" w:rsidP="00131E7F">
      <w:pPr>
        <w:pStyle w:val="Output"/>
      </w:pPr>
      <w:r>
        <w:t>)</w:t>
      </w:r>
    </w:p>
    <w:p w:rsidR="00131E7F" w:rsidRDefault="00131E7F" w:rsidP="00131E7F">
      <w:pPr>
        <w:pStyle w:val="Output"/>
        <w:rPr>
          <w:b/>
          <w:bCs/>
        </w:rPr>
      </w:pPr>
    </w:p>
    <w:p w:rsidR="004A0D97" w:rsidRDefault="004A0D97"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`actor`</w:t>
      </w:r>
      <w:r>
        <w:rPr>
          <w:color w:val="000000"/>
        </w:rPr>
        <w:t xml:space="preserve"> </w:t>
      </w:r>
      <w:r>
        <w:t>(</w:t>
      </w:r>
    </w:p>
    <w:p w:rsidR="00131E7F" w:rsidRDefault="00131E7F" w:rsidP="00131E7F">
      <w:pPr>
        <w:pStyle w:val="Output"/>
      </w:pPr>
      <w:r>
        <w:rPr>
          <w:color w:val="808000"/>
        </w:rPr>
        <w:t>`actorid`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`name`</w:t>
      </w:r>
      <w:r>
        <w:rPr>
          <w:color w:val="000000"/>
        </w:rPr>
        <w:t xml:space="preserve"> </w:t>
      </w:r>
      <w:r>
        <w:rPr>
          <w:b/>
          <w:bCs/>
          <w:color w:val="800000"/>
        </w:rPr>
        <w:t>VARCHAR</w:t>
      </w:r>
      <w:r>
        <w:t>(</w:t>
      </w:r>
      <w:r>
        <w:rPr>
          <w:color w:val="800080"/>
        </w:rPr>
        <w:t>20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`age`</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`actorid`</w:t>
      </w:r>
      <w:r>
        <w:t>),</w:t>
      </w:r>
    </w:p>
    <w:p w:rsidR="00131E7F" w:rsidRDefault="00131E7F" w:rsidP="00131E7F">
      <w:pPr>
        <w:pStyle w:val="Output"/>
      </w:pPr>
      <w:r>
        <w:rPr>
          <w:b/>
          <w:bCs/>
        </w:rPr>
        <w:t>INDEX</w:t>
      </w:r>
      <w:r>
        <w:rPr>
          <w:color w:val="000000"/>
        </w:rPr>
        <w:t xml:space="preserve"> </w:t>
      </w:r>
      <w:r>
        <w:rPr>
          <w:color w:val="808000"/>
        </w:rPr>
        <w:t>`FK585A9F550821B2A`</w:t>
      </w:r>
      <w:r>
        <w:rPr>
          <w:color w:val="000000"/>
        </w:rPr>
        <w:t xml:space="preserve"> </w:t>
      </w:r>
      <w:r>
        <w:t>(</w:t>
      </w:r>
      <w:r>
        <w:rPr>
          <w:color w:val="808000"/>
        </w:rPr>
        <w:t>`mid`</w:t>
      </w:r>
      <w:r>
        <w:t>),</w:t>
      </w:r>
    </w:p>
    <w:p w:rsidR="00131E7F" w:rsidRDefault="00131E7F" w:rsidP="00131E7F">
      <w:pPr>
        <w:pStyle w:val="Output"/>
      </w:pPr>
      <w:r>
        <w:rPr>
          <w:b/>
          <w:bCs/>
        </w:rPr>
        <w:t>INDEX</w:t>
      </w:r>
      <w:r>
        <w:rPr>
          <w:color w:val="000000"/>
        </w:rPr>
        <w:t xml:space="preserve"> </w:t>
      </w:r>
      <w:r>
        <w:rPr>
          <w:color w:val="808000"/>
        </w:rPr>
        <w:t>`FK585A9F578674FF6`</w:t>
      </w:r>
      <w:r>
        <w:rPr>
          <w:color w:val="000000"/>
        </w:rPr>
        <w:t xml:space="preserve"> </w:t>
      </w:r>
      <w:r>
        <w:t>(</w:t>
      </w:r>
      <w:r>
        <w:rPr>
          <w:color w:val="808000"/>
        </w:rPr>
        <w:t>`mid`</w:t>
      </w:r>
      <w:r>
        <w:t>),</w:t>
      </w:r>
    </w:p>
    <w:p w:rsidR="00131E7F" w:rsidRDefault="00131E7F" w:rsidP="00131E7F">
      <w:pPr>
        <w:pStyle w:val="Output"/>
      </w:pPr>
      <w:r>
        <w:rPr>
          <w:b/>
          <w:bCs/>
        </w:rPr>
        <w:t>CONSTRAINT</w:t>
      </w:r>
      <w:r>
        <w:rPr>
          <w:color w:val="000000"/>
        </w:rPr>
        <w:t xml:space="preserve"> </w:t>
      </w:r>
      <w:r>
        <w:rPr>
          <w:color w:val="808000"/>
        </w:rPr>
        <w:t>`FK585A9F550821B2A`</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`mid`</w:t>
      </w:r>
      <w:r>
        <w:t>)</w:t>
      </w:r>
      <w:r>
        <w:rPr>
          <w:color w:val="000000"/>
        </w:rPr>
        <w:t xml:space="preserve"> </w:t>
      </w:r>
      <w:r>
        <w:rPr>
          <w:b/>
          <w:bCs/>
        </w:rPr>
        <w:t>REFERENCES</w:t>
      </w:r>
      <w:r>
        <w:rPr>
          <w:color w:val="000000"/>
        </w:rPr>
        <w:t xml:space="preserve"> </w:t>
      </w:r>
      <w:r>
        <w:rPr>
          <w:color w:val="808000"/>
        </w:rPr>
        <w:t>`movie`</w:t>
      </w:r>
      <w:r>
        <w:rPr>
          <w:color w:val="000000"/>
        </w:rPr>
        <w:t xml:space="preserve"> </w:t>
      </w:r>
      <w:r>
        <w:t>(</w:t>
      </w:r>
      <w:r>
        <w:rPr>
          <w:color w:val="808000"/>
        </w:rPr>
        <w:t>`mid`</w:t>
      </w:r>
      <w:r>
        <w:t>)</w:t>
      </w:r>
    </w:p>
    <w:p w:rsidR="00131E7F" w:rsidRDefault="00131E7F" w:rsidP="00131E7F">
      <w:pPr>
        <w:pStyle w:val="Output"/>
      </w:pPr>
      <w:r>
        <w:t>)</w:t>
      </w:r>
    </w:p>
    <w:p w:rsidR="004A0D97" w:rsidRDefault="004A0D97" w:rsidP="00131E7F"/>
    <w:p w:rsidR="00131E7F" w:rsidRDefault="00131E7F" w:rsidP="00131E7F">
      <w:r w:rsidRPr="004B4810">
        <w:rPr>
          <w:noProof/>
          <w:lang w:eastAsia="en-US"/>
        </w:rPr>
        <w:drawing>
          <wp:inline distT="0" distB="0" distL="0" distR="0" wp14:anchorId="1DE39027" wp14:editId="3E1DE503">
            <wp:extent cx="5473454" cy="977715"/>
            <wp:effectExtent l="0" t="0" r="0" b="0"/>
            <wp:docPr id="23" name="Picture 2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1962" cy="979235"/>
                    </a:xfrm>
                    <a:prstGeom prst="rect">
                      <a:avLst/>
                    </a:prstGeom>
                    <a:noFill/>
                    <a:ln>
                      <a:noFill/>
                    </a:ln>
                  </pic:spPr>
                </pic:pic>
              </a:graphicData>
            </a:graphic>
          </wp:inline>
        </w:drawing>
      </w:r>
    </w:p>
    <w:p w:rsidR="00131E7F" w:rsidRPr="004C4C21" w:rsidRDefault="00131E7F" w:rsidP="00131E7F">
      <w:pPr>
        <w:spacing w:after="0"/>
        <w:rPr>
          <w:b/>
          <w:u w:val="single"/>
        </w:rPr>
      </w:pPr>
      <w:r w:rsidRPr="004C4C21">
        <w:rPr>
          <w:b/>
          <w:u w:val="single"/>
        </w:rPr>
        <w:lastRenderedPageBreak/>
        <w:t>Actor.java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Actor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actorname</w:t>
      </w:r>
      <w:r>
        <w:t>;</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131E7F" w:rsidRDefault="00131E7F" w:rsidP="00131E7F">
      <w:pPr>
        <w:pStyle w:val="Output"/>
        <w:rPr>
          <w:color w:val="4C483D" w:themeColor="text2"/>
        </w:rPr>
      </w:pPr>
      <w:r>
        <w:t xml:space="preserve"> //Setters &amp; getters</w:t>
      </w:r>
    </w:p>
    <w:p w:rsidR="00131E7F" w:rsidRDefault="00131E7F" w:rsidP="00131E7F">
      <w:pPr>
        <w:pStyle w:val="Output"/>
        <w:rPr>
          <w:color w:val="4C483D" w:themeColor="text2"/>
        </w:rPr>
      </w:pPr>
      <w:r>
        <w:t>}</w:t>
      </w:r>
    </w:p>
    <w:p w:rsidR="00131E7F" w:rsidRDefault="00131E7F" w:rsidP="00131E7F"/>
    <w:p w:rsidR="00131E7F" w:rsidRPr="004A0D97" w:rsidRDefault="00131E7F" w:rsidP="004A0D97">
      <w:pPr>
        <w:spacing w:after="0"/>
        <w:rPr>
          <w:b/>
          <w:u w:val="single"/>
        </w:rPr>
      </w:pPr>
      <w:r w:rsidRPr="004A0D97">
        <w:rPr>
          <w:b/>
          <w:u w:val="single"/>
        </w:rPr>
        <w:t>Movie.java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title</w:t>
      </w:r>
      <w:r>
        <w:t>;</w:t>
      </w:r>
    </w:p>
    <w:p w:rsidR="00131E7F" w:rsidRDefault="00131E7F" w:rsidP="00131E7F">
      <w:pPr>
        <w:pStyle w:val="Output"/>
        <w:rPr>
          <w:color w:val="4C483D" w:themeColor="text2"/>
        </w:rPr>
      </w:pPr>
      <w:r>
        <w:tab/>
      </w:r>
      <w:r>
        <w:rPr>
          <w:b/>
          <w:bCs/>
          <w:color w:val="7F0055"/>
        </w:rPr>
        <w:t>private</w:t>
      </w:r>
      <w:r>
        <w:t xml:space="preserve"> Set&lt;Actor&gt; </w:t>
      </w:r>
      <w:r>
        <w:rPr>
          <w:color w:val="0000C0"/>
        </w:rPr>
        <w:t>actors</w:t>
      </w:r>
      <w:r>
        <w:t>;</w:t>
      </w:r>
    </w:p>
    <w:p w:rsidR="00131E7F" w:rsidRDefault="00131E7F" w:rsidP="00131E7F">
      <w:pPr>
        <w:pStyle w:val="Output"/>
        <w:rPr>
          <w:color w:val="4C483D" w:themeColor="text2"/>
        </w:rPr>
      </w:pPr>
      <w:r>
        <w:tab/>
      </w:r>
      <w:r>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2F7346" w:rsidRDefault="00131E7F" w:rsidP="00131E7F">
      <w:pPr>
        <w:spacing w:after="0"/>
        <w:rPr>
          <w:b/>
          <w:u w:val="single"/>
        </w:rPr>
      </w:pPr>
      <w:r w:rsidRPr="002F7346">
        <w:rPr>
          <w:b/>
          <w:u w:val="single"/>
        </w:rPr>
        <w:t>Actor.hbm.xml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"Actor"</w:t>
      </w:r>
      <w:r>
        <w:rPr>
          <w:color w:val="4C483D" w:themeColor="text2"/>
        </w:rPr>
        <w:t xml:space="preserve"> </w:t>
      </w:r>
      <w:r>
        <w:rPr>
          <w:color w:val="7F007F"/>
        </w:rPr>
        <w:t>table</w:t>
      </w:r>
      <w:r>
        <w:rPr>
          <w:color w:val="000000"/>
        </w:rPr>
        <w:t>=</w:t>
      </w:r>
      <w:r>
        <w:rPr>
          <w:i/>
          <w:iCs/>
          <w:color w:val="2A00FF"/>
        </w:rPr>
        <w:t>"actor"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"actorid"</w:t>
      </w:r>
      <w:r>
        <w:rPr>
          <w:color w:val="4C483D" w:themeColor="text2"/>
        </w:rPr>
        <w:t xml:space="preserve"> </w:t>
      </w:r>
      <w:r>
        <w:rPr>
          <w:color w:val="7F007F"/>
        </w:rPr>
        <w:t>column</w:t>
      </w:r>
      <w:r>
        <w:rPr>
          <w:color w:val="000000"/>
        </w:rPr>
        <w:t>=</w:t>
      </w:r>
      <w:r>
        <w:rPr>
          <w:i/>
          <w:iCs/>
          <w:color w:val="2A00FF"/>
        </w:rPr>
        <w:t>"actorid"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"actorname"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"age"</w:t>
      </w:r>
      <w:r>
        <w:rPr>
          <w:color w:val="4C483D" w:themeColor="text2"/>
        </w:rPr>
        <w:t xml:space="preserve"> </w:t>
      </w:r>
      <w:r>
        <w:rPr>
          <w:color w:val="7F007F"/>
        </w:rPr>
        <w:t>column</w:t>
      </w:r>
      <w:r>
        <w:rPr>
          <w:color w:val="000000"/>
        </w:rPr>
        <w:t>=</w:t>
      </w:r>
      <w:r>
        <w:rPr>
          <w:i/>
          <w:iCs/>
          <w:color w:val="2A00FF"/>
        </w:rPr>
        <w:t>"age"</w:t>
      </w:r>
      <w:r>
        <w:rPr>
          <w:color w:val="4C483D" w:themeColor="text2"/>
        </w:rPr>
        <w:t xml:space="preserve"> </w:t>
      </w:r>
      <w:r>
        <w:rPr>
          <w:color w:val="008080"/>
        </w:rPr>
        <w:t>/&gt;</w:t>
      </w:r>
      <w:r>
        <w:rPr>
          <w:color w:val="000000"/>
        </w:rPr>
        <w:tab/>
      </w:r>
      <w:r>
        <w:rPr>
          <w:color w:val="000000"/>
        </w:rPr>
        <w:tab/>
        <w:t xml:space="preserve"> </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2F7346" w:rsidRDefault="00131E7F" w:rsidP="00131E7F">
      <w:pPr>
        <w:spacing w:after="0"/>
        <w:rPr>
          <w:b/>
          <w:u w:val="single"/>
        </w:rPr>
      </w:pPr>
      <w:r>
        <w:rPr>
          <w:b/>
          <w:u w:val="single"/>
        </w:rPr>
        <w:t>Movie</w:t>
      </w:r>
      <w:r w:rsidRPr="002F7346">
        <w:rPr>
          <w:b/>
          <w:u w:val="single"/>
        </w:rPr>
        <w: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"Movie"</w:t>
      </w:r>
      <w:r>
        <w:rPr>
          <w:color w:val="4C483D" w:themeColor="text2"/>
        </w:rPr>
        <w:t xml:space="preserve"> </w:t>
      </w:r>
      <w:r>
        <w:rPr>
          <w:color w:val="7F007F"/>
        </w:rPr>
        <w:t>table</w:t>
      </w:r>
      <w:r>
        <w:rPr>
          <w:color w:val="000000"/>
        </w:rPr>
        <w:t>=</w:t>
      </w:r>
      <w:r>
        <w:rPr>
          <w:i/>
          <w:iCs/>
          <w:color w:val="2A00FF"/>
        </w:rPr>
        <w:t>"movie"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"mid"</w:t>
      </w:r>
      <w:r>
        <w:rPr>
          <w:color w:val="4C483D" w:themeColor="text2"/>
        </w:rPr>
        <w:t xml:space="preserve"> </w:t>
      </w:r>
      <w:r>
        <w:rPr>
          <w:color w:val="7F007F"/>
        </w:rPr>
        <w:t>column</w:t>
      </w:r>
      <w:r>
        <w:rPr>
          <w:color w:val="000000"/>
        </w:rPr>
        <w:t>=</w:t>
      </w:r>
      <w:r>
        <w:rPr>
          <w:i/>
          <w:iCs/>
          <w:color w:val="2A00FF"/>
        </w:rPr>
        <w:t>"mid"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"title"</w:t>
      </w:r>
      <w:r>
        <w:rPr>
          <w:color w:val="4C483D" w:themeColor="text2"/>
        </w:rPr>
        <w:t xml:space="preserve"> </w:t>
      </w:r>
      <w:r>
        <w:rPr>
          <w:color w:val="7F007F"/>
        </w:rPr>
        <w:t>column</w:t>
      </w:r>
      <w:r>
        <w:rPr>
          <w:color w:val="000000"/>
        </w:rPr>
        <w:t>=</w:t>
      </w:r>
      <w:r>
        <w:rPr>
          <w:i/>
          <w:iCs/>
          <w:color w:val="2A00FF"/>
        </w:rPr>
        <w:t>"title"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Pr="00132C09" w:rsidRDefault="00131E7F" w:rsidP="00B968AA">
      <w:pPr>
        <w:pStyle w:val="ListParagraph"/>
        <w:numPr>
          <w:ilvl w:val="0"/>
          <w:numId w:val="37"/>
        </w:numPr>
      </w:pPr>
      <w:r>
        <w:t>In order to transfer o</w:t>
      </w:r>
      <w:r w:rsidRPr="00132C09">
        <w:t xml:space="preserve">perations on parent object to child object we need to add </w:t>
      </w:r>
      <w:r w:rsidRPr="00132C09">
        <w:rPr>
          <w:b/>
        </w:rPr>
        <w:t>cascade</w:t>
      </w:r>
      <w:r w:rsidRPr="00132C09">
        <w:t xml:space="preserve"> attribute</w:t>
      </w:r>
    </w:p>
    <w:p w:rsidR="00131E7F" w:rsidRDefault="00131E7F" w:rsidP="00B968AA">
      <w:pPr>
        <w:pStyle w:val="ListParagraph"/>
        <w:numPr>
          <w:ilvl w:val="0"/>
          <w:numId w:val="37"/>
        </w:numPr>
      </w:pPr>
      <w:r>
        <w:t>By default, cascade value is none, it means even though relationship is exist, the operations we are doing on parent will not transfer to child.</w:t>
      </w:r>
    </w:p>
    <w:p w:rsidR="00131E7F" w:rsidRDefault="00131E7F" w:rsidP="00B968AA">
      <w:pPr>
        <w:pStyle w:val="ListParagraph"/>
        <w:numPr>
          <w:ilvl w:val="0"/>
          <w:numId w:val="37"/>
        </w:numPr>
      </w:pPr>
      <w:r>
        <w:t xml:space="preserve">In above xml, we used </w:t>
      </w:r>
      <w:r w:rsidRPr="00132C09">
        <w:rPr>
          <w:b/>
        </w:rPr>
        <w:t>cascade =” all”</w:t>
      </w:r>
      <w:r>
        <w:t xml:space="preserve"> means all operations at parent object will be transfer to child</w:t>
      </w:r>
    </w:p>
    <w:p w:rsidR="00131E7F" w:rsidRPr="00132C09" w:rsidRDefault="00131E7F" w:rsidP="00B968AA">
      <w:pPr>
        <w:pStyle w:val="ListParagraph"/>
        <w:numPr>
          <w:ilvl w:val="0"/>
          <w:numId w:val="37"/>
        </w:numPr>
      </w:pPr>
      <w:r w:rsidRPr="00132C09">
        <w:lastRenderedPageBreak/>
        <w:t xml:space="preserve">Inthe mapping file, we need to use </w:t>
      </w:r>
      <w:r w:rsidRPr="00132C09">
        <w:rPr>
          <w:b/>
        </w:rPr>
        <w:t>&lt;key /&gt;</w:t>
      </w:r>
      <w:r>
        <w:t xml:space="preserve"> </w:t>
      </w:r>
      <w:r w:rsidRPr="00132C09">
        <w:rPr>
          <w:b/>
        </w:rPr>
        <w:t>element to configure foregin key column name</w:t>
      </w:r>
      <w:r w:rsidRPr="00132C09">
        <w:t xml:space="preserve">, in this example </w:t>
      </w:r>
      <w:r>
        <w:t>“</w:t>
      </w:r>
      <w:r>
        <w:rPr>
          <w:i/>
          <w:iCs/>
          <w:color w:val="2A00FF"/>
        </w:rPr>
        <w:t>mid”</w:t>
      </w:r>
      <w:r w:rsidRPr="00132C09">
        <w:t xml:space="preserve"> is foreign key</w:t>
      </w:r>
    </w:p>
    <w:p w:rsidR="00131E7F" w:rsidRDefault="00131E7F" w:rsidP="00B968AA">
      <w:pPr>
        <w:pStyle w:val="ListParagraph"/>
        <w:numPr>
          <w:ilvl w:val="0"/>
          <w:numId w:val="37"/>
        </w:numPr>
      </w:pPr>
      <w:r w:rsidRPr="00132C09">
        <w:rPr>
          <w:b/>
        </w:rPr>
        <w:t>&lt;one-to-many&gt;</w:t>
      </w:r>
      <w:r w:rsidRPr="00132C09">
        <w:t xml:space="preserve"> is child class with which relation been done,  in our example</w:t>
      </w:r>
      <w:r w:rsidRPr="00132C09">
        <w:rPr>
          <w:b/>
          <w:bCs/>
        </w:rPr>
        <w:t> </w:t>
      </w:r>
      <w:r>
        <w:rPr>
          <w:b/>
          <w:bCs/>
        </w:rPr>
        <w:t>Actor</w:t>
      </w:r>
      <w:r w:rsidRPr="00132C09">
        <w:t xml:space="preserve"> is the </w:t>
      </w:r>
      <w:r>
        <w:t xml:space="preserve">child </w:t>
      </w:r>
      <w:r w:rsidRPr="00132C09">
        <w:t>class </w:t>
      </w:r>
    </w:p>
    <w:p w:rsidR="00131E7F" w:rsidRPr="00FE03EB" w:rsidRDefault="00131E7F" w:rsidP="00131E7F">
      <w:pPr>
        <w:spacing w:after="0"/>
        <w:rPr>
          <w:b/>
          <w:u w:val="single"/>
        </w:rPr>
      </w:pPr>
      <w:r w:rsidRPr="00FE03EB">
        <w:rPr>
          <w:b/>
          <w:u w:val="single"/>
        </w:rPr>
        <w:t>OneToManyTest.java</w:t>
      </w:r>
    </w:p>
    <w:p w:rsidR="00131E7F" w:rsidRDefault="00131E7F" w:rsidP="00131E7F">
      <w:pPr>
        <w:pStyle w:val="Output"/>
        <w:rPr>
          <w:color w:val="4C483D" w:themeColor="text2"/>
        </w:rPr>
      </w:pPr>
      <w:r>
        <w:t xml:space="preserve"> </w:t>
      </w:r>
      <w:r>
        <w:rPr>
          <w:b/>
          <w:bCs/>
          <w:color w:val="7F0055"/>
        </w:rPr>
        <w:t>package</w:t>
      </w:r>
      <w:r>
        <w:t xml:space="preserve"> onetomany;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java.util.HashSet;</w:t>
      </w:r>
    </w:p>
    <w:p w:rsidR="00131E7F" w:rsidRDefault="00131E7F" w:rsidP="00131E7F">
      <w:pPr>
        <w:pStyle w:val="Output"/>
        <w:rPr>
          <w:color w:val="4C483D" w:themeColor="text2"/>
        </w:rPr>
      </w:pPr>
      <w:r>
        <w:rPr>
          <w:b/>
          <w:bCs/>
          <w:color w:val="7F0055"/>
        </w:rPr>
        <w:t>import</w:t>
      </w:r>
      <w:r>
        <w:t xml:space="preserve"> java.util.Set;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org.hibernate.Session;</w:t>
      </w:r>
    </w:p>
    <w:p w:rsidR="00131E7F" w:rsidRDefault="00131E7F" w:rsidP="00131E7F">
      <w:pPr>
        <w:pStyle w:val="Output"/>
        <w:rPr>
          <w:color w:val="4C483D" w:themeColor="text2"/>
        </w:rPr>
      </w:pPr>
      <w:r>
        <w:rPr>
          <w:b/>
          <w:bCs/>
          <w:color w:val="7F0055"/>
        </w:rPr>
        <w:t>import</w:t>
      </w:r>
      <w:r>
        <w:t xml:space="preserve"> org.hibernate.SessionFactory;</w:t>
      </w:r>
    </w:p>
    <w:p w:rsidR="00131E7F" w:rsidRDefault="00131E7F" w:rsidP="00131E7F">
      <w:pPr>
        <w:pStyle w:val="Output"/>
        <w:rPr>
          <w:color w:val="4C483D" w:themeColor="text2"/>
        </w:rPr>
      </w:pPr>
      <w:r>
        <w:rPr>
          <w:b/>
          <w:bCs/>
          <w:color w:val="7F0055"/>
        </w:rPr>
        <w:t>import</w:t>
      </w:r>
      <w:r>
        <w:t xml:space="preserve"> org.hibernate.Transaction;</w:t>
      </w:r>
    </w:p>
    <w:p w:rsidR="00131E7F" w:rsidRDefault="00131E7F" w:rsidP="00131E7F">
      <w:pPr>
        <w:pStyle w:val="Output"/>
        <w:rPr>
          <w:color w:val="4C483D" w:themeColor="text2"/>
        </w:rPr>
      </w:pPr>
      <w:r>
        <w:rPr>
          <w:b/>
          <w:bCs/>
          <w:color w:val="7F0055"/>
        </w:rPr>
        <w:t>import</w:t>
      </w:r>
      <w:r>
        <w:t xml:space="preserve"> org.hibernate.cfg.Configuration;</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highlight w:val="lightGray"/>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w:t>
      </w:r>
      <w:r>
        <w:rPr>
          <w:highlight w:val="lightGray"/>
        </w:rPr>
        <w:t>configure</w:t>
      </w:r>
      <w:r>
        <w:t>(</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w:t>
      </w:r>
      <w:r>
        <w:rPr>
          <w:highlight w:val="lightGray"/>
        </w:rPr>
        <w:t>openSession</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amir</w:t>
      </w:r>
      <w:r>
        <w:t>.setActorname(</w:t>
      </w:r>
      <w:r>
        <w:rPr>
          <w:color w:val="2A00FF"/>
        </w:rPr>
        <w:t>"AMIR KHAN"</w:t>
      </w:r>
      <w:r>
        <w:t>);</w:t>
      </w:r>
    </w:p>
    <w:p w:rsidR="00131E7F" w:rsidRDefault="00131E7F" w:rsidP="00131E7F">
      <w:pPr>
        <w:pStyle w:val="Output"/>
        <w:rPr>
          <w:color w:val="4C483D" w:themeColor="text2"/>
        </w:rPr>
      </w:pPr>
      <w:r>
        <w:tab/>
      </w:r>
      <w:r>
        <w:rPr>
          <w:color w:val="6A3E3E"/>
        </w:rPr>
        <w:t>amir</w:t>
      </w:r>
      <w:r>
        <w:t>.setAge(42);</w:t>
      </w:r>
    </w:p>
    <w:p w:rsidR="00131E7F" w:rsidRDefault="00131E7F" w:rsidP="00131E7F">
      <w:pPr>
        <w:pStyle w:val="Output"/>
        <w:rPr>
          <w:color w:val="4C483D" w:themeColor="text2"/>
        </w:rPr>
      </w:pPr>
      <w:r>
        <w:tab/>
      </w:r>
      <w:r>
        <w:rPr>
          <w:color w:val="6A3E3E"/>
        </w:rPr>
        <w:t>amir</w:t>
      </w:r>
      <w:r>
        <w:t>.setActorid(101);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madhav</w:t>
      </w:r>
      <w:r>
        <w:t>.setActorname(</w:t>
      </w:r>
      <w:r>
        <w:rPr>
          <w:color w:val="2A00FF"/>
        </w:rPr>
        <w:t>"R. MADHAVAN"</w:t>
      </w:r>
      <w:r>
        <w:t>);</w:t>
      </w:r>
    </w:p>
    <w:p w:rsidR="00131E7F" w:rsidRDefault="00131E7F" w:rsidP="00131E7F">
      <w:pPr>
        <w:pStyle w:val="Output"/>
        <w:rPr>
          <w:color w:val="4C483D" w:themeColor="text2"/>
        </w:rPr>
      </w:pPr>
      <w:r>
        <w:tab/>
      </w:r>
      <w:r>
        <w:rPr>
          <w:color w:val="6A3E3E"/>
        </w:rPr>
        <w:t>madhav</w:t>
      </w:r>
      <w:r>
        <w:t>.setAge(36);</w:t>
      </w:r>
    </w:p>
    <w:p w:rsidR="00131E7F" w:rsidRDefault="00131E7F" w:rsidP="00131E7F">
      <w:pPr>
        <w:pStyle w:val="Output"/>
        <w:rPr>
          <w:color w:val="4C483D" w:themeColor="text2"/>
        </w:rPr>
      </w:pPr>
      <w:r>
        <w:tab/>
      </w:r>
      <w:r>
        <w:rPr>
          <w:color w:val="6A3E3E"/>
        </w:rPr>
        <w:t>madhav</w:t>
      </w:r>
      <w:r>
        <w:t>.setActorid(102);</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kareena</w:t>
      </w:r>
      <w:r>
        <w:t>.setActorname(</w:t>
      </w:r>
      <w:r>
        <w:rPr>
          <w:color w:val="2A00FF"/>
        </w:rPr>
        <w:t>"KAREENA KAPOOR"</w:t>
      </w:r>
      <w:r>
        <w:t>);</w:t>
      </w:r>
    </w:p>
    <w:p w:rsidR="00131E7F" w:rsidRDefault="00131E7F" w:rsidP="00131E7F">
      <w:pPr>
        <w:pStyle w:val="Output"/>
        <w:rPr>
          <w:color w:val="4C483D" w:themeColor="text2"/>
        </w:rPr>
      </w:pPr>
      <w:r>
        <w:tab/>
      </w:r>
      <w:r>
        <w:rPr>
          <w:color w:val="6A3E3E"/>
        </w:rPr>
        <w:t>kareena</w:t>
      </w:r>
      <w:r>
        <w:t>.setAge(31);</w:t>
      </w:r>
    </w:p>
    <w:p w:rsidR="00131E7F" w:rsidRDefault="00131E7F" w:rsidP="00131E7F">
      <w:pPr>
        <w:pStyle w:val="Output"/>
        <w:rPr>
          <w:color w:val="4C483D" w:themeColor="text2"/>
        </w:rPr>
      </w:pPr>
      <w:r>
        <w:tab/>
      </w:r>
      <w:r>
        <w:rPr>
          <w:color w:val="6A3E3E"/>
        </w:rPr>
        <w:t>kareena</w:t>
      </w:r>
      <w:r>
        <w:t>.setActorid(103);</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131E7F" w:rsidRDefault="00131E7F" w:rsidP="00131E7F">
      <w:pPr>
        <w:pStyle w:val="Output"/>
        <w:rPr>
          <w:color w:val="4C483D" w:themeColor="text2"/>
        </w:rPr>
      </w:pPr>
      <w:r>
        <w:tab/>
      </w:r>
      <w:r>
        <w:rPr>
          <w:color w:val="6A3E3E"/>
        </w:rPr>
        <w:t>actors</w:t>
      </w:r>
      <w:r>
        <w:t>.add(</w:t>
      </w:r>
      <w:r>
        <w:rPr>
          <w:color w:val="6A3E3E"/>
        </w:rPr>
        <w:t>amir</w:t>
      </w:r>
      <w:r>
        <w:t>);</w:t>
      </w:r>
    </w:p>
    <w:p w:rsidR="00131E7F" w:rsidRDefault="00131E7F" w:rsidP="00131E7F">
      <w:pPr>
        <w:pStyle w:val="Output"/>
        <w:rPr>
          <w:color w:val="4C483D" w:themeColor="text2"/>
        </w:rPr>
      </w:pPr>
      <w:r>
        <w:tab/>
      </w:r>
      <w:r>
        <w:rPr>
          <w:color w:val="6A3E3E"/>
        </w:rPr>
        <w:t>actors</w:t>
      </w:r>
      <w:r>
        <w:t>.add(</w:t>
      </w:r>
      <w:r>
        <w:rPr>
          <w:color w:val="6A3E3E"/>
        </w:rPr>
        <w:t>madhav</w:t>
      </w:r>
      <w:r>
        <w:t>);</w:t>
      </w:r>
    </w:p>
    <w:p w:rsidR="00131E7F" w:rsidRDefault="00131E7F" w:rsidP="00131E7F">
      <w:pPr>
        <w:pStyle w:val="Output"/>
        <w:rPr>
          <w:color w:val="4C483D" w:themeColor="text2"/>
        </w:rPr>
      </w:pPr>
      <w:r>
        <w:tab/>
      </w:r>
      <w:r>
        <w:rPr>
          <w:color w:val="6A3E3E"/>
        </w:rPr>
        <w:t>actors</w:t>
      </w:r>
      <w:r>
        <w:t>.add(</w:t>
      </w:r>
      <w:r>
        <w:rPr>
          <w:color w:val="6A3E3E"/>
        </w:rPr>
        <w:t>kareena</w:t>
      </w:r>
      <w:r>
        <w:t>);</w:t>
      </w:r>
      <w:r>
        <w:tab/>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131E7F" w:rsidRDefault="00131E7F" w:rsidP="00131E7F">
      <w:pPr>
        <w:pStyle w:val="Output"/>
        <w:rPr>
          <w:color w:val="4C483D" w:themeColor="text2"/>
        </w:rPr>
      </w:pPr>
      <w:r>
        <w:tab/>
      </w:r>
      <w:r>
        <w:rPr>
          <w:color w:val="6A3E3E"/>
        </w:rPr>
        <w:t>movie</w:t>
      </w:r>
      <w:r>
        <w:t>.setTitle(</w:t>
      </w:r>
      <w:r>
        <w:rPr>
          <w:color w:val="2A00FF"/>
        </w:rPr>
        <w:t>"3 IDIOTS"</w:t>
      </w:r>
      <w:r>
        <w:t>);</w:t>
      </w:r>
    </w:p>
    <w:p w:rsidR="00131E7F" w:rsidRDefault="00131E7F" w:rsidP="00131E7F">
      <w:pPr>
        <w:pStyle w:val="Output"/>
        <w:rPr>
          <w:color w:val="4C483D" w:themeColor="text2"/>
        </w:rPr>
      </w:pPr>
      <w:r>
        <w:tab/>
      </w:r>
      <w:r>
        <w:rPr>
          <w:color w:val="6A3E3E"/>
        </w:rPr>
        <w:t>movie</w:t>
      </w:r>
      <w:r>
        <w:t>.setActors(</w:t>
      </w:r>
      <w:r>
        <w:rPr>
          <w:color w:val="6A3E3E"/>
        </w:rPr>
        <w:t>actors</w:t>
      </w:r>
      <w:r>
        <w:t>);</w:t>
      </w:r>
    </w:p>
    <w:p w:rsidR="00131E7F" w:rsidRDefault="00131E7F" w:rsidP="00131E7F">
      <w:pPr>
        <w:pStyle w:val="Output"/>
        <w:rPr>
          <w:color w:val="4C483D" w:themeColor="text2"/>
        </w:rPr>
      </w:pPr>
      <w:r>
        <w:tab/>
      </w:r>
      <w:r>
        <w:rPr>
          <w:color w:val="6A3E3E"/>
        </w:rPr>
        <w:t>movie</w:t>
      </w:r>
      <w:r>
        <w:t>.setMid(501);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w:t>
      </w:r>
      <w:r>
        <w:rPr>
          <w:highlight w:val="lightGray"/>
        </w:rPr>
        <w:t>beginTransaction</w:t>
      </w:r>
      <w:r>
        <w:t>();</w:t>
      </w:r>
    </w:p>
    <w:p w:rsidR="00131E7F" w:rsidRDefault="00131E7F" w:rsidP="00131E7F">
      <w:pPr>
        <w:pStyle w:val="Output"/>
        <w:rPr>
          <w:color w:val="4C483D" w:themeColor="text2"/>
        </w:rPr>
      </w:pPr>
      <w:r>
        <w:tab/>
      </w:r>
      <w:r>
        <w:rPr>
          <w:color w:val="6A3E3E"/>
        </w:rPr>
        <w:t>session</w:t>
      </w:r>
      <w:r>
        <w:t>.</w:t>
      </w:r>
      <w:r>
        <w:rPr>
          <w:highlight w:val="lightGray"/>
        </w:rPr>
        <w:t>save</w:t>
      </w:r>
      <w:r>
        <w:t>(</w:t>
      </w:r>
      <w:r>
        <w:rPr>
          <w:color w:val="6A3E3E"/>
        </w:rPr>
        <w:t>movie</w:t>
      </w:r>
      <w:r>
        <w:t>);</w:t>
      </w:r>
    </w:p>
    <w:p w:rsidR="00131E7F" w:rsidRDefault="00131E7F" w:rsidP="00131E7F">
      <w:pPr>
        <w:pStyle w:val="Output"/>
        <w:rPr>
          <w:color w:val="4C483D" w:themeColor="text2"/>
        </w:rPr>
      </w:pPr>
      <w:r>
        <w:tab/>
      </w:r>
      <w:r>
        <w:rPr>
          <w:color w:val="6A3E3E"/>
        </w:rPr>
        <w:t>tx</w:t>
      </w:r>
      <w:r>
        <w:t>.</w:t>
      </w:r>
      <w:r>
        <w:rPr>
          <w:highlight w:val="lightGray"/>
        </w:rPr>
        <w:t>commit</w:t>
      </w:r>
      <w:r>
        <w: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rPr>
          <w:highlight w:val="lightGray"/>
        </w:rPr>
        <w:t>}</w:t>
      </w:r>
    </w:p>
    <w:p w:rsidR="00131E7F" w:rsidRDefault="00131E7F" w:rsidP="00131E7F">
      <w:pPr>
        <w:pStyle w:val="Output"/>
        <w:rPr>
          <w:color w:val="4C483D" w:themeColor="text2"/>
        </w:rPr>
      </w:pPr>
      <w:r>
        <w:t>}</w:t>
      </w:r>
    </w:p>
    <w:p w:rsidR="00131E7F" w:rsidRDefault="00131E7F" w:rsidP="00131E7F">
      <w:pPr>
        <w:pStyle w:val="Heading2"/>
      </w:pPr>
      <w:bookmarkStart w:id="46" w:name="_Toc491771330"/>
      <w:r>
        <w:lastRenderedPageBreak/>
        <w:t>3.Many to Many Relationship</w:t>
      </w:r>
      <w:bookmarkEnd w:id="46"/>
    </w:p>
    <w:p w:rsidR="00131E7F" w:rsidRDefault="00131E7F" w:rsidP="00131E7F">
      <w:r w:rsidRPr="0014156A">
        <w:t>Applying many to many relationships between two pojo class objects is nothing but applying </w:t>
      </w:r>
      <w:r w:rsidRPr="0014156A">
        <w:rPr>
          <w:b/>
        </w:rPr>
        <w:t>one to many relationships on both sides</w:t>
      </w:r>
      <w:r w:rsidRPr="0014156A">
        <w:t>, which tends to Bi-Directional i mean many to many.</w:t>
      </w:r>
    </w:p>
    <w:p w:rsidR="00131E7F" w:rsidRDefault="00131E7F" w:rsidP="00B968AA">
      <w:pPr>
        <w:pStyle w:val="ListParagraph"/>
        <w:numPr>
          <w:ilvl w:val="0"/>
          <w:numId w:val="38"/>
        </w:numPr>
        <w:rPr>
          <w:b/>
        </w:rPr>
      </w:pPr>
      <w:r w:rsidRPr="0014156A">
        <w:t>when ever we are applying many to many relationships between two pojo class objects</w:t>
      </w:r>
      <w:r w:rsidRPr="0014156A">
        <w:rPr>
          <w:b/>
        </w:rPr>
        <w:t>, on both sides we need a collection property </w:t>
      </w:r>
    </w:p>
    <w:p w:rsidR="00131E7F" w:rsidRDefault="00131E7F" w:rsidP="00B968AA">
      <w:pPr>
        <w:pStyle w:val="ListParagraph"/>
        <w:numPr>
          <w:ilvl w:val="0"/>
          <w:numId w:val="38"/>
        </w:numPr>
      </w:pPr>
      <w:r w:rsidRPr="0014156A">
        <w:t xml:space="preserve">While applying </w:t>
      </w:r>
      <w:r w:rsidRPr="0014156A">
        <w:rPr>
          <w:b/>
        </w:rPr>
        <w:t>many to many</w:t>
      </w:r>
      <w:r w:rsidRPr="0014156A">
        <w:t xml:space="preserve"> relationships between pojo classes, a </w:t>
      </w:r>
      <w:r w:rsidRPr="0014156A">
        <w:rPr>
          <w:b/>
        </w:rPr>
        <w:t>mediator table is mandatory in the database</w:t>
      </w:r>
      <w:r w:rsidRPr="0014156A">
        <w:t>, to store primary key as foreign key both sides, we call this table as Join table</w:t>
      </w:r>
    </w:p>
    <w:p w:rsidR="00131E7F" w:rsidRPr="0014156A" w:rsidRDefault="00131E7F" w:rsidP="00131E7F">
      <w:r w:rsidRPr="0004413A">
        <w:t xml:space="preserve">In the example of </w:t>
      </w:r>
      <w:r w:rsidRPr="0004413A">
        <w:rPr>
          <w:b/>
        </w:rPr>
        <w:t>Student and Course</w:t>
      </w:r>
      <w:r w:rsidRPr="0004413A">
        <w:t>, the relationship can be many-to-many: a</w:t>
      </w:r>
      <w:r>
        <w:t xml:space="preserve"> </w:t>
      </w:r>
      <w:r w:rsidRPr="0004413A">
        <w:t>student can take many courses, while a course may consist of many students</w:t>
      </w:r>
    </w:p>
    <w:p w:rsidR="00131E7F" w:rsidRPr="0004413A" w:rsidRDefault="00131E7F" w:rsidP="00131E7F">
      <w:pPr>
        <w:pStyle w:val="Output"/>
      </w:pPr>
      <w:r w:rsidRPr="0004413A">
        <w:rPr>
          <w:b/>
          <w:bCs/>
        </w:rPr>
        <w:t>CREATE</w:t>
      </w:r>
      <w:r w:rsidRPr="0004413A">
        <w:rPr>
          <w:color w:val="000000"/>
        </w:rPr>
        <w:t xml:space="preserve"> </w:t>
      </w:r>
      <w:r w:rsidRPr="0004413A">
        <w:rPr>
          <w:b/>
          <w:bCs/>
        </w:rPr>
        <w:t>TABLE</w:t>
      </w:r>
      <w:r w:rsidRPr="0004413A">
        <w:rPr>
          <w:color w:val="000000"/>
        </w:rPr>
        <w:t xml:space="preserve"> </w:t>
      </w:r>
      <w:r w:rsidRPr="0004413A">
        <w:rPr>
          <w:color w:val="808000"/>
        </w:rPr>
        <w:t>`course`</w:t>
      </w:r>
      <w:r w:rsidRPr="0004413A">
        <w:rPr>
          <w:color w:val="000000"/>
        </w:rPr>
        <w:t xml:space="preserve"> </w:t>
      </w:r>
      <w:r w:rsidRPr="0004413A">
        <w:t>(</w:t>
      </w:r>
    </w:p>
    <w:p w:rsidR="00131E7F" w:rsidRPr="0004413A" w:rsidRDefault="00131E7F" w:rsidP="00131E7F">
      <w:pPr>
        <w:pStyle w:val="Output"/>
      </w:pPr>
      <w:r w:rsidRPr="0004413A">
        <w:rPr>
          <w:color w:val="808000"/>
        </w:rPr>
        <w:t>`courseId`</w:t>
      </w:r>
      <w:r w:rsidRPr="0004413A">
        <w:rPr>
          <w:color w:val="000000"/>
        </w:rPr>
        <w:t xml:space="preserve"> </w:t>
      </w:r>
      <w:r w:rsidRPr="0004413A">
        <w:rPr>
          <w:b/>
          <w:bCs/>
          <w:color w:val="800000"/>
        </w:rPr>
        <w:t>INT</w:t>
      </w:r>
      <w:r w:rsidRPr="0004413A">
        <w:t>(</w:t>
      </w:r>
      <w:r w:rsidRPr="0004413A">
        <w:rPr>
          <w:color w:val="800080"/>
        </w:rPr>
        <w:t>11</w:t>
      </w:r>
      <w:r w:rsidRPr="0004413A">
        <w:t>)</w:t>
      </w:r>
      <w:r w:rsidRPr="0004413A">
        <w:rPr>
          <w:color w:val="000000"/>
        </w:rPr>
        <w:t xml:space="preserve"> </w:t>
      </w:r>
      <w:r w:rsidRPr="0004413A">
        <w:rPr>
          <w:b/>
          <w:bCs/>
        </w:rPr>
        <w:t>NOT</w:t>
      </w:r>
      <w:r w:rsidRPr="0004413A">
        <w:rPr>
          <w:color w:val="000000"/>
        </w:rPr>
        <w:t xml:space="preserve"> </w:t>
      </w:r>
      <w:r w:rsidRPr="0004413A">
        <w:rPr>
          <w:b/>
          <w:bCs/>
        </w:rPr>
        <w:t>NULL</w:t>
      </w:r>
      <w:r w:rsidRPr="0004413A">
        <w:rPr>
          <w:color w:val="000000"/>
        </w:rPr>
        <w:t xml:space="preserve"> </w:t>
      </w:r>
      <w:r w:rsidRPr="0004413A">
        <w:rPr>
          <w:b/>
          <w:bCs/>
        </w:rPr>
        <w:t>AUTO_INCREMENT</w:t>
      </w:r>
      <w:r w:rsidRPr="0004413A">
        <w:t>,</w:t>
      </w:r>
    </w:p>
    <w:p w:rsidR="00131E7F" w:rsidRPr="0004413A" w:rsidRDefault="00131E7F" w:rsidP="00131E7F">
      <w:pPr>
        <w:pStyle w:val="Output"/>
      </w:pPr>
      <w:r w:rsidRPr="0004413A">
        <w:rPr>
          <w:color w:val="808000"/>
        </w:rPr>
        <w:t>`courseName`</w:t>
      </w:r>
      <w:r w:rsidRPr="0004413A">
        <w:rPr>
          <w:color w:val="000000"/>
        </w:rPr>
        <w:t xml:space="preserve"> </w:t>
      </w:r>
      <w:r w:rsidRPr="0004413A">
        <w:rPr>
          <w:b/>
          <w:bCs/>
          <w:color w:val="800000"/>
        </w:rPr>
        <w:t>VARCHAR</w:t>
      </w:r>
      <w:r w:rsidRPr="0004413A">
        <w:t>(</w:t>
      </w:r>
      <w:r w:rsidRPr="0004413A">
        <w:rPr>
          <w:color w:val="800080"/>
        </w:rPr>
        <w:t>50</w:t>
      </w:r>
      <w:r w:rsidRPr="0004413A">
        <w:t>)</w:t>
      </w:r>
      <w:r w:rsidRPr="0004413A">
        <w:rPr>
          <w:color w:val="000000"/>
        </w:rPr>
        <w:t xml:space="preserve"> </w:t>
      </w:r>
      <w:r w:rsidRPr="0004413A">
        <w:rPr>
          <w:b/>
          <w:bCs/>
        </w:rPr>
        <w:t>NULL</w:t>
      </w:r>
      <w:r w:rsidRPr="0004413A">
        <w:rPr>
          <w:color w:val="000000"/>
        </w:rPr>
        <w:t xml:space="preserve"> </w:t>
      </w:r>
      <w:r w:rsidRPr="0004413A">
        <w:rPr>
          <w:b/>
          <w:bCs/>
        </w:rPr>
        <w:t>DEFAULT</w:t>
      </w:r>
      <w:r w:rsidRPr="0004413A">
        <w:rPr>
          <w:color w:val="000000"/>
        </w:rPr>
        <w:t xml:space="preserve"> </w:t>
      </w:r>
      <w:r w:rsidRPr="0004413A">
        <w:rPr>
          <w:b/>
          <w:bCs/>
        </w:rPr>
        <w:t>NULL</w:t>
      </w:r>
      <w:r w:rsidRPr="0004413A">
        <w:t>,</w:t>
      </w:r>
    </w:p>
    <w:p w:rsidR="00131E7F" w:rsidRPr="0004413A" w:rsidRDefault="00131E7F" w:rsidP="00131E7F">
      <w:pPr>
        <w:pStyle w:val="Output"/>
      </w:pPr>
      <w:r w:rsidRPr="0004413A">
        <w:rPr>
          <w:b/>
          <w:bCs/>
        </w:rPr>
        <w:t>PRIMARY</w:t>
      </w:r>
      <w:r w:rsidRPr="0004413A">
        <w:rPr>
          <w:color w:val="000000"/>
        </w:rPr>
        <w:t xml:space="preserve"> </w:t>
      </w:r>
      <w:r w:rsidRPr="0004413A">
        <w:rPr>
          <w:b/>
          <w:bCs/>
        </w:rPr>
        <w:t>KEY</w:t>
      </w:r>
      <w:r w:rsidRPr="0004413A">
        <w:rPr>
          <w:color w:val="000000"/>
        </w:rPr>
        <w:t xml:space="preserve"> </w:t>
      </w:r>
      <w:r w:rsidRPr="0004413A">
        <w:t>(</w:t>
      </w:r>
      <w:r w:rsidRPr="0004413A">
        <w:rPr>
          <w:color w:val="808000"/>
        </w:rPr>
        <w:t>`courseId`</w:t>
      </w:r>
      <w:r w:rsidRPr="0004413A">
        <w:t>)</w:t>
      </w:r>
    </w:p>
    <w:p w:rsidR="00131E7F" w:rsidRPr="0004413A" w:rsidRDefault="00131E7F" w:rsidP="00131E7F">
      <w:pPr>
        <w:pStyle w:val="Output"/>
      </w:pPr>
      <w:r w:rsidRPr="0004413A">
        <w:t>)</w:t>
      </w:r>
    </w:p>
    <w:p w:rsidR="00131E7F" w:rsidRDefault="00131E7F"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w:t>
      </w:r>
      <w:r>
        <w:rPr>
          <w:color w:val="000000"/>
        </w:rPr>
        <w:t xml:space="preserve"> </w:t>
      </w:r>
      <w:r>
        <w:t>(</w:t>
      </w:r>
    </w:p>
    <w:p w:rsidR="00131E7F" w:rsidRDefault="00131E7F" w:rsidP="00131E7F">
      <w:pPr>
        <w:pStyle w:val="Output"/>
      </w:pPr>
      <w:r>
        <w:rPr>
          <w:color w:val="808000"/>
        </w:rPr>
        <w:t>`studentId`</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`studentName`</w:t>
      </w:r>
      <w:r>
        <w:rPr>
          <w:color w:val="000000"/>
        </w:rPr>
        <w:t xml:space="preserve"> </w:t>
      </w:r>
      <w:r>
        <w:rPr>
          <w:b/>
          <w:bCs/>
          <w:color w:val="800000"/>
        </w:rPr>
        <w:t>VARCHAR</w:t>
      </w:r>
      <w:r>
        <w:t>(</w:t>
      </w:r>
      <w:r>
        <w:rPr>
          <w:color w:val="800080"/>
        </w:rPr>
        <w:t>50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`studentId`</w:t>
      </w:r>
      <w:r>
        <w:t>)</w:t>
      </w:r>
    </w:p>
    <w:p w:rsidR="00131E7F" w:rsidRDefault="00131E7F" w:rsidP="00131E7F">
      <w:pPr>
        <w:pStyle w:val="Output"/>
      </w:pPr>
      <w:r>
        <w:t>)</w:t>
      </w:r>
    </w:p>
    <w:p w:rsidR="00131E7F" w:rsidRDefault="00131E7F" w:rsidP="00131E7F">
      <w:pPr>
        <w:pStyle w:val="Output"/>
      </w:pPr>
    </w:p>
    <w:p w:rsidR="00131E7F" w:rsidRPr="0004413A" w:rsidRDefault="00131E7F" w:rsidP="00131E7F">
      <w:pPr>
        <w:pStyle w:val="Output"/>
        <w:rPr>
          <w:color w:val="FF0000"/>
        </w:rPr>
      </w:pPr>
      <w:r w:rsidRPr="0004413A">
        <w:rPr>
          <w:color w:val="FF0000"/>
        </w:rPr>
        <w:t>//</w:t>
      </w:r>
      <w:r w:rsidRPr="0004413A">
        <w:rPr>
          <w:b/>
          <w:color w:val="FF0000"/>
        </w:rPr>
        <w:t xml:space="preserve"> mediator table</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`student_course`</w:t>
      </w:r>
      <w:r>
        <w:rPr>
          <w:color w:val="000000"/>
        </w:rPr>
        <w:t xml:space="preserve"> </w:t>
      </w:r>
      <w:r>
        <w:t>(</w:t>
      </w:r>
    </w:p>
    <w:p w:rsidR="00131E7F" w:rsidRDefault="00131E7F" w:rsidP="00131E7F">
      <w:pPr>
        <w:pStyle w:val="Output"/>
      </w:pPr>
      <w:r>
        <w:rPr>
          <w:color w:val="808000"/>
        </w:rPr>
        <w:t>`COURSE_ID`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color w:val="808000"/>
        </w:rPr>
        <w:t>`STUDENT_ID`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color w:val="808000"/>
        </w:rPr>
        <w:t>`STUDENT_ID`</w:t>
      </w:r>
      <w:r>
        <w:t>),</w:t>
      </w:r>
    </w:p>
    <w:p w:rsidR="00131E7F" w:rsidRDefault="00131E7F" w:rsidP="00131E7F">
      <w:pPr>
        <w:pStyle w:val="Output"/>
      </w:pPr>
      <w:r>
        <w:rPr>
          <w:b/>
          <w:bCs/>
        </w:rPr>
        <w:t>INDEX</w:t>
      </w:r>
      <w:r>
        <w:rPr>
          <w:color w:val="000000"/>
        </w:rPr>
        <w:t xml:space="preserve"> </w:t>
      </w:r>
      <w:r>
        <w:rPr>
          <w:color w:val="808000"/>
        </w:rPr>
        <w:t>`FKCB6FBEBFAD895D0F`</w:t>
      </w:r>
      <w:r>
        <w:rPr>
          <w:color w:val="000000"/>
        </w:rPr>
        <w:t xml:space="preserve"> </w:t>
      </w:r>
      <w:r>
        <w:t>(</w:t>
      </w:r>
      <w:r>
        <w:rPr>
          <w:color w:val="808000"/>
        </w:rPr>
        <w:t>`COURSE_ID`</w:t>
      </w:r>
      <w:r>
        <w:t>),</w:t>
      </w:r>
    </w:p>
    <w:p w:rsidR="00131E7F" w:rsidRDefault="00131E7F" w:rsidP="00131E7F">
      <w:pPr>
        <w:pStyle w:val="Output"/>
      </w:pPr>
      <w:r>
        <w:rPr>
          <w:b/>
          <w:bCs/>
        </w:rPr>
        <w:t>INDEX</w:t>
      </w:r>
      <w:r>
        <w:rPr>
          <w:color w:val="000000"/>
        </w:rPr>
        <w:t xml:space="preserve"> </w:t>
      </w:r>
      <w:r>
        <w:rPr>
          <w:color w:val="808000"/>
        </w:rPr>
        <w:t>`FKCB6FBEBF88820545`</w:t>
      </w:r>
      <w:r>
        <w:rPr>
          <w:color w:val="000000"/>
        </w:rPr>
        <w:t xml:space="preserve"> </w:t>
      </w:r>
      <w:r>
        <w:t>(</w:t>
      </w:r>
      <w:r>
        <w:rPr>
          <w:color w:val="808000"/>
        </w:rPr>
        <w:t>`STUDENT_ID`</w:t>
      </w:r>
      <w:r>
        <w:t>),</w:t>
      </w:r>
    </w:p>
    <w:p w:rsidR="00131E7F" w:rsidRDefault="00131E7F" w:rsidP="00131E7F">
      <w:pPr>
        <w:pStyle w:val="Output"/>
      </w:pPr>
      <w:r>
        <w:rPr>
          <w:b/>
          <w:bCs/>
        </w:rPr>
        <w:t>CONSTRAINT</w:t>
      </w:r>
      <w:r>
        <w:rPr>
          <w:color w:val="000000"/>
        </w:rPr>
        <w:t xml:space="preserve"> </w:t>
      </w:r>
      <w:r>
        <w:rPr>
          <w:color w:val="808000"/>
        </w:rPr>
        <w:t>`fk_c_id`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b/>
          <w:bCs/>
        </w:rPr>
        <w:t>REFERENCES</w:t>
      </w:r>
      <w:r>
        <w:rPr>
          <w:color w:val="000000"/>
        </w:rPr>
        <w:t xml:space="preserve"> </w:t>
      </w:r>
      <w:r>
        <w:rPr>
          <w:color w:val="808000"/>
        </w:rPr>
        <w:t>`course`</w:t>
      </w:r>
      <w:r>
        <w:rPr>
          <w:color w:val="000000"/>
        </w:rPr>
        <w:t xml:space="preserve"> </w:t>
      </w:r>
      <w:r>
        <w:t>(</w:t>
      </w:r>
      <w:r>
        <w:rPr>
          <w:color w:val="808000"/>
        </w:rPr>
        <w:t>`courseId`</w:t>
      </w:r>
      <w:r>
        <w:t>),</w:t>
      </w:r>
    </w:p>
    <w:p w:rsidR="00131E7F" w:rsidRDefault="00131E7F" w:rsidP="00131E7F">
      <w:pPr>
        <w:pStyle w:val="Output"/>
      </w:pPr>
      <w:r>
        <w:rPr>
          <w:b/>
          <w:bCs/>
        </w:rPr>
        <w:t>CONSTRAINT</w:t>
      </w:r>
      <w:r>
        <w:rPr>
          <w:color w:val="000000"/>
        </w:rPr>
        <w:t xml:space="preserve"> </w:t>
      </w:r>
      <w:r>
        <w:rPr>
          <w:color w:val="808000"/>
        </w:rPr>
        <w:t>`fk_s_id`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`STUDENT_ID`</w:t>
      </w:r>
      <w:r>
        <w:t>)</w:t>
      </w:r>
      <w:r>
        <w:rPr>
          <w:color w:val="000000"/>
        </w:rPr>
        <w:t xml:space="preserve"> </w:t>
      </w:r>
      <w:r>
        <w:rPr>
          <w:b/>
          <w:bCs/>
        </w:rPr>
        <w:t>REFERENCES</w:t>
      </w:r>
      <w:r>
        <w:rPr>
          <w:color w:val="000000"/>
        </w:rPr>
        <w:t xml:space="preserve"> </w:t>
      </w:r>
      <w:r>
        <w:rPr>
          <w:color w:val="808000"/>
        </w:rPr>
        <w:t>`student`</w:t>
      </w:r>
      <w:r>
        <w:rPr>
          <w:color w:val="000000"/>
        </w:rPr>
        <w:t xml:space="preserve"> </w:t>
      </w:r>
      <w:r>
        <w:t>(</w:t>
      </w:r>
      <w:r>
        <w:rPr>
          <w:color w:val="808000"/>
        </w:rPr>
        <w:t>`studentId`</w:t>
      </w:r>
      <w:r>
        <w:t>)</w:t>
      </w:r>
    </w:p>
    <w:p w:rsidR="00131E7F" w:rsidRDefault="00131E7F" w:rsidP="00131E7F">
      <w:pPr>
        <w:pStyle w:val="Output"/>
      </w:pPr>
      <w:r>
        <w:t>)</w:t>
      </w:r>
    </w:p>
    <w:p w:rsidR="00131E7F" w:rsidRPr="0014156A" w:rsidRDefault="00131E7F" w:rsidP="00131E7F"/>
    <w:p w:rsidR="00131E7F" w:rsidRPr="00FF1478" w:rsidRDefault="00131E7F" w:rsidP="00131E7F"/>
    <w:p w:rsidR="00131E7F" w:rsidRDefault="00131E7F" w:rsidP="00131E7F">
      <w:pPr>
        <w:spacing w:after="0"/>
      </w:pPr>
      <w:r>
        <w:t>Course.java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Course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courseName</w:t>
      </w:r>
      <w:r>
        <w:t>;</w:t>
      </w:r>
    </w:p>
    <w:p w:rsidR="00131E7F" w:rsidRDefault="00131E7F" w:rsidP="00131E7F">
      <w:pPr>
        <w:pStyle w:val="Output"/>
      </w:pPr>
      <w:r>
        <w:tab/>
      </w:r>
      <w:r>
        <w:rPr>
          <w:b/>
          <w:bCs/>
          <w:color w:val="7F0055"/>
        </w:rPr>
        <w:t>private</w:t>
      </w:r>
      <w:r>
        <w:t xml:space="preserve"> Set&lt;Student&gt; </w:t>
      </w:r>
      <w:r>
        <w:rPr>
          <w:color w:val="0000C0"/>
        </w:rPr>
        <w:t>students</w:t>
      </w:r>
      <w:r>
        <w:t>;</w:t>
      </w:r>
    </w:p>
    <w:p w:rsidR="00131E7F" w:rsidRPr="0004413A" w:rsidRDefault="00131E7F" w:rsidP="00131E7F">
      <w:pPr>
        <w:pStyle w:val="Output"/>
        <w:rPr>
          <w:b/>
          <w:color w:val="FF0000"/>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4A0D97" w:rsidRDefault="004A0D97" w:rsidP="00131E7F">
      <w:pPr>
        <w:spacing w:after="0"/>
      </w:pPr>
    </w:p>
    <w:p w:rsidR="00131E7F" w:rsidRDefault="00131E7F" w:rsidP="00131E7F">
      <w:pPr>
        <w:spacing w:after="0"/>
      </w:pPr>
      <w:r>
        <w:lastRenderedPageBreak/>
        <w:t>Student.java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Student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studentName</w:t>
      </w:r>
      <w:r>
        <w:t>;</w:t>
      </w:r>
    </w:p>
    <w:p w:rsidR="00131E7F" w:rsidRDefault="00131E7F" w:rsidP="00131E7F">
      <w:pPr>
        <w:pStyle w:val="Output"/>
        <w:rPr>
          <w:color w:val="4C483D" w:themeColor="text2"/>
        </w:rPr>
      </w:pPr>
      <w:r>
        <w:tab/>
      </w:r>
      <w:r>
        <w:rPr>
          <w:b/>
          <w:bCs/>
          <w:color w:val="7F0055"/>
        </w:rPr>
        <w:t>private</w:t>
      </w:r>
      <w:r>
        <w:t xml:space="preserve"> Set&lt;Course&gt; </w:t>
      </w:r>
      <w:r>
        <w:rPr>
          <w:color w:val="0000C0"/>
        </w:rPr>
        <w:t>courses</w:t>
      </w:r>
      <w:r>
        <w:t>;</w:t>
      </w:r>
      <w:r>
        <w:rPr>
          <w:color w:val="4C483D" w:themeColor="text2"/>
        </w:rPr>
        <w:t xml:space="preserve"> </w:t>
      </w:r>
    </w:p>
    <w:p w:rsidR="00131E7F" w:rsidRDefault="00131E7F" w:rsidP="00131E7F">
      <w:pPr>
        <w:pStyle w:val="Output"/>
        <w:rPr>
          <w:color w:val="4C483D" w:themeColor="text2"/>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131E7F" w:rsidRPr="00A91F1B" w:rsidRDefault="00131E7F" w:rsidP="00131E7F">
      <w:pPr>
        <w:spacing w:after="0"/>
        <w:rPr>
          <w:b/>
          <w:u w:val="single"/>
        </w:rPr>
      </w:pPr>
      <w:r w:rsidRPr="00A91F1B">
        <w:rPr>
          <w:b/>
          <w:u w:val="single"/>
        </w:rPr>
        <w:t>Course.hbm.xml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"Course"</w:t>
      </w:r>
      <w:r>
        <w:rPr>
          <w:color w:val="4C483D" w:themeColor="text2"/>
        </w:rPr>
        <w:t xml:space="preserve"> </w:t>
      </w:r>
      <w:r>
        <w:rPr>
          <w:color w:val="7F007F"/>
        </w:rPr>
        <w:t>table</w:t>
      </w:r>
      <w:r>
        <w:rPr>
          <w:color w:val="000000"/>
        </w:rPr>
        <w:t>=</w:t>
      </w:r>
      <w:r>
        <w:rPr>
          <w:i/>
          <w:iCs/>
          <w:color w:val="2A00FF"/>
        </w:rPr>
        <w:t>"course"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"courseId"</w:t>
      </w:r>
      <w:r>
        <w:rPr>
          <w:color w:val="4C483D" w:themeColor="text2"/>
        </w:rPr>
        <w:t xml:space="preserve"> </w:t>
      </w:r>
      <w:r>
        <w:rPr>
          <w:color w:val="7F007F"/>
        </w:rPr>
        <w:t>column</w:t>
      </w:r>
      <w:r>
        <w:rPr>
          <w:color w:val="000000"/>
        </w:rPr>
        <w:t>=</w:t>
      </w:r>
      <w:r>
        <w:rPr>
          <w:i/>
          <w:iCs/>
          <w:color w:val="2A00FF"/>
        </w:rPr>
        <w:t>"courseId"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"courseName"</w:t>
      </w:r>
      <w:r>
        <w:rPr>
          <w:color w:val="4C483D" w:themeColor="text2"/>
        </w:rPr>
        <w:t xml:space="preserve"> </w:t>
      </w:r>
      <w:r>
        <w:rPr>
          <w:color w:val="7F007F"/>
        </w:rPr>
        <w:t>column</w:t>
      </w:r>
      <w:r>
        <w:rPr>
          <w:color w:val="000000"/>
        </w:rPr>
        <w:t>=</w:t>
      </w:r>
      <w:r>
        <w:rPr>
          <w:i/>
          <w:iCs/>
          <w:color w:val="2A00FF"/>
        </w:rPr>
        <w:t>"courseName"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"students"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inverse</w:t>
      </w:r>
      <w:r>
        <w:rPr>
          <w:color w:val="000000"/>
        </w:rPr>
        <w:t>=</w:t>
      </w:r>
      <w:r>
        <w:rPr>
          <w:i/>
          <w:iCs/>
          <w:color w:val="2A00FF"/>
        </w:rPr>
        <w:t>"true"</w:t>
      </w:r>
    </w:p>
    <w:p w:rsidR="00131E7F" w:rsidRDefault="00131E7F" w:rsidP="00131E7F">
      <w:pPr>
        <w:pStyle w:val="Output"/>
        <w:rPr>
          <w:color w:val="4C483D" w:themeColor="text2"/>
        </w:rPr>
      </w:pPr>
      <w:r>
        <w:rPr>
          <w:color w:val="4C483D" w:themeColor="text2"/>
        </w:rPr>
        <w:tab/>
      </w:r>
      <w:r>
        <w:rPr>
          <w:color w:val="4C483D" w:themeColor="text2"/>
        </w:rPr>
        <w:tab/>
      </w:r>
      <w:r>
        <w:rPr>
          <w:color w:val="4C483D" w:themeColor="text2"/>
        </w:rPr>
        <w:tab/>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7F007F"/>
        </w:rPr>
        <w:t>class</w:t>
      </w:r>
      <w:r>
        <w:rPr>
          <w:color w:val="000000"/>
        </w:rPr>
        <w:t>=</w:t>
      </w:r>
      <w:r>
        <w:rPr>
          <w:i/>
          <w:iCs/>
          <w:color w:val="2A00FF"/>
        </w:rPr>
        <w:t>"Student"</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321E48" w:rsidRDefault="00131E7F" w:rsidP="00131E7F">
      <w:pPr>
        <w:spacing w:after="0"/>
        <w:rPr>
          <w:b/>
          <w:u w:val="single"/>
        </w:rPr>
      </w:pPr>
      <w:r w:rsidRPr="00321E48">
        <w:rPr>
          <w:b/>
          <w:u w:val="single"/>
        </w:rPr>
        <w:t>Student.hbm.xml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"Student"</w:t>
      </w:r>
      <w:r>
        <w:rPr>
          <w:color w:val="4C483D" w:themeColor="text2"/>
        </w:rPr>
        <w:t xml:space="preserve"> </w:t>
      </w:r>
      <w:r>
        <w:rPr>
          <w:color w:val="7F007F"/>
        </w:rPr>
        <w:t>table</w:t>
      </w:r>
      <w:r>
        <w:rPr>
          <w:color w:val="000000"/>
        </w:rPr>
        <w:t>=</w:t>
      </w:r>
      <w:r>
        <w:rPr>
          <w:i/>
          <w:iCs/>
          <w:color w:val="2A00FF"/>
        </w:rPr>
        <w:t>"student"</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"studentId"</w:t>
      </w:r>
      <w:r>
        <w:rPr>
          <w:color w:val="4C483D" w:themeColor="text2"/>
        </w:rPr>
        <w:t xml:space="preserve"> </w:t>
      </w:r>
      <w:r>
        <w:rPr>
          <w:color w:val="7F007F"/>
        </w:rPr>
        <w:t>column</w:t>
      </w:r>
      <w:r>
        <w:rPr>
          <w:color w:val="000000"/>
        </w:rPr>
        <w:t>=</w:t>
      </w:r>
      <w:r>
        <w:rPr>
          <w:i/>
          <w:iCs/>
          <w:color w:val="2A00FF"/>
        </w:rPr>
        <w:t>"studentId"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"studentName"</w:t>
      </w:r>
      <w:r>
        <w:rPr>
          <w:color w:val="4C483D" w:themeColor="text2"/>
        </w:rPr>
        <w:t xml:space="preserve"> </w:t>
      </w:r>
      <w:r>
        <w:rPr>
          <w:color w:val="7F007F"/>
        </w:rPr>
        <w:t>column</w:t>
      </w:r>
      <w:r>
        <w:rPr>
          <w:color w:val="000000"/>
        </w:rPr>
        <w:t>=</w:t>
      </w:r>
      <w:r>
        <w:rPr>
          <w:i/>
          <w:iCs/>
          <w:color w:val="2A00FF"/>
        </w:rPr>
        <w:t>"studentName"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"courses"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7F007F"/>
        </w:rPr>
        <w:t>class</w:t>
      </w:r>
      <w:r>
        <w:rPr>
          <w:color w:val="000000"/>
        </w:rPr>
        <w:t>=</w:t>
      </w:r>
      <w:r>
        <w:rPr>
          <w:i/>
          <w:iCs/>
          <w:color w:val="2A00FF"/>
        </w:rPr>
        <w:t>"Course"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ManyToManyTest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Student </w:t>
      </w:r>
      <w:r>
        <w:rPr>
          <w:color w:val="6A3E3E"/>
        </w:rPr>
        <w:t>s1</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s1</w:t>
      </w:r>
      <w:r>
        <w:t>.setStudentId(101);</w:t>
      </w:r>
    </w:p>
    <w:p w:rsidR="00131E7F" w:rsidRDefault="00131E7F" w:rsidP="00131E7F">
      <w:pPr>
        <w:pStyle w:val="Output"/>
        <w:rPr>
          <w:color w:val="4C483D" w:themeColor="text2"/>
        </w:rPr>
      </w:pPr>
      <w:r>
        <w:tab/>
        <w:t xml:space="preserve"> </w:t>
      </w:r>
      <w:r>
        <w:rPr>
          <w:color w:val="6A3E3E"/>
        </w:rPr>
        <w:t>s1</w:t>
      </w:r>
      <w:r>
        <w:t>.setStudentName(</w:t>
      </w:r>
      <w:r>
        <w:rPr>
          <w:color w:val="2A00FF"/>
        </w:rPr>
        <w:t>"SATYA"</w:t>
      </w:r>
      <w:r>
        <w:t>);</w:t>
      </w:r>
    </w:p>
    <w:p w:rsidR="00131E7F" w:rsidRDefault="00131E7F" w:rsidP="00131E7F">
      <w:pPr>
        <w:pStyle w:val="Output"/>
        <w:rPr>
          <w:color w:val="4C483D" w:themeColor="text2"/>
        </w:rPr>
      </w:pPr>
      <w:r>
        <w:lastRenderedPageBreak/>
        <w:tab/>
        <w:t xml:space="preserve"> Student </w:t>
      </w:r>
      <w:r>
        <w:rPr>
          <w:color w:val="6A3E3E"/>
        </w:rPr>
        <w:t>s2</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s2</w:t>
      </w:r>
      <w:r>
        <w:t>.setStudentId(102);</w:t>
      </w:r>
    </w:p>
    <w:p w:rsidR="00131E7F" w:rsidRDefault="00131E7F" w:rsidP="00131E7F">
      <w:pPr>
        <w:pStyle w:val="Output"/>
        <w:rPr>
          <w:color w:val="4C483D" w:themeColor="text2"/>
        </w:rPr>
      </w:pPr>
      <w:r>
        <w:tab/>
        <w:t xml:space="preserve"> </w:t>
      </w:r>
      <w:r>
        <w:rPr>
          <w:color w:val="6A3E3E"/>
        </w:rPr>
        <w:t>s2</w:t>
      </w:r>
      <w:r>
        <w:t>.setStudentName(</w:t>
      </w:r>
      <w:r>
        <w:rPr>
          <w:color w:val="2A00FF"/>
        </w:rPr>
        <w:t>"ARJUN"</w:t>
      </w:r>
      <w:r>
        <w:t>);</w:t>
      </w:r>
      <w:r>
        <w:tab/>
        <w:t xml:space="preserve"> </w:t>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c1</w:t>
      </w:r>
      <w:r>
        <w:t>.setCourseId(301);</w:t>
      </w:r>
    </w:p>
    <w:p w:rsidR="00131E7F" w:rsidRDefault="00131E7F" w:rsidP="00131E7F">
      <w:pPr>
        <w:pStyle w:val="Output"/>
        <w:rPr>
          <w:color w:val="4C483D" w:themeColor="text2"/>
        </w:rPr>
      </w:pPr>
      <w:r>
        <w:tab/>
        <w:t xml:space="preserve"> </w:t>
      </w:r>
      <w:r>
        <w:rPr>
          <w:color w:val="6A3E3E"/>
        </w:rPr>
        <w:t>c1</w:t>
      </w:r>
      <w:r>
        <w:t>.setCourseName(</w:t>
      </w:r>
      <w:r>
        <w:rPr>
          <w:color w:val="2A00FF"/>
        </w:rPr>
        <w:t>"JAVA"</w:t>
      </w:r>
      <w:r>
        <w:t>);</w:t>
      </w:r>
      <w:r>
        <w:tab/>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c2</w:t>
      </w:r>
      <w:r>
        <w:t>.setCourseId(302);</w:t>
      </w:r>
    </w:p>
    <w:p w:rsidR="00131E7F" w:rsidRDefault="00131E7F" w:rsidP="00131E7F">
      <w:pPr>
        <w:pStyle w:val="Output"/>
        <w:rPr>
          <w:color w:val="4C483D" w:themeColor="text2"/>
        </w:rPr>
      </w:pPr>
      <w:r>
        <w:tab/>
        <w:t xml:space="preserve"> </w:t>
      </w:r>
      <w:r>
        <w:rPr>
          <w:color w:val="6A3E3E"/>
        </w:rPr>
        <w:t>c2</w:t>
      </w:r>
      <w:r>
        <w:t>.setCourseName(</w:t>
      </w:r>
      <w:r>
        <w:rPr>
          <w:color w:val="2A00FF"/>
        </w:rPr>
        <w:t>".NET"</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131E7F" w:rsidRDefault="00131E7F" w:rsidP="00131E7F">
      <w:pPr>
        <w:pStyle w:val="Output"/>
        <w:rPr>
          <w:color w:val="4C483D" w:themeColor="text2"/>
        </w:rPr>
      </w:pPr>
      <w:r>
        <w:tab/>
        <w:t xml:space="preserve"> </w:t>
      </w:r>
      <w:r>
        <w:rPr>
          <w:color w:val="6A3E3E"/>
        </w:rPr>
        <w:t>students</w:t>
      </w:r>
      <w:r>
        <w:t>.add(</w:t>
      </w:r>
      <w:r>
        <w:rPr>
          <w:color w:val="6A3E3E"/>
        </w:rPr>
        <w:t>s1</w:t>
      </w:r>
      <w:r>
        <w:t>);</w:t>
      </w:r>
    </w:p>
    <w:p w:rsidR="00131E7F" w:rsidRDefault="00131E7F" w:rsidP="00131E7F">
      <w:pPr>
        <w:pStyle w:val="Output"/>
        <w:rPr>
          <w:color w:val="4C483D" w:themeColor="text2"/>
        </w:rPr>
      </w:pPr>
      <w:r>
        <w:tab/>
        <w:t xml:space="preserve"> </w:t>
      </w:r>
      <w:r>
        <w:rPr>
          <w:color w:val="6A3E3E"/>
        </w:rPr>
        <w:t>students</w:t>
      </w:r>
      <w:r>
        <w:t>.add(</w:t>
      </w:r>
      <w:r>
        <w:rPr>
          <w:color w:val="6A3E3E"/>
        </w:rPr>
        <w:t>s2</w:t>
      </w:r>
      <w:r>
        <w:t>);</w:t>
      </w:r>
    </w:p>
    <w:p w:rsidR="00131E7F" w:rsidRDefault="00131E7F" w:rsidP="00131E7F">
      <w:pPr>
        <w:pStyle w:val="Output"/>
        <w:rPr>
          <w:color w:val="4C483D" w:themeColor="text2"/>
        </w:rPr>
      </w:pPr>
      <w:r>
        <w:tab/>
        <w:t xml:space="preserve"> </w:t>
      </w:r>
      <w:r>
        <w:rPr>
          <w:color w:val="6A3E3E"/>
        </w:rPr>
        <w:t>c1</w:t>
      </w:r>
      <w:r>
        <w:t>.setStudents(</w:t>
      </w:r>
      <w:r>
        <w:rPr>
          <w:color w:val="6A3E3E"/>
        </w:rPr>
        <w:t>students</w:t>
      </w:r>
      <w:r>
        <w:t>);</w:t>
      </w:r>
    </w:p>
    <w:p w:rsidR="00131E7F" w:rsidRDefault="00131E7F" w:rsidP="00131E7F">
      <w:pPr>
        <w:pStyle w:val="Output"/>
        <w:rPr>
          <w:color w:val="4C483D" w:themeColor="text2"/>
        </w:rPr>
      </w:pPr>
      <w:r>
        <w:tab/>
        <w:t xml:space="preserve"> </w:t>
      </w:r>
      <w:r>
        <w:rPr>
          <w:color w:val="6A3E3E"/>
        </w:rPr>
        <w:t>c2</w:t>
      </w:r>
      <w:r>
        <w:t>.setStudents(</w:t>
      </w:r>
      <w:r>
        <w:rPr>
          <w:color w:val="6A3E3E"/>
        </w:rPr>
        <w:t>students</w:t>
      </w:r>
      <w:r>
        <w:t>);</w:t>
      </w:r>
      <w:r>
        <w:tab/>
        <w:t xml:space="preserve"> </w:t>
      </w:r>
    </w:p>
    <w:p w:rsidR="00131E7F" w:rsidRDefault="00131E7F" w:rsidP="00131E7F">
      <w:pPr>
        <w:pStyle w:val="Output"/>
        <w:rPr>
          <w:color w:val="4C483D" w:themeColor="text2"/>
        </w:rPr>
      </w:pPr>
      <w:r>
        <w:tab/>
        <w:t xml:space="preserve"> </w:t>
      </w:r>
    </w:p>
    <w:p w:rsidR="00131E7F" w:rsidRDefault="00131E7F" w:rsidP="00131E7F">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131E7F" w:rsidRDefault="00131E7F" w:rsidP="00131E7F">
      <w:pPr>
        <w:pStyle w:val="Output"/>
        <w:rPr>
          <w:color w:val="4C483D" w:themeColor="text2"/>
        </w:rPr>
      </w:pPr>
      <w:r>
        <w:tab/>
        <w:t xml:space="preserve"> </w:t>
      </w:r>
      <w:r>
        <w:rPr>
          <w:color w:val="6A3E3E"/>
        </w:rPr>
        <w:t>courses</w:t>
      </w:r>
      <w:r>
        <w:t>.add(</w:t>
      </w:r>
      <w:r>
        <w:rPr>
          <w:color w:val="6A3E3E"/>
        </w:rPr>
        <w:t>c1</w:t>
      </w:r>
      <w:r>
        <w:t>);</w:t>
      </w:r>
    </w:p>
    <w:p w:rsidR="00131E7F" w:rsidRDefault="00131E7F" w:rsidP="00131E7F">
      <w:pPr>
        <w:pStyle w:val="Output"/>
        <w:rPr>
          <w:color w:val="4C483D" w:themeColor="text2"/>
        </w:rPr>
      </w:pPr>
      <w:r>
        <w:tab/>
        <w:t xml:space="preserve"> </w:t>
      </w:r>
      <w:r>
        <w:rPr>
          <w:color w:val="6A3E3E"/>
        </w:rPr>
        <w:t>courses</w:t>
      </w:r>
      <w:r>
        <w:t>.add(</w:t>
      </w:r>
      <w:r>
        <w:rPr>
          <w:color w:val="6A3E3E"/>
        </w:rPr>
        <w:t>c2</w:t>
      </w:r>
      <w:r>
        <w:t>);</w:t>
      </w:r>
    </w:p>
    <w:p w:rsidR="00131E7F" w:rsidRDefault="00131E7F" w:rsidP="00131E7F">
      <w:pPr>
        <w:pStyle w:val="Output"/>
        <w:rPr>
          <w:color w:val="4C483D" w:themeColor="text2"/>
        </w:rPr>
      </w:pPr>
      <w:r>
        <w:tab/>
        <w:t xml:space="preserve"> </w:t>
      </w:r>
      <w:r>
        <w:rPr>
          <w:color w:val="6A3E3E"/>
        </w:rPr>
        <w:t>s1</w:t>
      </w:r>
      <w:r>
        <w:t>.setCourses(</w:t>
      </w:r>
      <w:r>
        <w:rPr>
          <w:color w:val="6A3E3E"/>
        </w:rPr>
        <w:t>courses</w:t>
      </w:r>
      <w:r>
        <w:t>);</w:t>
      </w:r>
    </w:p>
    <w:p w:rsidR="00131E7F" w:rsidRDefault="00131E7F" w:rsidP="00131E7F">
      <w:pPr>
        <w:pStyle w:val="Output"/>
        <w:rPr>
          <w:color w:val="4C483D" w:themeColor="text2"/>
        </w:rPr>
      </w:pPr>
      <w:r>
        <w:tab/>
        <w:t xml:space="preserve"> </w:t>
      </w:r>
      <w:r>
        <w:rPr>
          <w:color w:val="6A3E3E"/>
        </w:rPr>
        <w:t>s2</w:t>
      </w:r>
      <w:r>
        <w:t>.setCourses(</w:t>
      </w:r>
      <w:r>
        <w:rPr>
          <w:color w:val="6A3E3E"/>
        </w:rPr>
        <w:t>courses</w:t>
      </w:r>
      <w:r>
        <w:t>);</w:t>
      </w:r>
      <w:r>
        <w:tab/>
      </w:r>
    </w:p>
    <w:p w:rsidR="00131E7F" w:rsidRDefault="00131E7F" w:rsidP="00131E7F">
      <w:pPr>
        <w:pStyle w:val="Output"/>
        <w:rPr>
          <w:color w:val="4C483D" w:themeColor="text2"/>
        </w:rPr>
      </w:pPr>
      <w:r>
        <w:t xml:space="preserve"> </w:t>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s1</w:t>
      </w:r>
      <w:r>
        <w:t>);</w:t>
      </w:r>
    </w:p>
    <w:p w:rsidR="00131E7F" w:rsidRDefault="00131E7F" w:rsidP="00131E7F">
      <w:pPr>
        <w:pStyle w:val="Output"/>
        <w:rPr>
          <w:color w:val="4C483D" w:themeColor="text2"/>
        </w:rPr>
      </w:pPr>
      <w:r>
        <w:tab/>
      </w:r>
      <w:r>
        <w:rPr>
          <w:color w:val="6A3E3E"/>
        </w:rPr>
        <w:t>session</w:t>
      </w:r>
      <w:r>
        <w:t>.save(</w:t>
      </w:r>
      <w:r>
        <w:rPr>
          <w:color w:val="6A3E3E"/>
        </w:rPr>
        <w:t>s2</w:t>
      </w:r>
      <w:r>
        <w:t>);</w:t>
      </w:r>
    </w:p>
    <w:p w:rsidR="00131E7F" w:rsidRDefault="00131E7F" w:rsidP="00131E7F">
      <w:pPr>
        <w:pStyle w:val="Output"/>
        <w:rPr>
          <w:color w:val="4C483D" w:themeColor="text2"/>
        </w:rPr>
      </w:pPr>
      <w:r>
        <w:tab/>
      </w:r>
      <w:r>
        <w:rPr>
          <w:color w:val="6A3E3E"/>
        </w:rPr>
        <w:t>tx</w:t>
      </w:r>
      <w:r>
        <w:t>.commit();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Pr="00472552" w:rsidRDefault="00131E7F" w:rsidP="00131E7F">
      <w:pPr>
        <w:pStyle w:val="Output"/>
      </w:pPr>
      <w:r>
        <w:t>}</w:t>
      </w:r>
    </w:p>
    <w:p w:rsidR="00131E7F" w:rsidRDefault="00131E7F" w:rsidP="00131E7F">
      <w:r w:rsidRPr="00335432">
        <w:rPr>
          <w:noProof/>
          <w:lang w:eastAsia="en-US"/>
        </w:rPr>
        <w:drawing>
          <wp:inline distT="0" distB="0" distL="0" distR="0" wp14:anchorId="1BE76A73" wp14:editId="17EB86C3">
            <wp:extent cx="5943600" cy="852407"/>
            <wp:effectExtent l="0" t="0" r="0" b="5080"/>
            <wp:docPr id="17" name="Picture 1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852407"/>
                    </a:xfrm>
                    <a:prstGeom prst="rect">
                      <a:avLst/>
                    </a:prstGeom>
                    <a:noFill/>
                    <a:ln>
                      <a:noFill/>
                    </a:ln>
                  </pic:spPr>
                </pic:pic>
              </a:graphicData>
            </a:graphic>
          </wp:inline>
        </w:drawing>
      </w:r>
    </w:p>
    <w:p w:rsidR="00131E7F" w:rsidRDefault="00131E7F" w:rsidP="00131E7F"/>
    <w:p w:rsidR="0084635E" w:rsidRPr="0084635E" w:rsidRDefault="0084635E" w:rsidP="0084635E">
      <w:pPr>
        <w:pStyle w:val="Heading3"/>
        <w:spacing w:after="0"/>
      </w:pPr>
      <w:r w:rsidRPr="0084635E">
        <w:t>Cascade Attribute In Hibernate</w:t>
      </w:r>
    </w:p>
    <w:p w:rsidR="0084635E" w:rsidRPr="0084635E" w:rsidRDefault="0084635E" w:rsidP="0084635E">
      <w:pPr>
        <w:ind w:firstLine="720"/>
      </w:pPr>
      <w:r w:rsidRPr="0084635E">
        <w:t xml:space="preserve">Cascade attribute is mandatory, </w:t>
      </w:r>
      <w:r w:rsidR="003F3690" w:rsidRPr="0084635E">
        <w:t>whenever</w:t>
      </w:r>
      <w:r w:rsidRPr="0084635E">
        <w:t xml:space="preserve"> we apply relationship between objects, cascade attribute transfers operations done on one object onto its related child objects</w:t>
      </w:r>
      <w:r>
        <w:t>.</w:t>
      </w:r>
      <w:r w:rsidRPr="0084635E">
        <w:t xml:space="preserve"> default value of </w:t>
      </w:r>
      <w:r w:rsidRPr="0084635E">
        <w:rPr>
          <w:b/>
        </w:rPr>
        <w:t>cascade =”none”</w:t>
      </w:r>
      <w:r w:rsidRPr="0084635E">
        <w:t> means no operations will be transfers to the child class</w:t>
      </w:r>
    </w:p>
    <w:p w:rsidR="0084635E" w:rsidRDefault="0084635E" w:rsidP="0084635E">
      <w:r w:rsidRPr="0084635E">
        <w:t>If we write </w:t>
      </w:r>
      <w:r w:rsidRPr="0084635E">
        <w:rPr>
          <w:b/>
        </w:rPr>
        <w:t>cascade = “all”</w:t>
      </w:r>
      <w:r w:rsidRPr="0084635E">
        <w:t> then changes like insert, delete, update at parent object w</w:t>
      </w:r>
      <w:r>
        <w:t>ill be effected to child object.</w:t>
      </w:r>
    </w:p>
    <w:p w:rsidR="0084635E" w:rsidRPr="0084635E" w:rsidRDefault="0084635E" w:rsidP="0084635E">
      <w:pPr>
        <w:spacing w:after="0"/>
      </w:pPr>
      <w:r w:rsidRPr="0084635E">
        <w:t xml:space="preserve">Cascade having </w:t>
      </w:r>
      <w:r w:rsidR="003F3690">
        <w:t>following values</w:t>
      </w:r>
    </w:p>
    <w:p w:rsidR="0084635E" w:rsidRPr="0084635E" w:rsidRDefault="0084635E" w:rsidP="00D9214F">
      <w:pPr>
        <w:pStyle w:val="ListParagraph"/>
        <w:numPr>
          <w:ilvl w:val="0"/>
          <w:numId w:val="39"/>
        </w:numPr>
      </w:pPr>
      <w:r w:rsidRPr="0084635E">
        <w:t>none (default)</w:t>
      </w:r>
      <w:r>
        <w:t xml:space="preserve">, </w:t>
      </w:r>
      <w:r w:rsidRPr="0084635E">
        <w:t>save</w:t>
      </w:r>
      <w:r>
        <w:t xml:space="preserve">, </w:t>
      </w:r>
      <w:r w:rsidRPr="0084635E">
        <w:t>update</w:t>
      </w:r>
      <w:r>
        <w:t xml:space="preserve">, </w:t>
      </w:r>
      <w:r w:rsidRPr="0084635E">
        <w:t>save-update</w:t>
      </w:r>
      <w:r>
        <w:t xml:space="preserve">, </w:t>
      </w:r>
      <w:r w:rsidRPr="0084635E">
        <w:t>delete</w:t>
      </w:r>
      <w:r>
        <w:t xml:space="preserve">, </w:t>
      </w:r>
      <w:r w:rsidRPr="0084635E">
        <w:t>all</w:t>
      </w:r>
      <w:r>
        <w:t xml:space="preserve">, </w:t>
      </w:r>
      <w:r w:rsidRPr="0084635E">
        <w:t>all-delete-orphan</w:t>
      </w:r>
    </w:p>
    <w:p w:rsidR="0084635E" w:rsidRDefault="0084635E" w:rsidP="00131E7F"/>
    <w:p w:rsidR="00201A46" w:rsidRDefault="00201A46" w:rsidP="00201A46">
      <w:pPr>
        <w:pStyle w:val="Heading1"/>
      </w:pPr>
      <w:bookmarkStart w:id="47" w:name="_Toc491771331"/>
      <w:r>
        <w:lastRenderedPageBreak/>
        <w:t>12. Hibernate Cache</w:t>
      </w:r>
      <w:bookmarkEnd w:id="47"/>
    </w:p>
    <w:p w:rsidR="00201A46" w:rsidRDefault="00201A46" w:rsidP="00201A46">
      <w:pPr>
        <w:ind w:firstLine="720"/>
      </w:pPr>
      <w:r>
        <w:t>E</w:t>
      </w:r>
      <w:r w:rsidRPr="00F87E43">
        <w:t>very fresh session having its own </w:t>
      </w:r>
      <w:r w:rsidRPr="00F87E43">
        <w:rPr>
          <w:b/>
        </w:rPr>
        <w:t>cache memory</w:t>
      </w:r>
      <w:r w:rsidRPr="00F87E43">
        <w:t xml:space="preserve">, </w:t>
      </w:r>
      <w:r w:rsidRPr="009F3EC5">
        <w:rPr>
          <w:b/>
        </w:rPr>
        <w:t>Caching is a mechanism for storing the loaded objects into a cache memory</w:t>
      </w:r>
      <w:r w:rsidRPr="00F87E43">
        <w:t>.  The advantage of cache mechanism is, whenever again we want to load the same object from the database then instead of hitting the database once again, it loads from the local cache memory only</w:t>
      </w:r>
      <w:r w:rsidRPr="009F3EC5">
        <w:rPr>
          <w:b/>
        </w:rPr>
        <w:t>, so that the no. of round trips between an application and a database server got decreased</w:t>
      </w:r>
      <w:r w:rsidRPr="00F87E43">
        <w:t>.  It means caching mechanism increases the performance of the application.</w:t>
      </w:r>
    </w:p>
    <w:p w:rsidR="00201A46" w:rsidRDefault="00201A46" w:rsidP="00201A46"/>
    <w:p w:rsidR="00201A46" w:rsidRPr="006E74A3" w:rsidRDefault="00201A46" w:rsidP="00201A46">
      <w:r w:rsidRPr="006E74A3">
        <w:t>In hibernate we have two levels of caching</w:t>
      </w:r>
    </w:p>
    <w:p w:rsidR="00201A46" w:rsidRPr="006E74A3" w:rsidRDefault="00201A46" w:rsidP="00D9214F">
      <w:pPr>
        <w:pStyle w:val="ListParagraph"/>
        <w:numPr>
          <w:ilvl w:val="0"/>
          <w:numId w:val="40"/>
        </w:numPr>
        <w:rPr>
          <w:b/>
        </w:rPr>
      </w:pPr>
      <w:r w:rsidRPr="006E74A3">
        <w:rPr>
          <w:b/>
        </w:rPr>
        <w:t>First Level Cache (</w:t>
      </w:r>
      <w:r w:rsidRPr="006E74A3">
        <w:t>Session Cache)</w:t>
      </w:r>
    </w:p>
    <w:p w:rsidR="00201A46" w:rsidRPr="006E74A3" w:rsidRDefault="00201A46" w:rsidP="00D9214F">
      <w:pPr>
        <w:pStyle w:val="ListParagraph"/>
        <w:numPr>
          <w:ilvl w:val="0"/>
          <w:numId w:val="40"/>
        </w:numPr>
        <w:rPr>
          <w:b/>
        </w:rPr>
      </w:pPr>
      <w:r w:rsidRPr="006E74A3">
        <w:rPr>
          <w:b/>
        </w:rPr>
        <w:t xml:space="preserve">Second Level Cache </w:t>
      </w:r>
      <w:r w:rsidRPr="006E74A3">
        <w:t>(Session Factory Cache/ JVM Level Cache)</w:t>
      </w:r>
    </w:p>
    <w:p w:rsidR="00201A46" w:rsidRDefault="00201A46" w:rsidP="00201A46">
      <w:pPr>
        <w:pStyle w:val="Heading3"/>
      </w:pPr>
      <w:r>
        <w:t>1.First Level Cache</w:t>
      </w:r>
    </w:p>
    <w:p w:rsidR="00201A46" w:rsidRPr="0018576C" w:rsidRDefault="00201A46" w:rsidP="00D9214F">
      <w:pPr>
        <w:numPr>
          <w:ilvl w:val="0"/>
          <w:numId w:val="41"/>
        </w:numPr>
        <w:rPr>
          <w:b/>
          <w:color w:val="FF0000"/>
        </w:rPr>
      </w:pPr>
      <w:r w:rsidRPr="0018576C">
        <w:t xml:space="preserve">By default, for each hibernate application, </w:t>
      </w:r>
      <w:r w:rsidRPr="0018576C">
        <w:rPr>
          <w:b/>
        </w:rPr>
        <w:t>the first level cache is automatically enabled.</w:t>
      </w:r>
      <w:r>
        <w:rPr>
          <w:b/>
        </w:rPr>
        <w:t xml:space="preserve"> </w:t>
      </w:r>
      <w:r w:rsidRPr="0018576C">
        <w:rPr>
          <w:b/>
          <w:color w:val="FF0000"/>
        </w:rPr>
        <w:t>We can’t Enable/Disable first level cache</w:t>
      </w:r>
    </w:p>
    <w:p w:rsidR="00201A46" w:rsidRPr="0018576C" w:rsidRDefault="00201A46" w:rsidP="00D9214F">
      <w:pPr>
        <w:numPr>
          <w:ilvl w:val="0"/>
          <w:numId w:val="41"/>
        </w:numPr>
        <w:rPr>
          <w:b/>
        </w:rPr>
      </w:pPr>
      <w:r w:rsidRPr="0018576C">
        <w:t>the first level cache is associated with the </w:t>
      </w:r>
      <w:r w:rsidRPr="0018576C">
        <w:rPr>
          <w:b/>
        </w:rPr>
        <w:t>session</w:t>
      </w:r>
      <w:r w:rsidRPr="0018576C">
        <w:t xml:space="preserve"> object and </w:t>
      </w:r>
      <w:r w:rsidRPr="0018576C">
        <w:rPr>
          <w:b/>
        </w:rPr>
        <w:t>scope</w:t>
      </w:r>
      <w:r w:rsidRPr="0018576C">
        <w:t xml:space="preserve"> of the cache </w:t>
      </w:r>
      <w:r w:rsidRPr="0018576C">
        <w:rPr>
          <w:b/>
        </w:rPr>
        <w:t>is limited to one session only</w:t>
      </w:r>
    </w:p>
    <w:p w:rsidR="00201A46" w:rsidRPr="0018576C" w:rsidRDefault="00201A46" w:rsidP="00D9214F">
      <w:pPr>
        <w:numPr>
          <w:ilvl w:val="0"/>
          <w:numId w:val="41"/>
        </w:numPr>
      </w:pPr>
      <w:r w:rsidRPr="0018576C">
        <w:t>When we load an object for the first time from the database then the object will be loaded from the database and the loaded object will be stored in the cache memory maintained by that session object</w:t>
      </w:r>
    </w:p>
    <w:p w:rsidR="00201A46" w:rsidRPr="0018576C" w:rsidRDefault="00201A46" w:rsidP="00D9214F">
      <w:pPr>
        <w:numPr>
          <w:ilvl w:val="0"/>
          <w:numId w:val="41"/>
        </w:numPr>
      </w:pPr>
      <w:r w:rsidRPr="0018576C">
        <w:t>If we load the same object once again, with in the same session, then the object will be loaded from the local cache memory not from the database</w:t>
      </w:r>
    </w:p>
    <w:p w:rsidR="00201A46" w:rsidRPr="0018576C" w:rsidRDefault="00201A46" w:rsidP="00D9214F">
      <w:pPr>
        <w:numPr>
          <w:ilvl w:val="0"/>
          <w:numId w:val="41"/>
        </w:numPr>
      </w:pPr>
      <w:r w:rsidRPr="0018576C">
        <w:t>If we load the same object by opening other session, then again the object will load from the database and the loaded object will be stored in the cache memory maintained by this new session</w:t>
      </w:r>
    </w:p>
    <w:p w:rsidR="00201A46" w:rsidRPr="007E3B02" w:rsidRDefault="00201A46" w:rsidP="00201A46">
      <w:pPr>
        <w:spacing w:after="0"/>
        <w:rPr>
          <w:b/>
          <w:u w:val="single"/>
        </w:rPr>
      </w:pPr>
      <w:r w:rsidRPr="007E3B02">
        <w:rPr>
          <w:b/>
          <w:u w:val="single"/>
        </w:rPr>
        <w:t>Example:</w:t>
      </w:r>
    </w:p>
    <w:p w:rsidR="00201A46" w:rsidRPr="0018576C" w:rsidRDefault="00201A46" w:rsidP="00201A46">
      <w:pPr>
        <w:pStyle w:val="Output"/>
        <w:rPr>
          <w:rFonts w:ascii="Verdana" w:hAnsi="Verdana"/>
          <w:lang w:eastAsia="en-US"/>
        </w:rPr>
      </w:pPr>
      <w:r w:rsidRPr="0018576C">
        <w:rPr>
          <w:lang w:eastAsia="en-US"/>
        </w:rPr>
        <w:t xml:space="preserve">Session </w:t>
      </w:r>
      <w:r>
        <w:rPr>
          <w:lang w:eastAsia="en-US"/>
        </w:rPr>
        <w:t>session</w:t>
      </w:r>
      <w:r w:rsidRPr="0018576C">
        <w:rPr>
          <w:lang w:eastAsia="en-US"/>
        </w:rPr>
        <w:t xml:space="preserve"> = factory.openSession();</w:t>
      </w:r>
    </w:p>
    <w:p w:rsidR="00201A46" w:rsidRPr="0018576C" w:rsidRDefault="00201A46" w:rsidP="00201A46">
      <w:pPr>
        <w:pStyle w:val="Output"/>
        <w:rPr>
          <w:rFonts w:ascii="Verdana" w:hAnsi="Verdana"/>
          <w:lang w:eastAsia="en-US"/>
        </w:rPr>
      </w:pPr>
      <w:r w:rsidRPr="0018576C">
        <w:rPr>
          <w:lang w:eastAsia="en-US"/>
        </w:rPr>
        <w:t xml:space="preserve">Object ob1 = </w:t>
      </w:r>
      <w:r>
        <w:rPr>
          <w:lang w:eastAsia="en-US"/>
        </w:rPr>
        <w:t>session</w:t>
      </w:r>
      <w:r w:rsidRPr="0018576C">
        <w:rPr>
          <w:lang w:eastAsia="en-US"/>
        </w:rPr>
        <w:t>.get(</w:t>
      </w:r>
      <w:r>
        <w:rPr>
          <w:lang w:eastAsia="en-US"/>
        </w:rPr>
        <w:t>Actor</w:t>
      </w:r>
      <w:r w:rsidRPr="0018576C">
        <w:rPr>
          <w:lang w:eastAsia="en-US"/>
        </w:rPr>
        <w:t>.class, new Integer(101));</w:t>
      </w:r>
      <w:r>
        <w:rPr>
          <w:lang w:eastAsia="en-US"/>
        </w:rPr>
        <w:t xml:space="preserve"> //1</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 xml:space="preserve">Object ob2 = </w:t>
      </w:r>
      <w:r>
        <w:rPr>
          <w:lang w:eastAsia="en-US"/>
        </w:rPr>
        <w:t>session</w:t>
      </w:r>
      <w:r w:rsidRPr="0018576C">
        <w:rPr>
          <w:lang w:eastAsia="en-US"/>
        </w:rPr>
        <w:t>.get(</w:t>
      </w:r>
      <w:r>
        <w:rPr>
          <w:lang w:eastAsia="en-US"/>
        </w:rPr>
        <w:t>Actor</w:t>
      </w:r>
      <w:r w:rsidRPr="0018576C">
        <w:rPr>
          <w:lang w:eastAsia="en-US"/>
        </w:rPr>
        <w:t>.class, new Integer(101));</w:t>
      </w:r>
      <w:r>
        <w:rPr>
          <w:lang w:eastAsia="en-US"/>
        </w:rPr>
        <w:t>//2</w:t>
      </w:r>
    </w:p>
    <w:p w:rsidR="00201A46" w:rsidRPr="0018576C" w:rsidRDefault="00201A46" w:rsidP="00201A46">
      <w:pPr>
        <w:pStyle w:val="Output"/>
        <w:rPr>
          <w:rFonts w:ascii="Verdana" w:hAnsi="Verdana"/>
          <w:lang w:eastAsia="en-US"/>
        </w:rPr>
      </w:pPr>
      <w:r w:rsidRPr="0018576C">
        <w:rPr>
          <w:lang w:eastAsia="en-US"/>
        </w:rPr>
        <w:t xml:space="preserve">Object ob3 = </w:t>
      </w:r>
      <w:r>
        <w:rPr>
          <w:lang w:eastAsia="en-US"/>
        </w:rPr>
        <w:t>session</w:t>
      </w:r>
      <w:r w:rsidRPr="0018576C">
        <w:rPr>
          <w:lang w:eastAsia="en-US"/>
        </w:rPr>
        <w:t>.get(</w:t>
      </w:r>
      <w:r>
        <w:rPr>
          <w:lang w:eastAsia="en-US"/>
        </w:rPr>
        <w:t>Actor</w:t>
      </w:r>
      <w:r w:rsidRPr="0018576C">
        <w:rPr>
          <w:lang w:eastAsia="en-US"/>
        </w:rPr>
        <w:t>.class, new Integer(101));</w:t>
      </w:r>
      <w:r>
        <w:rPr>
          <w:lang w:eastAsia="en-US"/>
        </w:rPr>
        <w:t>//3</w:t>
      </w:r>
    </w:p>
    <w:p w:rsidR="00201A46" w:rsidRPr="0018576C" w:rsidRDefault="00201A46" w:rsidP="00201A46">
      <w:pPr>
        <w:pStyle w:val="Output"/>
        <w:rPr>
          <w:rFonts w:ascii="Verdana" w:hAnsi="Verdana"/>
          <w:lang w:eastAsia="en-US"/>
        </w:rPr>
      </w:pPr>
      <w:r w:rsidRPr="0018576C">
        <w:rPr>
          <w:lang w:eastAsia="en-US"/>
        </w:rPr>
        <w:t>session.close();</w:t>
      </w:r>
      <w:r>
        <w:rPr>
          <w:lang w:eastAsia="en-US"/>
        </w:rPr>
        <w:t>//4</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Session ses2 = factory.openSession();</w:t>
      </w:r>
    </w:p>
    <w:p w:rsidR="00201A46" w:rsidRPr="0018576C" w:rsidRDefault="00201A46" w:rsidP="00201A46">
      <w:pPr>
        <w:pStyle w:val="Output"/>
        <w:rPr>
          <w:rFonts w:ascii="Verdana" w:hAnsi="Verdana"/>
          <w:lang w:eastAsia="en-US"/>
        </w:rPr>
      </w:pPr>
      <w:r w:rsidRPr="0018576C">
        <w:rPr>
          <w:lang w:eastAsia="en-US"/>
        </w:rPr>
        <w:t>Object ob5 = ses2.get(</w:t>
      </w:r>
      <w:r>
        <w:rPr>
          <w:lang w:eastAsia="en-US"/>
        </w:rPr>
        <w:t>Actor</w:t>
      </w:r>
      <w:r w:rsidRPr="0018576C">
        <w:rPr>
          <w:lang w:eastAsia="en-US"/>
        </w:rPr>
        <w:t>.class, new Integer(101));</w:t>
      </w:r>
      <w:r>
        <w:rPr>
          <w:lang w:eastAsia="en-US"/>
        </w:rPr>
        <w:t>//5</w:t>
      </w:r>
    </w:p>
    <w:p w:rsidR="00201A46" w:rsidRPr="002D0697" w:rsidRDefault="00201A46" w:rsidP="00201A46"/>
    <w:p w:rsidR="00201A46" w:rsidRPr="008C2FE7" w:rsidRDefault="00201A46" w:rsidP="00201A46">
      <w:r>
        <w:lastRenderedPageBreak/>
        <w:t xml:space="preserve">1, We are </w:t>
      </w:r>
      <w:r w:rsidRPr="008C2FE7">
        <w:t>loaded object with id 101, now it will load the object from the database only as its the first time, and keeps this object in the session cache</w:t>
      </w:r>
    </w:p>
    <w:p w:rsidR="00201A46" w:rsidRPr="008C2FE7" w:rsidRDefault="00201A46" w:rsidP="00201A46">
      <w:r>
        <w:t xml:space="preserve">2,3 </w:t>
      </w:r>
      <w:r w:rsidRPr="008C2FE7">
        <w:t xml:space="preserve">i tried to load the same object </w:t>
      </w:r>
      <w:r>
        <w:t>2</w:t>
      </w:r>
      <w:r w:rsidRPr="008C2FE7">
        <w:t xml:space="preserve"> times, but here the object will be loaded from the stored cache only not from the database, as we are in the same session</w:t>
      </w:r>
    </w:p>
    <w:p w:rsidR="00201A46" w:rsidRPr="008C2FE7" w:rsidRDefault="00201A46" w:rsidP="00201A46">
      <w:r>
        <w:t xml:space="preserve">4, </w:t>
      </w:r>
      <w:r w:rsidRPr="008C2FE7">
        <w:t>we close the first session, so the cache memory related this session also will be destroyed</w:t>
      </w:r>
    </w:p>
    <w:p w:rsidR="00201A46" w:rsidRPr="008C2FE7" w:rsidRDefault="00201A46" w:rsidP="00201A46">
      <w:r>
        <w:t>5,</w:t>
      </w:r>
      <w:r w:rsidRPr="008C2FE7">
        <w:t xml:space="preserve"> again i created one new session and loaded the same object with id 101, but this time hibernate will loads the object from the database</w:t>
      </w:r>
    </w:p>
    <w:p w:rsidR="00201A46" w:rsidRDefault="00201A46" w:rsidP="00201A46">
      <w:r w:rsidRPr="007E3B02">
        <w:t>if we want to remove the objects that are stored in the cache memory, then we need to call either </w:t>
      </w:r>
      <w:r w:rsidRPr="007E3B02">
        <w:rPr>
          <w:b/>
          <w:color w:val="00B050"/>
        </w:rPr>
        <w:t>evict() </w:t>
      </w:r>
      <w:r w:rsidRPr="007E3B02">
        <w:rPr>
          <w:b/>
        </w:rPr>
        <w:t>or</w:t>
      </w:r>
      <w:r w:rsidRPr="007E3B02">
        <w:rPr>
          <w:b/>
          <w:color w:val="00B050"/>
        </w:rPr>
        <w:t> clear()</w:t>
      </w:r>
      <w:r w:rsidRPr="007E3B02">
        <w:rPr>
          <w:color w:val="00B050"/>
        </w:rPr>
        <w:t> </w:t>
      </w:r>
      <w:r w:rsidRPr="007E3B02">
        <w:t>methods</w:t>
      </w:r>
    </w:p>
    <w:p w:rsidR="00201A46" w:rsidRDefault="00201A46" w:rsidP="00201A46"/>
    <w:p w:rsidR="00201A46" w:rsidRDefault="00201A46" w:rsidP="00201A46"/>
    <w:p w:rsidR="00201A46" w:rsidRDefault="00201A46" w:rsidP="00201A46">
      <w:pPr>
        <w:pStyle w:val="Heading3"/>
      </w:pPr>
      <w:r>
        <w:t>2.Second Level Cache</w:t>
      </w:r>
    </w:p>
    <w:p w:rsidR="00201A46" w:rsidRPr="00921B72" w:rsidRDefault="003F3690" w:rsidP="00201A46">
      <w:pPr>
        <w:ind w:firstLine="720"/>
      </w:pPr>
      <w:r w:rsidRPr="00921B72">
        <w:t>Whenever</w:t>
      </w:r>
      <w:r w:rsidR="00201A46" w:rsidRPr="00921B72">
        <w:t xml:space="preserve"> we are loading any object from the database, then hibernate verify whether that object is available in the local cache</w:t>
      </w:r>
      <w:r w:rsidR="00201A46">
        <w:t>(</w:t>
      </w:r>
      <w:r w:rsidR="00201A46" w:rsidRPr="00921B72">
        <w:rPr>
          <w:b/>
          <w:bCs/>
        </w:rPr>
        <w:t>first level cache</w:t>
      </w:r>
      <w:r w:rsidR="00201A46">
        <w:t>)</w:t>
      </w:r>
      <w:r w:rsidR="00201A46" w:rsidRPr="00921B72">
        <w:t> memory of that particular session, if not available then hibernate verify whether the object is available in global cache</w:t>
      </w:r>
      <w:r w:rsidR="00201A46">
        <w:t>(</w:t>
      </w:r>
      <w:r w:rsidR="00201A46" w:rsidRPr="00921B72">
        <w:rPr>
          <w:b/>
          <w:bCs/>
        </w:rPr>
        <w:t>second level cache</w:t>
      </w:r>
      <w:r w:rsidR="00201A46">
        <w:rPr>
          <w:b/>
          <w:bCs/>
        </w:rPr>
        <w:t>)</w:t>
      </w:r>
      <w:r w:rsidR="00201A46" w:rsidRPr="00921B72">
        <w:t>, if not available then hibernate will hit the database and loads the object from there, and then </w:t>
      </w:r>
      <w:r w:rsidR="00201A46" w:rsidRPr="00921B72">
        <w:rPr>
          <w:b/>
        </w:rPr>
        <w:t>first stores in the local cache</w:t>
      </w:r>
      <w:r w:rsidR="00201A46" w:rsidRPr="00921B72">
        <w:t xml:space="preserve"> of the session </w:t>
      </w:r>
      <w:r w:rsidR="00201A46">
        <w:t>, then in the global cache</w:t>
      </w:r>
    </w:p>
    <w:p w:rsidR="00201A46" w:rsidRDefault="00201A46" w:rsidP="00201A46"/>
    <w:p w:rsidR="00201A46" w:rsidRPr="00A26025" w:rsidRDefault="00201A46" w:rsidP="00201A46">
      <w:r w:rsidRPr="00A26025">
        <w:rPr>
          <w:b/>
          <w:bCs/>
        </w:rPr>
        <w:t>SessionFactory</w:t>
      </w:r>
      <w:r w:rsidRPr="00A26025">
        <w:t> holds the second level cache data. It is global for all the session objects and not enabled by default.</w:t>
      </w:r>
    </w:p>
    <w:p w:rsidR="00201A46" w:rsidRPr="00A26025" w:rsidRDefault="00201A46" w:rsidP="00201A46">
      <w:pPr>
        <w:spacing w:after="0"/>
      </w:pPr>
      <w:r w:rsidRPr="00A26025">
        <w:t>Different vendors have provided the implementation of Second Level Cache</w:t>
      </w:r>
    </w:p>
    <w:p w:rsidR="00201A46" w:rsidRPr="00A26025" w:rsidRDefault="00201A46" w:rsidP="00D9214F">
      <w:pPr>
        <w:pStyle w:val="ListParagraph"/>
        <w:numPr>
          <w:ilvl w:val="0"/>
          <w:numId w:val="42"/>
        </w:numPr>
        <w:rPr>
          <w:b/>
        </w:rPr>
      </w:pPr>
      <w:r w:rsidRPr="00A26025">
        <w:rPr>
          <w:b/>
        </w:rPr>
        <w:t>EH Cache</w:t>
      </w:r>
    </w:p>
    <w:p w:rsidR="00201A46" w:rsidRPr="00A26025" w:rsidRDefault="00201A46" w:rsidP="00D9214F">
      <w:pPr>
        <w:pStyle w:val="ListParagraph"/>
        <w:numPr>
          <w:ilvl w:val="0"/>
          <w:numId w:val="42"/>
        </w:numPr>
        <w:rPr>
          <w:b/>
        </w:rPr>
      </w:pPr>
      <w:r w:rsidRPr="00A26025">
        <w:rPr>
          <w:b/>
        </w:rPr>
        <w:t>OS Cache</w:t>
      </w:r>
    </w:p>
    <w:p w:rsidR="00201A46" w:rsidRPr="00A26025" w:rsidRDefault="00201A46" w:rsidP="00D9214F">
      <w:pPr>
        <w:pStyle w:val="ListParagraph"/>
        <w:numPr>
          <w:ilvl w:val="0"/>
          <w:numId w:val="42"/>
        </w:numPr>
        <w:rPr>
          <w:b/>
        </w:rPr>
      </w:pPr>
      <w:r w:rsidRPr="00A26025">
        <w:rPr>
          <w:b/>
        </w:rPr>
        <w:t>Swarm Cache</w:t>
      </w:r>
    </w:p>
    <w:p w:rsidR="00201A46" w:rsidRPr="00A26025" w:rsidRDefault="00201A46" w:rsidP="00D9214F">
      <w:pPr>
        <w:pStyle w:val="ListParagraph"/>
        <w:numPr>
          <w:ilvl w:val="0"/>
          <w:numId w:val="42"/>
        </w:numPr>
        <w:rPr>
          <w:b/>
        </w:rPr>
      </w:pPr>
      <w:r w:rsidRPr="00A26025">
        <w:rPr>
          <w:b/>
        </w:rPr>
        <w:t>JBoss Cache</w:t>
      </w:r>
    </w:p>
    <w:p w:rsidR="00201A46" w:rsidRDefault="00201A46" w:rsidP="00201A46"/>
    <w:p w:rsidR="00201A46" w:rsidRDefault="00201A46" w:rsidP="00201A46">
      <w:r w:rsidRPr="003E5DDE">
        <w:t>To enable second level cache in the hibernate, then the following </w:t>
      </w:r>
      <w:r w:rsidRPr="003E5DDE">
        <w:rPr>
          <w:b/>
          <w:bCs/>
        </w:rPr>
        <w:t>3</w:t>
      </w:r>
      <w:r w:rsidRPr="003E5DDE">
        <w:t> changes are required</w:t>
      </w:r>
    </w:p>
    <w:p w:rsidR="00201A46" w:rsidRDefault="00201A46" w:rsidP="00D9214F">
      <w:pPr>
        <w:pStyle w:val="ListParagraph"/>
        <w:numPr>
          <w:ilvl w:val="0"/>
          <w:numId w:val="43"/>
        </w:numPr>
        <w:spacing w:after="0"/>
      </w:pPr>
      <w:r w:rsidRPr="003E5DDE">
        <w:rPr>
          <w:b/>
        </w:rPr>
        <w:t>Add provider class</w:t>
      </w:r>
      <w:r>
        <w:rPr>
          <w:b/>
        </w:rPr>
        <w:t xml:space="preserve"> </w:t>
      </w:r>
      <w:r w:rsidRPr="003E5DDE">
        <w:t>in hibernate configuration file</w:t>
      </w:r>
    </w:p>
    <w:p w:rsidR="00201A46" w:rsidRDefault="00201A46" w:rsidP="00201A46">
      <w:pPr>
        <w:pStyle w:val="Output"/>
        <w:ind w:left="720"/>
      </w:pPr>
      <w:r>
        <w:t>&lt;property name="hibernate.cache.provider_class"&gt;</w:t>
      </w:r>
    </w:p>
    <w:p w:rsidR="00201A46" w:rsidRPr="003E5DDE" w:rsidRDefault="00201A46" w:rsidP="00201A46">
      <w:pPr>
        <w:pStyle w:val="Output"/>
        <w:ind w:left="720" w:firstLine="720"/>
        <w:rPr>
          <w:b/>
          <w:color w:val="7030A0"/>
        </w:rPr>
      </w:pPr>
      <w:r w:rsidRPr="003E5DDE">
        <w:rPr>
          <w:b/>
          <w:color w:val="7030A0"/>
        </w:rPr>
        <w:t>org.hibernate.cache.EhCacheProvider</w:t>
      </w:r>
    </w:p>
    <w:p w:rsidR="00201A46" w:rsidRDefault="00201A46" w:rsidP="00201A46">
      <w:pPr>
        <w:pStyle w:val="Output"/>
        <w:ind w:left="720"/>
      </w:pPr>
      <w:r>
        <w:t>&lt;/property&gt;</w:t>
      </w:r>
    </w:p>
    <w:p w:rsidR="00201A46" w:rsidRDefault="00201A46" w:rsidP="00201A46"/>
    <w:p w:rsidR="00201A46" w:rsidRDefault="00201A46" w:rsidP="00D9214F">
      <w:pPr>
        <w:pStyle w:val="ListParagraph"/>
        <w:numPr>
          <w:ilvl w:val="0"/>
          <w:numId w:val="43"/>
        </w:numPr>
        <w:spacing w:after="0"/>
      </w:pPr>
      <w:r w:rsidRPr="003E5DDE">
        <w:rPr>
          <w:b/>
        </w:rPr>
        <w:lastRenderedPageBreak/>
        <w:t>Configure cache element</w:t>
      </w:r>
      <w:r>
        <w:t xml:space="preserve"> </w:t>
      </w:r>
      <w:r w:rsidRPr="003E5DDE">
        <w:t>for a class in hibernate mapping file</w:t>
      </w:r>
    </w:p>
    <w:p w:rsidR="00201A46" w:rsidRDefault="00201A46" w:rsidP="00201A46">
      <w:pPr>
        <w:pStyle w:val="Output"/>
        <w:ind w:left="720"/>
      </w:pPr>
      <w:r w:rsidRPr="003E5DDE">
        <w:t>&lt;cache usage="read-only" /&gt;</w:t>
      </w:r>
    </w:p>
    <w:p w:rsidR="00201A46" w:rsidRPr="00A81C7C" w:rsidRDefault="00201A46" w:rsidP="00D9214F">
      <w:pPr>
        <w:pStyle w:val="ListParagraph"/>
        <w:numPr>
          <w:ilvl w:val="1"/>
          <w:numId w:val="43"/>
        </w:numPr>
      </w:pPr>
      <w:r w:rsidRPr="00A81C7C">
        <w:rPr>
          <w:b/>
          <w:bCs/>
        </w:rPr>
        <w:t>read-only:</w:t>
      </w:r>
      <w:r w:rsidRPr="00A81C7C">
        <w:t> caching will work for read only operation.</w:t>
      </w:r>
    </w:p>
    <w:p w:rsidR="00201A46" w:rsidRPr="00A81C7C" w:rsidRDefault="00201A46" w:rsidP="00D9214F">
      <w:pPr>
        <w:pStyle w:val="ListParagraph"/>
        <w:numPr>
          <w:ilvl w:val="1"/>
          <w:numId w:val="43"/>
        </w:numPr>
      </w:pPr>
      <w:r w:rsidRPr="00A81C7C">
        <w:rPr>
          <w:b/>
          <w:bCs/>
        </w:rPr>
        <w:t>nonstrict-read-write:</w:t>
      </w:r>
      <w:r w:rsidRPr="00A81C7C">
        <w:t> caching will work for read and write but one at a time.</w:t>
      </w:r>
    </w:p>
    <w:p w:rsidR="00201A46" w:rsidRPr="00A81C7C" w:rsidRDefault="00201A46" w:rsidP="00D9214F">
      <w:pPr>
        <w:pStyle w:val="ListParagraph"/>
        <w:numPr>
          <w:ilvl w:val="1"/>
          <w:numId w:val="43"/>
        </w:numPr>
      </w:pPr>
      <w:r w:rsidRPr="00A81C7C">
        <w:rPr>
          <w:b/>
          <w:bCs/>
        </w:rPr>
        <w:t>read-write:</w:t>
      </w:r>
      <w:r w:rsidRPr="00A81C7C">
        <w:t> caching will work for read and write, can be used simultaneously.</w:t>
      </w:r>
    </w:p>
    <w:p w:rsidR="00201A46" w:rsidRDefault="00201A46" w:rsidP="00D9214F">
      <w:pPr>
        <w:pStyle w:val="ListParagraph"/>
        <w:numPr>
          <w:ilvl w:val="1"/>
          <w:numId w:val="43"/>
        </w:numPr>
      </w:pPr>
      <w:r w:rsidRPr="00201A46">
        <w:rPr>
          <w:b/>
          <w:bCs/>
        </w:rPr>
        <w:t>transactional:</w:t>
      </w:r>
      <w:r w:rsidRPr="00A81C7C">
        <w:t> caching will work for transaction.</w:t>
      </w:r>
    </w:p>
    <w:p w:rsidR="00201A46" w:rsidRDefault="00201A46" w:rsidP="00201A46">
      <w:pPr>
        <w:pStyle w:val="ListParagraph"/>
        <w:ind w:left="1080"/>
      </w:pPr>
    </w:p>
    <w:p w:rsidR="00201A46" w:rsidRDefault="00201A46" w:rsidP="00D9214F">
      <w:pPr>
        <w:pStyle w:val="ListParagraph"/>
        <w:numPr>
          <w:ilvl w:val="0"/>
          <w:numId w:val="43"/>
        </w:numPr>
      </w:pPr>
      <w:r w:rsidRPr="003E5DDE">
        <w:t>create xml file called </w:t>
      </w:r>
      <w:r w:rsidRPr="003E5DDE">
        <w:rPr>
          <w:b/>
        </w:rPr>
        <w:t>ehcache.xml</w:t>
      </w:r>
      <w:r w:rsidRPr="003E5DDE">
        <w:t xml:space="preserve"> and place where you have mapping and configuration </w:t>
      </w:r>
      <w:r>
        <w:t>xml’s</w:t>
      </w:r>
    </w:p>
    <w:p w:rsidR="00201A46" w:rsidRDefault="00201A46" w:rsidP="00201A46">
      <w:pPr>
        <w:spacing w:after="0"/>
        <w:rPr>
          <w:b/>
          <w:u w:val="single"/>
        </w:rPr>
      </w:pPr>
      <w:r w:rsidRPr="003242CA">
        <w:rPr>
          <w:b/>
          <w:u w:val="single"/>
        </w:rPr>
        <w:t>Example:</w:t>
      </w:r>
    </w:p>
    <w:p w:rsidR="00201A46" w:rsidRDefault="00201A46" w:rsidP="00201A46">
      <w:pPr>
        <w:pStyle w:val="Output"/>
        <w:rPr>
          <w:color w:val="4C483D" w:themeColor="text2"/>
        </w:rPr>
      </w:pPr>
      <w:r>
        <w:rPr>
          <w:b/>
          <w:bCs/>
          <w:color w:val="7F0055"/>
        </w:rPr>
        <w:t>public</w:t>
      </w:r>
      <w:r>
        <w:t xml:space="preserve"> </w:t>
      </w:r>
      <w:r>
        <w:rPr>
          <w:b/>
          <w:bCs/>
          <w:color w:val="7F0055"/>
        </w:rPr>
        <w:t>class</w:t>
      </w:r>
      <w:r>
        <w:t xml:space="preserve"> Employee {</w:t>
      </w:r>
    </w:p>
    <w:p w:rsidR="00201A46" w:rsidRDefault="00201A46" w:rsidP="00201A46">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eid</w:t>
      </w:r>
      <w:r>
        <w:t>;</w:t>
      </w:r>
    </w:p>
    <w:p w:rsidR="00201A46" w:rsidRDefault="00201A46" w:rsidP="00201A46">
      <w:pPr>
        <w:pStyle w:val="Output"/>
        <w:rPr>
          <w:color w:val="4C483D" w:themeColor="text2"/>
        </w:rPr>
      </w:pPr>
      <w:r>
        <w:tab/>
      </w:r>
      <w:r>
        <w:rPr>
          <w:b/>
          <w:bCs/>
          <w:color w:val="7F0055"/>
        </w:rPr>
        <w:t>private</w:t>
      </w:r>
      <w:r>
        <w:t xml:space="preserve"> String </w:t>
      </w:r>
      <w:r>
        <w:rPr>
          <w:color w:val="0000C0"/>
        </w:rPr>
        <w:t>name</w:t>
      </w:r>
      <w:r>
        <w:t>;</w:t>
      </w:r>
    </w:p>
    <w:p w:rsidR="00201A46" w:rsidRDefault="00201A46" w:rsidP="00201A46">
      <w:pPr>
        <w:pStyle w:val="Output"/>
      </w:pPr>
      <w:r>
        <w:tab/>
      </w:r>
      <w:r>
        <w:rPr>
          <w:b/>
          <w:bCs/>
          <w:color w:val="7F0055"/>
        </w:rPr>
        <w:t>private</w:t>
      </w:r>
      <w:r>
        <w:t xml:space="preserve"> String </w:t>
      </w:r>
      <w:r>
        <w:rPr>
          <w:color w:val="0000C0"/>
        </w:rPr>
        <w:t>address</w:t>
      </w:r>
      <w:r>
        <w:t>;</w:t>
      </w:r>
    </w:p>
    <w:p w:rsidR="00201A46" w:rsidRDefault="00201A46" w:rsidP="00201A46">
      <w:pPr>
        <w:pStyle w:val="Output"/>
      </w:pPr>
      <w:r>
        <w:t>//Setters &amp; Getteers</w:t>
      </w:r>
    </w:p>
    <w:p w:rsidR="00201A46" w:rsidRDefault="00201A46" w:rsidP="00201A46">
      <w:pPr>
        <w:pStyle w:val="Output"/>
      </w:pPr>
      <w:r>
        <w:t>}</w:t>
      </w:r>
    </w:p>
    <w:p w:rsidR="00201A46" w:rsidRDefault="00201A46" w:rsidP="00201A46"/>
    <w:p w:rsidR="00201A46" w:rsidRPr="003242CA" w:rsidRDefault="00201A46" w:rsidP="00201A46">
      <w:pPr>
        <w:spacing w:after="0"/>
        <w:rPr>
          <w:b/>
          <w:u w:val="single"/>
        </w:rPr>
      </w:pPr>
      <w:r w:rsidRPr="003242CA">
        <w:rPr>
          <w:b/>
          <w:u w:val="single"/>
        </w:rPr>
        <w:t>Employee.hbm.xml</w:t>
      </w:r>
    </w:p>
    <w:p w:rsidR="00201A46" w:rsidRPr="00FE2ED7" w:rsidRDefault="00201A46" w:rsidP="00201A46">
      <w:pPr>
        <w:pStyle w:val="Output"/>
        <w:rPr>
          <w:color w:val="4C483D" w:themeColor="text2"/>
          <w:sz w:val="18"/>
        </w:rPr>
      </w:pPr>
      <w:r w:rsidRPr="00FE2ED7">
        <w:rPr>
          <w:color w:val="008080"/>
          <w:sz w:val="18"/>
        </w:rPr>
        <w:t>&lt;</w:t>
      </w:r>
      <w:r w:rsidRPr="00FE2ED7">
        <w:rPr>
          <w:sz w:val="18"/>
          <w:highlight w:val="lightGray"/>
        </w:rPr>
        <w:t>hibernate-mapping</w:t>
      </w:r>
      <w:r w:rsidRPr="00FE2ED7">
        <w:rPr>
          <w:color w:val="4C483D" w:themeColor="text2"/>
          <w:sz w:val="18"/>
        </w:rPr>
        <w:t xml:space="preserve"> </w:t>
      </w:r>
      <w:r w:rsidRPr="00FE2ED7">
        <w:rPr>
          <w:color w:val="7F007F"/>
          <w:sz w:val="18"/>
        </w:rPr>
        <w:t>package</w:t>
      </w:r>
      <w:r w:rsidRPr="00FE2ED7">
        <w:rPr>
          <w:color w:val="000000"/>
          <w:sz w:val="18"/>
        </w:rPr>
        <w:t>=</w:t>
      </w:r>
      <w:r w:rsidRPr="00FE2ED7">
        <w:rPr>
          <w:i/>
          <w:iCs/>
          <w:color w:val="2A00FF"/>
          <w:sz w:val="18"/>
        </w:rPr>
        <w:t>"cache"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"Employee"</w:t>
      </w:r>
      <w:r w:rsidRPr="00FE2ED7">
        <w:rPr>
          <w:color w:val="4C483D" w:themeColor="text2"/>
          <w:sz w:val="18"/>
        </w:rPr>
        <w:t xml:space="preserve"> </w:t>
      </w:r>
      <w:r w:rsidRPr="00FE2ED7">
        <w:rPr>
          <w:color w:val="7F007F"/>
          <w:sz w:val="18"/>
        </w:rPr>
        <w:t>table</w:t>
      </w:r>
      <w:r w:rsidRPr="00FE2ED7">
        <w:rPr>
          <w:color w:val="000000"/>
          <w:sz w:val="18"/>
        </w:rPr>
        <w:t>=</w:t>
      </w:r>
      <w:r w:rsidRPr="00FE2ED7">
        <w:rPr>
          <w:i/>
          <w:iCs/>
          <w:color w:val="2A00FF"/>
          <w:sz w:val="18"/>
        </w:rPr>
        <w:t>"employee"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cache</w:t>
      </w:r>
      <w:r w:rsidRPr="00FE2ED7">
        <w:rPr>
          <w:color w:val="4C483D" w:themeColor="text2"/>
          <w:sz w:val="18"/>
        </w:rPr>
        <w:t xml:space="preserve"> </w:t>
      </w:r>
      <w:r w:rsidRPr="00FE2ED7">
        <w:rPr>
          <w:color w:val="7F007F"/>
          <w:sz w:val="18"/>
        </w:rPr>
        <w:t>usage</w:t>
      </w:r>
      <w:r w:rsidRPr="00FE2ED7">
        <w:rPr>
          <w:color w:val="000000"/>
          <w:sz w:val="18"/>
        </w:rPr>
        <w:t>=</w:t>
      </w:r>
      <w:r w:rsidRPr="00FE2ED7">
        <w:rPr>
          <w:i/>
          <w:iCs/>
          <w:color w:val="2A00FF"/>
          <w:sz w:val="18"/>
        </w:rPr>
        <w:t>"read-only"</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"eid"</w:t>
      </w:r>
      <w:r w:rsidRPr="00FE2ED7">
        <w:rPr>
          <w:color w:val="4C483D" w:themeColor="text2"/>
          <w:sz w:val="18"/>
        </w:rPr>
        <w:t xml:space="preserve"> </w:t>
      </w:r>
      <w:r w:rsidRPr="00FE2ED7">
        <w:rPr>
          <w:color w:val="7F007F"/>
          <w:sz w:val="18"/>
        </w:rPr>
        <w:t>column</w:t>
      </w:r>
      <w:r w:rsidRPr="00FE2ED7">
        <w:rPr>
          <w:color w:val="000000"/>
          <w:sz w:val="18"/>
        </w:rPr>
        <w:t>=</w:t>
      </w:r>
      <w:r w:rsidRPr="00FE2ED7">
        <w:rPr>
          <w:i/>
          <w:iCs/>
          <w:color w:val="2A00FF"/>
          <w:sz w:val="18"/>
        </w:rPr>
        <w:t>"eid"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0000"/>
          <w:sz w:val="18"/>
        </w:rPr>
        <w:tab/>
      </w:r>
      <w:r w:rsidRPr="00FE2ED7">
        <w:rPr>
          <w:color w:val="008080"/>
          <w:sz w:val="18"/>
        </w:rPr>
        <w:t>&lt;</w:t>
      </w:r>
      <w:r w:rsidRPr="00FE2ED7">
        <w:rPr>
          <w:sz w:val="18"/>
        </w:rPr>
        <w:t>generator</w:t>
      </w:r>
      <w:r w:rsidRPr="00FE2ED7">
        <w:rPr>
          <w:color w:val="4C483D" w:themeColor="text2"/>
          <w:sz w:val="18"/>
        </w:rPr>
        <w:t xml:space="preserve"> </w:t>
      </w:r>
      <w:r w:rsidRPr="00FE2ED7">
        <w:rPr>
          <w:color w:val="7F007F"/>
          <w:sz w:val="18"/>
        </w:rPr>
        <w:t>class</w:t>
      </w:r>
      <w:r w:rsidRPr="00FE2ED7">
        <w:rPr>
          <w:color w:val="000000"/>
          <w:sz w:val="18"/>
        </w:rPr>
        <w:t>=</w:t>
      </w:r>
      <w:r w:rsidRPr="00FE2ED7">
        <w:rPr>
          <w:i/>
          <w:iCs/>
          <w:color w:val="2A00FF"/>
          <w:sz w:val="18"/>
        </w:rPr>
        <w:t>"native"</w:t>
      </w:r>
      <w:r w:rsidRPr="00FE2ED7">
        <w:rPr>
          <w:color w:val="008080"/>
          <w:sz w:val="18"/>
        </w:rPr>
        <w:t>&gt;&lt;/</w:t>
      </w:r>
      <w:r w:rsidRPr="00FE2ED7">
        <w:rPr>
          <w:sz w:val="18"/>
        </w:rPr>
        <w:t>generator</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"name"</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"address"</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sz w:val="18"/>
          <w:highlight w:val="lightGray"/>
        </w:rPr>
        <w:t>hibernate-mapping</w:t>
      </w:r>
      <w:r w:rsidRPr="00FE2ED7">
        <w:rPr>
          <w:color w:val="008080"/>
          <w:sz w:val="18"/>
        </w:rPr>
        <w:t>&gt;</w:t>
      </w:r>
    </w:p>
    <w:p w:rsidR="00201A46" w:rsidRDefault="00201A46" w:rsidP="00201A46"/>
    <w:p w:rsidR="00201A46" w:rsidRPr="00CA5CE4" w:rsidRDefault="00201A46" w:rsidP="00201A46">
      <w:pPr>
        <w:spacing w:after="0"/>
        <w:rPr>
          <w:b/>
          <w:u w:val="single"/>
        </w:rPr>
      </w:pPr>
      <w:r w:rsidRPr="00CA5CE4">
        <w:rPr>
          <w:b/>
          <w:u w:val="single"/>
        </w:rPr>
        <w:t>ehcache.xml</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xml</w:t>
      </w:r>
      <w:r w:rsidRPr="00FE2ED7">
        <w:rPr>
          <w:color w:val="4C483D" w:themeColor="text2"/>
          <w:sz w:val="18"/>
        </w:rPr>
        <w:t xml:space="preserve"> </w:t>
      </w:r>
      <w:r w:rsidRPr="00FE2ED7">
        <w:rPr>
          <w:sz w:val="18"/>
        </w:rPr>
        <w:t>version</w:t>
      </w:r>
      <w:r w:rsidRPr="00FE2ED7">
        <w:rPr>
          <w:color w:val="000000"/>
          <w:sz w:val="18"/>
        </w:rPr>
        <w:t>=</w:t>
      </w:r>
      <w:r w:rsidRPr="00FE2ED7">
        <w:rPr>
          <w:i/>
          <w:iCs/>
          <w:color w:val="2A00FF"/>
          <w:sz w:val="18"/>
        </w:rPr>
        <w:t>"1.0"</w:t>
      </w:r>
      <w:r w:rsidRPr="00FE2ED7">
        <w:rPr>
          <w:color w:val="008080"/>
          <w:sz w:val="18"/>
        </w:rPr>
        <w:t>?&gt;</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ehcache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defaultCache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r w:rsidRPr="00FE2ED7">
        <w:rPr>
          <w:color w:val="4C483D" w:themeColor="text2"/>
          <w:sz w:val="18"/>
        </w:rPr>
        <w:t xml:space="preserve"> </w:t>
      </w:r>
      <w:r w:rsidRPr="00FE2ED7">
        <w:rPr>
          <w:sz w:val="18"/>
        </w:rPr>
        <w:t>eternal</w:t>
      </w:r>
      <w:r w:rsidRPr="00FE2ED7">
        <w:rPr>
          <w:color w:val="000000"/>
          <w:sz w:val="18"/>
        </w:rPr>
        <w:t>=</w:t>
      </w:r>
      <w:r w:rsidRPr="00FE2ED7">
        <w:rPr>
          <w:i/>
          <w:iCs/>
          <w:color w:val="2A00FF"/>
          <w:sz w:val="18"/>
        </w:rPr>
        <w:t>"false"</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timeToIdleSeconds</w:t>
      </w:r>
      <w:r w:rsidRPr="00FE2ED7">
        <w:rPr>
          <w:color w:val="000000"/>
          <w:sz w:val="18"/>
        </w:rPr>
        <w:t>=</w:t>
      </w:r>
      <w:r w:rsidRPr="00FE2ED7">
        <w:rPr>
          <w:i/>
          <w:iCs/>
          <w:color w:val="2A00FF"/>
          <w:sz w:val="18"/>
        </w:rPr>
        <w:t>"120"</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cache</w:t>
      </w:r>
      <w:r w:rsidRPr="00FE2ED7">
        <w:rPr>
          <w:color w:val="4C483D" w:themeColor="text2"/>
          <w:sz w:val="18"/>
        </w:rPr>
        <w:t xml:space="preserve"> </w:t>
      </w:r>
      <w:r w:rsidRPr="00FE2ED7">
        <w:rPr>
          <w:sz w:val="18"/>
        </w:rPr>
        <w:t>name</w:t>
      </w:r>
      <w:r w:rsidRPr="00FE2ED7">
        <w:rPr>
          <w:color w:val="000000"/>
          <w:sz w:val="18"/>
        </w:rPr>
        <w:t>=</w:t>
      </w:r>
      <w:r w:rsidRPr="00FE2ED7">
        <w:rPr>
          <w:i/>
          <w:iCs/>
          <w:color w:val="2A00FF"/>
          <w:sz w:val="18"/>
        </w:rPr>
        <w:t>"cache.Employee"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eternal</w:t>
      </w:r>
      <w:r w:rsidRPr="00FE2ED7">
        <w:rPr>
          <w:color w:val="000000"/>
          <w:sz w:val="18"/>
        </w:rPr>
        <w:t>=</w:t>
      </w:r>
      <w:r w:rsidRPr="00FE2ED7">
        <w:rPr>
          <w:i/>
          <w:iCs/>
          <w:color w:val="2A00FF"/>
          <w:sz w:val="18"/>
        </w:rPr>
        <w:t>"false"</w:t>
      </w:r>
      <w:r w:rsidRPr="00FE2ED7">
        <w:rPr>
          <w:color w:val="4C483D" w:themeColor="text2"/>
          <w:sz w:val="18"/>
        </w:rPr>
        <w:t xml:space="preserve"> </w:t>
      </w:r>
      <w:r w:rsidRPr="00FE2ED7">
        <w:rPr>
          <w:sz w:val="18"/>
        </w:rPr>
        <w:t>timeToIdleSeconds</w:t>
      </w:r>
      <w:r w:rsidRPr="00FE2ED7">
        <w:rPr>
          <w:color w:val="000000"/>
          <w:sz w:val="18"/>
        </w:rPr>
        <w:t>=</w:t>
      </w:r>
      <w:r w:rsidRPr="00FE2ED7">
        <w:rPr>
          <w:i/>
          <w:iCs/>
          <w:color w:val="2A00FF"/>
          <w:sz w:val="18"/>
        </w:rPr>
        <w:t>"5"</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color w:val="3F7F7F"/>
          <w:sz w:val="18"/>
        </w:rPr>
        <w:t>ehcache</w:t>
      </w:r>
      <w:r w:rsidRPr="00FE2ED7">
        <w:rPr>
          <w:color w:val="008080"/>
          <w:sz w:val="18"/>
        </w:rPr>
        <w:t>&gt;</w:t>
      </w:r>
      <w:r w:rsidRPr="00FE2ED7">
        <w:rPr>
          <w:color w:val="000000"/>
          <w:sz w:val="18"/>
        </w:rPr>
        <w:t xml:space="preserve">  </w:t>
      </w:r>
    </w:p>
    <w:p w:rsidR="00201A46" w:rsidRDefault="00201A46" w:rsidP="00201A46"/>
    <w:p w:rsidR="00201A46" w:rsidRPr="00CA5CE4" w:rsidRDefault="00201A46" w:rsidP="00201A46">
      <w:pPr>
        <w:spacing w:after="0"/>
        <w:rPr>
          <w:b/>
          <w:u w:val="single"/>
        </w:rPr>
      </w:pPr>
      <w:r w:rsidRPr="00CA5CE4">
        <w:rPr>
          <w:b/>
          <w:u w:val="single"/>
        </w:rPr>
        <w:t>hibernate.cfg.xml</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008080"/>
        </w:rPr>
      </w:pPr>
      <w:r w:rsidRPr="00FE2ED7">
        <w:rPr>
          <w:color w:val="000000"/>
        </w:rPr>
        <w:tab/>
      </w:r>
      <w:r w:rsidRPr="00FE2ED7">
        <w:rPr>
          <w:color w:val="000000"/>
        </w:rPr>
        <w:tab/>
      </w:r>
      <w:r w:rsidRPr="00FE2ED7">
        <w:rPr>
          <w:color w:val="008080"/>
        </w:rPr>
        <w:t>&lt;</w:t>
      </w:r>
      <w:r w:rsidRPr="00FE2ED7">
        <w:rPr>
          <w:color w:val="3F7F7F"/>
        </w:rPr>
        <w:t>property&gt; Driver Class, URL, Username, password, etc</w:t>
      </w:r>
      <w:r w:rsidRPr="00FE2ED7">
        <w:rPr>
          <w:color w:val="4C483D" w:themeColor="text2"/>
        </w:rPr>
        <w:t xml:space="preserve"> </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"cache.provider_class"</w:t>
      </w:r>
      <w:r w:rsidRPr="00FE2ED7">
        <w:rPr>
          <w:color w:val="008080"/>
        </w:rPr>
        <w:t>&gt;</w:t>
      </w:r>
      <w:r w:rsidRPr="00FE2ED7">
        <w:rPr>
          <w:color w:val="000000"/>
        </w:rPr>
        <w:t>org.hibernate.cache.EhCacheProvider</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"hibernate.cache.use_second_level_cache"</w:t>
      </w:r>
      <w:r w:rsidRPr="00FE2ED7">
        <w:rPr>
          <w:color w:val="008080"/>
        </w:rPr>
        <w:t>&gt;</w:t>
      </w:r>
      <w:r w:rsidRPr="00FE2ED7">
        <w:rPr>
          <w:color w:val="000000"/>
        </w:rPr>
        <w:t>true</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mapping</w:t>
      </w:r>
      <w:r w:rsidRPr="00FE2ED7">
        <w:rPr>
          <w:color w:val="4C483D" w:themeColor="text2"/>
        </w:rPr>
        <w:t xml:space="preserve"> </w:t>
      </w:r>
      <w:r w:rsidRPr="00FE2ED7">
        <w:t>resource</w:t>
      </w:r>
      <w:r w:rsidRPr="00FE2ED7">
        <w:rPr>
          <w:color w:val="000000"/>
        </w:rPr>
        <w:t>=</w:t>
      </w:r>
      <w:r w:rsidRPr="00FE2ED7">
        <w:rPr>
          <w:i/>
          <w:iCs/>
          <w:color w:val="2A00FF"/>
        </w:rPr>
        <w:t>"cache/employee.hbm.xml"</w:t>
      </w:r>
      <w:r w:rsidRPr="00FE2ED7">
        <w:rPr>
          <w:color w:val="4C483D" w:themeColor="text2"/>
        </w:rPr>
        <w:t xml:space="preserve"> </w:t>
      </w:r>
      <w:r w:rsidRPr="00FE2ED7">
        <w:rPr>
          <w:color w:val="008080"/>
        </w:rPr>
        <w:t>/&gt;</w:t>
      </w:r>
      <w:r w:rsidRPr="00FE2ED7">
        <w:rPr>
          <w:color w:val="000000"/>
        </w:rPr>
        <w:tab/>
      </w:r>
      <w:r w:rsidRPr="00FE2ED7">
        <w:rPr>
          <w:color w:val="000000"/>
        </w:rPr>
        <w:tab/>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Default="00201A46" w:rsidP="00201A46"/>
    <w:p w:rsidR="00201A46" w:rsidRPr="00CA5CE4" w:rsidRDefault="00201A46" w:rsidP="00201A46">
      <w:pPr>
        <w:spacing w:after="0"/>
        <w:rPr>
          <w:b/>
          <w:u w:val="single"/>
        </w:rPr>
      </w:pPr>
      <w:r w:rsidRPr="00CA5CE4">
        <w:rPr>
          <w:b/>
          <w:u w:val="single"/>
        </w:rPr>
        <w:lastRenderedPageBreak/>
        <w:t>CacheDemo.java</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cache;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CacheDemo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w:t>
      </w:r>
      <w:r>
        <w:rPr>
          <w:rFonts w:ascii="Courier New" w:hAnsi="Courier New" w:cs="Courier New"/>
          <w:color w:val="000000"/>
          <w:highlight w:val="lightGray"/>
        </w:rPr>
        <w:t>main</w:t>
      </w:r>
      <w:r>
        <w:rPr>
          <w:rFonts w:ascii="Courier New" w:hAnsi="Courier New" w:cs="Courier New"/>
          <w:color w:val="000000"/>
        </w:rPr>
        <w:t xml:space="preserve">(String[] </w:t>
      </w:r>
      <w:r>
        <w:rPr>
          <w:rFonts w:ascii="Courier New" w:hAnsi="Courier New" w:cs="Courier New"/>
          <w:color w:val="6A3E3E"/>
        </w:rPr>
        <w:t>args</w:t>
      </w:r>
      <w:r>
        <w:rPr>
          <w:rFonts w:ascii="Courier New" w:hAnsi="Courier New" w:cs="Courier New"/>
          <w:color w:val="000000"/>
        </w:rPr>
        <w:t xml:space="preserve">) {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.load(Employee.</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Employee </w:t>
      </w:r>
      <w:r>
        <w:rPr>
          <w:rFonts w:ascii="Courier New" w:hAnsi="Courier New" w:cs="Courier New"/>
          <w:color w:val="6A3E3E"/>
        </w:rPr>
        <w:t>bo</w:t>
      </w:r>
      <w:r>
        <w:rPr>
          <w:rFonts w:ascii="Courier New" w:hAnsi="Courier New" w:cs="Courier New"/>
          <w:color w:val="000000"/>
        </w:rPr>
        <w:t xml:space="preserve"> = (Employee) </w:t>
      </w:r>
      <w:r>
        <w:rPr>
          <w:rFonts w:ascii="Courier New" w:hAnsi="Courier New" w:cs="Courier New"/>
          <w:color w:val="6A3E3E"/>
        </w:rPr>
        <w:t>ob</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"SNO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.getEid());</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01A46" w:rsidRPr="003242CA" w:rsidRDefault="00201A46" w:rsidP="00201A46"/>
    <w:p w:rsidR="00201A46" w:rsidRDefault="00201A46" w:rsidP="00201A46">
      <w:r w:rsidRPr="0057068C">
        <w:rPr>
          <w:noProof/>
          <w:lang w:eastAsia="en-US"/>
        </w:rPr>
        <w:drawing>
          <wp:inline distT="0" distB="0" distL="0" distR="0" wp14:anchorId="6E473990" wp14:editId="3D784B8A">
            <wp:extent cx="2390775" cy="1057275"/>
            <wp:effectExtent l="0" t="0" r="9525" b="9525"/>
            <wp:docPr id="30" name="Picture 30"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Users\kaveti_s.ITLINFOSYS\Pictures\1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0775" cy="1057275"/>
                    </a:xfrm>
                    <a:prstGeom prst="rect">
                      <a:avLst/>
                    </a:prstGeom>
                    <a:noFill/>
                    <a:ln>
                      <a:noFill/>
                    </a:ln>
                  </pic:spPr>
                </pic:pic>
              </a:graphicData>
            </a:graphic>
          </wp:inline>
        </w:drawing>
      </w:r>
    </w:p>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806CD4" w:rsidRDefault="00806CD4" w:rsidP="00806CD4">
      <w:pPr>
        <w:pStyle w:val="Heading1"/>
      </w:pPr>
      <w:bookmarkStart w:id="48" w:name="_Toc491771332"/>
      <w:r>
        <w:lastRenderedPageBreak/>
        <w:t>13. Hibernate with Annotations</w:t>
      </w:r>
      <w:bookmarkEnd w:id="48"/>
    </w:p>
    <w:p w:rsidR="00806CD4" w:rsidRPr="00B1164E" w:rsidRDefault="00806CD4" w:rsidP="00806CD4">
      <w:pPr>
        <w:spacing w:after="0"/>
      </w:pPr>
      <w:r w:rsidRPr="00B1164E">
        <w:rPr>
          <w:lang w:val="en"/>
        </w:rPr>
        <w:t>The EJB 3 standard annotations are contained in the </w:t>
      </w:r>
      <w:r w:rsidRPr="00B1164E">
        <w:rPr>
          <w:b/>
          <w:bCs/>
          <w:lang w:val="en"/>
        </w:rPr>
        <w:t>javax.persistence</w:t>
      </w:r>
      <w:r w:rsidRPr="00B1164E">
        <w:rPr>
          <w:lang w:val="en"/>
        </w:rPr>
        <w:t> package, so we import this package.</w:t>
      </w:r>
    </w:p>
    <w:p w:rsidR="00806CD4" w:rsidRPr="00B1164E" w:rsidRDefault="00806CD4" w:rsidP="00D9214F">
      <w:pPr>
        <w:pStyle w:val="ListParagraph"/>
        <w:numPr>
          <w:ilvl w:val="0"/>
          <w:numId w:val="44"/>
        </w:numPr>
      </w:pPr>
      <w:r w:rsidRPr="00B1164E">
        <w:rPr>
          <w:lang w:val="en"/>
        </w:rPr>
        <w:t>Use annotations in POJO classes. These classes are called Entity Bean Classes</w:t>
      </w:r>
    </w:p>
    <w:p w:rsidR="00806CD4" w:rsidRPr="00B1164E" w:rsidRDefault="00806CD4" w:rsidP="00D9214F">
      <w:pPr>
        <w:pStyle w:val="ListParagraph"/>
        <w:numPr>
          <w:ilvl w:val="0"/>
          <w:numId w:val="44"/>
        </w:numPr>
      </w:pPr>
      <w:r w:rsidRPr="00B1164E">
        <w:rPr>
          <w:lang w:val="en"/>
        </w:rPr>
        <w:t>No need of xml files</w:t>
      </w:r>
    </w:p>
    <w:p w:rsidR="00806CD4" w:rsidRPr="00B1164E" w:rsidRDefault="00806CD4" w:rsidP="00D9214F">
      <w:pPr>
        <w:pStyle w:val="ListParagraph"/>
        <w:numPr>
          <w:ilvl w:val="0"/>
          <w:numId w:val="44"/>
        </w:numPr>
        <w:spacing w:after="0"/>
      </w:pPr>
      <w:r w:rsidRPr="00B1164E">
        <w:rPr>
          <w:lang w:val="en"/>
        </w:rPr>
        <w:t>We use </w:t>
      </w:r>
      <w:r w:rsidRPr="00B1164E">
        <w:rPr>
          <w:b/>
          <w:bCs/>
          <w:lang w:val="en"/>
        </w:rPr>
        <w:t>AnnotationConfiguartion</w:t>
      </w:r>
      <w:r w:rsidRPr="00B1164E">
        <w:rPr>
          <w:lang w:val="en"/>
        </w:rPr>
        <w:t> class instead of Configuration class</w:t>
      </w:r>
    </w:p>
    <w:p w:rsidR="00806CD4" w:rsidRPr="00B1164E" w:rsidRDefault="00806CD4" w:rsidP="00806CD4">
      <w:pPr>
        <w:pStyle w:val="Output"/>
        <w:ind w:left="1440"/>
      </w:pPr>
      <w:r w:rsidRPr="00B1164E">
        <w:rPr>
          <w:lang w:val="en"/>
        </w:rPr>
        <w:t>Configuration cfg = new AnnotationConfiguartion ();</w:t>
      </w:r>
    </w:p>
    <w:p w:rsidR="00806CD4" w:rsidRPr="00B1164E" w:rsidRDefault="00806CD4" w:rsidP="00D9214F">
      <w:pPr>
        <w:pStyle w:val="ListParagraph"/>
        <w:numPr>
          <w:ilvl w:val="0"/>
          <w:numId w:val="45"/>
        </w:numPr>
      </w:pPr>
      <w:r w:rsidRPr="00B1164E">
        <w:rPr>
          <w:lang w:val="en"/>
        </w:rPr>
        <w:t>From Hibernate 4.x version Configuration is enough for both annotation and xml configuration</w:t>
      </w:r>
    </w:p>
    <w:p w:rsidR="00806CD4" w:rsidRPr="00B1164E" w:rsidRDefault="00806CD4" w:rsidP="00D9214F">
      <w:pPr>
        <w:pStyle w:val="ListParagraph"/>
        <w:numPr>
          <w:ilvl w:val="0"/>
          <w:numId w:val="45"/>
        </w:numPr>
        <w:spacing w:after="0"/>
      </w:pPr>
      <w:r w:rsidRPr="00B1164E">
        <w:rPr>
          <w:lang w:val="en"/>
        </w:rPr>
        <w:t>We have to configure POJO class in hbm.xml</w:t>
      </w:r>
    </w:p>
    <w:p w:rsidR="00806CD4" w:rsidRPr="00B1164E" w:rsidRDefault="00806CD4" w:rsidP="00806CD4">
      <w:pPr>
        <w:pStyle w:val="Output"/>
        <w:ind w:left="1440"/>
      </w:pPr>
      <w:r w:rsidRPr="00B1164E">
        <w:rPr>
          <w:lang w:val="en"/>
        </w:rPr>
        <w:t>&lt;mapping class="bean.Student"&gt;</w:t>
      </w:r>
    </w:p>
    <w:p w:rsidR="00806CD4" w:rsidRDefault="00806CD4" w:rsidP="00806CD4"/>
    <w:p w:rsidR="00806CD4" w:rsidRDefault="00806CD4" w:rsidP="00806CD4">
      <w:pPr>
        <w:pStyle w:val="Heading2"/>
      </w:pPr>
      <w:bookmarkStart w:id="49" w:name="_Toc491771333"/>
      <w:r>
        <w:t>Commonly used Annotations in Hibernate</w:t>
      </w:r>
      <w:bookmarkEnd w:id="49"/>
    </w:p>
    <w:p w:rsidR="00806CD4" w:rsidRPr="00B1164E" w:rsidRDefault="00806CD4" w:rsidP="00806CD4">
      <w:pPr>
        <w:spacing w:after="0"/>
      </w:pPr>
      <w:r>
        <w:rPr>
          <w:b/>
          <w:bCs/>
          <w:lang w:val="en"/>
        </w:rPr>
        <w:t>1.</w:t>
      </w:r>
      <w:r w:rsidRPr="00B1164E">
        <w:rPr>
          <w:b/>
          <w:bCs/>
          <w:lang w:val="en"/>
        </w:rPr>
        <w:t>@Entity</w:t>
      </w:r>
    </w:p>
    <w:p w:rsidR="00806CD4" w:rsidRPr="00B1164E" w:rsidRDefault="00806CD4" w:rsidP="00D9214F">
      <w:pPr>
        <w:pStyle w:val="ListParagraph"/>
        <w:numPr>
          <w:ilvl w:val="0"/>
          <w:numId w:val="46"/>
        </w:numPr>
      </w:pPr>
      <w:r w:rsidRPr="00B1164E">
        <w:rPr>
          <w:lang w:val="en"/>
        </w:rPr>
        <w:t>Annotation marks this class as an entity.</w:t>
      </w:r>
    </w:p>
    <w:p w:rsidR="00806CD4" w:rsidRPr="00553FA4" w:rsidRDefault="00806CD4" w:rsidP="00D9214F">
      <w:pPr>
        <w:pStyle w:val="ListParagraph"/>
        <w:numPr>
          <w:ilvl w:val="0"/>
          <w:numId w:val="46"/>
        </w:numPr>
      </w:pPr>
      <w:r w:rsidRPr="00B1164E">
        <w:rPr>
          <w:lang w:val="en"/>
        </w:rPr>
        <w:t>We have to place this annotation at the top of class</w:t>
      </w:r>
    </w:p>
    <w:p w:rsidR="00806CD4" w:rsidRPr="00B1164E" w:rsidRDefault="00806CD4" w:rsidP="00806CD4">
      <w:pPr>
        <w:pStyle w:val="ListParagraph"/>
        <w:ind w:left="1080"/>
      </w:pPr>
    </w:p>
    <w:p w:rsidR="00806CD4" w:rsidRPr="00B1164E" w:rsidRDefault="00806CD4" w:rsidP="00806CD4">
      <w:pPr>
        <w:spacing w:after="0"/>
      </w:pPr>
      <w:r w:rsidRPr="00B1164E">
        <w:rPr>
          <w:b/>
          <w:bCs/>
          <w:lang w:val="en"/>
        </w:rPr>
        <w:t>2.@Table </w:t>
      </w:r>
    </w:p>
    <w:p w:rsidR="00806CD4" w:rsidRPr="00B1164E" w:rsidRDefault="00806CD4" w:rsidP="00D9214F">
      <w:pPr>
        <w:pStyle w:val="ListParagraph"/>
        <w:numPr>
          <w:ilvl w:val="0"/>
          <w:numId w:val="47"/>
        </w:numPr>
      </w:pPr>
      <w:r w:rsidRPr="00B1164E">
        <w:rPr>
          <w:lang w:val="en"/>
        </w:rPr>
        <w:t xml:space="preserve">Specifies Table to be connect with this class. If you don’t use </w:t>
      </w:r>
      <w:r w:rsidRPr="00B1164E">
        <w:rPr>
          <w:b/>
          <w:lang w:val="en"/>
        </w:rPr>
        <w:t>@Table</w:t>
      </w:r>
      <w:r w:rsidRPr="00B1164E">
        <w:rPr>
          <w:lang w:val="en"/>
        </w:rPr>
        <w:t xml:space="preserve"> annotation, hibernate will use the </w:t>
      </w:r>
      <w:r w:rsidRPr="00B1164E">
        <w:rPr>
          <w:b/>
          <w:lang w:val="en"/>
        </w:rPr>
        <w:t>class name as the table name by default</w:t>
      </w:r>
      <w:r w:rsidRPr="00B1164E">
        <w:rPr>
          <w:lang w:val="en"/>
        </w:rPr>
        <w:t>.</w:t>
      </w:r>
    </w:p>
    <w:p w:rsidR="00806CD4" w:rsidRDefault="00806CD4" w:rsidP="00D9214F">
      <w:pPr>
        <w:pStyle w:val="ListParagraph"/>
        <w:numPr>
          <w:ilvl w:val="0"/>
          <w:numId w:val="47"/>
        </w:numPr>
      </w:pPr>
      <w:r w:rsidRPr="00B1164E">
        <w:rPr>
          <w:lang w:val="en"/>
        </w:rPr>
        <w:t xml:space="preserve">We have to </w:t>
      </w:r>
      <w:r w:rsidRPr="00B1164E">
        <w:rPr>
          <w:b/>
          <w:lang w:val="en"/>
        </w:rPr>
        <w:t>place this annotation at the top of class</w:t>
      </w:r>
      <w:r>
        <w:rPr>
          <w:b/>
          <w:lang w:val="en"/>
        </w:rPr>
        <w:t>.</w:t>
      </w:r>
      <w:r>
        <w:t xml:space="preserve"> </w:t>
      </w:r>
    </w:p>
    <w:p w:rsidR="00806CD4" w:rsidRDefault="00806CD4" w:rsidP="00806CD4">
      <w:pPr>
        <w:pStyle w:val="ListParagraph"/>
      </w:pPr>
    </w:p>
    <w:p w:rsidR="00806CD4" w:rsidRPr="00B1164E" w:rsidRDefault="00806CD4" w:rsidP="00806CD4">
      <w:pPr>
        <w:spacing w:after="0"/>
      </w:pPr>
      <w:r>
        <w:rPr>
          <w:b/>
          <w:bCs/>
          <w:lang w:val="en"/>
        </w:rPr>
        <w:t>3.</w:t>
      </w:r>
      <w:r w:rsidRPr="00B1164E">
        <w:rPr>
          <w:b/>
          <w:bCs/>
          <w:lang w:val="en"/>
        </w:rPr>
        <w:t>@Id</w:t>
      </w:r>
    </w:p>
    <w:p w:rsidR="00806CD4" w:rsidRPr="00B1164E" w:rsidRDefault="00806CD4" w:rsidP="00806CD4">
      <w:r w:rsidRPr="00B1164E">
        <w:rPr>
          <w:lang w:val="en"/>
        </w:rPr>
        <w:t> Every table has a primary key; we can make the data member as Primary Key using @Id annotation.</w:t>
      </w:r>
    </w:p>
    <w:p w:rsidR="003F3690" w:rsidRDefault="00806CD4" w:rsidP="003F3690">
      <w:pPr>
        <w:spacing w:after="0"/>
        <w:rPr>
          <w:lang w:val="en"/>
        </w:rPr>
      </w:pPr>
      <w:r>
        <w:rPr>
          <w:lang w:val="en"/>
        </w:rPr>
        <w:t xml:space="preserve"> </w:t>
      </w:r>
    </w:p>
    <w:p w:rsidR="00806CD4" w:rsidRDefault="00806CD4" w:rsidP="003F3690">
      <w:pPr>
        <w:rPr>
          <w:b/>
          <w:bCs/>
          <w:lang w:val="en"/>
        </w:rPr>
      </w:pPr>
      <w:r>
        <w:rPr>
          <w:b/>
          <w:bCs/>
          <w:lang w:val="en"/>
        </w:rPr>
        <w:t>4.</w:t>
      </w:r>
      <w:r w:rsidRPr="00B1164E">
        <w:rPr>
          <w:b/>
          <w:bCs/>
          <w:lang w:val="en"/>
        </w:rPr>
        <w:t>@GeneratedValue</w:t>
      </w:r>
    </w:p>
    <w:p w:rsidR="00806CD4" w:rsidRPr="00B1164E" w:rsidRDefault="00806CD4" w:rsidP="00806CD4">
      <w:r w:rsidRPr="00B1164E">
        <w:rPr>
          <w:lang w:val="en"/>
        </w:rPr>
        <w:t>      It will generate the Primary Key/ ID values automatically</w:t>
      </w:r>
    </w:p>
    <w:p w:rsidR="003F3690" w:rsidRDefault="003F3690" w:rsidP="00806CD4">
      <w:pPr>
        <w:spacing w:after="0"/>
        <w:rPr>
          <w:b/>
          <w:bCs/>
          <w:lang w:val="en"/>
        </w:rPr>
      </w:pPr>
    </w:p>
    <w:p w:rsidR="00806CD4" w:rsidRPr="00B1164E" w:rsidRDefault="00806CD4" w:rsidP="00806CD4">
      <w:pPr>
        <w:spacing w:after="0"/>
      </w:pPr>
      <w:r>
        <w:rPr>
          <w:b/>
          <w:bCs/>
          <w:lang w:val="en"/>
        </w:rPr>
        <w:t>5.</w:t>
      </w:r>
      <w:r w:rsidRPr="00B1164E">
        <w:rPr>
          <w:b/>
          <w:bCs/>
          <w:lang w:val="en"/>
        </w:rPr>
        <w:t>@Column</w:t>
      </w:r>
    </w:p>
    <w:p w:rsidR="00806CD4" w:rsidRPr="00DD5EC5" w:rsidRDefault="00806CD4" w:rsidP="00D9214F">
      <w:pPr>
        <w:pStyle w:val="ListParagraph"/>
        <w:numPr>
          <w:ilvl w:val="0"/>
          <w:numId w:val="48"/>
        </w:numPr>
        <w:rPr>
          <w:lang w:val="en"/>
        </w:rPr>
      </w:pPr>
      <w:r w:rsidRPr="00DD5EC5">
        <w:rPr>
          <w:lang w:val="en"/>
        </w:rPr>
        <w:t>This Annotation specifies the details of the column for this property or field.</w:t>
      </w:r>
    </w:p>
    <w:p w:rsidR="00806CD4" w:rsidRPr="00DD5EC5" w:rsidRDefault="00806CD4" w:rsidP="00D9214F">
      <w:pPr>
        <w:pStyle w:val="ListParagraph"/>
        <w:numPr>
          <w:ilvl w:val="0"/>
          <w:numId w:val="48"/>
        </w:numPr>
      </w:pPr>
      <w:r w:rsidRPr="00DD5EC5">
        <w:rPr>
          <w:lang w:val="en"/>
        </w:rPr>
        <w:t>If @Column is not specified, property name will be used as the column name by default.</w:t>
      </w:r>
    </w:p>
    <w:p w:rsidR="00806CD4" w:rsidRPr="00B1164E" w:rsidRDefault="00806CD4" w:rsidP="00806CD4">
      <w:pPr>
        <w:pStyle w:val="ListParagraph"/>
      </w:pPr>
    </w:p>
    <w:p w:rsidR="00806CD4" w:rsidRPr="00B1164E" w:rsidRDefault="00806CD4" w:rsidP="00806CD4">
      <w:pPr>
        <w:spacing w:after="0"/>
      </w:pPr>
      <w:r>
        <w:rPr>
          <w:lang w:val="en"/>
        </w:rPr>
        <w:t xml:space="preserve"> </w:t>
      </w:r>
      <w:r w:rsidRPr="00B1164E">
        <w:rPr>
          <w:b/>
          <w:bCs/>
          <w:lang w:val="en"/>
        </w:rPr>
        <w:t>6.</w:t>
      </w:r>
      <w:r w:rsidRPr="00B1164E">
        <w:rPr>
          <w:lang w:val="en"/>
        </w:rPr>
        <w:t>    </w:t>
      </w:r>
      <w:r w:rsidRPr="00B1164E">
        <w:rPr>
          <w:b/>
          <w:bCs/>
          <w:lang w:val="en"/>
        </w:rPr>
        <w:t>@Transient </w:t>
      </w:r>
    </w:p>
    <w:p w:rsidR="00806CD4" w:rsidRPr="00B1164E" w:rsidRDefault="00806CD4" w:rsidP="00806CD4">
      <w:pPr>
        <w:ind w:left="360"/>
      </w:pPr>
      <w:r w:rsidRPr="00DD5EC5">
        <w:rPr>
          <w:lang w:val="en"/>
        </w:rPr>
        <w:t xml:space="preserve">We can declare the data members which are </w:t>
      </w:r>
      <w:r w:rsidRPr="00EF00FA">
        <w:rPr>
          <w:b/>
          <w:lang w:val="en"/>
        </w:rPr>
        <w:t>not have columns in database table</w:t>
      </w:r>
    </w:p>
    <w:p w:rsidR="003F3690" w:rsidRDefault="003F3690" w:rsidP="00806CD4">
      <w:pPr>
        <w:spacing w:after="0"/>
        <w:rPr>
          <w:b/>
        </w:rPr>
      </w:pPr>
    </w:p>
    <w:p w:rsidR="00806CD4" w:rsidRPr="00553FA4" w:rsidRDefault="00806CD4" w:rsidP="00806CD4">
      <w:pPr>
        <w:spacing w:after="0"/>
        <w:rPr>
          <w:b/>
        </w:rPr>
      </w:pPr>
      <w:r>
        <w:rPr>
          <w:b/>
        </w:rPr>
        <w:lastRenderedPageBreak/>
        <w:t>7.</w:t>
      </w:r>
      <w:r w:rsidRPr="00553FA4">
        <w:rPr>
          <w:b/>
        </w:rPr>
        <w:t>@ManyToMany</w:t>
      </w:r>
    </w:p>
    <w:p w:rsidR="00806CD4" w:rsidRDefault="00806CD4" w:rsidP="00D9214F">
      <w:pPr>
        <w:pStyle w:val="ListParagraph"/>
        <w:numPr>
          <w:ilvl w:val="0"/>
          <w:numId w:val="49"/>
        </w:numPr>
      </w:pPr>
      <w:r w:rsidRPr="00553FA4">
        <w:rPr>
          <w:b/>
        </w:rPr>
        <w:t xml:space="preserve">Cascade: </w:t>
      </w:r>
      <w:r>
        <w:t>Marks this field as the owning side of the many-to-many relationship and cascade modifier specifies which operations should cascade to the inverse side of relationship</w:t>
      </w:r>
    </w:p>
    <w:p w:rsidR="00806CD4" w:rsidRDefault="00806CD4" w:rsidP="00D9214F">
      <w:pPr>
        <w:pStyle w:val="ListParagraph"/>
        <w:numPr>
          <w:ilvl w:val="0"/>
          <w:numId w:val="49"/>
        </w:numPr>
      </w:pPr>
      <w:r w:rsidRPr="00553FA4">
        <w:rPr>
          <w:b/>
        </w:rPr>
        <w:t>mappedBy:</w:t>
      </w:r>
      <w:r>
        <w:t xml:space="preserve"> This modifier holds the field which specifies the inverse side of the relationship</w:t>
      </w:r>
    </w:p>
    <w:p w:rsidR="00806CD4" w:rsidRDefault="00806CD4" w:rsidP="00806CD4">
      <w:r>
        <w:t xml:space="preserve"> </w:t>
      </w:r>
    </w:p>
    <w:p w:rsidR="00806CD4" w:rsidRPr="00553FA4" w:rsidRDefault="00806CD4" w:rsidP="00806CD4">
      <w:pPr>
        <w:spacing w:after="0"/>
        <w:rPr>
          <w:b/>
        </w:rPr>
      </w:pPr>
      <w:r w:rsidRPr="00553FA4">
        <w:rPr>
          <w:b/>
        </w:rPr>
        <w:t>8.@JoinTable</w:t>
      </w:r>
    </w:p>
    <w:p w:rsidR="00806CD4" w:rsidRDefault="00806CD4" w:rsidP="00D9214F">
      <w:pPr>
        <w:pStyle w:val="ListParagraph"/>
        <w:numPr>
          <w:ilvl w:val="0"/>
          <w:numId w:val="50"/>
        </w:numPr>
      </w:pPr>
      <w:r w:rsidRPr="00553FA4">
        <w:rPr>
          <w:b/>
        </w:rPr>
        <w:t>Name</w:t>
      </w:r>
      <w:r>
        <w:t>: For holding this many-to-many relationship, maps this field with an intermediary database join table specified by name modifier</w:t>
      </w:r>
    </w:p>
    <w:p w:rsidR="00806CD4" w:rsidRDefault="00806CD4" w:rsidP="00D9214F">
      <w:pPr>
        <w:pStyle w:val="ListParagraph"/>
        <w:numPr>
          <w:ilvl w:val="0"/>
          <w:numId w:val="50"/>
        </w:numPr>
      </w:pPr>
      <w:r w:rsidRPr="00553FA4">
        <w:rPr>
          <w:b/>
        </w:rPr>
        <w:t>joinColumns:</w:t>
      </w:r>
      <w:r>
        <w:t xml:space="preserve"> Identifies the owning side of columns which are necessary to identify a unique owning object</w:t>
      </w:r>
    </w:p>
    <w:p w:rsidR="00806CD4" w:rsidRDefault="00806CD4" w:rsidP="00D9214F">
      <w:pPr>
        <w:pStyle w:val="ListParagraph"/>
        <w:numPr>
          <w:ilvl w:val="0"/>
          <w:numId w:val="50"/>
        </w:numPr>
      </w:pPr>
      <w:r w:rsidRPr="00553FA4">
        <w:rPr>
          <w:b/>
        </w:rPr>
        <w:t>inverseJoinColumns:</w:t>
      </w:r>
      <w:r>
        <w:t xml:space="preserve"> Identifies the inverse (target) side of columns which are necessary to identify a unique target object</w:t>
      </w:r>
    </w:p>
    <w:p w:rsidR="00806CD4" w:rsidRDefault="00806CD4" w:rsidP="00806CD4">
      <w:pPr>
        <w:pStyle w:val="ListParagraph"/>
      </w:pPr>
    </w:p>
    <w:p w:rsidR="00806CD4" w:rsidRPr="00553FA4" w:rsidRDefault="00806CD4" w:rsidP="00806CD4">
      <w:pPr>
        <w:spacing w:after="0"/>
        <w:rPr>
          <w:b/>
        </w:rPr>
      </w:pPr>
      <w:r>
        <w:rPr>
          <w:b/>
        </w:rPr>
        <w:t>9.</w:t>
      </w:r>
      <w:r w:rsidRPr="00553FA4">
        <w:rPr>
          <w:b/>
        </w:rPr>
        <w:t>@JoinColumn</w:t>
      </w:r>
    </w:p>
    <w:p w:rsidR="00806CD4" w:rsidRDefault="00806CD4" w:rsidP="00806CD4">
      <w:r>
        <w:t>Maps a join column specified by the name identifier to the relationship table specified by @JoinTable</w:t>
      </w:r>
    </w:p>
    <w:p w:rsidR="00806CD4" w:rsidRDefault="00806CD4" w:rsidP="00806CD4"/>
    <w:p w:rsidR="00806CD4" w:rsidRDefault="003F3690" w:rsidP="00806CD4">
      <w:pPr>
        <w:pStyle w:val="Heading2"/>
      </w:pPr>
      <w:bookmarkStart w:id="50" w:name="_Toc491771334"/>
      <w:r>
        <w:t>Example:</w:t>
      </w:r>
      <w:r w:rsidR="00806CD4">
        <w:t xml:space="preserve"> CURD </w:t>
      </w:r>
      <w:r>
        <w:t>operations</w:t>
      </w:r>
      <w:r w:rsidR="00806CD4">
        <w:t xml:space="preserve"> using Annotations</w:t>
      </w:r>
      <w:bookmarkEnd w:id="50"/>
    </w:p>
    <w:p w:rsidR="00806CD4" w:rsidRDefault="00806CD4" w:rsidP="00806CD4">
      <w:pPr>
        <w:pStyle w:val="Output"/>
        <w:rPr>
          <w:color w:val="0000FF"/>
        </w:rPr>
      </w:pPr>
      <w:r>
        <w:rPr>
          <w:b/>
          <w:bCs/>
          <w:color w:val="0000FF"/>
        </w:rPr>
        <w:t>CREATE</w:t>
      </w:r>
      <w:r>
        <w:rPr>
          <w:color w:val="000000"/>
        </w:rPr>
        <w:t xml:space="preserve"> </w:t>
      </w:r>
      <w:r>
        <w:rPr>
          <w:b/>
          <w:bCs/>
          <w:color w:val="0000FF"/>
        </w:rPr>
        <w:t>TABLE</w:t>
      </w:r>
      <w:r>
        <w:rPr>
          <w:color w:val="000000"/>
        </w:rPr>
        <w:t xml:space="preserve"> </w:t>
      </w:r>
      <w:r>
        <w:t>`studenttable`</w:t>
      </w:r>
      <w:r>
        <w:rPr>
          <w:color w:val="000000"/>
        </w:rPr>
        <w:t xml:space="preserve"> </w:t>
      </w:r>
      <w:r>
        <w:rPr>
          <w:color w:val="0000FF"/>
        </w:rPr>
        <w:t>(</w:t>
      </w:r>
    </w:p>
    <w:p w:rsidR="00806CD4" w:rsidRDefault="00806CD4" w:rsidP="00806CD4">
      <w:pPr>
        <w:pStyle w:val="Output"/>
        <w:rPr>
          <w:color w:val="0000FF"/>
        </w:rPr>
      </w:pPr>
      <w:r>
        <w:t>`sno`</w:t>
      </w:r>
      <w:r>
        <w:rPr>
          <w:color w:val="000000"/>
        </w:rPr>
        <w:t xml:space="preserve"> </w:t>
      </w:r>
      <w:r>
        <w:rPr>
          <w:b/>
          <w:bCs/>
          <w:color w:val="800000"/>
        </w:rPr>
        <w:t>INT</w:t>
      </w:r>
      <w:r>
        <w:rPr>
          <w:color w:val="0000FF"/>
        </w:rPr>
        <w:t>(</w:t>
      </w:r>
      <w:r>
        <w:rPr>
          <w:color w:val="800080"/>
        </w:rPr>
        <w:t>11</w:t>
      </w:r>
      <w:r>
        <w:rPr>
          <w:color w:val="0000FF"/>
        </w:rPr>
        <w:t>)</w:t>
      </w:r>
      <w:r>
        <w:rPr>
          <w:color w:val="000000"/>
        </w:rPr>
        <w:t xml:space="preserve"> </w:t>
      </w:r>
      <w:r>
        <w:rPr>
          <w:b/>
          <w:bCs/>
          <w:color w:val="0000FF"/>
        </w:rPr>
        <w:t>NOT</w:t>
      </w:r>
      <w:r>
        <w:rPr>
          <w:color w:val="000000"/>
        </w:rPr>
        <w:t xml:space="preserve"> </w:t>
      </w:r>
      <w:r>
        <w:rPr>
          <w:b/>
          <w:bCs/>
          <w:color w:val="0000FF"/>
        </w:rPr>
        <w:t>NULL</w:t>
      </w:r>
      <w:r>
        <w:rPr>
          <w:color w:val="000000"/>
        </w:rPr>
        <w:t xml:space="preserve"> </w:t>
      </w:r>
      <w:r>
        <w:rPr>
          <w:b/>
          <w:bCs/>
          <w:color w:val="0000FF"/>
        </w:rPr>
        <w:t>AUTO_INCREMENT</w:t>
      </w:r>
      <w:r>
        <w:rPr>
          <w:color w:val="0000FF"/>
        </w:rPr>
        <w:t>,</w:t>
      </w:r>
    </w:p>
    <w:p w:rsidR="00806CD4" w:rsidRDefault="00806CD4" w:rsidP="00806CD4">
      <w:pPr>
        <w:pStyle w:val="Output"/>
        <w:rPr>
          <w:color w:val="0000FF"/>
        </w:rPr>
      </w:pPr>
      <w:r>
        <w:t>`name`</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t>`address`</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rPr>
          <w:b/>
          <w:bCs/>
          <w:color w:val="0000FF"/>
        </w:rPr>
        <w:t>PRIMARY</w:t>
      </w:r>
      <w:r>
        <w:rPr>
          <w:color w:val="000000"/>
        </w:rPr>
        <w:t xml:space="preserve"> </w:t>
      </w:r>
      <w:r>
        <w:rPr>
          <w:b/>
          <w:bCs/>
          <w:color w:val="0000FF"/>
        </w:rPr>
        <w:t>KEY</w:t>
      </w:r>
      <w:r>
        <w:rPr>
          <w:color w:val="000000"/>
        </w:rPr>
        <w:t xml:space="preserve"> </w:t>
      </w:r>
      <w:r>
        <w:rPr>
          <w:color w:val="0000FF"/>
        </w:rPr>
        <w:t>(</w:t>
      </w:r>
      <w:r>
        <w:t>`sno`</w:t>
      </w:r>
      <w:r>
        <w:rPr>
          <w:color w:val="0000FF"/>
        </w:rPr>
        <w:t>)</w:t>
      </w:r>
    </w:p>
    <w:p w:rsidR="00806CD4" w:rsidRDefault="00806CD4" w:rsidP="00806CD4">
      <w:pPr>
        <w:pStyle w:val="Output"/>
        <w:rPr>
          <w:color w:val="0000FF"/>
        </w:rPr>
      </w:pPr>
      <w:r>
        <w:rPr>
          <w:color w:val="0000FF"/>
        </w:rPr>
        <w:t>)</w:t>
      </w:r>
    </w:p>
    <w:p w:rsidR="00806CD4" w:rsidRDefault="00806CD4" w:rsidP="00806CD4"/>
    <w:p w:rsidR="00806CD4" w:rsidRPr="005250ED" w:rsidRDefault="00806CD4" w:rsidP="00806CD4">
      <w:pPr>
        <w:spacing w:after="0"/>
        <w:rPr>
          <w:b/>
          <w:u w:val="single"/>
        </w:rPr>
      </w:pPr>
      <w:r w:rsidRPr="005250ED">
        <w:rPr>
          <w:b/>
          <w:u w:val="single"/>
        </w:rPr>
        <w:t>StudentBo.java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p>
    <w:p w:rsidR="003F3690" w:rsidRDefault="003F3690"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"studenttable"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StudentBo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rPr>
          <w:color w:val="646464"/>
        </w:rPr>
        <w:t>@Id</w:t>
      </w:r>
    </w:p>
    <w:p w:rsidR="00806CD4" w:rsidRDefault="00806CD4" w:rsidP="00806CD4">
      <w:pPr>
        <w:pStyle w:val="Output"/>
        <w:rPr>
          <w:color w:val="4C483D" w:themeColor="text2"/>
        </w:rPr>
      </w:pPr>
      <w:r>
        <w:rPr>
          <w:color w:val="646464"/>
        </w:rPr>
        <w:t>@Column</w:t>
      </w:r>
      <w:r>
        <w:t>(name=</w:t>
      </w:r>
      <w:r>
        <w:rPr>
          <w:color w:val="2A00FF"/>
        </w:rPr>
        <w:t>"sno"</w:t>
      </w:r>
      <w:r>
        <w:t>)</w:t>
      </w:r>
    </w:p>
    <w:p w:rsidR="00806CD4" w:rsidRDefault="00806CD4" w:rsidP="00806CD4">
      <w:pPr>
        <w:pStyle w:val="Output"/>
        <w:rPr>
          <w:color w:val="4C483D" w:themeColor="text2"/>
        </w:rPr>
      </w:pPr>
      <w:r>
        <w:rPr>
          <w:color w:val="646464"/>
        </w:rPr>
        <w:t>@GeneratedValue</w:t>
      </w:r>
      <w:r>
        <w:t>(strategy=GenerationType.</w:t>
      </w:r>
      <w:r>
        <w:rPr>
          <w:b/>
          <w:bCs/>
          <w:i/>
          <w:iCs/>
          <w:color w:val="0000C0"/>
        </w:rPr>
        <w:t>AUTO</w:t>
      </w:r>
      <w:r>
        <w:t>)</w:t>
      </w:r>
    </w:p>
    <w:p w:rsidR="00806CD4" w:rsidRDefault="00806CD4" w:rsidP="00806CD4">
      <w:pPr>
        <w:pStyle w:val="Output"/>
        <w:rPr>
          <w:color w:val="4C483D" w:themeColor="text2"/>
        </w:rPr>
      </w:pPr>
      <w:r>
        <w:rPr>
          <w:b/>
          <w:bCs/>
          <w:color w:val="7F0055"/>
        </w:rPr>
        <w:t>private</w:t>
      </w:r>
      <w:r>
        <w:t xml:space="preserve"> </w:t>
      </w:r>
      <w:r>
        <w:rPr>
          <w:b/>
          <w:bCs/>
          <w:color w:val="7F0055"/>
        </w:rPr>
        <w:t>int</w:t>
      </w:r>
      <w:r>
        <w:t xml:space="preserve"> </w:t>
      </w:r>
      <w:r>
        <w:rPr>
          <w:color w:val="0000C0"/>
        </w:rPr>
        <w:t>sno</w:t>
      </w:r>
      <w:r>
        <w:t xml:space="preserve">; </w:t>
      </w:r>
      <w:r>
        <w:rPr>
          <w:color w:val="3F7F5F"/>
        </w:rPr>
        <w:t>//PRIMARY_KEY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(name=</w:t>
      </w:r>
      <w:r>
        <w:rPr>
          <w:color w:val="2A00FF"/>
        </w:rPr>
        <w:t>"name"</w:t>
      </w:r>
      <w:r>
        <w:t>)</w:t>
      </w:r>
    </w:p>
    <w:p w:rsidR="00806CD4" w:rsidRDefault="00806CD4" w:rsidP="00806CD4">
      <w:pPr>
        <w:pStyle w:val="Output"/>
        <w:rPr>
          <w:color w:val="4C483D" w:themeColor="text2"/>
        </w:rPr>
      </w:pPr>
      <w:r>
        <w:rPr>
          <w:b/>
          <w:bCs/>
          <w:color w:val="7F0055"/>
        </w:rPr>
        <w:t>private</w:t>
      </w:r>
      <w:r>
        <w:t xml:space="preserve"> String </w:t>
      </w:r>
      <w:r>
        <w:rPr>
          <w:color w:val="0000C0"/>
        </w:rPr>
        <w:t>name</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 xml:space="preserve"> </w:t>
      </w:r>
      <w:r>
        <w:tab/>
      </w:r>
      <w:r>
        <w:tab/>
      </w:r>
      <w:r>
        <w:rPr>
          <w:color w:val="3F7F5F"/>
        </w:rPr>
        <w:t xml:space="preserve">//By default it will take </w:t>
      </w:r>
      <w:r>
        <w:rPr>
          <w:color w:val="3F7F5F"/>
          <w:u w:val="single"/>
        </w:rPr>
        <w:t>datamember</w:t>
      </w:r>
      <w:r>
        <w:rPr>
          <w:color w:val="3F7F5F"/>
        </w:rPr>
        <w:t xml:space="preserve"> name</w:t>
      </w:r>
    </w:p>
    <w:p w:rsidR="00806CD4" w:rsidRDefault="00806CD4" w:rsidP="00806CD4">
      <w:pPr>
        <w:pStyle w:val="Output"/>
        <w:rPr>
          <w:color w:val="4C483D" w:themeColor="text2"/>
        </w:rPr>
      </w:pPr>
      <w:r>
        <w:rPr>
          <w:b/>
          <w:bCs/>
          <w:color w:val="7F0055"/>
        </w:rPr>
        <w:t>private</w:t>
      </w:r>
      <w:r>
        <w:t xml:space="preserve"> String </w:t>
      </w:r>
      <w:r>
        <w:rPr>
          <w:color w:val="0000C0"/>
        </w:rPr>
        <w:t>address</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lastRenderedPageBreak/>
        <w:t>@Transient</w:t>
      </w:r>
    </w:p>
    <w:p w:rsidR="00806CD4" w:rsidRDefault="00806CD4" w:rsidP="00806CD4">
      <w:pPr>
        <w:pStyle w:val="Output"/>
        <w:rPr>
          <w:color w:val="4C483D" w:themeColor="text2"/>
        </w:rPr>
      </w:pPr>
      <w:r>
        <w:rPr>
          <w:b/>
          <w:bCs/>
          <w:color w:val="7F0055"/>
        </w:rPr>
        <w:t>private</w:t>
      </w:r>
      <w:r>
        <w:t xml:space="preserve"> String </w:t>
      </w:r>
      <w:r>
        <w:rPr>
          <w:color w:val="0000C0"/>
        </w:rPr>
        <w:t>iamnotindatabase</w:t>
      </w:r>
      <w:r>
        <w:t xml:space="preserve">; </w:t>
      </w:r>
    </w:p>
    <w:p w:rsidR="00806CD4" w:rsidRDefault="00806CD4" w:rsidP="00806CD4">
      <w:pPr>
        <w:pStyle w:val="Output"/>
        <w:rPr>
          <w:color w:val="4C483D" w:themeColor="text2"/>
        </w:rPr>
      </w:pPr>
      <w:r>
        <w:rPr>
          <w:color w:val="3F7F5F"/>
        </w:rPr>
        <w:t xml:space="preserve">//This column not their in </w:t>
      </w:r>
      <w:r>
        <w:rPr>
          <w:color w:val="3F7F5F"/>
          <w:u w:val="single"/>
        </w:rPr>
        <w:t>db</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int</w:t>
      </w:r>
      <w:r>
        <w:t xml:space="preserve"> getSno() {</w:t>
      </w:r>
    </w:p>
    <w:p w:rsidR="00806CD4" w:rsidRDefault="00806CD4" w:rsidP="00806CD4">
      <w:pPr>
        <w:pStyle w:val="Output"/>
        <w:rPr>
          <w:color w:val="4C483D" w:themeColor="text2"/>
        </w:rPr>
      </w:pPr>
      <w:r>
        <w:tab/>
      </w:r>
      <w:r>
        <w:rPr>
          <w:b/>
          <w:bCs/>
          <w:color w:val="7F0055"/>
        </w:rPr>
        <w:t>return</w:t>
      </w:r>
      <w:r>
        <w:t xml:space="preserve"> </w:t>
      </w:r>
      <w:r>
        <w:rPr>
          <w:color w:val="0000C0"/>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setSno(</w:t>
      </w:r>
      <w:r>
        <w:rPr>
          <w:b/>
          <w:bCs/>
          <w:color w:val="7F0055"/>
        </w:rPr>
        <w:t>int</w:t>
      </w:r>
      <w:r>
        <w:t xml:space="preserve"> </w:t>
      </w:r>
      <w:r>
        <w:rPr>
          <w:color w:val="6A3E3E"/>
        </w:rPr>
        <w:t>sno</w:t>
      </w:r>
      <w:r>
        <w:t>) {</w:t>
      </w:r>
    </w:p>
    <w:p w:rsidR="00806CD4" w:rsidRDefault="00806CD4" w:rsidP="00806CD4">
      <w:pPr>
        <w:pStyle w:val="Output"/>
        <w:rPr>
          <w:color w:val="4C483D" w:themeColor="text2"/>
        </w:rPr>
      </w:pPr>
      <w:r>
        <w:tab/>
      </w:r>
      <w:r>
        <w:rPr>
          <w:b/>
          <w:bCs/>
          <w:color w:val="7F0055"/>
        </w:rPr>
        <w:t>this</w:t>
      </w:r>
      <w:r>
        <w:t>.</w:t>
      </w:r>
      <w:r>
        <w:rPr>
          <w:color w:val="0000C0"/>
        </w:rPr>
        <w:t>sno</w:t>
      </w:r>
      <w:r>
        <w:t xml:space="preserve"> = </w:t>
      </w:r>
      <w:r>
        <w:rPr>
          <w:color w:val="6A3E3E"/>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getName() {</w:t>
      </w:r>
    </w:p>
    <w:p w:rsidR="00806CD4" w:rsidRDefault="00806CD4" w:rsidP="00806CD4">
      <w:pPr>
        <w:pStyle w:val="Output"/>
        <w:rPr>
          <w:color w:val="4C483D" w:themeColor="text2"/>
        </w:rPr>
      </w:pPr>
      <w:r>
        <w:tab/>
      </w:r>
      <w:r>
        <w:rPr>
          <w:b/>
          <w:bCs/>
          <w:color w:val="7F0055"/>
        </w:rPr>
        <w:t>return</w:t>
      </w:r>
      <w:r>
        <w:t xml:space="preserve"> </w:t>
      </w:r>
      <w:r>
        <w:rPr>
          <w:color w:val="0000C0"/>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setName(String </w:t>
      </w:r>
      <w:r>
        <w:rPr>
          <w:color w:val="6A3E3E"/>
        </w:rPr>
        <w:t>name</w:t>
      </w:r>
      <w:r>
        <w:t>)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getAddress() {</w:t>
      </w:r>
    </w:p>
    <w:p w:rsidR="00806CD4" w:rsidRDefault="00806CD4" w:rsidP="00806CD4">
      <w:pPr>
        <w:pStyle w:val="Output"/>
        <w:rPr>
          <w:color w:val="4C483D" w:themeColor="text2"/>
        </w:rPr>
      </w:pPr>
      <w:r>
        <w:tab/>
      </w:r>
      <w:r>
        <w:rPr>
          <w:b/>
          <w:bCs/>
          <w:color w:val="7F0055"/>
        </w:rPr>
        <w:t>return</w:t>
      </w:r>
      <w:r>
        <w:t xml:space="preserve"> </w:t>
      </w:r>
      <w:r>
        <w:rPr>
          <w:color w:val="0000C0"/>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setAddress(String </w:t>
      </w:r>
      <w:r>
        <w:rPr>
          <w:color w:val="6A3E3E"/>
        </w:rPr>
        <w:t>address</w:t>
      </w:r>
      <w:r>
        <w:t>) {</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StudentBo( String </w:t>
      </w:r>
      <w:r>
        <w:rPr>
          <w:color w:val="6A3E3E"/>
        </w:rPr>
        <w:t>name</w:t>
      </w:r>
      <w:r>
        <w:t xml:space="preserve">, String </w:t>
      </w:r>
      <w:r>
        <w:rPr>
          <w:color w:val="6A3E3E"/>
        </w:rPr>
        <w:t>address</w:t>
      </w:r>
      <w:r>
        <w:t>) {</w:t>
      </w:r>
    </w:p>
    <w:p w:rsidR="00806CD4" w:rsidRDefault="00806CD4" w:rsidP="00806CD4">
      <w:pPr>
        <w:pStyle w:val="Output"/>
        <w:rPr>
          <w:color w:val="4C483D" w:themeColor="text2"/>
        </w:rPr>
      </w:pPr>
      <w:r>
        <w:tab/>
      </w:r>
      <w:r>
        <w:rPr>
          <w:b/>
          <w:bCs/>
          <w:color w:val="7F0055"/>
        </w:rPr>
        <w:t>super</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rPr>
          <w:b/>
          <w:bCs/>
          <w:color w:val="7F0055"/>
        </w:rPr>
        <w:t>public</w:t>
      </w:r>
      <w:r>
        <w:t xml:space="preserve"> StudentBo() {</w:t>
      </w:r>
    </w:p>
    <w:p w:rsidR="00806CD4" w:rsidRDefault="00806CD4" w:rsidP="00806CD4">
      <w:pPr>
        <w:pStyle w:val="Output"/>
        <w:rPr>
          <w:color w:val="4C483D" w:themeColor="text2"/>
        </w:rPr>
      </w:pPr>
      <w:r>
        <w:tab/>
      </w:r>
      <w:r>
        <w:rPr>
          <w:b/>
          <w:bCs/>
          <w:color w:val="7F0055"/>
        </w:rPr>
        <w:t>super</w:t>
      </w:r>
      <w:r>
        <w:t>();</w:t>
      </w:r>
      <w:r>
        <w:tab/>
        <w:t xml:space="preserve"> </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"hibernate.connection.driver_class"</w:t>
      </w:r>
      <w:r w:rsidRPr="0060129A">
        <w:rPr>
          <w:color w:val="008080"/>
          <w:sz w:val="16"/>
        </w:rPr>
        <w:t>&gt;</w:t>
      </w:r>
      <w:r w:rsidRPr="0060129A">
        <w:rPr>
          <w:color w:val="000000"/>
          <w:sz w:val="16"/>
        </w:rPr>
        <w:t>com.mysql.jdbc.Driver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"hibernate.connection.url"</w:t>
      </w:r>
      <w:r w:rsidRPr="0060129A">
        <w:rPr>
          <w:color w:val="008080"/>
          <w:sz w:val="16"/>
        </w:rPr>
        <w:t>&gt;</w:t>
      </w:r>
      <w:r w:rsidRPr="0060129A">
        <w:rPr>
          <w:color w:val="000000"/>
          <w:sz w:val="16"/>
        </w:rPr>
        <w:t>jdbc:mysql://</w:t>
      </w:r>
      <w:r w:rsidRPr="0060129A">
        <w:rPr>
          <w:color w:val="000000"/>
          <w:sz w:val="16"/>
          <w:u w:val="single"/>
        </w:rPr>
        <w:t>localhost</w:t>
      </w:r>
      <w:r w:rsidRPr="0060129A">
        <w:rPr>
          <w:color w:val="000000"/>
          <w:sz w:val="16"/>
        </w:rPr>
        <w:t>:3306/</w:t>
      </w:r>
      <w:r w:rsidRPr="0060129A">
        <w:rPr>
          <w:color w:val="000000"/>
          <w:sz w:val="16"/>
          <w:u w:val="single"/>
        </w:rPr>
        <w:t>smlcodes</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"hibernate.connection.username"</w:t>
      </w:r>
      <w:r w:rsidRPr="0060129A">
        <w:rPr>
          <w:color w:val="008080"/>
          <w:sz w:val="16"/>
        </w:rPr>
        <w:t>&gt;</w:t>
      </w:r>
      <w:r w:rsidRPr="0060129A">
        <w:rPr>
          <w:color w:val="000000"/>
          <w:sz w:val="16"/>
        </w:rPr>
        <w:t>root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highlight w:val="lightGray"/>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"hibernate.connection.password"</w:t>
      </w:r>
      <w:r w:rsidRPr="0060129A">
        <w:rPr>
          <w:color w:val="008080"/>
          <w:sz w:val="16"/>
        </w:rPr>
        <w:t>&gt;</w:t>
      </w:r>
      <w:r w:rsidRPr="0060129A">
        <w:rPr>
          <w:color w:val="000000"/>
          <w:sz w:val="16"/>
        </w:rPr>
        <w:t>root</w:t>
      </w:r>
      <w:r w:rsidRPr="0060129A">
        <w:rPr>
          <w:color w:val="008080"/>
          <w:sz w:val="16"/>
        </w:rPr>
        <w:t>&lt;/</w:t>
      </w:r>
      <w:r w:rsidRPr="0060129A">
        <w:rPr>
          <w:color w:val="3F7F7F"/>
          <w:sz w:val="16"/>
          <w:highlight w:val="lightGray"/>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"hibernate.dialect"</w:t>
      </w:r>
      <w:r w:rsidRPr="0060129A">
        <w:rPr>
          <w:color w:val="008080"/>
          <w:sz w:val="16"/>
        </w:rPr>
        <w:t>&gt;</w:t>
      </w:r>
      <w:r w:rsidRPr="0060129A">
        <w:rPr>
          <w:color w:val="000000"/>
          <w:sz w:val="16"/>
        </w:rPr>
        <w:t>org.hibernate.dialect.MySQLDialect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"show_sql"</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"hbm2ddl.auto"</w:t>
      </w:r>
      <w:r w:rsidRPr="0060129A">
        <w:rPr>
          <w:color w:val="008080"/>
          <w:sz w:val="16"/>
        </w:rPr>
        <w:t>&gt;</w:t>
      </w:r>
      <w:r w:rsidRPr="0060129A">
        <w:rPr>
          <w:color w:val="000000"/>
          <w:sz w:val="16"/>
        </w:rPr>
        <w:t>update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"cache.provider_class"</w:t>
      </w:r>
      <w:r w:rsidRPr="0060129A">
        <w:rPr>
          <w:color w:val="008080"/>
          <w:sz w:val="16"/>
        </w:rPr>
        <w:t>&gt;</w:t>
      </w:r>
      <w:r w:rsidRPr="0060129A">
        <w:rPr>
          <w:color w:val="000000"/>
          <w:sz w:val="16"/>
        </w:rPr>
        <w:t>org.hibernate.cache.EhCacheProvider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"hibernate.cache.use_second_level_cache"</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Default="00806CD4" w:rsidP="00806CD4">
      <w:pPr>
        <w:pStyle w:val="Output"/>
        <w:rPr>
          <w:color w:val="4C483D" w:themeColor="text2"/>
        </w:rPr>
      </w:pPr>
      <w:r>
        <w:rPr>
          <w:color w:val="000000"/>
        </w:rPr>
        <w:tab/>
      </w:r>
      <w:r>
        <w:rPr>
          <w:color w:val="000000"/>
        </w:rPr>
        <w:tab/>
      </w:r>
    </w:p>
    <w:p w:rsidR="00806CD4" w:rsidRDefault="00806CD4" w:rsidP="00806CD4">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class</w:t>
      </w:r>
      <w:r>
        <w:rPr>
          <w:color w:val="000000"/>
        </w:rPr>
        <w:t>=</w:t>
      </w:r>
      <w:r>
        <w:rPr>
          <w:i/>
          <w:iCs/>
          <w:color w:val="2A00FF"/>
        </w:rPr>
        <w:t>"annotations.StudentBo"</w:t>
      </w:r>
      <w:r>
        <w:rPr>
          <w:color w:val="008080"/>
        </w:rPr>
        <w:t>/&gt;</w:t>
      </w:r>
      <w:r>
        <w:rPr>
          <w:color w:val="4C483D" w:themeColor="text2"/>
        </w:rPr>
        <w:t xml:space="preserve"> </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 w:rsidR="00806CD4" w:rsidRPr="0060129A" w:rsidRDefault="00806CD4" w:rsidP="00806CD4">
      <w:pPr>
        <w:spacing w:before="240" w:after="0"/>
        <w:rPr>
          <w:b/>
          <w:u w:val="single"/>
        </w:rPr>
      </w:pPr>
      <w:r w:rsidRPr="0060129A">
        <w:rPr>
          <w:b/>
          <w:u w:val="single"/>
        </w:rPr>
        <w:lastRenderedPageBreak/>
        <w:t>AnnotationExample.java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AnnotationExample {</w:t>
      </w:r>
    </w:p>
    <w:p w:rsidR="00806CD4" w:rsidRDefault="00806CD4" w:rsidP="00806CD4">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tab/>
      </w:r>
      <w:r>
        <w:rPr>
          <w:color w:val="6A3E3E"/>
        </w:rPr>
        <w:t>cfg</w:t>
      </w:r>
      <w:r>
        <w:t>.configure(</w:t>
      </w:r>
      <w:r>
        <w:rPr>
          <w:color w:val="2A00FF"/>
        </w:rPr>
        <w:t>"hibernate.cfg.xml"</w:t>
      </w:r>
      <w:r>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r>
        <w:tab/>
        <w:t xml:space="preserve">Transaction </w:t>
      </w:r>
      <w:r>
        <w:rPr>
          <w:color w:val="6A3E3E"/>
        </w:rPr>
        <w:t>tx</w:t>
      </w:r>
      <w:r>
        <w:t xml:space="preserve"> = </w:t>
      </w:r>
      <w:r>
        <w:rPr>
          <w:color w:val="6A3E3E"/>
        </w:rPr>
        <w:t>session</w:t>
      </w:r>
      <w:r>
        <w:t xml:space="preserve">.beginTransaction();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"1.Save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StudentBo </w:t>
      </w:r>
      <w:r>
        <w:rPr>
          <w:color w:val="6A3E3E"/>
        </w:rPr>
        <w:t>e1</w:t>
      </w:r>
      <w:r>
        <w:t xml:space="preserve"> = </w:t>
      </w:r>
      <w:r>
        <w:rPr>
          <w:b/>
          <w:bCs/>
          <w:color w:val="7F0055"/>
        </w:rPr>
        <w:t>new</w:t>
      </w:r>
      <w:r>
        <w:t xml:space="preserve"> StudentBo(</w:t>
      </w:r>
      <w:r>
        <w:rPr>
          <w:color w:val="2A00FF"/>
        </w:rPr>
        <w:t>"SATYA"</w:t>
      </w:r>
      <w:r>
        <w:t xml:space="preserve">, </w:t>
      </w:r>
      <w:r>
        <w:rPr>
          <w:color w:val="2A00FF"/>
        </w:rPr>
        <w:t>"HYD"</w:t>
      </w:r>
      <w:r>
        <w:t>);</w:t>
      </w:r>
    </w:p>
    <w:p w:rsidR="00806CD4" w:rsidRDefault="00806CD4" w:rsidP="00806CD4">
      <w:pPr>
        <w:pStyle w:val="Output"/>
        <w:rPr>
          <w:color w:val="4C483D" w:themeColor="text2"/>
        </w:rPr>
      </w:pPr>
      <w:r>
        <w:tab/>
      </w:r>
      <w:r>
        <w:tab/>
        <w:t xml:space="preserve">StudentBo </w:t>
      </w:r>
      <w:r>
        <w:rPr>
          <w:color w:val="6A3E3E"/>
        </w:rPr>
        <w:t>e2</w:t>
      </w:r>
      <w:r>
        <w:t xml:space="preserve"> = </w:t>
      </w:r>
      <w:r>
        <w:rPr>
          <w:b/>
          <w:bCs/>
          <w:color w:val="7F0055"/>
        </w:rPr>
        <w:t>new</w:t>
      </w:r>
      <w:r>
        <w:t xml:space="preserve"> StudentBo(</w:t>
      </w:r>
      <w:r>
        <w:rPr>
          <w:color w:val="2A00FF"/>
        </w:rPr>
        <w:t>"RAM"</w:t>
      </w:r>
      <w:r>
        <w:t xml:space="preserve">, </w:t>
      </w:r>
      <w:r>
        <w:rPr>
          <w:color w:val="2A00FF"/>
        </w:rPr>
        <w:t>"BANGLORE"</w:t>
      </w:r>
      <w:r>
        <w:t>);</w:t>
      </w:r>
    </w:p>
    <w:p w:rsidR="00806CD4" w:rsidRDefault="00806CD4" w:rsidP="00806CD4">
      <w:pPr>
        <w:pStyle w:val="Output"/>
        <w:rPr>
          <w:color w:val="4C483D" w:themeColor="text2"/>
        </w:rPr>
      </w:pPr>
      <w:r>
        <w:tab/>
      </w:r>
      <w:r>
        <w:tab/>
        <w:t xml:space="preserve">StudentBo </w:t>
      </w:r>
      <w:r>
        <w:rPr>
          <w:color w:val="6A3E3E"/>
        </w:rPr>
        <w:t>e3</w:t>
      </w:r>
      <w:r>
        <w:t xml:space="preserve"> = </w:t>
      </w:r>
      <w:r>
        <w:rPr>
          <w:b/>
          <w:bCs/>
          <w:color w:val="7F0055"/>
        </w:rPr>
        <w:t>new</w:t>
      </w:r>
      <w:r>
        <w:t xml:space="preserve"> StudentBo(</w:t>
      </w:r>
      <w:r>
        <w:rPr>
          <w:color w:val="2A00FF"/>
        </w:rPr>
        <w:t>"KIRAN"</w:t>
      </w:r>
      <w:r>
        <w:t xml:space="preserve">, </w:t>
      </w:r>
      <w:r>
        <w:rPr>
          <w:color w:val="2A00FF"/>
        </w:rPr>
        <w:t>"MUMBAI"</w:t>
      </w:r>
      <w:r>
        <w:t>);</w:t>
      </w:r>
    </w:p>
    <w:p w:rsidR="00806CD4" w:rsidRDefault="00806CD4" w:rsidP="00806CD4">
      <w:pPr>
        <w:pStyle w:val="Output"/>
        <w:rPr>
          <w:color w:val="4C483D" w:themeColor="text2"/>
        </w:rPr>
      </w:pPr>
      <w:r>
        <w:tab/>
      </w:r>
      <w:r>
        <w:tab/>
      </w:r>
      <w:r>
        <w:rPr>
          <w:color w:val="6A3E3E"/>
        </w:rPr>
        <w:t>session</w:t>
      </w:r>
      <w:r>
        <w:t>.save(</w:t>
      </w:r>
      <w:r>
        <w:rPr>
          <w:color w:val="6A3E3E"/>
        </w:rPr>
        <w:t>e1</w:t>
      </w:r>
      <w:r>
        <w:t>);</w:t>
      </w:r>
    </w:p>
    <w:p w:rsidR="00806CD4" w:rsidRDefault="00806CD4" w:rsidP="00806CD4">
      <w:pPr>
        <w:pStyle w:val="Output"/>
        <w:rPr>
          <w:color w:val="4C483D" w:themeColor="text2"/>
        </w:rPr>
      </w:pPr>
      <w:r>
        <w:tab/>
      </w:r>
      <w:r>
        <w:tab/>
      </w:r>
      <w:r>
        <w:rPr>
          <w:color w:val="6A3E3E"/>
        </w:rPr>
        <w:t>session</w:t>
      </w:r>
      <w:r>
        <w:t>.save(</w:t>
      </w:r>
      <w:r>
        <w:rPr>
          <w:color w:val="6A3E3E"/>
        </w:rPr>
        <w:t>e2</w:t>
      </w:r>
      <w:r>
        <w:t>);</w:t>
      </w:r>
    </w:p>
    <w:p w:rsidR="00806CD4" w:rsidRDefault="00806CD4" w:rsidP="00806CD4">
      <w:pPr>
        <w:pStyle w:val="Output"/>
        <w:rPr>
          <w:color w:val="4C483D" w:themeColor="text2"/>
        </w:rPr>
      </w:pPr>
      <w:r>
        <w:tab/>
      </w:r>
      <w:r>
        <w:tab/>
      </w:r>
      <w:r>
        <w:rPr>
          <w:color w:val="6A3E3E"/>
        </w:rPr>
        <w:t>session</w:t>
      </w:r>
      <w:r>
        <w:t>.save(</w:t>
      </w:r>
      <w:r>
        <w:rPr>
          <w:color w:val="6A3E3E"/>
        </w:rPr>
        <w:t>e3</w:t>
      </w:r>
      <w:r>
        <w:t>);</w:t>
      </w:r>
    </w:p>
    <w:p w:rsidR="00806CD4" w:rsidRDefault="00806CD4" w:rsidP="00806CD4">
      <w:pPr>
        <w:pStyle w:val="Output"/>
        <w:rPr>
          <w:color w:val="4C483D" w:themeColor="text2"/>
        </w:rPr>
      </w:pPr>
      <w:r>
        <w:tab/>
      </w:r>
      <w:r>
        <w:tab/>
        <w:t xml:space="preserve">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"2.Select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List&lt;StudentBo&gt; </w:t>
      </w:r>
      <w:r>
        <w:rPr>
          <w:color w:val="6A3E3E"/>
        </w:rPr>
        <w:t>ob</w:t>
      </w:r>
      <w:r>
        <w:t xml:space="preserve"> = </w:t>
      </w:r>
      <w:r>
        <w:rPr>
          <w:color w:val="6A3E3E"/>
          <w:u w:val="single"/>
        </w:rPr>
        <w:t>session</w:t>
      </w:r>
      <w:r>
        <w:rPr>
          <w:u w:val="single"/>
        </w:rPr>
        <w:t>.createQuery(</w:t>
      </w:r>
      <w:r>
        <w:rPr>
          <w:color w:val="2A00FF"/>
          <w:u w:val="single"/>
        </w:rPr>
        <w:t>"FROM StudentBo"</w:t>
      </w:r>
      <w:r>
        <w:rPr>
          <w:u w:val="single"/>
        </w:rPr>
        <w:t>).list()</w:t>
      </w:r>
      <w:r>
        <w:t>;</w:t>
      </w:r>
      <w:r>
        <w:tab/>
      </w:r>
      <w:r>
        <w:tab/>
        <w:t xml:space="preserve"> </w:t>
      </w:r>
    </w:p>
    <w:p w:rsidR="00806CD4" w:rsidRDefault="00806CD4" w:rsidP="00806CD4">
      <w:pPr>
        <w:pStyle w:val="Output"/>
        <w:rPr>
          <w:color w:val="4C483D" w:themeColor="text2"/>
        </w:rPr>
      </w:pPr>
      <w:r>
        <w:tab/>
      </w:r>
      <w:r>
        <w:tab/>
      </w:r>
      <w:r>
        <w:rPr>
          <w:b/>
          <w:bCs/>
          <w:color w:val="7F0055"/>
        </w:rPr>
        <w:t>for</w:t>
      </w:r>
      <w:r>
        <w:t xml:space="preserve"> (StudentBo </w:t>
      </w:r>
      <w:r>
        <w:rPr>
          <w:color w:val="6A3E3E"/>
        </w:rPr>
        <w:t>e</w:t>
      </w:r>
      <w:r>
        <w:t xml:space="preserve"> : </w:t>
      </w:r>
      <w:r>
        <w:rPr>
          <w:color w:val="6A3E3E"/>
        </w:rPr>
        <w:t>ob</w:t>
      </w:r>
      <w:r>
        <w:t>) {</w:t>
      </w:r>
    </w:p>
    <w:p w:rsidR="00806CD4" w:rsidRDefault="00806CD4" w:rsidP="00806CD4">
      <w:pPr>
        <w:pStyle w:val="Output"/>
        <w:rPr>
          <w:color w:val="4C483D" w:themeColor="text2"/>
        </w:rPr>
      </w:pPr>
      <w:r>
        <w:tab/>
      </w:r>
      <w:r>
        <w:tab/>
        <w:t>System.</w:t>
      </w:r>
      <w:r>
        <w:rPr>
          <w:b/>
          <w:bCs/>
          <w:i/>
          <w:iCs/>
          <w:color w:val="0000C0"/>
        </w:rPr>
        <w:t>out</w:t>
      </w:r>
      <w:r>
        <w:t>.println(</w:t>
      </w:r>
      <w:r>
        <w:rPr>
          <w:color w:val="6A3E3E"/>
        </w:rPr>
        <w:t>e</w:t>
      </w:r>
      <w:r>
        <w:t>.getSno()+</w:t>
      </w:r>
      <w:r>
        <w:rPr>
          <w:color w:val="2A00FF"/>
        </w:rPr>
        <w:t>", "</w:t>
      </w:r>
      <w:r>
        <w:t>+</w:t>
      </w:r>
      <w:r>
        <w:rPr>
          <w:color w:val="6A3E3E"/>
        </w:rPr>
        <w:t>e</w:t>
      </w:r>
      <w:r>
        <w:t>.getName()+</w:t>
      </w:r>
      <w:r>
        <w:rPr>
          <w:color w:val="2A00FF"/>
        </w:rPr>
        <w:t>", "</w:t>
      </w:r>
      <w:r>
        <w:t>+</w:t>
      </w:r>
      <w:r>
        <w:rPr>
          <w:color w:val="6A3E3E"/>
        </w:rPr>
        <w:t>e</w:t>
      </w:r>
      <w:r>
        <w:t>.getAddress());</w:t>
      </w:r>
    </w:p>
    <w:p w:rsidR="00806CD4" w:rsidRDefault="00806CD4" w:rsidP="00806CD4">
      <w:pPr>
        <w:pStyle w:val="Output"/>
        <w:rPr>
          <w:color w:val="4C483D" w:themeColor="text2"/>
        </w:rPr>
      </w:pPr>
      <w:r>
        <w:tab/>
      </w:r>
      <w:r>
        <w:tab/>
        <w:t>}</w:t>
      </w:r>
    </w:p>
    <w:p w:rsidR="00806CD4" w:rsidRDefault="00806CD4" w:rsidP="00806CD4">
      <w:pPr>
        <w:pStyle w:val="Output"/>
        <w:rPr>
          <w:color w:val="4C483D" w:themeColor="text2"/>
        </w:rPr>
      </w:pPr>
      <w:r>
        <w:tab/>
      </w:r>
      <w:r>
        <w:tab/>
      </w:r>
      <w:r>
        <w:rPr>
          <w:color w:val="6A3E3E"/>
        </w:rPr>
        <w:t>tx</w:t>
      </w:r>
      <w:r>
        <w:t>.commit();</w:t>
      </w:r>
    </w:p>
    <w:p w:rsidR="00806CD4" w:rsidRDefault="00806CD4" w:rsidP="00806CD4">
      <w:pPr>
        <w:pStyle w:val="Output"/>
        <w:rPr>
          <w:color w:val="4C483D" w:themeColor="text2"/>
        </w:rPr>
      </w:pPr>
      <w:r>
        <w:tab/>
      </w:r>
      <w:r>
        <w:tab/>
      </w:r>
      <w:r>
        <w:rPr>
          <w:color w:val="6A3E3E"/>
        </w:rPr>
        <w:t>session</w:t>
      </w:r>
      <w:r>
        <w:t>.close();</w:t>
      </w:r>
    </w:p>
    <w:p w:rsidR="00806CD4" w:rsidRDefault="00806CD4" w:rsidP="00806CD4">
      <w:pPr>
        <w:pStyle w:val="Output"/>
        <w:rPr>
          <w:color w:val="4C483D" w:themeColor="text2"/>
        </w:rPr>
      </w:pPr>
      <w:r>
        <w:tab/>
      </w:r>
      <w:r>
        <w:tab/>
      </w:r>
      <w:r>
        <w:rPr>
          <w:color w:val="6A3E3E"/>
        </w:rPr>
        <w:t>sf</w:t>
      </w:r>
      <w:r>
        <w:t>.close();</w:t>
      </w:r>
    </w:p>
    <w:p w:rsidR="00806CD4" w:rsidRDefault="00806CD4" w:rsidP="00806CD4">
      <w:pPr>
        <w:pStyle w:val="Output"/>
        <w:rPr>
          <w:color w:val="4C483D" w:themeColor="text2"/>
        </w:rPr>
      </w:pPr>
      <w:r>
        <w:tab/>
        <w:t>}</w:t>
      </w:r>
    </w:p>
    <w:p w:rsidR="00806CD4" w:rsidRDefault="00806CD4" w:rsidP="00806CD4">
      <w:pPr>
        <w:pStyle w:val="Output"/>
        <w:rPr>
          <w:color w:val="4C483D" w:themeColor="text2"/>
        </w:rPr>
      </w:pPr>
      <w:r>
        <w:t>}</w:t>
      </w:r>
    </w:p>
    <w:p w:rsidR="00806CD4" w:rsidRDefault="00806CD4" w:rsidP="00806CD4"/>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(org.hibernate.cfg.annotations.Version).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1.Save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2.Select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studentbo0_.sno as sno0_, studentbo0_.name as name0_, studentbo0_.address as address0_ from studenttable studentbo0_</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 SATYA, HYD</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2, RAM, BANGLORE</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urier New" w:hAnsi="Courier New" w:cs="Courier New"/>
          <w:color w:val="000000"/>
        </w:rPr>
        <w:t>3, KIRAN, MUMBAI</w:t>
      </w:r>
    </w:p>
    <w:p w:rsidR="00806CD4" w:rsidRDefault="00806CD4" w:rsidP="00806CD4"/>
    <w:p w:rsidR="00806CD4" w:rsidRDefault="00806CD4" w:rsidP="00806CD4"/>
    <w:p w:rsidR="00806CD4" w:rsidRDefault="00806CD4" w:rsidP="00806CD4"/>
    <w:p w:rsidR="00806CD4" w:rsidRDefault="00806CD4" w:rsidP="00806CD4">
      <w:pPr>
        <w:pStyle w:val="Heading2"/>
      </w:pPr>
      <w:bookmarkStart w:id="51" w:name="_Toc491771335"/>
      <w:r>
        <w:lastRenderedPageBreak/>
        <w:t>Mappings using Annotations</w:t>
      </w:r>
      <w:bookmarkEnd w:id="51"/>
    </w:p>
    <w:p w:rsidR="00806CD4" w:rsidRDefault="00806CD4" w:rsidP="00806CD4">
      <w:pPr>
        <w:pStyle w:val="Heading3"/>
      </w:pPr>
      <w:r>
        <w:t>1.one-to-one mapping using Annotations</w:t>
      </w:r>
    </w:p>
    <w:p w:rsidR="00806CD4" w:rsidRDefault="00806CD4" w:rsidP="00806CD4">
      <w:pPr>
        <w:spacing w:after="0"/>
      </w:pPr>
      <w:r>
        <w:t>Car.java</w:t>
      </w:r>
    </w:p>
    <w:p w:rsidR="00806CD4" w:rsidRDefault="00806CD4" w:rsidP="00806CD4">
      <w:pPr>
        <w:pStyle w:val="Output"/>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"car"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Car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r>
        <w:t>(name=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"COLOR"</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color</w:t>
      </w:r>
      <w:r>
        <w:t>;</w:t>
      </w:r>
    </w:p>
    <w:p w:rsidR="00806CD4" w:rsidRDefault="00806CD4" w:rsidP="00806CD4">
      <w:pPr>
        <w:pStyle w:val="Output"/>
        <w:rPr>
          <w:color w:val="4C483D" w:themeColor="text2"/>
        </w:rPr>
      </w:pPr>
      <w:r>
        <w:tab/>
      </w:r>
    </w:p>
    <w:p w:rsidR="00806CD4" w:rsidRPr="00242623" w:rsidRDefault="00806CD4" w:rsidP="00806CD4">
      <w:pPr>
        <w:pStyle w:val="Output"/>
        <w:rPr>
          <w:b/>
          <w:color w:val="4C483D" w:themeColor="text2"/>
        </w:rPr>
      </w:pPr>
      <w:r>
        <w:tab/>
      </w:r>
      <w:r w:rsidRPr="00242623">
        <w:rPr>
          <w:b/>
          <w:color w:val="7030A0"/>
        </w:rPr>
        <w:t>//Setters &amp; Getters</w:t>
      </w:r>
    </w:p>
    <w:p w:rsidR="00806CD4" w:rsidRDefault="00806CD4" w:rsidP="00806CD4">
      <w:pPr>
        <w:pStyle w:val="Output"/>
        <w:rPr>
          <w:color w:val="4C483D" w:themeColor="text2"/>
        </w:rPr>
      </w:pPr>
      <w:r>
        <w:t>}</w:t>
      </w:r>
    </w:p>
    <w:p w:rsidR="00806CD4" w:rsidRPr="00F07590" w:rsidRDefault="00806CD4" w:rsidP="00806CD4"/>
    <w:p w:rsidR="00806CD4" w:rsidRPr="00D82C80" w:rsidRDefault="00806CD4" w:rsidP="00806CD4">
      <w:pPr>
        <w:spacing w:after="0"/>
      </w:pPr>
      <w:r w:rsidRPr="00D82C80">
        <w:t>Engine</w:t>
      </w:r>
      <w:r>
        <w: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"engine"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Engine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@OneToOne</w:t>
      </w:r>
      <w:r>
        <w:t>(targetEntity=Car.</w:t>
      </w:r>
      <w:r>
        <w:rPr>
          <w:b/>
          <w:bCs/>
          <w:color w:val="7F0055"/>
        </w:rPr>
        <w:t>class</w:t>
      </w:r>
      <w:r>
        <w:t>,cascade=CascadeType.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"CAR_ID"</w:t>
      </w:r>
      <w:r>
        <w:t>,referencedColumnName=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806CD4" w:rsidRDefault="00806CD4" w:rsidP="00806CD4">
      <w:pPr>
        <w:pStyle w:val="Output"/>
      </w:pPr>
      <w:r>
        <w:tab/>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3F3690" w:rsidRDefault="003F3690" w:rsidP="00806CD4"/>
    <w:p w:rsidR="003F3690" w:rsidRDefault="003F3690" w:rsidP="00806CD4"/>
    <w:p w:rsidR="00806CD4" w:rsidRDefault="00806CD4" w:rsidP="00806CD4">
      <w:r>
        <w:lastRenderedPageBreak/>
        <w:t>OneToOneTest.java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OneToOneTest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806CD4" w:rsidRDefault="00806CD4" w:rsidP="00806CD4">
      <w:pPr>
        <w:pStyle w:val="Output"/>
        <w:rPr>
          <w:color w:val="4C483D" w:themeColor="text2"/>
        </w:rPr>
      </w:pPr>
      <w:r>
        <w:tab/>
      </w:r>
      <w:r>
        <w:rPr>
          <w:color w:val="6A3E3E"/>
        </w:rPr>
        <w:t>car</w:t>
      </w:r>
      <w:r>
        <w:t>.setId(2);</w:t>
      </w:r>
    </w:p>
    <w:p w:rsidR="00806CD4" w:rsidRDefault="00806CD4" w:rsidP="00806CD4">
      <w:pPr>
        <w:pStyle w:val="Output"/>
        <w:rPr>
          <w:color w:val="4C483D" w:themeColor="text2"/>
        </w:rPr>
      </w:pPr>
      <w:r>
        <w:tab/>
      </w:r>
      <w:r>
        <w:rPr>
          <w:color w:val="6A3E3E"/>
        </w:rPr>
        <w:t>car</w:t>
      </w:r>
      <w:r>
        <w:t>.setName(</w:t>
      </w:r>
      <w:r>
        <w:rPr>
          <w:color w:val="2A00FF"/>
        </w:rPr>
        <w:t>"BENZ"</w:t>
      </w:r>
      <w:r>
        <w:t>);</w:t>
      </w:r>
    </w:p>
    <w:p w:rsidR="00806CD4" w:rsidRDefault="00806CD4" w:rsidP="00806CD4">
      <w:pPr>
        <w:pStyle w:val="Output"/>
        <w:rPr>
          <w:color w:val="4C483D" w:themeColor="text2"/>
        </w:rPr>
      </w:pPr>
      <w:r>
        <w:tab/>
      </w:r>
      <w:r>
        <w:rPr>
          <w:color w:val="6A3E3E"/>
        </w:rPr>
        <w:t>car</w:t>
      </w:r>
      <w:r>
        <w:t>.setColor(</w:t>
      </w:r>
      <w:r>
        <w:rPr>
          <w:color w:val="2A00FF"/>
        </w:rPr>
        <w:t>"RED"</w:t>
      </w:r>
      <w:r>
        <w:t>);</w:t>
      </w:r>
    </w:p>
    <w:p w:rsidR="00806CD4" w:rsidRDefault="00806CD4" w:rsidP="00806CD4">
      <w:pPr>
        <w:pStyle w:val="Output"/>
        <w:rPr>
          <w:color w:val="4C483D" w:themeColor="text2"/>
        </w:rPr>
      </w:pPr>
      <w:r>
        <w:tab/>
      </w:r>
      <w:r>
        <w:tab/>
      </w:r>
    </w:p>
    <w:p w:rsidR="00806CD4" w:rsidRDefault="00806CD4" w:rsidP="00806CD4">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806CD4" w:rsidRDefault="00806CD4" w:rsidP="00806CD4">
      <w:pPr>
        <w:pStyle w:val="Output"/>
        <w:rPr>
          <w:color w:val="4C483D" w:themeColor="text2"/>
        </w:rPr>
      </w:pPr>
      <w:r>
        <w:tab/>
      </w:r>
      <w:r>
        <w:rPr>
          <w:color w:val="6A3E3E"/>
        </w:rPr>
        <w:t>engine</w:t>
      </w:r>
      <w:r>
        <w:t>.setModel(</w:t>
      </w:r>
      <w:r>
        <w:rPr>
          <w:color w:val="2A00FF"/>
        </w:rPr>
        <w:t>"2209"</w:t>
      </w:r>
      <w:r>
        <w:t>);</w:t>
      </w:r>
    </w:p>
    <w:p w:rsidR="00806CD4" w:rsidRDefault="00806CD4" w:rsidP="00806CD4">
      <w:pPr>
        <w:pStyle w:val="Output"/>
        <w:rPr>
          <w:color w:val="4C483D" w:themeColor="text2"/>
        </w:rPr>
      </w:pPr>
      <w:r>
        <w:tab/>
      </w:r>
      <w:r>
        <w:rPr>
          <w:color w:val="6A3E3E"/>
        </w:rPr>
        <w:t>engine</w:t>
      </w:r>
      <w:r>
        <w:t>.setSize(</w:t>
      </w:r>
      <w:r>
        <w:rPr>
          <w:color w:val="2A00FF"/>
        </w:rPr>
        <w:t>"815KG"</w:t>
      </w:r>
      <w:r>
        <w:t>);</w:t>
      </w:r>
    </w:p>
    <w:p w:rsidR="00806CD4" w:rsidRDefault="00806CD4" w:rsidP="00806CD4">
      <w:pPr>
        <w:pStyle w:val="Output"/>
        <w:rPr>
          <w:color w:val="4C483D" w:themeColor="text2"/>
        </w:rPr>
      </w:pPr>
      <w:r>
        <w:tab/>
      </w:r>
      <w:r>
        <w:rPr>
          <w:color w:val="6A3E3E"/>
        </w:rPr>
        <w:t>engine</w:t>
      </w:r>
      <w:r>
        <w:t>.setCar(</w:t>
      </w:r>
      <w:r>
        <w:rPr>
          <w:color w:val="6A3E3E"/>
        </w:rPr>
        <w:t>car</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car</w:t>
      </w:r>
      <w:r>
        <w:t>);</w:t>
      </w:r>
    </w:p>
    <w:p w:rsidR="00806CD4" w:rsidRDefault="00806CD4" w:rsidP="00806CD4">
      <w:pPr>
        <w:pStyle w:val="Output"/>
        <w:rPr>
          <w:color w:val="4C483D" w:themeColor="text2"/>
        </w:rPr>
      </w:pPr>
      <w:r>
        <w:tab/>
      </w:r>
      <w:r>
        <w:rPr>
          <w:color w:val="6A3E3E"/>
        </w:rPr>
        <w:t>session</w:t>
      </w:r>
      <w:r>
        <w:t>.save(</w:t>
      </w:r>
      <w:r>
        <w:rPr>
          <w:color w:val="6A3E3E"/>
        </w:rPr>
        <w:t>engine</w:t>
      </w:r>
      <w:r>
        <w:t>);</w:t>
      </w:r>
    </w:p>
    <w:p w:rsidR="00806CD4" w:rsidRDefault="00806CD4" w:rsidP="00806CD4">
      <w:pPr>
        <w:pStyle w:val="Output"/>
        <w:rPr>
          <w:color w:val="4C483D" w:themeColor="text2"/>
        </w:rPr>
      </w:pPr>
      <w:r>
        <w:tab/>
      </w:r>
      <w:r>
        <w:rPr>
          <w:color w:val="6A3E3E"/>
        </w:rPr>
        <w:t>tx</w:t>
      </w:r>
      <w:r>
        <w:t>.commit();</w:t>
      </w:r>
      <w:r>
        <w:tab/>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5F4BF5BC" wp14:editId="001F0D22">
            <wp:extent cx="4733925" cy="923925"/>
            <wp:effectExtent l="0" t="0" r="9525" b="9525"/>
            <wp:docPr id="31" name="Picture 3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33925" cy="923925"/>
                    </a:xfrm>
                    <a:prstGeom prst="rect">
                      <a:avLst/>
                    </a:prstGeom>
                    <a:noFill/>
                    <a:ln>
                      <a:noFill/>
                    </a:ln>
                  </pic:spPr>
                </pic:pic>
              </a:graphicData>
            </a:graphic>
          </wp:inline>
        </w:drawing>
      </w:r>
    </w:p>
    <w:p w:rsidR="00806CD4" w:rsidRDefault="00806CD4" w:rsidP="00806CD4"/>
    <w:p w:rsidR="003F3690" w:rsidRDefault="003F3690" w:rsidP="00806CD4"/>
    <w:p w:rsidR="003F3690" w:rsidRDefault="003F3690" w:rsidP="00806CD4"/>
    <w:p w:rsidR="003F3690" w:rsidRDefault="003F3690" w:rsidP="00806CD4"/>
    <w:p w:rsidR="003F3690" w:rsidRDefault="003F3690" w:rsidP="00806CD4"/>
    <w:p w:rsidR="003F3690" w:rsidRDefault="003F3690" w:rsidP="00806CD4"/>
    <w:p w:rsidR="00806CD4" w:rsidRDefault="00806CD4" w:rsidP="00806CD4">
      <w:pPr>
        <w:pStyle w:val="Heading3"/>
      </w:pPr>
      <w:r>
        <w:lastRenderedPageBreak/>
        <w:t xml:space="preserve">2.one-to-many </w:t>
      </w:r>
      <w:r w:rsidRPr="001A325E">
        <w:t>Mapping Using Annotations</w:t>
      </w:r>
    </w:p>
    <w:p w:rsidR="00806CD4" w:rsidRDefault="00806CD4" w:rsidP="00806CD4">
      <w:r>
        <w:t>Actor.java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"actor"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Actor {</w:t>
      </w:r>
    </w:p>
    <w:p w:rsidR="00806CD4" w:rsidRDefault="00806CD4" w:rsidP="00806CD4">
      <w:pPr>
        <w:pStyle w:val="Output"/>
        <w:rPr>
          <w:color w:val="4C483D" w:themeColor="text2"/>
        </w:rPr>
      </w:pPr>
      <w:r>
        <w:tab/>
      </w:r>
      <w:r>
        <w:rPr>
          <w:color w:val="646464"/>
        </w:rPr>
        <w:t>@</w:t>
      </w:r>
      <w:r>
        <w:rPr>
          <w:color w:val="646464"/>
          <w:highlight w:val="lightGray"/>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actorname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sidRPr="00242623">
        <w:rPr>
          <w:b/>
          <w:color w:val="7030A0"/>
        </w:rPr>
        <w:t>//Setters &amp; Getters</w:t>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3F3690" w:rsidRDefault="003F3690" w:rsidP="00806CD4"/>
    <w:p w:rsidR="00806CD4" w:rsidRDefault="00806CD4" w:rsidP="00806CD4">
      <w:r>
        <w:t>Movie.java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w:t>
      </w:r>
      <w:r>
        <w:rPr>
          <w:color w:val="646464"/>
          <w:highlight w:val="lightGray"/>
        </w:rPr>
        <w:t>Entity</w:t>
      </w:r>
    </w:p>
    <w:p w:rsidR="00806CD4" w:rsidRDefault="00806CD4" w:rsidP="00806CD4">
      <w:pPr>
        <w:pStyle w:val="Output"/>
        <w:rPr>
          <w:color w:val="4C483D" w:themeColor="text2"/>
        </w:rPr>
      </w:pPr>
      <w:r>
        <w:rPr>
          <w:color w:val="646464"/>
        </w:rPr>
        <w:t>@Table</w:t>
      </w:r>
      <w:r>
        <w:t>(name=</w:t>
      </w:r>
      <w:r>
        <w:rPr>
          <w:color w:val="2A00FF"/>
        </w:rPr>
        <w:t>"movie"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Movie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title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w:t>
      </w:r>
      <w:r>
        <w:rPr>
          <w:color w:val="646464"/>
        </w:rPr>
        <w:t>@OneToMany</w:t>
      </w:r>
      <w:r>
        <w:t>(cascade = 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"mid"</w:t>
      </w:r>
      <w:r>
        <w:t>,referencedColumnName=</w:t>
      </w:r>
      <w:r>
        <w:rPr>
          <w:color w:val="2A00FF"/>
        </w:rPr>
        <w:t>"mid"</w:t>
      </w:r>
      <w:r>
        <w:t>)</w:t>
      </w:r>
    </w:p>
    <w:p w:rsidR="00806CD4" w:rsidRDefault="00806CD4" w:rsidP="00806CD4">
      <w:pPr>
        <w:pStyle w:val="Output"/>
        <w:rPr>
          <w:color w:val="4C483D" w:themeColor="text2"/>
        </w:rPr>
      </w:pPr>
      <w:r>
        <w:tab/>
      </w:r>
      <w:r>
        <w:rPr>
          <w:b/>
          <w:bCs/>
          <w:color w:val="7F0055"/>
        </w:rPr>
        <w:t>private</w:t>
      </w:r>
      <w:r>
        <w:t xml:space="preserve"> Set&lt;Actor&gt; </w:t>
      </w:r>
      <w:r>
        <w:rPr>
          <w:color w:val="0000C0"/>
        </w:rPr>
        <w:t>actors</w:t>
      </w:r>
      <w:r>
        <w:t>;</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bookmarkStart w:id="52" w:name="_GoBack"/>
      <w:bookmarkEnd w:id="52"/>
    </w:p>
    <w:p w:rsidR="00806CD4" w:rsidRDefault="00806CD4" w:rsidP="00806CD4">
      <w:r>
        <w:lastRenderedPageBreak/>
        <w:t>OneToManyTest.java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amir</w:t>
      </w:r>
      <w:r>
        <w:t>.setActorname(</w:t>
      </w:r>
      <w:r>
        <w:rPr>
          <w:color w:val="2A00FF"/>
        </w:rPr>
        <w:t>"PRABAS"</w:t>
      </w:r>
      <w:r>
        <w:t>);</w:t>
      </w:r>
    </w:p>
    <w:p w:rsidR="00806CD4" w:rsidRDefault="00806CD4" w:rsidP="00806CD4">
      <w:pPr>
        <w:pStyle w:val="Output"/>
        <w:rPr>
          <w:color w:val="4C483D" w:themeColor="text2"/>
        </w:rPr>
      </w:pPr>
      <w:r>
        <w:tab/>
      </w:r>
      <w:r>
        <w:rPr>
          <w:color w:val="6A3E3E"/>
        </w:rPr>
        <w:t>amir</w:t>
      </w:r>
      <w:r>
        <w:t>.setAge(36);</w:t>
      </w:r>
    </w:p>
    <w:p w:rsidR="00806CD4" w:rsidRDefault="00806CD4" w:rsidP="00806CD4">
      <w:pPr>
        <w:pStyle w:val="Output"/>
        <w:rPr>
          <w:color w:val="4C483D" w:themeColor="text2"/>
        </w:rPr>
      </w:pPr>
      <w:r>
        <w:tab/>
      </w:r>
      <w:r>
        <w:rPr>
          <w:color w:val="6A3E3E"/>
        </w:rPr>
        <w:t>amir</w:t>
      </w:r>
      <w:r>
        <w:t>.setActorid(106);</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madhav</w:t>
      </w:r>
      <w:r>
        <w:t>.setActorname(</w:t>
      </w:r>
      <w:r>
        <w:rPr>
          <w:color w:val="2A00FF"/>
        </w:rPr>
        <w:t>"DAGGUBATI RANA"</w:t>
      </w:r>
      <w:r>
        <w:t>);</w:t>
      </w:r>
    </w:p>
    <w:p w:rsidR="00806CD4" w:rsidRDefault="00806CD4" w:rsidP="00806CD4">
      <w:pPr>
        <w:pStyle w:val="Output"/>
        <w:rPr>
          <w:color w:val="4C483D" w:themeColor="text2"/>
        </w:rPr>
      </w:pPr>
      <w:r>
        <w:tab/>
      </w:r>
      <w:r>
        <w:rPr>
          <w:color w:val="6A3E3E"/>
        </w:rPr>
        <w:t>madhav</w:t>
      </w:r>
      <w:r>
        <w:t>.setAge(31);</w:t>
      </w:r>
    </w:p>
    <w:p w:rsidR="00806CD4" w:rsidRDefault="00806CD4" w:rsidP="00806CD4">
      <w:pPr>
        <w:pStyle w:val="Output"/>
        <w:rPr>
          <w:color w:val="4C483D" w:themeColor="text2"/>
        </w:rPr>
      </w:pPr>
      <w:r>
        <w:tab/>
      </w:r>
      <w:r>
        <w:rPr>
          <w:color w:val="6A3E3E"/>
        </w:rPr>
        <w:t>madhav</w:t>
      </w:r>
      <w:r>
        <w:t>.setActorid(107);</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kareena</w:t>
      </w:r>
      <w:r>
        <w:t>.setActorname(</w:t>
      </w:r>
      <w:r>
        <w:rPr>
          <w:color w:val="2A00FF"/>
        </w:rPr>
        <w:t>"KATTAPPA"</w:t>
      </w:r>
      <w:r>
        <w:t>);</w:t>
      </w:r>
    </w:p>
    <w:p w:rsidR="00806CD4" w:rsidRDefault="00806CD4" w:rsidP="00806CD4">
      <w:pPr>
        <w:pStyle w:val="Output"/>
        <w:rPr>
          <w:color w:val="4C483D" w:themeColor="text2"/>
        </w:rPr>
      </w:pPr>
      <w:r>
        <w:tab/>
      </w:r>
      <w:r>
        <w:rPr>
          <w:color w:val="6A3E3E"/>
        </w:rPr>
        <w:t>kareena</w:t>
      </w:r>
      <w:r>
        <w:t>.setAge(61);</w:t>
      </w:r>
    </w:p>
    <w:p w:rsidR="00806CD4" w:rsidRDefault="00806CD4" w:rsidP="00806CD4">
      <w:pPr>
        <w:pStyle w:val="Output"/>
        <w:rPr>
          <w:color w:val="4C483D" w:themeColor="text2"/>
        </w:rPr>
      </w:pPr>
      <w:r>
        <w:tab/>
      </w:r>
      <w:r>
        <w:rPr>
          <w:color w:val="6A3E3E"/>
        </w:rPr>
        <w:t>kareena</w:t>
      </w:r>
      <w:r>
        <w:t>.setActorid(108);</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806CD4" w:rsidRDefault="00806CD4" w:rsidP="00806CD4">
      <w:pPr>
        <w:pStyle w:val="Output"/>
        <w:rPr>
          <w:color w:val="4C483D" w:themeColor="text2"/>
        </w:rPr>
      </w:pPr>
      <w:r>
        <w:tab/>
      </w:r>
      <w:r>
        <w:rPr>
          <w:color w:val="6A3E3E"/>
        </w:rPr>
        <w:t>actors</w:t>
      </w:r>
      <w:r>
        <w:t>.add(</w:t>
      </w:r>
      <w:r>
        <w:rPr>
          <w:color w:val="6A3E3E"/>
        </w:rPr>
        <w:t>amir</w:t>
      </w:r>
      <w:r>
        <w:t>);</w:t>
      </w:r>
    </w:p>
    <w:p w:rsidR="00806CD4" w:rsidRDefault="00806CD4" w:rsidP="00806CD4">
      <w:pPr>
        <w:pStyle w:val="Output"/>
        <w:rPr>
          <w:color w:val="4C483D" w:themeColor="text2"/>
        </w:rPr>
      </w:pPr>
      <w:r>
        <w:tab/>
      </w:r>
      <w:r>
        <w:rPr>
          <w:color w:val="6A3E3E"/>
        </w:rPr>
        <w:t>actors</w:t>
      </w:r>
      <w:r>
        <w:t>.add(</w:t>
      </w:r>
      <w:r>
        <w:rPr>
          <w:color w:val="6A3E3E"/>
        </w:rPr>
        <w:t>madhav</w:t>
      </w:r>
      <w:r>
        <w:t>);</w:t>
      </w:r>
    </w:p>
    <w:p w:rsidR="00806CD4" w:rsidRDefault="00806CD4" w:rsidP="00806CD4">
      <w:pPr>
        <w:pStyle w:val="Output"/>
        <w:rPr>
          <w:color w:val="4C483D" w:themeColor="text2"/>
        </w:rPr>
      </w:pPr>
      <w:r>
        <w:tab/>
      </w:r>
      <w:r>
        <w:rPr>
          <w:color w:val="6A3E3E"/>
        </w:rPr>
        <w:t>actors</w:t>
      </w:r>
      <w:r>
        <w:t>.add(</w:t>
      </w:r>
      <w:r>
        <w:rPr>
          <w:color w:val="6A3E3E"/>
        </w:rPr>
        <w:t>kareena</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806CD4" w:rsidRDefault="00806CD4" w:rsidP="00806CD4">
      <w:pPr>
        <w:pStyle w:val="Output"/>
        <w:rPr>
          <w:color w:val="4C483D" w:themeColor="text2"/>
        </w:rPr>
      </w:pPr>
      <w:r>
        <w:tab/>
      </w:r>
      <w:r>
        <w:rPr>
          <w:color w:val="6A3E3E"/>
        </w:rPr>
        <w:t>movie</w:t>
      </w:r>
      <w:r>
        <w:t>.setTitle(</w:t>
      </w:r>
      <w:r>
        <w:rPr>
          <w:color w:val="2A00FF"/>
        </w:rPr>
        <w:t>"BAAHUBALI"</w:t>
      </w:r>
      <w:r>
        <w:t>);</w:t>
      </w:r>
    </w:p>
    <w:p w:rsidR="00806CD4" w:rsidRDefault="00806CD4" w:rsidP="00806CD4">
      <w:pPr>
        <w:pStyle w:val="Output"/>
        <w:rPr>
          <w:color w:val="4C483D" w:themeColor="text2"/>
        </w:rPr>
      </w:pPr>
      <w:r>
        <w:tab/>
      </w:r>
      <w:r>
        <w:rPr>
          <w:color w:val="6A3E3E"/>
        </w:rPr>
        <w:t>movie</w:t>
      </w:r>
      <w:r>
        <w:t>.setActors(</w:t>
      </w:r>
      <w:r>
        <w:rPr>
          <w:color w:val="6A3E3E"/>
        </w:rPr>
        <w:t>actors</w:t>
      </w:r>
      <w:r>
        <w:t>);</w:t>
      </w:r>
    </w:p>
    <w:p w:rsidR="00806CD4" w:rsidRDefault="00806CD4" w:rsidP="00806CD4">
      <w:pPr>
        <w:pStyle w:val="Output"/>
        <w:rPr>
          <w:color w:val="4C483D" w:themeColor="text2"/>
        </w:rPr>
      </w:pPr>
      <w:r>
        <w:tab/>
      </w:r>
      <w:r>
        <w:rPr>
          <w:color w:val="6A3E3E"/>
        </w:rPr>
        <w:t>movie</w:t>
      </w:r>
      <w:r>
        <w:t>.setMid(502);</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movie</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4247910A" wp14:editId="4E94159C">
            <wp:extent cx="5419725" cy="1104900"/>
            <wp:effectExtent l="0" t="0" r="9525" b="0"/>
            <wp:docPr id="32" name="Picture 3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19725" cy="1104900"/>
                    </a:xfrm>
                    <a:prstGeom prst="rect">
                      <a:avLst/>
                    </a:prstGeom>
                    <a:noFill/>
                    <a:ln>
                      <a:noFill/>
                    </a:ln>
                  </pic:spPr>
                </pic:pic>
              </a:graphicData>
            </a:graphic>
          </wp:inline>
        </w:drawing>
      </w:r>
    </w:p>
    <w:p w:rsidR="00806CD4" w:rsidRDefault="00806CD4" w:rsidP="00806CD4">
      <w:r>
        <w:t xml:space="preserve"> </w:t>
      </w:r>
    </w:p>
    <w:p w:rsidR="00806CD4" w:rsidRDefault="00806CD4" w:rsidP="00806CD4">
      <w:pPr>
        <w:pStyle w:val="Heading3"/>
      </w:pPr>
      <w:r>
        <w:lastRenderedPageBreak/>
        <w:t xml:space="preserve">3.Many-to-many </w:t>
      </w:r>
      <w:r w:rsidRPr="001A325E">
        <w:t>Mapping Using Annotations</w:t>
      </w:r>
    </w:p>
    <w:p w:rsidR="00806CD4" w:rsidRDefault="00806CD4" w:rsidP="00806CD4">
      <w:r>
        <w:t>Course.java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646464"/>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"course"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Course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courseName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@ManyToMany</w:t>
      </w:r>
      <w:r>
        <w:t>(fetch = FetchType.</w:t>
      </w:r>
      <w:r>
        <w:rPr>
          <w:b/>
          <w:bCs/>
          <w:i/>
          <w:iCs/>
          <w:color w:val="0000C0"/>
        </w:rPr>
        <w:t>LAZY</w:t>
      </w:r>
      <w:r>
        <w:t>, cascade = CascadeType.</w:t>
      </w:r>
      <w:r>
        <w:rPr>
          <w:b/>
          <w:bCs/>
          <w:i/>
          <w:iCs/>
          <w:color w:val="0000C0"/>
        </w:rPr>
        <w:t>ALL</w:t>
      </w:r>
      <w:r>
        <w:t>)</w:t>
      </w:r>
    </w:p>
    <w:p w:rsidR="00806CD4" w:rsidRDefault="00806CD4" w:rsidP="00806CD4">
      <w:pPr>
        <w:pStyle w:val="Output"/>
        <w:rPr>
          <w:color w:val="4C483D" w:themeColor="text2"/>
        </w:rPr>
      </w:pPr>
      <w:r>
        <w:tab/>
      </w:r>
      <w:r>
        <w:rPr>
          <w:color w:val="646464"/>
        </w:rPr>
        <w:t>@JoinTable</w:t>
      </w:r>
      <w:r>
        <w:t xml:space="preserve">(name = </w:t>
      </w:r>
      <w:r>
        <w:rPr>
          <w:color w:val="2A00FF"/>
        </w:rPr>
        <w:t>"student_course"</w:t>
      </w:r>
      <w:r>
        <w:t xml:space="preserve">,   joinColumns = { </w:t>
      </w:r>
    </w:p>
    <w:p w:rsidR="00806CD4" w:rsidRDefault="00806CD4" w:rsidP="00806CD4">
      <w:pPr>
        <w:pStyle w:val="Output"/>
        <w:rPr>
          <w:color w:val="4C483D" w:themeColor="text2"/>
        </w:rPr>
      </w:pPr>
      <w:r>
        <w:tab/>
      </w:r>
      <w:r>
        <w:rPr>
          <w:color w:val="646464"/>
        </w:rPr>
        <w:t>@JoinColumn</w:t>
      </w:r>
      <w:r>
        <w:t xml:space="preserve">(name = </w:t>
      </w:r>
      <w:r>
        <w:rPr>
          <w:color w:val="2A00FF"/>
        </w:rPr>
        <w:t>"COURSE_ID"</w:t>
      </w:r>
      <w:r>
        <w:t xml:space="preserve">, 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t xml:space="preserve">inverseJoinColumns = { </w:t>
      </w:r>
      <w:r>
        <w:rPr>
          <w:color w:val="646464"/>
        </w:rPr>
        <w:t>@JoinColumn</w:t>
      </w:r>
      <w:r>
        <w:t xml:space="preserve">(name = </w:t>
      </w:r>
      <w:r>
        <w:rPr>
          <w:color w:val="2A00FF"/>
        </w:rPr>
        <w:t>"STUDENT_ID"</w:t>
      </w:r>
      <w:r>
        <w:t xml:space="preserve">, </w:t>
      </w:r>
    </w:p>
    <w:p w:rsidR="00806CD4" w:rsidRDefault="00806CD4" w:rsidP="00806CD4">
      <w:pPr>
        <w:pStyle w:val="Output"/>
        <w:rPr>
          <w:color w:val="4C483D" w:themeColor="text2"/>
        </w:rPr>
      </w:pPr>
      <w:r>
        <w:tab/>
      </w:r>
      <w:r>
        <w:tab/>
      </w:r>
      <w:r>
        <w:tab/>
      </w:r>
      <w:r>
        <w:tab/>
      </w:r>
      <w:r>
        <w:tab/>
        <w:t xml:space="preserve">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r>
      <w:r>
        <w:rPr>
          <w:b/>
          <w:bCs/>
          <w:color w:val="7F0055"/>
        </w:rPr>
        <w:t>private</w:t>
      </w:r>
      <w:r>
        <w:t xml:space="preserve"> Set&lt;Student&gt; </w:t>
      </w:r>
      <w:r>
        <w:rPr>
          <w:color w:val="0000C0"/>
        </w:rPr>
        <w:t>students</w:t>
      </w:r>
      <w:r>
        <w:t>;</w:t>
      </w:r>
    </w:p>
    <w:p w:rsidR="00806CD4" w:rsidRDefault="00806CD4" w:rsidP="00806CD4">
      <w:pPr>
        <w:pStyle w:val="Output"/>
        <w:rPr>
          <w:color w:val="4C483D" w:themeColor="text2"/>
        </w:rPr>
      </w:pPr>
      <w:r>
        <w:tab/>
      </w:r>
    </w:p>
    <w:p w:rsidR="00806CD4" w:rsidRDefault="00806CD4" w:rsidP="00806CD4">
      <w:pPr>
        <w:pStyle w:val="Output"/>
        <w:ind w:firstLine="720"/>
        <w:rPr>
          <w:color w:val="4C483D" w:themeColor="text2"/>
        </w:rPr>
      </w:pPr>
      <w:r>
        <w:t xml:space="preserve"> </w:t>
      </w:r>
      <w:r w:rsidRPr="00242623">
        <w:rPr>
          <w:b/>
          <w:color w:val="7030A0"/>
        </w:rPr>
        <w:t>//Setters &amp; Getters</w:t>
      </w:r>
      <w:r>
        <w:tab/>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806CD4" w:rsidRDefault="00806CD4" w:rsidP="00806CD4"/>
    <w:p w:rsidR="00806CD4" w:rsidRDefault="00806CD4" w:rsidP="00806CD4">
      <w:pPr>
        <w:spacing w:after="0"/>
      </w:pPr>
      <w:r>
        <w:t>Student.java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 {</w:t>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studentName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color w:val="646464"/>
        </w:rPr>
        <w:t>@ManyToMany</w:t>
      </w:r>
      <w:r>
        <w:t xml:space="preserve">(mappedBy = </w:t>
      </w:r>
      <w:r>
        <w:rPr>
          <w:color w:val="2A00FF"/>
        </w:rPr>
        <w:t>"students"</w:t>
      </w:r>
      <w:r>
        <w:t>)</w:t>
      </w:r>
    </w:p>
    <w:p w:rsidR="00806CD4" w:rsidRDefault="00806CD4" w:rsidP="00806CD4">
      <w:pPr>
        <w:pStyle w:val="Output"/>
        <w:rPr>
          <w:color w:val="4C483D" w:themeColor="text2"/>
        </w:rPr>
      </w:pPr>
      <w:r>
        <w:tab/>
      </w:r>
      <w:r>
        <w:rPr>
          <w:b/>
          <w:bCs/>
          <w:color w:val="7F0055"/>
        </w:rPr>
        <w:t>private</w:t>
      </w:r>
      <w:r>
        <w:t xml:space="preserve"> Set&lt;Course&gt; </w:t>
      </w:r>
      <w:r>
        <w:rPr>
          <w:color w:val="0000C0"/>
        </w:rPr>
        <w:t>courses</w:t>
      </w:r>
      <w:r>
        <w:t>;</w:t>
      </w:r>
    </w:p>
    <w:p w:rsidR="00806CD4" w:rsidRDefault="00806CD4" w:rsidP="00806CD4">
      <w:pPr>
        <w:pStyle w:val="Output"/>
      </w:pPr>
      <w:r>
        <w:tab/>
        <w:t xml:space="preserve"> </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r>
        <w:lastRenderedPageBreak/>
        <w:t>ManyToMantTest.java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ManyToManyTest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r>
        <w:tab/>
      </w:r>
      <w:r>
        <w:tab/>
        <w:t xml:space="preserve">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Student </w:t>
      </w:r>
      <w:r>
        <w:rPr>
          <w:color w:val="6A3E3E"/>
        </w:rPr>
        <w:t>s1</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s1</w:t>
      </w:r>
      <w:r>
        <w:t>.setStudentId(105);</w:t>
      </w:r>
    </w:p>
    <w:p w:rsidR="00806CD4" w:rsidRDefault="00806CD4" w:rsidP="00806CD4">
      <w:pPr>
        <w:pStyle w:val="Output"/>
        <w:rPr>
          <w:color w:val="4C483D" w:themeColor="text2"/>
        </w:rPr>
      </w:pPr>
      <w:r>
        <w:tab/>
        <w:t xml:space="preserve"> </w:t>
      </w:r>
      <w:r>
        <w:rPr>
          <w:color w:val="6A3E3E"/>
        </w:rPr>
        <w:t>s1</w:t>
      </w:r>
      <w:r>
        <w:t>.setStudentName(</w:t>
      </w:r>
      <w:r>
        <w:rPr>
          <w:color w:val="2A00FF"/>
        </w:rPr>
        <w:t>"SACHIN"</w:t>
      </w:r>
      <w:r>
        <w:t>);</w:t>
      </w:r>
      <w:r>
        <w:tab/>
        <w:t xml:space="preserve"> </w:t>
      </w:r>
    </w:p>
    <w:p w:rsidR="00806CD4" w:rsidRDefault="00806CD4" w:rsidP="00806CD4">
      <w:pPr>
        <w:pStyle w:val="Output"/>
        <w:rPr>
          <w:color w:val="4C483D" w:themeColor="text2"/>
        </w:rPr>
      </w:pPr>
      <w:r>
        <w:tab/>
        <w:t xml:space="preserve"> Student </w:t>
      </w:r>
      <w:r>
        <w:rPr>
          <w:color w:val="6A3E3E"/>
        </w:rPr>
        <w:t>s2</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s2</w:t>
      </w:r>
      <w:r>
        <w:t>.setStudentId(112);</w:t>
      </w:r>
    </w:p>
    <w:p w:rsidR="00806CD4" w:rsidRDefault="00806CD4" w:rsidP="00806CD4">
      <w:pPr>
        <w:pStyle w:val="Output"/>
        <w:rPr>
          <w:color w:val="4C483D" w:themeColor="text2"/>
        </w:rPr>
      </w:pPr>
      <w:r>
        <w:tab/>
        <w:t xml:space="preserve"> </w:t>
      </w:r>
      <w:r>
        <w:rPr>
          <w:color w:val="6A3E3E"/>
        </w:rPr>
        <w:t>s2</w:t>
      </w:r>
      <w:r>
        <w:t>.setStudentName(</w:t>
      </w:r>
      <w:r>
        <w:rPr>
          <w:color w:val="2A00FF"/>
        </w:rPr>
        <w:t>"DHONI"</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c1</w:t>
      </w:r>
      <w:r>
        <w:t>.setCourseId(303);</w:t>
      </w:r>
    </w:p>
    <w:p w:rsidR="00806CD4" w:rsidRDefault="00806CD4" w:rsidP="00806CD4">
      <w:pPr>
        <w:pStyle w:val="Output"/>
        <w:rPr>
          <w:color w:val="4C483D" w:themeColor="text2"/>
        </w:rPr>
      </w:pPr>
      <w:r>
        <w:tab/>
        <w:t xml:space="preserve"> </w:t>
      </w:r>
      <w:r>
        <w:rPr>
          <w:color w:val="6A3E3E"/>
        </w:rPr>
        <w:t>c1</w:t>
      </w:r>
      <w:r>
        <w:t>.setCourseName(</w:t>
      </w:r>
      <w:r>
        <w:rPr>
          <w:color w:val="2A00FF"/>
        </w:rPr>
        <w:t>"DEVOPS"</w:t>
      </w:r>
      <w:r>
        <w:t>);</w:t>
      </w:r>
    </w:p>
    <w:p w:rsidR="00806CD4" w:rsidRDefault="00806CD4" w:rsidP="00806CD4">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c2</w:t>
      </w:r>
      <w:r>
        <w:t>.setCourseId(304);</w:t>
      </w:r>
    </w:p>
    <w:p w:rsidR="00806CD4" w:rsidRDefault="00806CD4" w:rsidP="00806CD4">
      <w:pPr>
        <w:pStyle w:val="Output"/>
        <w:rPr>
          <w:color w:val="4C483D" w:themeColor="text2"/>
        </w:rPr>
      </w:pPr>
      <w:r>
        <w:tab/>
        <w:t xml:space="preserve"> </w:t>
      </w:r>
      <w:r>
        <w:rPr>
          <w:color w:val="6A3E3E"/>
        </w:rPr>
        <w:t>c2</w:t>
      </w:r>
      <w:r>
        <w:t>.setCourseName(</w:t>
      </w:r>
      <w:r>
        <w:rPr>
          <w:color w:val="2A00FF"/>
        </w:rPr>
        <w:t>"HACKING"</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806CD4" w:rsidRDefault="00806CD4" w:rsidP="00806CD4">
      <w:pPr>
        <w:pStyle w:val="Output"/>
        <w:rPr>
          <w:color w:val="4C483D" w:themeColor="text2"/>
        </w:rPr>
      </w:pPr>
      <w:r>
        <w:tab/>
        <w:t xml:space="preserve"> </w:t>
      </w:r>
      <w:r>
        <w:rPr>
          <w:color w:val="6A3E3E"/>
        </w:rPr>
        <w:t>students</w:t>
      </w:r>
      <w:r>
        <w:t>.add(</w:t>
      </w:r>
      <w:r>
        <w:rPr>
          <w:color w:val="6A3E3E"/>
        </w:rPr>
        <w:t>s1</w:t>
      </w:r>
      <w:r>
        <w:t>);</w:t>
      </w:r>
    </w:p>
    <w:p w:rsidR="00806CD4" w:rsidRDefault="00806CD4" w:rsidP="00806CD4">
      <w:pPr>
        <w:pStyle w:val="Output"/>
        <w:rPr>
          <w:color w:val="4C483D" w:themeColor="text2"/>
        </w:rPr>
      </w:pPr>
      <w:r>
        <w:tab/>
        <w:t xml:space="preserve"> </w:t>
      </w:r>
      <w:r>
        <w:rPr>
          <w:color w:val="6A3E3E"/>
        </w:rPr>
        <w:t>students</w:t>
      </w:r>
      <w:r>
        <w:t>.add(</w:t>
      </w:r>
      <w:r>
        <w:rPr>
          <w:color w:val="6A3E3E"/>
        </w:rPr>
        <w:t>s2</w:t>
      </w:r>
      <w:r>
        <w:t>);</w:t>
      </w:r>
    </w:p>
    <w:p w:rsidR="00806CD4" w:rsidRDefault="00806CD4" w:rsidP="00806CD4">
      <w:pPr>
        <w:pStyle w:val="Output"/>
        <w:rPr>
          <w:color w:val="4C483D" w:themeColor="text2"/>
        </w:rPr>
      </w:pPr>
      <w:r>
        <w:tab/>
        <w:t xml:space="preserve"> </w:t>
      </w:r>
      <w:r>
        <w:rPr>
          <w:color w:val="6A3E3E"/>
        </w:rPr>
        <w:t>c1</w:t>
      </w:r>
      <w:r>
        <w:t>.setStudents(</w:t>
      </w:r>
      <w:r>
        <w:rPr>
          <w:color w:val="6A3E3E"/>
        </w:rPr>
        <w:t>students</w:t>
      </w:r>
      <w:r>
        <w:t>);</w:t>
      </w:r>
    </w:p>
    <w:p w:rsidR="00806CD4" w:rsidRDefault="00806CD4" w:rsidP="00806CD4">
      <w:pPr>
        <w:pStyle w:val="Output"/>
        <w:rPr>
          <w:color w:val="4C483D" w:themeColor="text2"/>
        </w:rPr>
      </w:pPr>
      <w:r>
        <w:tab/>
        <w:t xml:space="preserve"> </w:t>
      </w:r>
      <w:r>
        <w:rPr>
          <w:color w:val="6A3E3E"/>
        </w:rPr>
        <w:t>c2</w:t>
      </w:r>
      <w:r>
        <w:t>.setStudents(</w:t>
      </w:r>
      <w:r>
        <w:rPr>
          <w:color w:val="6A3E3E"/>
        </w:rPr>
        <w:t>students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806CD4" w:rsidRDefault="00806CD4" w:rsidP="00806CD4">
      <w:pPr>
        <w:pStyle w:val="Output"/>
        <w:rPr>
          <w:color w:val="4C483D" w:themeColor="text2"/>
        </w:rPr>
      </w:pPr>
      <w:r>
        <w:tab/>
        <w:t xml:space="preserve"> </w:t>
      </w:r>
      <w:r>
        <w:rPr>
          <w:color w:val="6A3E3E"/>
        </w:rPr>
        <w:t>courses</w:t>
      </w:r>
      <w:r>
        <w:t>.add(</w:t>
      </w:r>
      <w:r>
        <w:rPr>
          <w:color w:val="6A3E3E"/>
        </w:rPr>
        <w:t>c1</w:t>
      </w:r>
      <w:r>
        <w:t>);</w:t>
      </w:r>
    </w:p>
    <w:p w:rsidR="00806CD4" w:rsidRDefault="00806CD4" w:rsidP="00806CD4">
      <w:pPr>
        <w:pStyle w:val="Output"/>
        <w:rPr>
          <w:color w:val="4C483D" w:themeColor="text2"/>
        </w:rPr>
      </w:pPr>
      <w:r>
        <w:tab/>
        <w:t xml:space="preserve"> </w:t>
      </w:r>
      <w:r>
        <w:rPr>
          <w:color w:val="6A3E3E"/>
        </w:rPr>
        <w:t>courses</w:t>
      </w:r>
      <w:r>
        <w:t>.add(</w:t>
      </w:r>
      <w:r>
        <w:rPr>
          <w:color w:val="6A3E3E"/>
        </w:rPr>
        <w:t>c2</w:t>
      </w:r>
      <w:r>
        <w:t>);</w:t>
      </w:r>
    </w:p>
    <w:p w:rsidR="00806CD4" w:rsidRDefault="00806CD4" w:rsidP="00806CD4">
      <w:pPr>
        <w:pStyle w:val="Output"/>
        <w:rPr>
          <w:color w:val="4C483D" w:themeColor="text2"/>
        </w:rPr>
      </w:pPr>
      <w:r>
        <w:tab/>
        <w:t xml:space="preserve"> </w:t>
      </w:r>
      <w:r>
        <w:rPr>
          <w:color w:val="6A3E3E"/>
        </w:rPr>
        <w:t>s1</w:t>
      </w:r>
      <w:r>
        <w:t>.setCourses(</w:t>
      </w:r>
      <w:r>
        <w:rPr>
          <w:color w:val="6A3E3E"/>
        </w:rPr>
        <w:t>courses</w:t>
      </w:r>
      <w:r>
        <w:t>);</w:t>
      </w:r>
    </w:p>
    <w:p w:rsidR="00806CD4" w:rsidRDefault="00806CD4" w:rsidP="00806CD4">
      <w:pPr>
        <w:pStyle w:val="Output"/>
        <w:rPr>
          <w:color w:val="4C483D" w:themeColor="text2"/>
        </w:rPr>
      </w:pPr>
      <w:r>
        <w:tab/>
        <w:t xml:space="preserve"> </w:t>
      </w:r>
      <w:r>
        <w:rPr>
          <w:color w:val="6A3E3E"/>
        </w:rPr>
        <w:t>s2</w:t>
      </w:r>
      <w:r>
        <w:t>.setCourses(</w:t>
      </w:r>
      <w:r>
        <w:rPr>
          <w:color w:val="6A3E3E"/>
        </w:rPr>
        <w:t>courses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rsidRPr="00CF37B0">
        <w:rPr>
          <w:b/>
          <w:color w:val="FF0000"/>
        </w:rPr>
        <w:t>//we have to save the Course object, because we defiend M2M in Course class only</w:t>
      </w:r>
      <w:r>
        <w:tab/>
        <w:t xml:space="preserve">  </w:t>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c1</w:t>
      </w:r>
      <w:r>
        <w:t>);</w:t>
      </w:r>
    </w:p>
    <w:p w:rsidR="00806CD4" w:rsidRDefault="00806CD4" w:rsidP="00806CD4">
      <w:pPr>
        <w:pStyle w:val="Output"/>
        <w:rPr>
          <w:color w:val="4C483D" w:themeColor="text2"/>
        </w:rPr>
      </w:pPr>
      <w:r>
        <w:tab/>
      </w:r>
      <w:r>
        <w:rPr>
          <w:color w:val="6A3E3E"/>
        </w:rPr>
        <w:t>session</w:t>
      </w:r>
      <w:r>
        <w:t>.save(</w:t>
      </w:r>
      <w:r>
        <w:rPr>
          <w:color w:val="6A3E3E"/>
        </w:rPr>
        <w:t>c2</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220DD5E5" wp14:editId="07D36BF7">
            <wp:extent cx="5943600" cy="830580"/>
            <wp:effectExtent l="0" t="0" r="0" b="7620"/>
            <wp:docPr id="33" name="Picture 3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p>
    <w:p w:rsidR="00806CD4" w:rsidRDefault="00806CD4" w:rsidP="00806CD4"/>
    <w:p w:rsidR="000D6C08" w:rsidRDefault="00050EF4" w:rsidP="00050EF4">
      <w:pPr>
        <w:pStyle w:val="Heading1"/>
      </w:pPr>
      <w:bookmarkStart w:id="53" w:name="_Toc491771336"/>
      <w:r>
        <w:lastRenderedPageBreak/>
        <w:t>Errors &amp; Solutions</w:t>
      </w:r>
      <w:bookmarkEnd w:id="53"/>
    </w:p>
    <w:p w:rsidR="00050EF4" w:rsidRPr="00050EF4" w:rsidRDefault="00050EF4" w:rsidP="00050EF4">
      <w:pPr>
        <w:pStyle w:val="Heading2"/>
      </w:pPr>
      <w:bookmarkStart w:id="54" w:name="_Toc491771337"/>
      <w:r w:rsidRPr="00050EF4">
        <w:t>org.hibernate.HibernateException: Could not parse configuration: hibernate.cfg.xml</w:t>
      </w:r>
      <w:bookmarkEnd w:id="54"/>
    </w:p>
    <w:p w:rsidR="00050EF4" w:rsidRDefault="00050EF4" w:rsidP="00050EF4">
      <w:r>
        <w:t>It</w:t>
      </w:r>
      <w:r w:rsidRPr="00050EF4">
        <w:t xml:space="preserve"> was failing because there was no internet connection</w:t>
      </w:r>
      <w:r>
        <w:t xml:space="preserve"> / you are behind proxy</w:t>
      </w:r>
      <w:r w:rsidRPr="00050EF4">
        <w:t>.</w:t>
      </w:r>
      <w:r>
        <w:t xml:space="preserve"> To solve this issues</w:t>
      </w:r>
    </w:p>
    <w:p w:rsidR="00050EF4" w:rsidRDefault="00050EF4" w:rsidP="0075457D">
      <w:pPr>
        <w:pStyle w:val="ListParagraph"/>
        <w:numPr>
          <w:ilvl w:val="0"/>
          <w:numId w:val="8"/>
        </w:numPr>
      </w:pPr>
      <w:r>
        <w:t xml:space="preserve">Extract hibernate3.jar file find </w:t>
      </w:r>
      <w:r w:rsidRPr="00050EF4">
        <w:t>hibernate-mapping-3.0.dtd, hibernate-configuration-3.0.dtd</w:t>
      </w:r>
      <w:r>
        <w:t xml:space="preserve"> files</w:t>
      </w:r>
    </w:p>
    <w:p w:rsidR="00050EF4" w:rsidRDefault="00050EF4" w:rsidP="0075457D">
      <w:pPr>
        <w:pStyle w:val="ListParagraph"/>
        <w:numPr>
          <w:ilvl w:val="0"/>
          <w:numId w:val="8"/>
        </w:numPr>
      </w:pPr>
      <w:r>
        <w:t>Paste the above two files root folder of your project</w:t>
      </w:r>
    </w:p>
    <w:p w:rsidR="00050EF4" w:rsidRDefault="00050EF4" w:rsidP="00D01D25">
      <w:pPr>
        <w:spacing w:after="0"/>
      </w:pPr>
      <w:r>
        <w:t xml:space="preserve">In </w:t>
      </w:r>
      <w:r w:rsidRPr="00D01D25">
        <w:rPr>
          <w:b/>
        </w:rPr>
        <w:t>hibernate.cfg.xml</w:t>
      </w:r>
      <w:r>
        <w:t xml:space="preserve"> change lines to </w:t>
      </w:r>
    </w:p>
    <w:p w:rsidR="00050EF4" w:rsidRDefault="00050EF4" w:rsidP="00050EF4">
      <w:pPr>
        <w:pStyle w:val="Output"/>
        <w:rPr>
          <w:color w:val="008080"/>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50EF4" w:rsidRDefault="00050EF4" w:rsidP="00050EF4">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50EF4" w:rsidRPr="00050EF4" w:rsidRDefault="00050EF4" w:rsidP="00050EF4">
      <w:pPr>
        <w:pStyle w:val="Output"/>
      </w:pPr>
      <w:r>
        <w:rPr>
          <w:color w:val="3F7F5F"/>
        </w:rPr>
        <w:t>"hibernate-configuration-3.0.dtd"</w:t>
      </w:r>
      <w:r>
        <w:rPr>
          <w:color w:val="008080"/>
        </w:rPr>
        <w:t>&gt;</w:t>
      </w:r>
    </w:p>
    <w:p w:rsidR="000D6C08" w:rsidRDefault="000D6C08" w:rsidP="000D6C08"/>
    <w:p w:rsidR="000D6C08" w:rsidRDefault="009B2AAD" w:rsidP="009B2AAD">
      <w:pPr>
        <w:spacing w:after="0"/>
      </w:pPr>
      <w:r>
        <w:t xml:space="preserve">In </w:t>
      </w:r>
      <w:r w:rsidRPr="009B2AAD">
        <w:rPr>
          <w:b/>
        </w:rPr>
        <w:t>&lt;Class&gt;.hbm.xml</w:t>
      </w:r>
      <w:r>
        <w:t xml:space="preserve"> change lines to</w:t>
      </w:r>
    </w:p>
    <w:p w:rsidR="009B2AAD" w:rsidRDefault="009B2AAD" w:rsidP="009B2AAD">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9B2AAD" w:rsidRDefault="009B2AAD" w:rsidP="009B2AAD">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9B2AAD" w:rsidRDefault="009B2AAD" w:rsidP="009B2AAD">
      <w:pPr>
        <w:pStyle w:val="Output"/>
      </w:pPr>
      <w:r>
        <w:rPr>
          <w:color w:val="3F7F5F"/>
        </w:rPr>
        <w:t>"hibernate-mapping-3.0.dtd"</w:t>
      </w:r>
      <w:r>
        <w:rPr>
          <w:color w:val="008080"/>
        </w:rPr>
        <w:t>&gt;</w:t>
      </w:r>
    </w:p>
    <w:p w:rsidR="000D6C08" w:rsidRDefault="000D6C08" w:rsidP="000D6C08"/>
    <w:p w:rsidR="000D6C08" w:rsidRDefault="000D6C08" w:rsidP="000D6C08"/>
    <w:p w:rsidR="000D6C08" w:rsidRDefault="000D6C08" w:rsidP="000D6C08">
      <w:pPr>
        <w:pStyle w:val="Heading1"/>
      </w:pPr>
      <w:bookmarkStart w:id="55" w:name="_Toc491771338"/>
      <w:r>
        <w:t>References</w:t>
      </w:r>
      <w:bookmarkEnd w:id="55"/>
    </w:p>
    <w:p w:rsidR="000D6C08" w:rsidRDefault="00BE68D8" w:rsidP="000D6C08">
      <w:r w:rsidRPr="00BE68D8">
        <w:rPr>
          <w:noProof/>
          <w:lang w:eastAsia="en-US"/>
        </w:rPr>
        <w:drawing>
          <wp:inline distT="0" distB="0" distL="0" distR="0">
            <wp:extent cx="3581400" cy="3054461"/>
            <wp:effectExtent l="0" t="0" r="0" b="0"/>
            <wp:docPr id="24" name="Picture 24" descr="E:\Users\kaveti_s.ITLINFOSYS\Pictures\hibernate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hibernate_tutorial_smlcodes_logo.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81530" cy="3054572"/>
                    </a:xfrm>
                    <a:prstGeom prst="rect">
                      <a:avLst/>
                    </a:prstGeom>
                    <a:noFill/>
                    <a:ln>
                      <a:noFill/>
                    </a:ln>
                  </pic:spPr>
                </pic:pic>
              </a:graphicData>
            </a:graphic>
          </wp:inline>
        </w:drawing>
      </w:r>
    </w:p>
    <w:p w:rsidR="00BE68D8" w:rsidRDefault="00AA0524" w:rsidP="000D6C08">
      <w:hyperlink r:id="rId58" w:history="1">
        <w:r w:rsidR="00BE68D8" w:rsidRPr="002C7D00">
          <w:rPr>
            <w:rStyle w:val="Hyperlink"/>
          </w:rPr>
          <w:t>http://www.java4s.com/hibernate</w:t>
        </w:r>
      </w:hyperlink>
    </w:p>
    <w:p w:rsidR="000D6C08" w:rsidRDefault="00AD5D11" w:rsidP="00B32265">
      <w:pPr>
        <w:rPr>
          <w:color w:val="000000"/>
          <w:sz w:val="27"/>
          <w:szCs w:val="27"/>
        </w:rPr>
      </w:pPr>
      <w:r>
        <w:t>Mappings:</w:t>
      </w:r>
      <w:r w:rsidR="001B730D">
        <w:t xml:space="preserve"> </w:t>
      </w:r>
      <w:r w:rsidR="001B730D" w:rsidRPr="001B730D">
        <w:t>OReilly.Just.Hibernate.Jun.2014.ISBN.1449334377.pdf</w:t>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762250"/>
            <wp:effectExtent l="0" t="0" r="0" b="0"/>
            <wp:docPr id="13" name="Picture 13" descr="https://2.bp.blogspot.com/-RoXW3oPsFlY/V8Gmr2T_VwI/AAAAAAAABb4/HcDoxQphLs4IJAVmSk4Xn-J6nFbatfYnQCLcB/s320/3.%2BProperties.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RoXW3oPsFlY/V8Gmr2T_VwI/AAAAAAAABb4/HcDoxQphLs4IJAVmSk4Xn-J6nFbatfYnQCLcB/s320/3.%2BProperties.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0" cy="2762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867150"/>
            <wp:effectExtent l="0" t="0" r="0" b="0"/>
            <wp:docPr id="12" name="Picture 12" descr="https://2.bp.blogspot.com/-SBXCv-6GGCQ/V8Gmr1UV-4I/AAAAAAAABbw/flbMV6YdORI-gq8sCJSooLcVyYMxk1D0wCLcB/s640/4.Objects.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SBXCv-6GGCQ/V8Gmr1UV-4I/AAAAAAAABbw/flbMV6YdORI-gq8sCJSooLcVyYMxk1D0wCLcB/s640/4.Objects.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38671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276600"/>
            <wp:effectExtent l="0" t="0" r="0" b="0"/>
            <wp:docPr id="11" name="Picture 11" descr="https://4.bp.blogspot.com/-OiQIOkzLK20/V8Gmr7zufqI/AAAAAAAABb0/JL_GNCQypaU1L_C3F6UvJf2dTxa5rjh7QCLcB/s640/5.hibernate.cfg.xmlfile.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OiQIOkzLK20/V8Gmr7zufqI/AAAAAAAABb0/JL_GNCQypaU1L_C3F6UvJf2dTxa5rjh7QCLcB/s640/5.hibernate.cfg.xmlfile.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143250"/>
            <wp:effectExtent l="0" t="0" r="0" b="0"/>
            <wp:docPr id="10" name="Picture 10" descr="https://3.bp.blogspot.com/-xjC8aEzEynQ/V8GmsiQTwCI/AAAAAAAABb8/wmmQZFGV_Cwm1XxW4FhTcpMslxF6vj0OQCLcB/s640/6.HibernateXml%2BPropetres.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xjC8aEzEynQ/V8GmsiQTwCI/AAAAAAAABb8/wmmQZFGV_Cwm1XxW4FhTcpMslxF6vj0OQCLcB/s640/6.HibernateXml%2BPropetres.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733800"/>
            <wp:effectExtent l="0" t="0" r="0" b="0"/>
            <wp:docPr id="9" name="Picture 9" descr="https://3.bp.blogspot.com/-5c6zwqFWrLU/V8Gms1P113I/AAAAAAAABcA/dU2dM4CWw5UGI36Z8kbjrmTnoMh3_gOfQCLcB/s640/7.Dialect.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5c6zwqFWrLU/V8Gms1P113I/AAAAAAAABcA/dU2dM4CWw5UGI36Z8kbjrmTnoMh3_gOfQCLcB/s640/7.Dialect.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952750"/>
            <wp:effectExtent l="0" t="0" r="0" b="0"/>
            <wp:docPr id="1" name="Picture 1" descr="https://2.bp.blogspot.com/-NV5HXpO_CI0/V8Gmtijwd6I/AAAAAAAABcI/H0isBZ4dyGg1XHtqTJzL_N6vINodeVk8gCLcB/s640/9.Mapping%2BFile.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NV5HXpO_CI0/V8Gmtijwd6I/AAAAAAAABcI/H0isBZ4dyGg1XHtqTJzL_N6vINodeVk8gCLcB/s640/9.Mapping%2BFile.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rsidR="000D6C08" w:rsidRPr="000D6C08" w:rsidRDefault="000D6C08" w:rsidP="000D6C08"/>
    <w:sectPr w:rsidR="000D6C08" w:rsidRPr="000D6C08">
      <w:footerReference w:type="default" r:id="rId7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03" w:rsidRDefault="00C84703">
      <w:pPr>
        <w:spacing w:after="0" w:line="240" w:lineRule="auto"/>
      </w:pPr>
      <w:r>
        <w:separator/>
      </w:r>
    </w:p>
  </w:endnote>
  <w:endnote w:type="continuationSeparator" w:id="0">
    <w:p w:rsidR="00C84703" w:rsidRDefault="00C8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arkisim">
    <w:panose1 w:val="020E0502050101010101"/>
    <w:charset w:val="00"/>
    <w:family w:val="swiss"/>
    <w:pitch w:val="variable"/>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AA0524" w:rsidRDefault="00AA05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4737" w:rsidRPr="00F24737">
          <w:rPr>
            <w:b/>
            <w:bCs/>
            <w:noProof/>
          </w:rPr>
          <w:t>5</w:t>
        </w:r>
        <w:r>
          <w:rPr>
            <w:b/>
            <w:bCs/>
            <w:noProof/>
          </w:rPr>
          <w:fldChar w:fldCharType="end"/>
        </w:r>
        <w:r>
          <w:rPr>
            <w:b/>
            <w:bCs/>
          </w:rPr>
          <w:t xml:space="preserve"> | </w:t>
        </w:r>
        <w:r>
          <w:rPr>
            <w:color w:val="7F7F7F" w:themeColor="background1" w:themeShade="7F"/>
            <w:spacing w:val="60"/>
          </w:rPr>
          <w:t>Page</w:t>
        </w:r>
      </w:p>
    </w:sdtContent>
  </w:sdt>
  <w:p w:rsidR="00AA0524" w:rsidRDefault="00AA0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03" w:rsidRDefault="00C84703">
      <w:pPr>
        <w:spacing w:after="0" w:line="240" w:lineRule="auto"/>
      </w:pPr>
      <w:r>
        <w:separator/>
      </w:r>
    </w:p>
  </w:footnote>
  <w:footnote w:type="continuationSeparator" w:id="0">
    <w:p w:rsidR="00C84703" w:rsidRDefault="00C8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C4BCB"/>
    <w:multiLevelType w:val="multilevel"/>
    <w:tmpl w:val="BCD6E8C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2C6353"/>
    <w:multiLevelType w:val="hybridMultilevel"/>
    <w:tmpl w:val="F708B962"/>
    <w:lvl w:ilvl="0" w:tplc="04090001">
      <w:start w:val="1"/>
      <w:numFmt w:val="bullet"/>
      <w:lvlText w:val=""/>
      <w:lvlJc w:val="left"/>
      <w:pPr>
        <w:ind w:left="720" w:hanging="360"/>
      </w:pPr>
      <w:rPr>
        <w:rFonts w:ascii="Symbol" w:hAnsi="Symbol" w:hint="default"/>
      </w:rPr>
    </w:lvl>
    <w:lvl w:ilvl="1" w:tplc="26B8D29A">
      <w:numFmt w:val="bullet"/>
      <w:lvlText w:val="·"/>
      <w:lvlJc w:val="left"/>
      <w:pPr>
        <w:ind w:left="1620" w:hanging="540"/>
      </w:pPr>
      <w:rPr>
        <w:rFonts w:ascii="Segoe UI" w:eastAsiaTheme="minorEastAsia"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211A4"/>
    <w:multiLevelType w:val="hybridMultilevel"/>
    <w:tmpl w:val="F020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74DBB"/>
    <w:multiLevelType w:val="multilevel"/>
    <w:tmpl w:val="86A8761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966932"/>
    <w:multiLevelType w:val="hybridMultilevel"/>
    <w:tmpl w:val="E4B6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A802C5"/>
    <w:multiLevelType w:val="hybridMultilevel"/>
    <w:tmpl w:val="E4BCB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B40AAC"/>
    <w:multiLevelType w:val="hybridMultilevel"/>
    <w:tmpl w:val="1002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FA5E0D"/>
    <w:multiLevelType w:val="multilevel"/>
    <w:tmpl w:val="C19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77FEC"/>
    <w:multiLevelType w:val="hybridMultilevel"/>
    <w:tmpl w:val="C0DAF812"/>
    <w:lvl w:ilvl="0" w:tplc="0409001B">
      <w:start w:val="1"/>
      <w:numFmt w:val="lowerRoman"/>
      <w:lvlText w:val="%1."/>
      <w:lvlJc w:val="right"/>
      <w:pPr>
        <w:ind w:left="1800" w:hanging="360"/>
      </w:pPr>
      <w:rPr>
        <w:rFonts w:hint="default"/>
      </w:rPr>
    </w:lvl>
    <w:lvl w:ilvl="1" w:tplc="5DC60BE8">
      <w:start w:val="1"/>
      <w:numFmt w:val="decimal"/>
      <w:lvlText w:val="%2."/>
      <w:lvlJc w:val="left"/>
      <w:pPr>
        <w:ind w:left="2880" w:hanging="72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A5A6F"/>
    <w:multiLevelType w:val="multilevel"/>
    <w:tmpl w:val="1F1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8280C"/>
    <w:multiLevelType w:val="hybridMultilevel"/>
    <w:tmpl w:val="3DB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CF76EC"/>
    <w:multiLevelType w:val="hybridMultilevel"/>
    <w:tmpl w:val="12D4C5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642276"/>
    <w:multiLevelType w:val="hybridMultilevel"/>
    <w:tmpl w:val="9322F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73626CA"/>
    <w:multiLevelType w:val="hybridMultilevel"/>
    <w:tmpl w:val="83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E4923"/>
    <w:multiLevelType w:val="hybridMultilevel"/>
    <w:tmpl w:val="0D70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9218EB"/>
    <w:multiLevelType w:val="hybridMultilevel"/>
    <w:tmpl w:val="30CA0F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A351AB8"/>
    <w:multiLevelType w:val="hybridMultilevel"/>
    <w:tmpl w:val="D74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56470"/>
    <w:multiLevelType w:val="multilevel"/>
    <w:tmpl w:val="86A876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77120"/>
    <w:multiLevelType w:val="hybridMultilevel"/>
    <w:tmpl w:val="6D42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B77A9B"/>
    <w:multiLevelType w:val="hybridMultilevel"/>
    <w:tmpl w:val="B46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A4EFB"/>
    <w:multiLevelType w:val="multilevel"/>
    <w:tmpl w:val="41C6D2D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52C54F2"/>
    <w:multiLevelType w:val="hybridMultilevel"/>
    <w:tmpl w:val="2A48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0C5F8B"/>
    <w:multiLevelType w:val="hybridMultilevel"/>
    <w:tmpl w:val="5B4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094450"/>
    <w:multiLevelType w:val="hybridMultilevel"/>
    <w:tmpl w:val="C158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17DC8"/>
    <w:multiLevelType w:val="hybridMultilevel"/>
    <w:tmpl w:val="5236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93D5254"/>
    <w:multiLevelType w:val="hybridMultilevel"/>
    <w:tmpl w:val="5B60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627955"/>
    <w:multiLevelType w:val="hybridMultilevel"/>
    <w:tmpl w:val="0C403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184975"/>
    <w:multiLevelType w:val="hybridMultilevel"/>
    <w:tmpl w:val="A0B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8E651C"/>
    <w:multiLevelType w:val="hybridMultilevel"/>
    <w:tmpl w:val="39B2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37F91"/>
    <w:multiLevelType w:val="hybridMultilevel"/>
    <w:tmpl w:val="62B4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2C3397"/>
    <w:multiLevelType w:val="hybridMultilevel"/>
    <w:tmpl w:val="C3504924"/>
    <w:lvl w:ilvl="0" w:tplc="04090001">
      <w:start w:val="1"/>
      <w:numFmt w:val="bullet"/>
      <w:lvlText w:val=""/>
      <w:lvlJc w:val="left"/>
      <w:pPr>
        <w:ind w:left="900" w:hanging="5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C47707"/>
    <w:multiLevelType w:val="multilevel"/>
    <w:tmpl w:val="584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47695F"/>
    <w:multiLevelType w:val="multilevel"/>
    <w:tmpl w:val="A1E41E3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620" w:hanging="54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8D48BE"/>
    <w:multiLevelType w:val="multilevel"/>
    <w:tmpl w:val="81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A6566"/>
    <w:multiLevelType w:val="hybridMultilevel"/>
    <w:tmpl w:val="999C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72567"/>
    <w:multiLevelType w:val="hybridMultilevel"/>
    <w:tmpl w:val="2FBC9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5337B5C"/>
    <w:multiLevelType w:val="multilevel"/>
    <w:tmpl w:val="7930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D7381"/>
    <w:multiLevelType w:val="hybridMultilevel"/>
    <w:tmpl w:val="BBEA8AE2"/>
    <w:lvl w:ilvl="0" w:tplc="04090001">
      <w:start w:val="1"/>
      <w:numFmt w:val="bullet"/>
      <w:lvlText w:val=""/>
      <w:lvlJc w:val="left"/>
      <w:pPr>
        <w:ind w:left="1080" w:hanging="54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4CBE5E42"/>
    <w:multiLevelType w:val="hybridMultilevel"/>
    <w:tmpl w:val="C1C8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F5B0E4A"/>
    <w:multiLevelType w:val="hybridMultilevel"/>
    <w:tmpl w:val="D8E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373919"/>
    <w:multiLevelType w:val="hybridMultilevel"/>
    <w:tmpl w:val="4D0A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5FF6F6F"/>
    <w:multiLevelType w:val="hybridMultilevel"/>
    <w:tmpl w:val="953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415969"/>
    <w:multiLevelType w:val="multilevel"/>
    <w:tmpl w:val="9A8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53623A"/>
    <w:multiLevelType w:val="multilevel"/>
    <w:tmpl w:val="13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33B8C"/>
    <w:multiLevelType w:val="multilevel"/>
    <w:tmpl w:val="7996D738"/>
    <w:lvl w:ilvl="0">
      <w:start w:val="1"/>
      <w:numFmt w:val="bullet"/>
      <w:lvlText w:val=""/>
      <w:lvlJc w:val="left"/>
      <w:pPr>
        <w:ind w:left="900" w:hanging="54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15:restartNumberingAfterBreak="0">
    <w:nsid w:val="6D61624A"/>
    <w:multiLevelType w:val="hybridMultilevel"/>
    <w:tmpl w:val="D94C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E840640"/>
    <w:multiLevelType w:val="multilevel"/>
    <w:tmpl w:val="FC7A5E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13"/>
  </w:num>
  <w:num w:numId="5">
    <w:abstractNumId w:val="36"/>
  </w:num>
  <w:num w:numId="6">
    <w:abstractNumId w:val="18"/>
  </w:num>
  <w:num w:numId="7">
    <w:abstractNumId w:val="42"/>
  </w:num>
  <w:num w:numId="8">
    <w:abstractNumId w:val="21"/>
  </w:num>
  <w:num w:numId="9">
    <w:abstractNumId w:val="10"/>
  </w:num>
  <w:num w:numId="10">
    <w:abstractNumId w:val="17"/>
  </w:num>
  <w:num w:numId="11">
    <w:abstractNumId w:val="47"/>
  </w:num>
  <w:num w:numId="12">
    <w:abstractNumId w:val="16"/>
  </w:num>
  <w:num w:numId="13">
    <w:abstractNumId w:val="30"/>
  </w:num>
  <w:num w:numId="14">
    <w:abstractNumId w:val="2"/>
  </w:num>
  <w:num w:numId="15">
    <w:abstractNumId w:val="26"/>
  </w:num>
  <w:num w:numId="16">
    <w:abstractNumId w:val="28"/>
  </w:num>
  <w:num w:numId="17">
    <w:abstractNumId w:val="37"/>
  </w:num>
  <w:num w:numId="18">
    <w:abstractNumId w:val="14"/>
  </w:num>
  <w:num w:numId="19">
    <w:abstractNumId w:val="33"/>
  </w:num>
  <w:num w:numId="20">
    <w:abstractNumId w:val="46"/>
  </w:num>
  <w:num w:numId="21">
    <w:abstractNumId w:val="34"/>
  </w:num>
  <w:num w:numId="22">
    <w:abstractNumId w:val="24"/>
  </w:num>
  <w:num w:numId="23">
    <w:abstractNumId w:val="43"/>
  </w:num>
  <w:num w:numId="24">
    <w:abstractNumId w:val="4"/>
  </w:num>
  <w:num w:numId="25">
    <w:abstractNumId w:val="12"/>
  </w:num>
  <w:num w:numId="26">
    <w:abstractNumId w:val="45"/>
  </w:num>
  <w:num w:numId="27">
    <w:abstractNumId w:val="23"/>
  </w:num>
  <w:num w:numId="28">
    <w:abstractNumId w:val="48"/>
  </w:num>
  <w:num w:numId="29">
    <w:abstractNumId w:val="11"/>
  </w:num>
  <w:num w:numId="30">
    <w:abstractNumId w:val="31"/>
  </w:num>
  <w:num w:numId="31">
    <w:abstractNumId w:val="44"/>
  </w:num>
  <w:num w:numId="32">
    <w:abstractNumId w:val="35"/>
  </w:num>
  <w:num w:numId="33">
    <w:abstractNumId w:val="22"/>
  </w:num>
  <w:num w:numId="34">
    <w:abstractNumId w:val="38"/>
  </w:num>
  <w:num w:numId="35">
    <w:abstractNumId w:val="15"/>
  </w:num>
  <w:num w:numId="36">
    <w:abstractNumId w:val="9"/>
  </w:num>
  <w:num w:numId="37">
    <w:abstractNumId w:val="8"/>
  </w:num>
  <w:num w:numId="38">
    <w:abstractNumId w:val="27"/>
  </w:num>
  <w:num w:numId="39">
    <w:abstractNumId w:val="40"/>
  </w:num>
  <w:num w:numId="40">
    <w:abstractNumId w:val="7"/>
  </w:num>
  <w:num w:numId="41">
    <w:abstractNumId w:val="49"/>
  </w:num>
  <w:num w:numId="42">
    <w:abstractNumId w:val="19"/>
  </w:num>
  <w:num w:numId="43">
    <w:abstractNumId w:val="5"/>
  </w:num>
  <w:num w:numId="44">
    <w:abstractNumId w:val="41"/>
  </w:num>
  <w:num w:numId="45">
    <w:abstractNumId w:val="3"/>
  </w:num>
  <w:num w:numId="46">
    <w:abstractNumId w:val="39"/>
  </w:num>
  <w:num w:numId="47">
    <w:abstractNumId w:val="20"/>
  </w:num>
  <w:num w:numId="48">
    <w:abstractNumId w:val="25"/>
  </w:num>
  <w:num w:numId="49">
    <w:abstractNumId w:val="32"/>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554D"/>
    <w:rsid w:val="000156D2"/>
    <w:rsid w:val="00015DF8"/>
    <w:rsid w:val="00016470"/>
    <w:rsid w:val="0001773F"/>
    <w:rsid w:val="000204A8"/>
    <w:rsid w:val="00020D6C"/>
    <w:rsid w:val="00020E0A"/>
    <w:rsid w:val="0002512F"/>
    <w:rsid w:val="0002515A"/>
    <w:rsid w:val="00025A42"/>
    <w:rsid w:val="0002647F"/>
    <w:rsid w:val="00026B49"/>
    <w:rsid w:val="00026C4F"/>
    <w:rsid w:val="00030001"/>
    <w:rsid w:val="000308B1"/>
    <w:rsid w:val="000311D3"/>
    <w:rsid w:val="00031655"/>
    <w:rsid w:val="00031EFD"/>
    <w:rsid w:val="00032BF9"/>
    <w:rsid w:val="000343CE"/>
    <w:rsid w:val="000343E4"/>
    <w:rsid w:val="000349A4"/>
    <w:rsid w:val="0004074B"/>
    <w:rsid w:val="0004128F"/>
    <w:rsid w:val="000415EF"/>
    <w:rsid w:val="00041600"/>
    <w:rsid w:val="0004214A"/>
    <w:rsid w:val="000423D0"/>
    <w:rsid w:val="000429C6"/>
    <w:rsid w:val="0004368B"/>
    <w:rsid w:val="00043928"/>
    <w:rsid w:val="00044CF0"/>
    <w:rsid w:val="000466A9"/>
    <w:rsid w:val="00047816"/>
    <w:rsid w:val="00047CAC"/>
    <w:rsid w:val="00047D3A"/>
    <w:rsid w:val="00050C86"/>
    <w:rsid w:val="00050EF4"/>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534"/>
    <w:rsid w:val="00061CB4"/>
    <w:rsid w:val="0006261C"/>
    <w:rsid w:val="000628BB"/>
    <w:rsid w:val="000631F1"/>
    <w:rsid w:val="00063805"/>
    <w:rsid w:val="00063903"/>
    <w:rsid w:val="000647EF"/>
    <w:rsid w:val="00064B7E"/>
    <w:rsid w:val="00064E3F"/>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5E7C"/>
    <w:rsid w:val="000773CA"/>
    <w:rsid w:val="00080F26"/>
    <w:rsid w:val="0008153F"/>
    <w:rsid w:val="00081E19"/>
    <w:rsid w:val="0008386E"/>
    <w:rsid w:val="00084209"/>
    <w:rsid w:val="0008506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02"/>
    <w:rsid w:val="000A40CE"/>
    <w:rsid w:val="000A54A8"/>
    <w:rsid w:val="000A5A1F"/>
    <w:rsid w:val="000A6EAA"/>
    <w:rsid w:val="000B043F"/>
    <w:rsid w:val="000B05FF"/>
    <w:rsid w:val="000B0A50"/>
    <w:rsid w:val="000B2E9E"/>
    <w:rsid w:val="000B3725"/>
    <w:rsid w:val="000B45A0"/>
    <w:rsid w:val="000B4791"/>
    <w:rsid w:val="000B52CA"/>
    <w:rsid w:val="000B5D40"/>
    <w:rsid w:val="000B6171"/>
    <w:rsid w:val="000B6EDF"/>
    <w:rsid w:val="000B73FB"/>
    <w:rsid w:val="000C003A"/>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08"/>
    <w:rsid w:val="000D6CF3"/>
    <w:rsid w:val="000D7633"/>
    <w:rsid w:val="000D7896"/>
    <w:rsid w:val="000E2F08"/>
    <w:rsid w:val="000E387F"/>
    <w:rsid w:val="000E3B12"/>
    <w:rsid w:val="000E5C12"/>
    <w:rsid w:val="000E6187"/>
    <w:rsid w:val="000E6D47"/>
    <w:rsid w:val="000F060E"/>
    <w:rsid w:val="000F0A75"/>
    <w:rsid w:val="000F1C78"/>
    <w:rsid w:val="000F1EC4"/>
    <w:rsid w:val="000F2F67"/>
    <w:rsid w:val="000F3609"/>
    <w:rsid w:val="000F3960"/>
    <w:rsid w:val="000F3CE2"/>
    <w:rsid w:val="000F47D4"/>
    <w:rsid w:val="000F4A5E"/>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6A9"/>
    <w:rsid w:val="00105805"/>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65C0"/>
    <w:rsid w:val="00126EFC"/>
    <w:rsid w:val="001275D1"/>
    <w:rsid w:val="0013066E"/>
    <w:rsid w:val="00131E7F"/>
    <w:rsid w:val="001322F2"/>
    <w:rsid w:val="00132A38"/>
    <w:rsid w:val="001335F2"/>
    <w:rsid w:val="00135712"/>
    <w:rsid w:val="001360C1"/>
    <w:rsid w:val="00136221"/>
    <w:rsid w:val="00136B33"/>
    <w:rsid w:val="00136E09"/>
    <w:rsid w:val="0013766C"/>
    <w:rsid w:val="00137B6D"/>
    <w:rsid w:val="00137E20"/>
    <w:rsid w:val="001402FC"/>
    <w:rsid w:val="00140583"/>
    <w:rsid w:val="00140965"/>
    <w:rsid w:val="00141C25"/>
    <w:rsid w:val="00141EF4"/>
    <w:rsid w:val="001431B4"/>
    <w:rsid w:val="00143894"/>
    <w:rsid w:val="00144A32"/>
    <w:rsid w:val="00145441"/>
    <w:rsid w:val="00146542"/>
    <w:rsid w:val="00147C77"/>
    <w:rsid w:val="00147CC9"/>
    <w:rsid w:val="00150D2D"/>
    <w:rsid w:val="00151A2E"/>
    <w:rsid w:val="001522DC"/>
    <w:rsid w:val="00152CF1"/>
    <w:rsid w:val="00152DFF"/>
    <w:rsid w:val="00152F8F"/>
    <w:rsid w:val="00153C26"/>
    <w:rsid w:val="00160241"/>
    <w:rsid w:val="00161C5B"/>
    <w:rsid w:val="00162C42"/>
    <w:rsid w:val="00163454"/>
    <w:rsid w:val="00164734"/>
    <w:rsid w:val="00164A77"/>
    <w:rsid w:val="00164C3A"/>
    <w:rsid w:val="00165050"/>
    <w:rsid w:val="00165128"/>
    <w:rsid w:val="001665F5"/>
    <w:rsid w:val="00166A64"/>
    <w:rsid w:val="0016758F"/>
    <w:rsid w:val="001675F8"/>
    <w:rsid w:val="00170E9C"/>
    <w:rsid w:val="00170F53"/>
    <w:rsid w:val="001713E2"/>
    <w:rsid w:val="001716D9"/>
    <w:rsid w:val="00171CF3"/>
    <w:rsid w:val="0017484E"/>
    <w:rsid w:val="001759E9"/>
    <w:rsid w:val="00175FAB"/>
    <w:rsid w:val="001762F3"/>
    <w:rsid w:val="001769A6"/>
    <w:rsid w:val="00176D69"/>
    <w:rsid w:val="0017740E"/>
    <w:rsid w:val="00180406"/>
    <w:rsid w:val="00181550"/>
    <w:rsid w:val="00182876"/>
    <w:rsid w:val="00182E4A"/>
    <w:rsid w:val="00183765"/>
    <w:rsid w:val="00183EA7"/>
    <w:rsid w:val="001840D3"/>
    <w:rsid w:val="0018440E"/>
    <w:rsid w:val="001847D5"/>
    <w:rsid w:val="00184EE0"/>
    <w:rsid w:val="00185CD4"/>
    <w:rsid w:val="001863CF"/>
    <w:rsid w:val="001863E8"/>
    <w:rsid w:val="0018656D"/>
    <w:rsid w:val="00186CE2"/>
    <w:rsid w:val="00187BA7"/>
    <w:rsid w:val="00190606"/>
    <w:rsid w:val="00190717"/>
    <w:rsid w:val="001910AB"/>
    <w:rsid w:val="00192638"/>
    <w:rsid w:val="00193113"/>
    <w:rsid w:val="0019447A"/>
    <w:rsid w:val="0019570F"/>
    <w:rsid w:val="00196821"/>
    <w:rsid w:val="00196CB9"/>
    <w:rsid w:val="00196F52"/>
    <w:rsid w:val="0019716C"/>
    <w:rsid w:val="00197D05"/>
    <w:rsid w:val="001A02C0"/>
    <w:rsid w:val="001A11FC"/>
    <w:rsid w:val="001A141F"/>
    <w:rsid w:val="001A2C54"/>
    <w:rsid w:val="001A7CCF"/>
    <w:rsid w:val="001A7E11"/>
    <w:rsid w:val="001B01BC"/>
    <w:rsid w:val="001B0670"/>
    <w:rsid w:val="001B165B"/>
    <w:rsid w:val="001B2729"/>
    <w:rsid w:val="001B30BA"/>
    <w:rsid w:val="001B36F3"/>
    <w:rsid w:val="001B4384"/>
    <w:rsid w:val="001B5017"/>
    <w:rsid w:val="001B50FE"/>
    <w:rsid w:val="001B6279"/>
    <w:rsid w:val="001B6527"/>
    <w:rsid w:val="001B6FED"/>
    <w:rsid w:val="001B730D"/>
    <w:rsid w:val="001B79AA"/>
    <w:rsid w:val="001B79BA"/>
    <w:rsid w:val="001C087E"/>
    <w:rsid w:val="001C0E4C"/>
    <w:rsid w:val="001C14EE"/>
    <w:rsid w:val="001C1520"/>
    <w:rsid w:val="001C2641"/>
    <w:rsid w:val="001C29B2"/>
    <w:rsid w:val="001C2CCF"/>
    <w:rsid w:val="001C34D2"/>
    <w:rsid w:val="001C3C9C"/>
    <w:rsid w:val="001C591C"/>
    <w:rsid w:val="001C6184"/>
    <w:rsid w:val="001C61CF"/>
    <w:rsid w:val="001C737E"/>
    <w:rsid w:val="001C798C"/>
    <w:rsid w:val="001C7CA5"/>
    <w:rsid w:val="001D0E66"/>
    <w:rsid w:val="001D1F24"/>
    <w:rsid w:val="001D2389"/>
    <w:rsid w:val="001D23C3"/>
    <w:rsid w:val="001D261E"/>
    <w:rsid w:val="001D307F"/>
    <w:rsid w:val="001D3C79"/>
    <w:rsid w:val="001D401D"/>
    <w:rsid w:val="001D43AD"/>
    <w:rsid w:val="001D4C19"/>
    <w:rsid w:val="001D5B5E"/>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E7CFB"/>
    <w:rsid w:val="001E7F99"/>
    <w:rsid w:val="001F1D32"/>
    <w:rsid w:val="001F215A"/>
    <w:rsid w:val="001F2323"/>
    <w:rsid w:val="001F2D87"/>
    <w:rsid w:val="001F3965"/>
    <w:rsid w:val="001F3F7C"/>
    <w:rsid w:val="001F4BE9"/>
    <w:rsid w:val="001F5673"/>
    <w:rsid w:val="001F5C5D"/>
    <w:rsid w:val="001F619A"/>
    <w:rsid w:val="001F65B6"/>
    <w:rsid w:val="001F6AE6"/>
    <w:rsid w:val="001F7605"/>
    <w:rsid w:val="001F773E"/>
    <w:rsid w:val="00200718"/>
    <w:rsid w:val="00200A88"/>
    <w:rsid w:val="002012E7"/>
    <w:rsid w:val="002016B6"/>
    <w:rsid w:val="002018EF"/>
    <w:rsid w:val="00201A46"/>
    <w:rsid w:val="00201B7E"/>
    <w:rsid w:val="00201BAA"/>
    <w:rsid w:val="00201C0E"/>
    <w:rsid w:val="0020229B"/>
    <w:rsid w:val="002027E2"/>
    <w:rsid w:val="00202C93"/>
    <w:rsid w:val="00202E2E"/>
    <w:rsid w:val="002031DB"/>
    <w:rsid w:val="00203EFE"/>
    <w:rsid w:val="00204360"/>
    <w:rsid w:val="00204C99"/>
    <w:rsid w:val="002062A9"/>
    <w:rsid w:val="00206D5E"/>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69A"/>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30E9"/>
    <w:rsid w:val="00243511"/>
    <w:rsid w:val="00244C7A"/>
    <w:rsid w:val="002457F0"/>
    <w:rsid w:val="00246B5E"/>
    <w:rsid w:val="00246CEC"/>
    <w:rsid w:val="00247B95"/>
    <w:rsid w:val="002506AC"/>
    <w:rsid w:val="00250CB1"/>
    <w:rsid w:val="002514F9"/>
    <w:rsid w:val="00252098"/>
    <w:rsid w:val="002525D8"/>
    <w:rsid w:val="002541DA"/>
    <w:rsid w:val="002545AB"/>
    <w:rsid w:val="002545D6"/>
    <w:rsid w:val="002558E9"/>
    <w:rsid w:val="00256A79"/>
    <w:rsid w:val="002572E1"/>
    <w:rsid w:val="00257907"/>
    <w:rsid w:val="00257FC2"/>
    <w:rsid w:val="00260819"/>
    <w:rsid w:val="00261531"/>
    <w:rsid w:val="00261EEF"/>
    <w:rsid w:val="0026316D"/>
    <w:rsid w:val="00263D77"/>
    <w:rsid w:val="00264B48"/>
    <w:rsid w:val="00264DDA"/>
    <w:rsid w:val="00270776"/>
    <w:rsid w:val="00271824"/>
    <w:rsid w:val="0027253F"/>
    <w:rsid w:val="0027293A"/>
    <w:rsid w:val="0027492F"/>
    <w:rsid w:val="002760D0"/>
    <w:rsid w:val="0027689F"/>
    <w:rsid w:val="00277B17"/>
    <w:rsid w:val="00280333"/>
    <w:rsid w:val="00280509"/>
    <w:rsid w:val="0028156D"/>
    <w:rsid w:val="002817F3"/>
    <w:rsid w:val="00281C0B"/>
    <w:rsid w:val="00281CD8"/>
    <w:rsid w:val="00281EC0"/>
    <w:rsid w:val="00282129"/>
    <w:rsid w:val="00282708"/>
    <w:rsid w:val="00283BD5"/>
    <w:rsid w:val="00284368"/>
    <w:rsid w:val="0028455D"/>
    <w:rsid w:val="002849BD"/>
    <w:rsid w:val="002859C1"/>
    <w:rsid w:val="00285A25"/>
    <w:rsid w:val="00287D39"/>
    <w:rsid w:val="00290F35"/>
    <w:rsid w:val="0029130A"/>
    <w:rsid w:val="00291429"/>
    <w:rsid w:val="00291457"/>
    <w:rsid w:val="002917B5"/>
    <w:rsid w:val="00292CB2"/>
    <w:rsid w:val="00292E79"/>
    <w:rsid w:val="00293E5E"/>
    <w:rsid w:val="0029491D"/>
    <w:rsid w:val="00294AFC"/>
    <w:rsid w:val="002956AC"/>
    <w:rsid w:val="0029626D"/>
    <w:rsid w:val="00297081"/>
    <w:rsid w:val="002974B6"/>
    <w:rsid w:val="002978DF"/>
    <w:rsid w:val="002A0999"/>
    <w:rsid w:val="002A09BD"/>
    <w:rsid w:val="002A0FDC"/>
    <w:rsid w:val="002A1C82"/>
    <w:rsid w:val="002A20F3"/>
    <w:rsid w:val="002A2651"/>
    <w:rsid w:val="002A2AAD"/>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2E3D"/>
    <w:rsid w:val="002C362B"/>
    <w:rsid w:val="002C4308"/>
    <w:rsid w:val="002C7A6E"/>
    <w:rsid w:val="002D005B"/>
    <w:rsid w:val="002D0F96"/>
    <w:rsid w:val="002D2649"/>
    <w:rsid w:val="002D6A91"/>
    <w:rsid w:val="002D6CF4"/>
    <w:rsid w:val="002D76DB"/>
    <w:rsid w:val="002E11EE"/>
    <w:rsid w:val="002E27AD"/>
    <w:rsid w:val="002E57A7"/>
    <w:rsid w:val="002E5F86"/>
    <w:rsid w:val="002E6CEA"/>
    <w:rsid w:val="002E7123"/>
    <w:rsid w:val="002E7156"/>
    <w:rsid w:val="002E7BA4"/>
    <w:rsid w:val="002E7D87"/>
    <w:rsid w:val="002E7E45"/>
    <w:rsid w:val="002F0080"/>
    <w:rsid w:val="002F1ABB"/>
    <w:rsid w:val="002F1B09"/>
    <w:rsid w:val="002F59DC"/>
    <w:rsid w:val="002F5E0D"/>
    <w:rsid w:val="002F781B"/>
    <w:rsid w:val="00300182"/>
    <w:rsid w:val="0030054F"/>
    <w:rsid w:val="00300553"/>
    <w:rsid w:val="003006DB"/>
    <w:rsid w:val="00300CB6"/>
    <w:rsid w:val="003010C0"/>
    <w:rsid w:val="00302371"/>
    <w:rsid w:val="00302669"/>
    <w:rsid w:val="00302FF0"/>
    <w:rsid w:val="00304BE4"/>
    <w:rsid w:val="003051B1"/>
    <w:rsid w:val="00305429"/>
    <w:rsid w:val="00307134"/>
    <w:rsid w:val="00307540"/>
    <w:rsid w:val="00310517"/>
    <w:rsid w:val="00310AE8"/>
    <w:rsid w:val="00311B71"/>
    <w:rsid w:val="00312CAE"/>
    <w:rsid w:val="00315218"/>
    <w:rsid w:val="0031602A"/>
    <w:rsid w:val="003161E5"/>
    <w:rsid w:val="0032047F"/>
    <w:rsid w:val="00321336"/>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4B2"/>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392F"/>
    <w:rsid w:val="00354C27"/>
    <w:rsid w:val="00354D0B"/>
    <w:rsid w:val="0035520D"/>
    <w:rsid w:val="003560B5"/>
    <w:rsid w:val="00356570"/>
    <w:rsid w:val="003569E3"/>
    <w:rsid w:val="0036013E"/>
    <w:rsid w:val="0036029F"/>
    <w:rsid w:val="003625BA"/>
    <w:rsid w:val="00362A29"/>
    <w:rsid w:val="00363561"/>
    <w:rsid w:val="003645D0"/>
    <w:rsid w:val="00365896"/>
    <w:rsid w:val="00365B29"/>
    <w:rsid w:val="00365F4E"/>
    <w:rsid w:val="00370846"/>
    <w:rsid w:val="0037223A"/>
    <w:rsid w:val="00373914"/>
    <w:rsid w:val="00373A72"/>
    <w:rsid w:val="00374B27"/>
    <w:rsid w:val="00374B6F"/>
    <w:rsid w:val="0037525F"/>
    <w:rsid w:val="00377964"/>
    <w:rsid w:val="00377A10"/>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3E63"/>
    <w:rsid w:val="003942D5"/>
    <w:rsid w:val="00394C13"/>
    <w:rsid w:val="00394C2C"/>
    <w:rsid w:val="00396784"/>
    <w:rsid w:val="00397169"/>
    <w:rsid w:val="003975C3"/>
    <w:rsid w:val="003975CD"/>
    <w:rsid w:val="00397EAE"/>
    <w:rsid w:val="003A13E9"/>
    <w:rsid w:val="003A1BA7"/>
    <w:rsid w:val="003A1FA0"/>
    <w:rsid w:val="003A3162"/>
    <w:rsid w:val="003A3691"/>
    <w:rsid w:val="003A3E7D"/>
    <w:rsid w:val="003A446D"/>
    <w:rsid w:val="003A4A9F"/>
    <w:rsid w:val="003A4FA8"/>
    <w:rsid w:val="003A5CA3"/>
    <w:rsid w:val="003A6533"/>
    <w:rsid w:val="003A6799"/>
    <w:rsid w:val="003A6AE6"/>
    <w:rsid w:val="003A7531"/>
    <w:rsid w:val="003A7930"/>
    <w:rsid w:val="003A7A75"/>
    <w:rsid w:val="003B10D8"/>
    <w:rsid w:val="003B1D08"/>
    <w:rsid w:val="003B3258"/>
    <w:rsid w:val="003B3453"/>
    <w:rsid w:val="003B3693"/>
    <w:rsid w:val="003B487C"/>
    <w:rsid w:val="003B4B22"/>
    <w:rsid w:val="003B583A"/>
    <w:rsid w:val="003B595C"/>
    <w:rsid w:val="003B6901"/>
    <w:rsid w:val="003B70AA"/>
    <w:rsid w:val="003B7961"/>
    <w:rsid w:val="003C00AF"/>
    <w:rsid w:val="003C0FD5"/>
    <w:rsid w:val="003C10F9"/>
    <w:rsid w:val="003C186E"/>
    <w:rsid w:val="003C1EA8"/>
    <w:rsid w:val="003C2CED"/>
    <w:rsid w:val="003C30DE"/>
    <w:rsid w:val="003C380B"/>
    <w:rsid w:val="003C3BCD"/>
    <w:rsid w:val="003C3D7A"/>
    <w:rsid w:val="003C5A08"/>
    <w:rsid w:val="003C7033"/>
    <w:rsid w:val="003C7937"/>
    <w:rsid w:val="003D1E4C"/>
    <w:rsid w:val="003D3BE4"/>
    <w:rsid w:val="003D49D5"/>
    <w:rsid w:val="003D4AD7"/>
    <w:rsid w:val="003D4D3B"/>
    <w:rsid w:val="003D5D41"/>
    <w:rsid w:val="003D5D56"/>
    <w:rsid w:val="003D6E46"/>
    <w:rsid w:val="003D74AC"/>
    <w:rsid w:val="003E054A"/>
    <w:rsid w:val="003E0C27"/>
    <w:rsid w:val="003E0FBA"/>
    <w:rsid w:val="003E1A46"/>
    <w:rsid w:val="003E4501"/>
    <w:rsid w:val="003E532F"/>
    <w:rsid w:val="003E5AA1"/>
    <w:rsid w:val="003E5DC5"/>
    <w:rsid w:val="003E6873"/>
    <w:rsid w:val="003F05B0"/>
    <w:rsid w:val="003F3184"/>
    <w:rsid w:val="003F3261"/>
    <w:rsid w:val="003F3690"/>
    <w:rsid w:val="003F372E"/>
    <w:rsid w:val="003F37CC"/>
    <w:rsid w:val="003F3E59"/>
    <w:rsid w:val="003F49DF"/>
    <w:rsid w:val="003F517F"/>
    <w:rsid w:val="003F585E"/>
    <w:rsid w:val="003F5B75"/>
    <w:rsid w:val="003F7336"/>
    <w:rsid w:val="00400C3D"/>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36"/>
    <w:rsid w:val="00412DF0"/>
    <w:rsid w:val="00413317"/>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4A9"/>
    <w:rsid w:val="00442F35"/>
    <w:rsid w:val="00444E70"/>
    <w:rsid w:val="0044562B"/>
    <w:rsid w:val="00445D4E"/>
    <w:rsid w:val="00446834"/>
    <w:rsid w:val="00447065"/>
    <w:rsid w:val="004477B6"/>
    <w:rsid w:val="0045007E"/>
    <w:rsid w:val="004519EC"/>
    <w:rsid w:val="004528EA"/>
    <w:rsid w:val="0045315F"/>
    <w:rsid w:val="0045504C"/>
    <w:rsid w:val="00455705"/>
    <w:rsid w:val="00457572"/>
    <w:rsid w:val="0046046F"/>
    <w:rsid w:val="00461FBD"/>
    <w:rsid w:val="00462F8B"/>
    <w:rsid w:val="00463F3E"/>
    <w:rsid w:val="00464007"/>
    <w:rsid w:val="004641E8"/>
    <w:rsid w:val="00464A70"/>
    <w:rsid w:val="00465797"/>
    <w:rsid w:val="00465C01"/>
    <w:rsid w:val="00465CA3"/>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D42"/>
    <w:rsid w:val="00480865"/>
    <w:rsid w:val="00480CB9"/>
    <w:rsid w:val="00482016"/>
    <w:rsid w:val="0048442E"/>
    <w:rsid w:val="004848F5"/>
    <w:rsid w:val="00484A9D"/>
    <w:rsid w:val="00485A41"/>
    <w:rsid w:val="00485CAA"/>
    <w:rsid w:val="0049001E"/>
    <w:rsid w:val="00491C11"/>
    <w:rsid w:val="00491D54"/>
    <w:rsid w:val="004920AF"/>
    <w:rsid w:val="0049214B"/>
    <w:rsid w:val="00492C1B"/>
    <w:rsid w:val="00492D66"/>
    <w:rsid w:val="00494B03"/>
    <w:rsid w:val="004950D2"/>
    <w:rsid w:val="004A0D97"/>
    <w:rsid w:val="004A1206"/>
    <w:rsid w:val="004A1A68"/>
    <w:rsid w:val="004A28C5"/>
    <w:rsid w:val="004A2FE0"/>
    <w:rsid w:val="004A34EC"/>
    <w:rsid w:val="004A4705"/>
    <w:rsid w:val="004A4A0B"/>
    <w:rsid w:val="004A4AD4"/>
    <w:rsid w:val="004A4B6E"/>
    <w:rsid w:val="004A4C1C"/>
    <w:rsid w:val="004A4F03"/>
    <w:rsid w:val="004A58F8"/>
    <w:rsid w:val="004A6D8B"/>
    <w:rsid w:val="004A72DC"/>
    <w:rsid w:val="004B003C"/>
    <w:rsid w:val="004B053C"/>
    <w:rsid w:val="004B3713"/>
    <w:rsid w:val="004B438F"/>
    <w:rsid w:val="004B47C1"/>
    <w:rsid w:val="004B4D68"/>
    <w:rsid w:val="004B5961"/>
    <w:rsid w:val="004B5FF5"/>
    <w:rsid w:val="004B61AD"/>
    <w:rsid w:val="004B61F5"/>
    <w:rsid w:val="004B6858"/>
    <w:rsid w:val="004B6972"/>
    <w:rsid w:val="004B7D06"/>
    <w:rsid w:val="004C0700"/>
    <w:rsid w:val="004C14C6"/>
    <w:rsid w:val="004C1E76"/>
    <w:rsid w:val="004C22A1"/>
    <w:rsid w:val="004C26A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172A"/>
    <w:rsid w:val="004E1A40"/>
    <w:rsid w:val="004E1FE6"/>
    <w:rsid w:val="004E23A7"/>
    <w:rsid w:val="004E287E"/>
    <w:rsid w:val="004E35D4"/>
    <w:rsid w:val="004E3780"/>
    <w:rsid w:val="004E3992"/>
    <w:rsid w:val="004E3E18"/>
    <w:rsid w:val="004E53F7"/>
    <w:rsid w:val="004E5521"/>
    <w:rsid w:val="004E5527"/>
    <w:rsid w:val="004E5F49"/>
    <w:rsid w:val="004E65CF"/>
    <w:rsid w:val="004E729E"/>
    <w:rsid w:val="004E7882"/>
    <w:rsid w:val="004E78B0"/>
    <w:rsid w:val="004F0B49"/>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2BE9"/>
    <w:rsid w:val="005234C7"/>
    <w:rsid w:val="0052375A"/>
    <w:rsid w:val="00523E05"/>
    <w:rsid w:val="00524AE5"/>
    <w:rsid w:val="00524BBE"/>
    <w:rsid w:val="00525B5E"/>
    <w:rsid w:val="00526762"/>
    <w:rsid w:val="00526A71"/>
    <w:rsid w:val="00526C5F"/>
    <w:rsid w:val="00530076"/>
    <w:rsid w:val="00532A93"/>
    <w:rsid w:val="00532F3C"/>
    <w:rsid w:val="005337A4"/>
    <w:rsid w:val="0053456E"/>
    <w:rsid w:val="00534C8E"/>
    <w:rsid w:val="00536032"/>
    <w:rsid w:val="005370D9"/>
    <w:rsid w:val="00540109"/>
    <w:rsid w:val="00540AE9"/>
    <w:rsid w:val="005412BD"/>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298E"/>
    <w:rsid w:val="005631A4"/>
    <w:rsid w:val="00563C52"/>
    <w:rsid w:val="0056413A"/>
    <w:rsid w:val="00564550"/>
    <w:rsid w:val="00565BBD"/>
    <w:rsid w:val="00566657"/>
    <w:rsid w:val="00566DFD"/>
    <w:rsid w:val="00567841"/>
    <w:rsid w:val="005713F2"/>
    <w:rsid w:val="00571895"/>
    <w:rsid w:val="005722F0"/>
    <w:rsid w:val="00572450"/>
    <w:rsid w:val="0057329B"/>
    <w:rsid w:val="0057429C"/>
    <w:rsid w:val="00574F04"/>
    <w:rsid w:val="00575F61"/>
    <w:rsid w:val="00575F68"/>
    <w:rsid w:val="00575F6D"/>
    <w:rsid w:val="00576734"/>
    <w:rsid w:val="005825D5"/>
    <w:rsid w:val="00582FF6"/>
    <w:rsid w:val="00583AE8"/>
    <w:rsid w:val="00584F54"/>
    <w:rsid w:val="0058572A"/>
    <w:rsid w:val="00587E87"/>
    <w:rsid w:val="00587FFB"/>
    <w:rsid w:val="005914F8"/>
    <w:rsid w:val="005917F4"/>
    <w:rsid w:val="00591B81"/>
    <w:rsid w:val="005921D4"/>
    <w:rsid w:val="00592532"/>
    <w:rsid w:val="0059356F"/>
    <w:rsid w:val="0059395E"/>
    <w:rsid w:val="00593EED"/>
    <w:rsid w:val="0059417A"/>
    <w:rsid w:val="005972D5"/>
    <w:rsid w:val="00597AA6"/>
    <w:rsid w:val="00597F10"/>
    <w:rsid w:val="005A0282"/>
    <w:rsid w:val="005A0DFE"/>
    <w:rsid w:val="005A1733"/>
    <w:rsid w:val="005A5C0E"/>
    <w:rsid w:val="005A6803"/>
    <w:rsid w:val="005A7999"/>
    <w:rsid w:val="005B0EF8"/>
    <w:rsid w:val="005B1EAF"/>
    <w:rsid w:val="005B35DE"/>
    <w:rsid w:val="005B37C3"/>
    <w:rsid w:val="005B43A2"/>
    <w:rsid w:val="005B493F"/>
    <w:rsid w:val="005B71A6"/>
    <w:rsid w:val="005B7798"/>
    <w:rsid w:val="005B7E1A"/>
    <w:rsid w:val="005C138E"/>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641A"/>
    <w:rsid w:val="005D7579"/>
    <w:rsid w:val="005D7945"/>
    <w:rsid w:val="005D79F6"/>
    <w:rsid w:val="005D7CE4"/>
    <w:rsid w:val="005E0718"/>
    <w:rsid w:val="005E293F"/>
    <w:rsid w:val="005E38B5"/>
    <w:rsid w:val="005E3FC7"/>
    <w:rsid w:val="005E50A3"/>
    <w:rsid w:val="005E53A5"/>
    <w:rsid w:val="005E6055"/>
    <w:rsid w:val="005F0645"/>
    <w:rsid w:val="005F06C5"/>
    <w:rsid w:val="005F0BD1"/>
    <w:rsid w:val="005F135F"/>
    <w:rsid w:val="005F2958"/>
    <w:rsid w:val="005F2EF9"/>
    <w:rsid w:val="005F3F90"/>
    <w:rsid w:val="005F3F97"/>
    <w:rsid w:val="005F40C5"/>
    <w:rsid w:val="005F5A0D"/>
    <w:rsid w:val="005F6737"/>
    <w:rsid w:val="005F6ED5"/>
    <w:rsid w:val="00600C79"/>
    <w:rsid w:val="00601EF6"/>
    <w:rsid w:val="00601F68"/>
    <w:rsid w:val="006038D3"/>
    <w:rsid w:val="00603D12"/>
    <w:rsid w:val="00603E2E"/>
    <w:rsid w:val="00604458"/>
    <w:rsid w:val="00605023"/>
    <w:rsid w:val="00605704"/>
    <w:rsid w:val="00605EE1"/>
    <w:rsid w:val="00606896"/>
    <w:rsid w:val="006106D1"/>
    <w:rsid w:val="006110DC"/>
    <w:rsid w:val="00612A11"/>
    <w:rsid w:val="00614003"/>
    <w:rsid w:val="006143B7"/>
    <w:rsid w:val="00614812"/>
    <w:rsid w:val="00615E9B"/>
    <w:rsid w:val="00616174"/>
    <w:rsid w:val="00616B4B"/>
    <w:rsid w:val="00620AF8"/>
    <w:rsid w:val="00622062"/>
    <w:rsid w:val="006233B4"/>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A11"/>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5786"/>
    <w:rsid w:val="00655EFC"/>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A45"/>
    <w:rsid w:val="00672C5C"/>
    <w:rsid w:val="00673F8A"/>
    <w:rsid w:val="00676078"/>
    <w:rsid w:val="006763E8"/>
    <w:rsid w:val="006768B5"/>
    <w:rsid w:val="00677092"/>
    <w:rsid w:val="006773F0"/>
    <w:rsid w:val="006805BC"/>
    <w:rsid w:val="00681470"/>
    <w:rsid w:val="00681482"/>
    <w:rsid w:val="00681A6A"/>
    <w:rsid w:val="00683169"/>
    <w:rsid w:val="006854CB"/>
    <w:rsid w:val="00686DFC"/>
    <w:rsid w:val="00686EE2"/>
    <w:rsid w:val="006872E8"/>
    <w:rsid w:val="00687DAA"/>
    <w:rsid w:val="00690476"/>
    <w:rsid w:val="00690770"/>
    <w:rsid w:val="00691543"/>
    <w:rsid w:val="006933D8"/>
    <w:rsid w:val="00693C5E"/>
    <w:rsid w:val="00693EC7"/>
    <w:rsid w:val="006945B0"/>
    <w:rsid w:val="006948A7"/>
    <w:rsid w:val="0069507D"/>
    <w:rsid w:val="006960B7"/>
    <w:rsid w:val="00696E31"/>
    <w:rsid w:val="0069765D"/>
    <w:rsid w:val="00697A5C"/>
    <w:rsid w:val="006A0C9D"/>
    <w:rsid w:val="006A2658"/>
    <w:rsid w:val="006A3C76"/>
    <w:rsid w:val="006A4866"/>
    <w:rsid w:val="006A576B"/>
    <w:rsid w:val="006A6037"/>
    <w:rsid w:val="006A6C70"/>
    <w:rsid w:val="006A726E"/>
    <w:rsid w:val="006A7273"/>
    <w:rsid w:val="006A72A5"/>
    <w:rsid w:val="006A7D9B"/>
    <w:rsid w:val="006B1E43"/>
    <w:rsid w:val="006B2060"/>
    <w:rsid w:val="006B2077"/>
    <w:rsid w:val="006B2113"/>
    <w:rsid w:val="006B2CEE"/>
    <w:rsid w:val="006B34F4"/>
    <w:rsid w:val="006B36C1"/>
    <w:rsid w:val="006B3D0E"/>
    <w:rsid w:val="006B3F1D"/>
    <w:rsid w:val="006B4336"/>
    <w:rsid w:val="006B4E9D"/>
    <w:rsid w:val="006B581A"/>
    <w:rsid w:val="006B59D2"/>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2EC7"/>
    <w:rsid w:val="006D3072"/>
    <w:rsid w:val="006D4246"/>
    <w:rsid w:val="006D4324"/>
    <w:rsid w:val="006D4693"/>
    <w:rsid w:val="006D69ED"/>
    <w:rsid w:val="006D6CF2"/>
    <w:rsid w:val="006E063E"/>
    <w:rsid w:val="006E16A4"/>
    <w:rsid w:val="006E1E8E"/>
    <w:rsid w:val="006E22CA"/>
    <w:rsid w:val="006E285A"/>
    <w:rsid w:val="006E3824"/>
    <w:rsid w:val="006E3ED7"/>
    <w:rsid w:val="006E42E5"/>
    <w:rsid w:val="006E4C39"/>
    <w:rsid w:val="006E508F"/>
    <w:rsid w:val="006E53A7"/>
    <w:rsid w:val="006E5CAD"/>
    <w:rsid w:val="006E6CBE"/>
    <w:rsid w:val="006E6DD8"/>
    <w:rsid w:val="006E7E30"/>
    <w:rsid w:val="006F0885"/>
    <w:rsid w:val="006F0E1B"/>
    <w:rsid w:val="006F16EA"/>
    <w:rsid w:val="006F2109"/>
    <w:rsid w:val="006F2930"/>
    <w:rsid w:val="006F3ADF"/>
    <w:rsid w:val="006F432D"/>
    <w:rsid w:val="006F44D3"/>
    <w:rsid w:val="006F466E"/>
    <w:rsid w:val="006F52FA"/>
    <w:rsid w:val="006F5498"/>
    <w:rsid w:val="006F5FB4"/>
    <w:rsid w:val="006F6561"/>
    <w:rsid w:val="006F6DB0"/>
    <w:rsid w:val="006F7B2C"/>
    <w:rsid w:val="007009C4"/>
    <w:rsid w:val="00700B5D"/>
    <w:rsid w:val="00702B97"/>
    <w:rsid w:val="007036AB"/>
    <w:rsid w:val="00704128"/>
    <w:rsid w:val="00705BDC"/>
    <w:rsid w:val="00706EA1"/>
    <w:rsid w:val="0070700B"/>
    <w:rsid w:val="007073E8"/>
    <w:rsid w:val="00710BE4"/>
    <w:rsid w:val="00710FA2"/>
    <w:rsid w:val="00714874"/>
    <w:rsid w:val="00714E91"/>
    <w:rsid w:val="00714FC4"/>
    <w:rsid w:val="00715201"/>
    <w:rsid w:val="007152C5"/>
    <w:rsid w:val="00715CC6"/>
    <w:rsid w:val="00716126"/>
    <w:rsid w:val="007171ED"/>
    <w:rsid w:val="00720092"/>
    <w:rsid w:val="007204F4"/>
    <w:rsid w:val="00720F95"/>
    <w:rsid w:val="0072288E"/>
    <w:rsid w:val="00723FF4"/>
    <w:rsid w:val="0072613D"/>
    <w:rsid w:val="007272DE"/>
    <w:rsid w:val="0072735E"/>
    <w:rsid w:val="00727E68"/>
    <w:rsid w:val="00730E2B"/>
    <w:rsid w:val="00731FCE"/>
    <w:rsid w:val="00733930"/>
    <w:rsid w:val="0073399D"/>
    <w:rsid w:val="00733ADA"/>
    <w:rsid w:val="00734E0E"/>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57D"/>
    <w:rsid w:val="00754CFA"/>
    <w:rsid w:val="00754EEE"/>
    <w:rsid w:val="007554F9"/>
    <w:rsid w:val="00756289"/>
    <w:rsid w:val="00757769"/>
    <w:rsid w:val="007600BF"/>
    <w:rsid w:val="007602BA"/>
    <w:rsid w:val="00760905"/>
    <w:rsid w:val="00760C06"/>
    <w:rsid w:val="0076275D"/>
    <w:rsid w:val="00762865"/>
    <w:rsid w:val="00763320"/>
    <w:rsid w:val="00764A53"/>
    <w:rsid w:val="00765B1C"/>
    <w:rsid w:val="00767515"/>
    <w:rsid w:val="007675DF"/>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110"/>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29A"/>
    <w:rsid w:val="007C26FB"/>
    <w:rsid w:val="007C4636"/>
    <w:rsid w:val="007C49B1"/>
    <w:rsid w:val="007C4BCD"/>
    <w:rsid w:val="007C50FB"/>
    <w:rsid w:val="007C60B8"/>
    <w:rsid w:val="007C6691"/>
    <w:rsid w:val="007D077F"/>
    <w:rsid w:val="007D0847"/>
    <w:rsid w:val="007D1051"/>
    <w:rsid w:val="007D14A3"/>
    <w:rsid w:val="007D2364"/>
    <w:rsid w:val="007D2656"/>
    <w:rsid w:val="007D268D"/>
    <w:rsid w:val="007D288C"/>
    <w:rsid w:val="007D2EA2"/>
    <w:rsid w:val="007D4E53"/>
    <w:rsid w:val="007D4F2A"/>
    <w:rsid w:val="007D5341"/>
    <w:rsid w:val="007D72B6"/>
    <w:rsid w:val="007D7438"/>
    <w:rsid w:val="007E016F"/>
    <w:rsid w:val="007E01CC"/>
    <w:rsid w:val="007E117E"/>
    <w:rsid w:val="007E29BE"/>
    <w:rsid w:val="007E2F0A"/>
    <w:rsid w:val="007E427B"/>
    <w:rsid w:val="007E47BF"/>
    <w:rsid w:val="007E6555"/>
    <w:rsid w:val="007E6A0A"/>
    <w:rsid w:val="007E6BA1"/>
    <w:rsid w:val="007F0F0A"/>
    <w:rsid w:val="007F10A8"/>
    <w:rsid w:val="007F126A"/>
    <w:rsid w:val="007F244B"/>
    <w:rsid w:val="007F359A"/>
    <w:rsid w:val="007F3C38"/>
    <w:rsid w:val="007F3EBB"/>
    <w:rsid w:val="007F5826"/>
    <w:rsid w:val="007F62A6"/>
    <w:rsid w:val="007F7446"/>
    <w:rsid w:val="0080032D"/>
    <w:rsid w:val="00801107"/>
    <w:rsid w:val="00801308"/>
    <w:rsid w:val="0080213C"/>
    <w:rsid w:val="00802CF2"/>
    <w:rsid w:val="00803386"/>
    <w:rsid w:val="008038D9"/>
    <w:rsid w:val="00803BE5"/>
    <w:rsid w:val="00805385"/>
    <w:rsid w:val="00805412"/>
    <w:rsid w:val="00805D8C"/>
    <w:rsid w:val="00805D9B"/>
    <w:rsid w:val="00806727"/>
    <w:rsid w:val="00806CD4"/>
    <w:rsid w:val="00810001"/>
    <w:rsid w:val="00810339"/>
    <w:rsid w:val="00810EE0"/>
    <w:rsid w:val="00810F3B"/>
    <w:rsid w:val="00812004"/>
    <w:rsid w:val="00812D1D"/>
    <w:rsid w:val="00813600"/>
    <w:rsid w:val="008149CE"/>
    <w:rsid w:val="008164D6"/>
    <w:rsid w:val="008164FF"/>
    <w:rsid w:val="0081665A"/>
    <w:rsid w:val="00816677"/>
    <w:rsid w:val="00817032"/>
    <w:rsid w:val="0081774E"/>
    <w:rsid w:val="00817F8E"/>
    <w:rsid w:val="00820483"/>
    <w:rsid w:val="008206A9"/>
    <w:rsid w:val="00820830"/>
    <w:rsid w:val="00821C3D"/>
    <w:rsid w:val="00821C56"/>
    <w:rsid w:val="00822E0C"/>
    <w:rsid w:val="00823C36"/>
    <w:rsid w:val="00824462"/>
    <w:rsid w:val="00824A31"/>
    <w:rsid w:val="00824AF1"/>
    <w:rsid w:val="00825D7D"/>
    <w:rsid w:val="00827CF6"/>
    <w:rsid w:val="00832631"/>
    <w:rsid w:val="00832836"/>
    <w:rsid w:val="00832BA8"/>
    <w:rsid w:val="00833242"/>
    <w:rsid w:val="008351B6"/>
    <w:rsid w:val="00835867"/>
    <w:rsid w:val="00837000"/>
    <w:rsid w:val="008370D7"/>
    <w:rsid w:val="00840BED"/>
    <w:rsid w:val="008422AF"/>
    <w:rsid w:val="00842B79"/>
    <w:rsid w:val="0084367B"/>
    <w:rsid w:val="0084474A"/>
    <w:rsid w:val="00845957"/>
    <w:rsid w:val="0084635E"/>
    <w:rsid w:val="00846CD5"/>
    <w:rsid w:val="00846D69"/>
    <w:rsid w:val="00847700"/>
    <w:rsid w:val="00847839"/>
    <w:rsid w:val="00847B11"/>
    <w:rsid w:val="0085041D"/>
    <w:rsid w:val="008507EE"/>
    <w:rsid w:val="00851D2C"/>
    <w:rsid w:val="00852869"/>
    <w:rsid w:val="00852B58"/>
    <w:rsid w:val="008534F9"/>
    <w:rsid w:val="008540E0"/>
    <w:rsid w:val="00854525"/>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833"/>
    <w:rsid w:val="00873DEC"/>
    <w:rsid w:val="008750D3"/>
    <w:rsid w:val="00876E57"/>
    <w:rsid w:val="0087707F"/>
    <w:rsid w:val="008802E4"/>
    <w:rsid w:val="008803FC"/>
    <w:rsid w:val="00881493"/>
    <w:rsid w:val="0088198E"/>
    <w:rsid w:val="00881DDC"/>
    <w:rsid w:val="008845AC"/>
    <w:rsid w:val="00884802"/>
    <w:rsid w:val="00884850"/>
    <w:rsid w:val="008848E6"/>
    <w:rsid w:val="00885117"/>
    <w:rsid w:val="00886832"/>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2CE"/>
    <w:rsid w:val="008A14EC"/>
    <w:rsid w:val="008A1574"/>
    <w:rsid w:val="008A182C"/>
    <w:rsid w:val="008A2582"/>
    <w:rsid w:val="008A2834"/>
    <w:rsid w:val="008A2C27"/>
    <w:rsid w:val="008A42E1"/>
    <w:rsid w:val="008A5E01"/>
    <w:rsid w:val="008A6BAB"/>
    <w:rsid w:val="008B008F"/>
    <w:rsid w:val="008B0701"/>
    <w:rsid w:val="008B1E17"/>
    <w:rsid w:val="008B3253"/>
    <w:rsid w:val="008B39E8"/>
    <w:rsid w:val="008B4641"/>
    <w:rsid w:val="008B54B1"/>
    <w:rsid w:val="008B6B1A"/>
    <w:rsid w:val="008B7D52"/>
    <w:rsid w:val="008C0464"/>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665"/>
    <w:rsid w:val="008F3AC2"/>
    <w:rsid w:val="008F445B"/>
    <w:rsid w:val="008F4F58"/>
    <w:rsid w:val="008F56B9"/>
    <w:rsid w:val="008F5DA7"/>
    <w:rsid w:val="008F62E1"/>
    <w:rsid w:val="008F6ECD"/>
    <w:rsid w:val="008F75A9"/>
    <w:rsid w:val="008F7801"/>
    <w:rsid w:val="008F7D09"/>
    <w:rsid w:val="00900039"/>
    <w:rsid w:val="009001A2"/>
    <w:rsid w:val="009014B8"/>
    <w:rsid w:val="00902540"/>
    <w:rsid w:val="00902853"/>
    <w:rsid w:val="00903A08"/>
    <w:rsid w:val="00903CFF"/>
    <w:rsid w:val="00904833"/>
    <w:rsid w:val="00907CE2"/>
    <w:rsid w:val="00910677"/>
    <w:rsid w:val="00910AC8"/>
    <w:rsid w:val="00910EFD"/>
    <w:rsid w:val="0091175B"/>
    <w:rsid w:val="00911BB7"/>
    <w:rsid w:val="00911DC0"/>
    <w:rsid w:val="0091286B"/>
    <w:rsid w:val="00912D3F"/>
    <w:rsid w:val="009137F4"/>
    <w:rsid w:val="00913F6B"/>
    <w:rsid w:val="009146CF"/>
    <w:rsid w:val="00915987"/>
    <w:rsid w:val="0091630C"/>
    <w:rsid w:val="009166A9"/>
    <w:rsid w:val="00916724"/>
    <w:rsid w:val="00916906"/>
    <w:rsid w:val="009171AA"/>
    <w:rsid w:val="0091795A"/>
    <w:rsid w:val="009179B5"/>
    <w:rsid w:val="009203DD"/>
    <w:rsid w:val="00920B21"/>
    <w:rsid w:val="00920DFA"/>
    <w:rsid w:val="0092147B"/>
    <w:rsid w:val="00922C36"/>
    <w:rsid w:val="00922E7A"/>
    <w:rsid w:val="0092325F"/>
    <w:rsid w:val="00923968"/>
    <w:rsid w:val="00923D92"/>
    <w:rsid w:val="00926289"/>
    <w:rsid w:val="009263A2"/>
    <w:rsid w:val="0092659A"/>
    <w:rsid w:val="009266B5"/>
    <w:rsid w:val="009268D4"/>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B09"/>
    <w:rsid w:val="00955E7D"/>
    <w:rsid w:val="009560DC"/>
    <w:rsid w:val="009565AC"/>
    <w:rsid w:val="009569FA"/>
    <w:rsid w:val="00956A7C"/>
    <w:rsid w:val="00957FFB"/>
    <w:rsid w:val="00960A68"/>
    <w:rsid w:val="00960E04"/>
    <w:rsid w:val="00963A77"/>
    <w:rsid w:val="00963E65"/>
    <w:rsid w:val="00964198"/>
    <w:rsid w:val="009653E8"/>
    <w:rsid w:val="009666FE"/>
    <w:rsid w:val="00966D75"/>
    <w:rsid w:val="00966DD8"/>
    <w:rsid w:val="009679E2"/>
    <w:rsid w:val="00967A96"/>
    <w:rsid w:val="00967E19"/>
    <w:rsid w:val="009718B3"/>
    <w:rsid w:val="00971A04"/>
    <w:rsid w:val="0097235B"/>
    <w:rsid w:val="00972923"/>
    <w:rsid w:val="009738D3"/>
    <w:rsid w:val="0097404D"/>
    <w:rsid w:val="00974CAC"/>
    <w:rsid w:val="00975190"/>
    <w:rsid w:val="00975716"/>
    <w:rsid w:val="009760AE"/>
    <w:rsid w:val="00976C9B"/>
    <w:rsid w:val="0098006E"/>
    <w:rsid w:val="0098165A"/>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A5A"/>
    <w:rsid w:val="009A5FA2"/>
    <w:rsid w:val="009A7498"/>
    <w:rsid w:val="009A7702"/>
    <w:rsid w:val="009A7716"/>
    <w:rsid w:val="009B1346"/>
    <w:rsid w:val="009B1A6C"/>
    <w:rsid w:val="009B1DEA"/>
    <w:rsid w:val="009B24A6"/>
    <w:rsid w:val="009B2AAD"/>
    <w:rsid w:val="009B2D9B"/>
    <w:rsid w:val="009B4FBF"/>
    <w:rsid w:val="009B5747"/>
    <w:rsid w:val="009B62EB"/>
    <w:rsid w:val="009B6619"/>
    <w:rsid w:val="009B6CE3"/>
    <w:rsid w:val="009B77A3"/>
    <w:rsid w:val="009B795E"/>
    <w:rsid w:val="009B7A6C"/>
    <w:rsid w:val="009C2143"/>
    <w:rsid w:val="009C262F"/>
    <w:rsid w:val="009C2F0F"/>
    <w:rsid w:val="009C6002"/>
    <w:rsid w:val="009C627D"/>
    <w:rsid w:val="009C78EA"/>
    <w:rsid w:val="009C7F35"/>
    <w:rsid w:val="009C7F43"/>
    <w:rsid w:val="009D0241"/>
    <w:rsid w:val="009D0679"/>
    <w:rsid w:val="009D10C6"/>
    <w:rsid w:val="009D1C01"/>
    <w:rsid w:val="009D238A"/>
    <w:rsid w:val="009D305A"/>
    <w:rsid w:val="009D3539"/>
    <w:rsid w:val="009D36DA"/>
    <w:rsid w:val="009D396B"/>
    <w:rsid w:val="009D3DF8"/>
    <w:rsid w:val="009D40B6"/>
    <w:rsid w:val="009D43BF"/>
    <w:rsid w:val="009D60BE"/>
    <w:rsid w:val="009D67D5"/>
    <w:rsid w:val="009D6911"/>
    <w:rsid w:val="009D79B6"/>
    <w:rsid w:val="009E1AE3"/>
    <w:rsid w:val="009E1E9A"/>
    <w:rsid w:val="009E27C5"/>
    <w:rsid w:val="009E2856"/>
    <w:rsid w:val="009E2AC7"/>
    <w:rsid w:val="009E2B6E"/>
    <w:rsid w:val="009E3F04"/>
    <w:rsid w:val="009E5533"/>
    <w:rsid w:val="009E55AA"/>
    <w:rsid w:val="009E5EEB"/>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43FE"/>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17FE9"/>
    <w:rsid w:val="00A205BC"/>
    <w:rsid w:val="00A211DC"/>
    <w:rsid w:val="00A21216"/>
    <w:rsid w:val="00A212CE"/>
    <w:rsid w:val="00A21505"/>
    <w:rsid w:val="00A21721"/>
    <w:rsid w:val="00A2200F"/>
    <w:rsid w:val="00A2378B"/>
    <w:rsid w:val="00A23E88"/>
    <w:rsid w:val="00A2413B"/>
    <w:rsid w:val="00A24909"/>
    <w:rsid w:val="00A25375"/>
    <w:rsid w:val="00A262B3"/>
    <w:rsid w:val="00A264B1"/>
    <w:rsid w:val="00A27375"/>
    <w:rsid w:val="00A3327E"/>
    <w:rsid w:val="00A3361D"/>
    <w:rsid w:val="00A33695"/>
    <w:rsid w:val="00A3659B"/>
    <w:rsid w:val="00A36803"/>
    <w:rsid w:val="00A36D70"/>
    <w:rsid w:val="00A376A3"/>
    <w:rsid w:val="00A42283"/>
    <w:rsid w:val="00A425D5"/>
    <w:rsid w:val="00A42EE1"/>
    <w:rsid w:val="00A438B9"/>
    <w:rsid w:val="00A444C5"/>
    <w:rsid w:val="00A4583A"/>
    <w:rsid w:val="00A4660A"/>
    <w:rsid w:val="00A467B5"/>
    <w:rsid w:val="00A46B8B"/>
    <w:rsid w:val="00A46D69"/>
    <w:rsid w:val="00A46EC4"/>
    <w:rsid w:val="00A474A4"/>
    <w:rsid w:val="00A47E11"/>
    <w:rsid w:val="00A5024F"/>
    <w:rsid w:val="00A51E25"/>
    <w:rsid w:val="00A51E51"/>
    <w:rsid w:val="00A52282"/>
    <w:rsid w:val="00A52C0A"/>
    <w:rsid w:val="00A542D6"/>
    <w:rsid w:val="00A54948"/>
    <w:rsid w:val="00A55210"/>
    <w:rsid w:val="00A55B4A"/>
    <w:rsid w:val="00A55D65"/>
    <w:rsid w:val="00A55FC8"/>
    <w:rsid w:val="00A60971"/>
    <w:rsid w:val="00A60AD7"/>
    <w:rsid w:val="00A63339"/>
    <w:rsid w:val="00A633A7"/>
    <w:rsid w:val="00A63A63"/>
    <w:rsid w:val="00A63A7F"/>
    <w:rsid w:val="00A654FE"/>
    <w:rsid w:val="00A65604"/>
    <w:rsid w:val="00A67CE3"/>
    <w:rsid w:val="00A713BA"/>
    <w:rsid w:val="00A723DF"/>
    <w:rsid w:val="00A72AD2"/>
    <w:rsid w:val="00A732DF"/>
    <w:rsid w:val="00A7440A"/>
    <w:rsid w:val="00A749A8"/>
    <w:rsid w:val="00A749D9"/>
    <w:rsid w:val="00A756EB"/>
    <w:rsid w:val="00A75776"/>
    <w:rsid w:val="00A75DEC"/>
    <w:rsid w:val="00A762DC"/>
    <w:rsid w:val="00A76A25"/>
    <w:rsid w:val="00A77BCC"/>
    <w:rsid w:val="00A77FB2"/>
    <w:rsid w:val="00A8037B"/>
    <w:rsid w:val="00A80CB8"/>
    <w:rsid w:val="00A80D52"/>
    <w:rsid w:val="00A81FAF"/>
    <w:rsid w:val="00A827DF"/>
    <w:rsid w:val="00A8299F"/>
    <w:rsid w:val="00A86D93"/>
    <w:rsid w:val="00A86F3C"/>
    <w:rsid w:val="00A8703A"/>
    <w:rsid w:val="00A87E54"/>
    <w:rsid w:val="00A92D15"/>
    <w:rsid w:val="00A92DC1"/>
    <w:rsid w:val="00A94700"/>
    <w:rsid w:val="00A95651"/>
    <w:rsid w:val="00A957A5"/>
    <w:rsid w:val="00A962CF"/>
    <w:rsid w:val="00A97253"/>
    <w:rsid w:val="00A975D4"/>
    <w:rsid w:val="00AA04E8"/>
    <w:rsid w:val="00AA0524"/>
    <w:rsid w:val="00AA11BA"/>
    <w:rsid w:val="00AA2184"/>
    <w:rsid w:val="00AA28AF"/>
    <w:rsid w:val="00AA5CAA"/>
    <w:rsid w:val="00AA5D97"/>
    <w:rsid w:val="00AA7408"/>
    <w:rsid w:val="00AA7836"/>
    <w:rsid w:val="00AA7B92"/>
    <w:rsid w:val="00AA7CC5"/>
    <w:rsid w:val="00AA7F8D"/>
    <w:rsid w:val="00AB1633"/>
    <w:rsid w:val="00AB16D7"/>
    <w:rsid w:val="00AB225C"/>
    <w:rsid w:val="00AB2C02"/>
    <w:rsid w:val="00AB3080"/>
    <w:rsid w:val="00AB337B"/>
    <w:rsid w:val="00AB3EA3"/>
    <w:rsid w:val="00AB5EBE"/>
    <w:rsid w:val="00AB6974"/>
    <w:rsid w:val="00AB6A30"/>
    <w:rsid w:val="00AB6C79"/>
    <w:rsid w:val="00AC0BD1"/>
    <w:rsid w:val="00AC0EE7"/>
    <w:rsid w:val="00AC223F"/>
    <w:rsid w:val="00AC2615"/>
    <w:rsid w:val="00AC2FCC"/>
    <w:rsid w:val="00AC31AA"/>
    <w:rsid w:val="00AC3EA4"/>
    <w:rsid w:val="00AC3FC2"/>
    <w:rsid w:val="00AC4029"/>
    <w:rsid w:val="00AC614E"/>
    <w:rsid w:val="00AC63EB"/>
    <w:rsid w:val="00AC7350"/>
    <w:rsid w:val="00AC77A5"/>
    <w:rsid w:val="00AC7A5F"/>
    <w:rsid w:val="00AC7DD5"/>
    <w:rsid w:val="00AD0C65"/>
    <w:rsid w:val="00AD11B5"/>
    <w:rsid w:val="00AD4443"/>
    <w:rsid w:val="00AD4E3B"/>
    <w:rsid w:val="00AD5CD5"/>
    <w:rsid w:val="00AD5D11"/>
    <w:rsid w:val="00AD6204"/>
    <w:rsid w:val="00AD65F4"/>
    <w:rsid w:val="00AD70E4"/>
    <w:rsid w:val="00AD7573"/>
    <w:rsid w:val="00AD778D"/>
    <w:rsid w:val="00AE0694"/>
    <w:rsid w:val="00AE1828"/>
    <w:rsid w:val="00AE192E"/>
    <w:rsid w:val="00AE2E16"/>
    <w:rsid w:val="00AE37E9"/>
    <w:rsid w:val="00AE3DAD"/>
    <w:rsid w:val="00AE6126"/>
    <w:rsid w:val="00AE63C7"/>
    <w:rsid w:val="00AE6EC3"/>
    <w:rsid w:val="00AE6F51"/>
    <w:rsid w:val="00AF03BB"/>
    <w:rsid w:val="00AF29EF"/>
    <w:rsid w:val="00AF312B"/>
    <w:rsid w:val="00AF3AA8"/>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5D8"/>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116E"/>
    <w:rsid w:val="00B31E36"/>
    <w:rsid w:val="00B32121"/>
    <w:rsid w:val="00B32265"/>
    <w:rsid w:val="00B3487C"/>
    <w:rsid w:val="00B34EBB"/>
    <w:rsid w:val="00B35114"/>
    <w:rsid w:val="00B379BD"/>
    <w:rsid w:val="00B40292"/>
    <w:rsid w:val="00B4065C"/>
    <w:rsid w:val="00B4188F"/>
    <w:rsid w:val="00B41FC6"/>
    <w:rsid w:val="00B42D29"/>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C79"/>
    <w:rsid w:val="00B9156B"/>
    <w:rsid w:val="00B91B34"/>
    <w:rsid w:val="00B91F43"/>
    <w:rsid w:val="00B922AB"/>
    <w:rsid w:val="00B9230E"/>
    <w:rsid w:val="00B936A4"/>
    <w:rsid w:val="00B93A6F"/>
    <w:rsid w:val="00B93FD9"/>
    <w:rsid w:val="00B9410A"/>
    <w:rsid w:val="00B94596"/>
    <w:rsid w:val="00B9495B"/>
    <w:rsid w:val="00B94F9B"/>
    <w:rsid w:val="00B95F65"/>
    <w:rsid w:val="00B963D7"/>
    <w:rsid w:val="00B968AA"/>
    <w:rsid w:val="00B97B31"/>
    <w:rsid w:val="00BA07F2"/>
    <w:rsid w:val="00BA0EEA"/>
    <w:rsid w:val="00BA112B"/>
    <w:rsid w:val="00BA2CD1"/>
    <w:rsid w:val="00BA4E55"/>
    <w:rsid w:val="00BA549C"/>
    <w:rsid w:val="00BA5688"/>
    <w:rsid w:val="00BA633A"/>
    <w:rsid w:val="00BA67FC"/>
    <w:rsid w:val="00BA6D0F"/>
    <w:rsid w:val="00BA7DD7"/>
    <w:rsid w:val="00BB0923"/>
    <w:rsid w:val="00BB1472"/>
    <w:rsid w:val="00BB1877"/>
    <w:rsid w:val="00BB265B"/>
    <w:rsid w:val="00BB3176"/>
    <w:rsid w:val="00BB3F61"/>
    <w:rsid w:val="00BB4B98"/>
    <w:rsid w:val="00BB5304"/>
    <w:rsid w:val="00BB542E"/>
    <w:rsid w:val="00BB5FBE"/>
    <w:rsid w:val="00BB62B2"/>
    <w:rsid w:val="00BB6E73"/>
    <w:rsid w:val="00BB7C1F"/>
    <w:rsid w:val="00BC1AB8"/>
    <w:rsid w:val="00BC228A"/>
    <w:rsid w:val="00BC3935"/>
    <w:rsid w:val="00BC42DB"/>
    <w:rsid w:val="00BC441F"/>
    <w:rsid w:val="00BC46E8"/>
    <w:rsid w:val="00BC4C92"/>
    <w:rsid w:val="00BC4EF8"/>
    <w:rsid w:val="00BC4F21"/>
    <w:rsid w:val="00BC576C"/>
    <w:rsid w:val="00BC7244"/>
    <w:rsid w:val="00BD1481"/>
    <w:rsid w:val="00BD1D1B"/>
    <w:rsid w:val="00BD270B"/>
    <w:rsid w:val="00BD37CB"/>
    <w:rsid w:val="00BD380A"/>
    <w:rsid w:val="00BD3ADC"/>
    <w:rsid w:val="00BD3DB2"/>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8D8"/>
    <w:rsid w:val="00BE6F2D"/>
    <w:rsid w:val="00BF0683"/>
    <w:rsid w:val="00BF0699"/>
    <w:rsid w:val="00BF096E"/>
    <w:rsid w:val="00BF0D80"/>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4A7"/>
    <w:rsid w:val="00C07BEB"/>
    <w:rsid w:val="00C103FD"/>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276C"/>
    <w:rsid w:val="00C232EE"/>
    <w:rsid w:val="00C23ACF"/>
    <w:rsid w:val="00C23AFA"/>
    <w:rsid w:val="00C27248"/>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1741"/>
    <w:rsid w:val="00C44EA1"/>
    <w:rsid w:val="00C451A5"/>
    <w:rsid w:val="00C4521E"/>
    <w:rsid w:val="00C45335"/>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FE8"/>
    <w:rsid w:val="00C81F32"/>
    <w:rsid w:val="00C8253C"/>
    <w:rsid w:val="00C82C23"/>
    <w:rsid w:val="00C84703"/>
    <w:rsid w:val="00C873C0"/>
    <w:rsid w:val="00C901FE"/>
    <w:rsid w:val="00C907BE"/>
    <w:rsid w:val="00C91118"/>
    <w:rsid w:val="00C916D7"/>
    <w:rsid w:val="00C91EC0"/>
    <w:rsid w:val="00C927ED"/>
    <w:rsid w:val="00C95628"/>
    <w:rsid w:val="00C975E4"/>
    <w:rsid w:val="00C97856"/>
    <w:rsid w:val="00C97EDE"/>
    <w:rsid w:val="00CA000B"/>
    <w:rsid w:val="00CA033E"/>
    <w:rsid w:val="00CA0B88"/>
    <w:rsid w:val="00CA1706"/>
    <w:rsid w:val="00CA1980"/>
    <w:rsid w:val="00CA38B5"/>
    <w:rsid w:val="00CA39A2"/>
    <w:rsid w:val="00CA3A02"/>
    <w:rsid w:val="00CA4F71"/>
    <w:rsid w:val="00CA5171"/>
    <w:rsid w:val="00CA5A6B"/>
    <w:rsid w:val="00CA64BA"/>
    <w:rsid w:val="00CA7654"/>
    <w:rsid w:val="00CA7699"/>
    <w:rsid w:val="00CA7EAA"/>
    <w:rsid w:val="00CB09A0"/>
    <w:rsid w:val="00CB13E7"/>
    <w:rsid w:val="00CB20AC"/>
    <w:rsid w:val="00CB275A"/>
    <w:rsid w:val="00CB2A17"/>
    <w:rsid w:val="00CB30F4"/>
    <w:rsid w:val="00CB351A"/>
    <w:rsid w:val="00CB45A9"/>
    <w:rsid w:val="00CB48A7"/>
    <w:rsid w:val="00CB5115"/>
    <w:rsid w:val="00CB6472"/>
    <w:rsid w:val="00CB7370"/>
    <w:rsid w:val="00CB7929"/>
    <w:rsid w:val="00CC0151"/>
    <w:rsid w:val="00CC0C2C"/>
    <w:rsid w:val="00CC1CFF"/>
    <w:rsid w:val="00CC269E"/>
    <w:rsid w:val="00CC3228"/>
    <w:rsid w:val="00CC33E6"/>
    <w:rsid w:val="00CC4920"/>
    <w:rsid w:val="00CC5A36"/>
    <w:rsid w:val="00CC6724"/>
    <w:rsid w:val="00CC7C45"/>
    <w:rsid w:val="00CD1E0A"/>
    <w:rsid w:val="00CD3B25"/>
    <w:rsid w:val="00CD4773"/>
    <w:rsid w:val="00CD4F38"/>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7269"/>
    <w:rsid w:val="00CF06A4"/>
    <w:rsid w:val="00CF1FF4"/>
    <w:rsid w:val="00CF2325"/>
    <w:rsid w:val="00CF378C"/>
    <w:rsid w:val="00CF3DC4"/>
    <w:rsid w:val="00CF4255"/>
    <w:rsid w:val="00CF45C2"/>
    <w:rsid w:val="00CF4E25"/>
    <w:rsid w:val="00CF4E66"/>
    <w:rsid w:val="00CF6636"/>
    <w:rsid w:val="00CF7EBD"/>
    <w:rsid w:val="00D00020"/>
    <w:rsid w:val="00D00317"/>
    <w:rsid w:val="00D00C83"/>
    <w:rsid w:val="00D012D0"/>
    <w:rsid w:val="00D01D25"/>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56E"/>
    <w:rsid w:val="00D1668F"/>
    <w:rsid w:val="00D16AF7"/>
    <w:rsid w:val="00D174ED"/>
    <w:rsid w:val="00D20C04"/>
    <w:rsid w:val="00D2103C"/>
    <w:rsid w:val="00D21557"/>
    <w:rsid w:val="00D22D23"/>
    <w:rsid w:val="00D230D4"/>
    <w:rsid w:val="00D23818"/>
    <w:rsid w:val="00D24A70"/>
    <w:rsid w:val="00D25643"/>
    <w:rsid w:val="00D2609E"/>
    <w:rsid w:val="00D270E2"/>
    <w:rsid w:val="00D27C31"/>
    <w:rsid w:val="00D309E7"/>
    <w:rsid w:val="00D30AF1"/>
    <w:rsid w:val="00D31E51"/>
    <w:rsid w:val="00D32291"/>
    <w:rsid w:val="00D32332"/>
    <w:rsid w:val="00D323A1"/>
    <w:rsid w:val="00D33774"/>
    <w:rsid w:val="00D34984"/>
    <w:rsid w:val="00D353C7"/>
    <w:rsid w:val="00D35509"/>
    <w:rsid w:val="00D35C47"/>
    <w:rsid w:val="00D35E5A"/>
    <w:rsid w:val="00D361B7"/>
    <w:rsid w:val="00D37EB7"/>
    <w:rsid w:val="00D401D9"/>
    <w:rsid w:val="00D40732"/>
    <w:rsid w:val="00D4138F"/>
    <w:rsid w:val="00D413A1"/>
    <w:rsid w:val="00D4180E"/>
    <w:rsid w:val="00D4195A"/>
    <w:rsid w:val="00D42345"/>
    <w:rsid w:val="00D4263E"/>
    <w:rsid w:val="00D42C44"/>
    <w:rsid w:val="00D433BB"/>
    <w:rsid w:val="00D446BF"/>
    <w:rsid w:val="00D45553"/>
    <w:rsid w:val="00D4577A"/>
    <w:rsid w:val="00D45AEB"/>
    <w:rsid w:val="00D46549"/>
    <w:rsid w:val="00D47094"/>
    <w:rsid w:val="00D501C8"/>
    <w:rsid w:val="00D50C70"/>
    <w:rsid w:val="00D50CC7"/>
    <w:rsid w:val="00D513DF"/>
    <w:rsid w:val="00D5220F"/>
    <w:rsid w:val="00D52C0A"/>
    <w:rsid w:val="00D5334C"/>
    <w:rsid w:val="00D534CB"/>
    <w:rsid w:val="00D54E68"/>
    <w:rsid w:val="00D5525A"/>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B2D"/>
    <w:rsid w:val="00D67D91"/>
    <w:rsid w:val="00D71868"/>
    <w:rsid w:val="00D71A42"/>
    <w:rsid w:val="00D72F2A"/>
    <w:rsid w:val="00D7390B"/>
    <w:rsid w:val="00D73AB7"/>
    <w:rsid w:val="00D73B1A"/>
    <w:rsid w:val="00D73E96"/>
    <w:rsid w:val="00D74BB6"/>
    <w:rsid w:val="00D7544D"/>
    <w:rsid w:val="00D766F1"/>
    <w:rsid w:val="00D77829"/>
    <w:rsid w:val="00D803A5"/>
    <w:rsid w:val="00D81172"/>
    <w:rsid w:val="00D8119E"/>
    <w:rsid w:val="00D81474"/>
    <w:rsid w:val="00D81A83"/>
    <w:rsid w:val="00D81C69"/>
    <w:rsid w:val="00D8219F"/>
    <w:rsid w:val="00D82404"/>
    <w:rsid w:val="00D826E7"/>
    <w:rsid w:val="00D83931"/>
    <w:rsid w:val="00D86091"/>
    <w:rsid w:val="00D8659F"/>
    <w:rsid w:val="00D8668B"/>
    <w:rsid w:val="00D91B50"/>
    <w:rsid w:val="00D9204F"/>
    <w:rsid w:val="00D9214F"/>
    <w:rsid w:val="00D92B31"/>
    <w:rsid w:val="00D933A3"/>
    <w:rsid w:val="00D93FAC"/>
    <w:rsid w:val="00D947A8"/>
    <w:rsid w:val="00D949CC"/>
    <w:rsid w:val="00D960D2"/>
    <w:rsid w:val="00D965E4"/>
    <w:rsid w:val="00DA1F65"/>
    <w:rsid w:val="00DA2172"/>
    <w:rsid w:val="00DA227C"/>
    <w:rsid w:val="00DA2FD1"/>
    <w:rsid w:val="00DA3566"/>
    <w:rsid w:val="00DA3B45"/>
    <w:rsid w:val="00DA3D17"/>
    <w:rsid w:val="00DA4EB0"/>
    <w:rsid w:val="00DA507E"/>
    <w:rsid w:val="00DA7411"/>
    <w:rsid w:val="00DA7994"/>
    <w:rsid w:val="00DB108A"/>
    <w:rsid w:val="00DB122A"/>
    <w:rsid w:val="00DB1582"/>
    <w:rsid w:val="00DB1624"/>
    <w:rsid w:val="00DB19AE"/>
    <w:rsid w:val="00DB2925"/>
    <w:rsid w:val="00DB3498"/>
    <w:rsid w:val="00DB368B"/>
    <w:rsid w:val="00DB3FB9"/>
    <w:rsid w:val="00DB4253"/>
    <w:rsid w:val="00DB4530"/>
    <w:rsid w:val="00DB4891"/>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012"/>
    <w:rsid w:val="00DD445F"/>
    <w:rsid w:val="00DD5CA0"/>
    <w:rsid w:val="00DD6A19"/>
    <w:rsid w:val="00DD6E77"/>
    <w:rsid w:val="00DD7290"/>
    <w:rsid w:val="00DD7307"/>
    <w:rsid w:val="00DE04F7"/>
    <w:rsid w:val="00DE2DB4"/>
    <w:rsid w:val="00DE3EA3"/>
    <w:rsid w:val="00DE40C4"/>
    <w:rsid w:val="00DE433E"/>
    <w:rsid w:val="00DE599F"/>
    <w:rsid w:val="00DE6826"/>
    <w:rsid w:val="00DE759D"/>
    <w:rsid w:val="00DE7AB6"/>
    <w:rsid w:val="00DF01B8"/>
    <w:rsid w:val="00DF0357"/>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4FA"/>
    <w:rsid w:val="00E06DA8"/>
    <w:rsid w:val="00E109E6"/>
    <w:rsid w:val="00E10CB4"/>
    <w:rsid w:val="00E11598"/>
    <w:rsid w:val="00E1195D"/>
    <w:rsid w:val="00E11C3C"/>
    <w:rsid w:val="00E11E6B"/>
    <w:rsid w:val="00E12EF9"/>
    <w:rsid w:val="00E137E6"/>
    <w:rsid w:val="00E14AE3"/>
    <w:rsid w:val="00E14F20"/>
    <w:rsid w:val="00E15CC0"/>
    <w:rsid w:val="00E1641D"/>
    <w:rsid w:val="00E16D31"/>
    <w:rsid w:val="00E25075"/>
    <w:rsid w:val="00E25869"/>
    <w:rsid w:val="00E2681E"/>
    <w:rsid w:val="00E26D30"/>
    <w:rsid w:val="00E300BA"/>
    <w:rsid w:val="00E301DD"/>
    <w:rsid w:val="00E3022B"/>
    <w:rsid w:val="00E30473"/>
    <w:rsid w:val="00E3060B"/>
    <w:rsid w:val="00E30E92"/>
    <w:rsid w:val="00E31895"/>
    <w:rsid w:val="00E31C30"/>
    <w:rsid w:val="00E333BC"/>
    <w:rsid w:val="00E34164"/>
    <w:rsid w:val="00E348B6"/>
    <w:rsid w:val="00E3556E"/>
    <w:rsid w:val="00E3575B"/>
    <w:rsid w:val="00E35965"/>
    <w:rsid w:val="00E3613F"/>
    <w:rsid w:val="00E36A06"/>
    <w:rsid w:val="00E3736A"/>
    <w:rsid w:val="00E37F55"/>
    <w:rsid w:val="00E40608"/>
    <w:rsid w:val="00E4134B"/>
    <w:rsid w:val="00E4157E"/>
    <w:rsid w:val="00E41A6E"/>
    <w:rsid w:val="00E41B4C"/>
    <w:rsid w:val="00E41BE4"/>
    <w:rsid w:val="00E43A91"/>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7336"/>
    <w:rsid w:val="00E5752F"/>
    <w:rsid w:val="00E57DC9"/>
    <w:rsid w:val="00E6136F"/>
    <w:rsid w:val="00E61663"/>
    <w:rsid w:val="00E616F4"/>
    <w:rsid w:val="00E6294A"/>
    <w:rsid w:val="00E641C6"/>
    <w:rsid w:val="00E6488D"/>
    <w:rsid w:val="00E64950"/>
    <w:rsid w:val="00E65729"/>
    <w:rsid w:val="00E663A1"/>
    <w:rsid w:val="00E66429"/>
    <w:rsid w:val="00E7004E"/>
    <w:rsid w:val="00E70EDE"/>
    <w:rsid w:val="00E72B36"/>
    <w:rsid w:val="00E72E29"/>
    <w:rsid w:val="00E7449E"/>
    <w:rsid w:val="00E74904"/>
    <w:rsid w:val="00E751C2"/>
    <w:rsid w:val="00E761B5"/>
    <w:rsid w:val="00E76F6D"/>
    <w:rsid w:val="00E772F0"/>
    <w:rsid w:val="00E774EC"/>
    <w:rsid w:val="00E7799F"/>
    <w:rsid w:val="00E77C56"/>
    <w:rsid w:val="00E8025E"/>
    <w:rsid w:val="00E80631"/>
    <w:rsid w:val="00E81BF7"/>
    <w:rsid w:val="00E826BB"/>
    <w:rsid w:val="00E846F1"/>
    <w:rsid w:val="00E84730"/>
    <w:rsid w:val="00E847FA"/>
    <w:rsid w:val="00E86E44"/>
    <w:rsid w:val="00E87B2E"/>
    <w:rsid w:val="00E901C0"/>
    <w:rsid w:val="00E9095F"/>
    <w:rsid w:val="00E92E6D"/>
    <w:rsid w:val="00E933E5"/>
    <w:rsid w:val="00E94B06"/>
    <w:rsid w:val="00E94B88"/>
    <w:rsid w:val="00E94D53"/>
    <w:rsid w:val="00E94DA3"/>
    <w:rsid w:val="00E968F6"/>
    <w:rsid w:val="00E96EB2"/>
    <w:rsid w:val="00E976B1"/>
    <w:rsid w:val="00E9799B"/>
    <w:rsid w:val="00EA117D"/>
    <w:rsid w:val="00EA11A2"/>
    <w:rsid w:val="00EA1773"/>
    <w:rsid w:val="00EA1ED9"/>
    <w:rsid w:val="00EA27A6"/>
    <w:rsid w:val="00EA541D"/>
    <w:rsid w:val="00EA5AA6"/>
    <w:rsid w:val="00EA6E59"/>
    <w:rsid w:val="00EA6EBA"/>
    <w:rsid w:val="00EA74B0"/>
    <w:rsid w:val="00EB0872"/>
    <w:rsid w:val="00EB1F76"/>
    <w:rsid w:val="00EB214A"/>
    <w:rsid w:val="00EB29F1"/>
    <w:rsid w:val="00EB4BE2"/>
    <w:rsid w:val="00EB4E13"/>
    <w:rsid w:val="00EB5469"/>
    <w:rsid w:val="00EB5609"/>
    <w:rsid w:val="00EB5DF7"/>
    <w:rsid w:val="00EB5E85"/>
    <w:rsid w:val="00EB6D6C"/>
    <w:rsid w:val="00EB72A8"/>
    <w:rsid w:val="00EB7428"/>
    <w:rsid w:val="00EC0490"/>
    <w:rsid w:val="00EC0B30"/>
    <w:rsid w:val="00EC1578"/>
    <w:rsid w:val="00EC18FE"/>
    <w:rsid w:val="00EC1C36"/>
    <w:rsid w:val="00EC3189"/>
    <w:rsid w:val="00EC4C84"/>
    <w:rsid w:val="00EC553A"/>
    <w:rsid w:val="00EC56CA"/>
    <w:rsid w:val="00EC5800"/>
    <w:rsid w:val="00EC5AB7"/>
    <w:rsid w:val="00EC674E"/>
    <w:rsid w:val="00EC679F"/>
    <w:rsid w:val="00EC6F6D"/>
    <w:rsid w:val="00ED0A91"/>
    <w:rsid w:val="00ED0F18"/>
    <w:rsid w:val="00ED122A"/>
    <w:rsid w:val="00ED1A4D"/>
    <w:rsid w:val="00ED1B07"/>
    <w:rsid w:val="00ED328B"/>
    <w:rsid w:val="00ED362C"/>
    <w:rsid w:val="00ED6EEA"/>
    <w:rsid w:val="00ED7D9E"/>
    <w:rsid w:val="00ED7DD8"/>
    <w:rsid w:val="00EE0886"/>
    <w:rsid w:val="00EE167F"/>
    <w:rsid w:val="00EE17B4"/>
    <w:rsid w:val="00EE1B1A"/>
    <w:rsid w:val="00EE345E"/>
    <w:rsid w:val="00EE4035"/>
    <w:rsid w:val="00EE49B3"/>
    <w:rsid w:val="00EE4AB2"/>
    <w:rsid w:val="00EE4ACD"/>
    <w:rsid w:val="00EE56DA"/>
    <w:rsid w:val="00EE5BEE"/>
    <w:rsid w:val="00EE5C9E"/>
    <w:rsid w:val="00EE60A0"/>
    <w:rsid w:val="00EE6431"/>
    <w:rsid w:val="00EE7CCF"/>
    <w:rsid w:val="00EE7F0B"/>
    <w:rsid w:val="00EF1507"/>
    <w:rsid w:val="00EF1F90"/>
    <w:rsid w:val="00EF3313"/>
    <w:rsid w:val="00EF3C42"/>
    <w:rsid w:val="00EF4CD9"/>
    <w:rsid w:val="00EF5784"/>
    <w:rsid w:val="00EF57E1"/>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0AFA"/>
    <w:rsid w:val="00F12465"/>
    <w:rsid w:val="00F134A9"/>
    <w:rsid w:val="00F134C1"/>
    <w:rsid w:val="00F139D5"/>
    <w:rsid w:val="00F14FF6"/>
    <w:rsid w:val="00F16AC0"/>
    <w:rsid w:val="00F175A5"/>
    <w:rsid w:val="00F21A6A"/>
    <w:rsid w:val="00F22293"/>
    <w:rsid w:val="00F222DD"/>
    <w:rsid w:val="00F233B1"/>
    <w:rsid w:val="00F24737"/>
    <w:rsid w:val="00F25274"/>
    <w:rsid w:val="00F26197"/>
    <w:rsid w:val="00F2639C"/>
    <w:rsid w:val="00F26B57"/>
    <w:rsid w:val="00F26BEF"/>
    <w:rsid w:val="00F27551"/>
    <w:rsid w:val="00F3037C"/>
    <w:rsid w:val="00F30946"/>
    <w:rsid w:val="00F30CEC"/>
    <w:rsid w:val="00F314D6"/>
    <w:rsid w:val="00F316A2"/>
    <w:rsid w:val="00F31956"/>
    <w:rsid w:val="00F31E1B"/>
    <w:rsid w:val="00F33A8B"/>
    <w:rsid w:val="00F34FEA"/>
    <w:rsid w:val="00F35A38"/>
    <w:rsid w:val="00F35B66"/>
    <w:rsid w:val="00F35C3C"/>
    <w:rsid w:val="00F371E4"/>
    <w:rsid w:val="00F37AF2"/>
    <w:rsid w:val="00F40981"/>
    <w:rsid w:val="00F4132A"/>
    <w:rsid w:val="00F41674"/>
    <w:rsid w:val="00F41D31"/>
    <w:rsid w:val="00F420EA"/>
    <w:rsid w:val="00F43A34"/>
    <w:rsid w:val="00F43B75"/>
    <w:rsid w:val="00F43F14"/>
    <w:rsid w:val="00F45331"/>
    <w:rsid w:val="00F4682A"/>
    <w:rsid w:val="00F47D27"/>
    <w:rsid w:val="00F509FD"/>
    <w:rsid w:val="00F50BC7"/>
    <w:rsid w:val="00F51096"/>
    <w:rsid w:val="00F51F6A"/>
    <w:rsid w:val="00F521A5"/>
    <w:rsid w:val="00F525E9"/>
    <w:rsid w:val="00F52B5F"/>
    <w:rsid w:val="00F52F80"/>
    <w:rsid w:val="00F5434E"/>
    <w:rsid w:val="00F54ED5"/>
    <w:rsid w:val="00F552FE"/>
    <w:rsid w:val="00F56634"/>
    <w:rsid w:val="00F57006"/>
    <w:rsid w:val="00F5731A"/>
    <w:rsid w:val="00F60E35"/>
    <w:rsid w:val="00F60E69"/>
    <w:rsid w:val="00F61568"/>
    <w:rsid w:val="00F61FBF"/>
    <w:rsid w:val="00F622C1"/>
    <w:rsid w:val="00F62541"/>
    <w:rsid w:val="00F63248"/>
    <w:rsid w:val="00F64F28"/>
    <w:rsid w:val="00F656D4"/>
    <w:rsid w:val="00F65E91"/>
    <w:rsid w:val="00F6615D"/>
    <w:rsid w:val="00F6639D"/>
    <w:rsid w:val="00F665FD"/>
    <w:rsid w:val="00F66A13"/>
    <w:rsid w:val="00F67AF5"/>
    <w:rsid w:val="00F730B9"/>
    <w:rsid w:val="00F73828"/>
    <w:rsid w:val="00F743C6"/>
    <w:rsid w:val="00F74800"/>
    <w:rsid w:val="00F74E9F"/>
    <w:rsid w:val="00F765AD"/>
    <w:rsid w:val="00F76D85"/>
    <w:rsid w:val="00F76E56"/>
    <w:rsid w:val="00F76F93"/>
    <w:rsid w:val="00F772A3"/>
    <w:rsid w:val="00F7785C"/>
    <w:rsid w:val="00F77C86"/>
    <w:rsid w:val="00F80211"/>
    <w:rsid w:val="00F828AE"/>
    <w:rsid w:val="00F82F52"/>
    <w:rsid w:val="00F83C03"/>
    <w:rsid w:val="00F845CB"/>
    <w:rsid w:val="00F84A49"/>
    <w:rsid w:val="00F84C73"/>
    <w:rsid w:val="00F8507F"/>
    <w:rsid w:val="00F85390"/>
    <w:rsid w:val="00F862FF"/>
    <w:rsid w:val="00F86C4B"/>
    <w:rsid w:val="00F871A9"/>
    <w:rsid w:val="00F905D5"/>
    <w:rsid w:val="00F90D7A"/>
    <w:rsid w:val="00F92C75"/>
    <w:rsid w:val="00F93419"/>
    <w:rsid w:val="00F93694"/>
    <w:rsid w:val="00F9386E"/>
    <w:rsid w:val="00F95738"/>
    <w:rsid w:val="00F96044"/>
    <w:rsid w:val="00F961E0"/>
    <w:rsid w:val="00FA02D8"/>
    <w:rsid w:val="00FA0C9A"/>
    <w:rsid w:val="00FA1BD3"/>
    <w:rsid w:val="00FA3639"/>
    <w:rsid w:val="00FA391E"/>
    <w:rsid w:val="00FA509E"/>
    <w:rsid w:val="00FA533E"/>
    <w:rsid w:val="00FA5B2F"/>
    <w:rsid w:val="00FA6EC6"/>
    <w:rsid w:val="00FB0A53"/>
    <w:rsid w:val="00FB111F"/>
    <w:rsid w:val="00FB3158"/>
    <w:rsid w:val="00FB31BC"/>
    <w:rsid w:val="00FB3379"/>
    <w:rsid w:val="00FB3EB8"/>
    <w:rsid w:val="00FB533A"/>
    <w:rsid w:val="00FB56A0"/>
    <w:rsid w:val="00FB6087"/>
    <w:rsid w:val="00FB69A6"/>
    <w:rsid w:val="00FB6E29"/>
    <w:rsid w:val="00FB70E1"/>
    <w:rsid w:val="00FB7857"/>
    <w:rsid w:val="00FC0021"/>
    <w:rsid w:val="00FC075A"/>
    <w:rsid w:val="00FC1152"/>
    <w:rsid w:val="00FC1340"/>
    <w:rsid w:val="00FC2E97"/>
    <w:rsid w:val="00FC43F8"/>
    <w:rsid w:val="00FC47A7"/>
    <w:rsid w:val="00FC6374"/>
    <w:rsid w:val="00FC65D3"/>
    <w:rsid w:val="00FC669D"/>
    <w:rsid w:val="00FC6B08"/>
    <w:rsid w:val="00FC7837"/>
    <w:rsid w:val="00FC7911"/>
    <w:rsid w:val="00FC7E98"/>
    <w:rsid w:val="00FD00B2"/>
    <w:rsid w:val="00FD3490"/>
    <w:rsid w:val="00FD50AA"/>
    <w:rsid w:val="00FD5EBC"/>
    <w:rsid w:val="00FD61A6"/>
    <w:rsid w:val="00FD64FD"/>
    <w:rsid w:val="00FD69E2"/>
    <w:rsid w:val="00FD7927"/>
    <w:rsid w:val="00FD7B16"/>
    <w:rsid w:val="00FE0475"/>
    <w:rsid w:val="00FE0C55"/>
    <w:rsid w:val="00FE1204"/>
    <w:rsid w:val="00FE18BC"/>
    <w:rsid w:val="00FE1C26"/>
    <w:rsid w:val="00FE22A4"/>
    <w:rsid w:val="00FE2BB2"/>
    <w:rsid w:val="00FE2ED7"/>
    <w:rsid w:val="00FE40CF"/>
    <w:rsid w:val="00FE4306"/>
    <w:rsid w:val="00FE4E78"/>
    <w:rsid w:val="00FE60FB"/>
    <w:rsid w:val="00FE771C"/>
    <w:rsid w:val="00FF02C1"/>
    <w:rsid w:val="00FF0A28"/>
    <w:rsid w:val="00FF0F61"/>
    <w:rsid w:val="00FF1B7B"/>
    <w:rsid w:val="00FF302D"/>
    <w:rsid w:val="00FF34DC"/>
    <w:rsid w:val="00FF3A9E"/>
    <w:rsid w:val="00FF5822"/>
    <w:rsid w:val="00FF58C5"/>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524C23"/>
  <w15:chartTrackingRefBased/>
  <w15:docId w15:val="{6C5E4AE7-DAA4-4BBE-AE61-52CEB8B2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C576C"/>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rPr>
  </w:style>
  <w:style w:type="character" w:customStyle="1" w:styleId="OutputChar">
    <w:name w:val="Output Char"/>
    <w:basedOn w:val="DefaultParagraphFont"/>
    <w:link w:val="Output"/>
    <w:rsid w:val="00BC576C"/>
    <w:rPr>
      <w:rFonts w:ascii="Consolas" w:hAnsi="Consolas" w:cs="Consolas"/>
      <w:color w:val="auto"/>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eparator">
    <w:name w:val="separator"/>
    <w:basedOn w:val="Normal"/>
    <w:rsid w:val="000D6C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131E7F"/>
  </w:style>
  <w:style w:type="character" w:customStyle="1" w:styleId="crayon-sy">
    <w:name w:val="crayon-sy"/>
    <w:basedOn w:val="DefaultParagraphFont"/>
    <w:rsid w:val="00131E7F"/>
  </w:style>
  <w:style w:type="character" w:customStyle="1" w:styleId="crayon-m">
    <w:name w:val="crayon-m"/>
    <w:basedOn w:val="DefaultParagraphFont"/>
    <w:rsid w:val="00131E7F"/>
  </w:style>
  <w:style w:type="character" w:customStyle="1" w:styleId="crayon-v">
    <w:name w:val="crayon-v"/>
    <w:basedOn w:val="DefaultParagraphFont"/>
    <w:rsid w:val="00131E7F"/>
  </w:style>
  <w:style w:type="character" w:customStyle="1" w:styleId="crayon-cn">
    <w:name w:val="crayon-cn"/>
    <w:basedOn w:val="DefaultParagraphFont"/>
    <w:rsid w:val="00131E7F"/>
  </w:style>
  <w:style w:type="character" w:customStyle="1" w:styleId="crayon-c">
    <w:name w:val="crayon-c"/>
    <w:basedOn w:val="DefaultParagraphFont"/>
    <w:rsid w:val="0013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3293674">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8457619">
      <w:bodyDiv w:val="1"/>
      <w:marLeft w:val="0"/>
      <w:marRight w:val="0"/>
      <w:marTop w:val="0"/>
      <w:marBottom w:val="0"/>
      <w:divBdr>
        <w:top w:val="none" w:sz="0" w:space="0" w:color="auto"/>
        <w:left w:val="none" w:sz="0" w:space="0" w:color="auto"/>
        <w:bottom w:val="none" w:sz="0" w:space="0" w:color="auto"/>
        <w:right w:val="none" w:sz="0" w:space="0" w:color="auto"/>
      </w:divBdr>
      <w:divsChild>
        <w:div w:id="796874880">
          <w:marLeft w:val="720"/>
          <w:marRight w:val="0"/>
          <w:marTop w:val="0"/>
          <w:marBottom w:val="160"/>
          <w:divBdr>
            <w:top w:val="none" w:sz="0" w:space="0" w:color="auto"/>
            <w:left w:val="none" w:sz="0" w:space="0" w:color="auto"/>
            <w:bottom w:val="none" w:sz="0" w:space="0" w:color="auto"/>
            <w:right w:val="none" w:sz="0" w:space="0" w:color="auto"/>
          </w:divBdr>
        </w:div>
        <w:div w:id="1421295517">
          <w:marLeft w:val="720"/>
          <w:marRight w:val="0"/>
          <w:marTop w:val="0"/>
          <w:marBottom w:val="16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30219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5637439">
      <w:bodyDiv w:val="1"/>
      <w:marLeft w:val="0"/>
      <w:marRight w:val="0"/>
      <w:marTop w:val="0"/>
      <w:marBottom w:val="0"/>
      <w:divBdr>
        <w:top w:val="none" w:sz="0" w:space="0" w:color="auto"/>
        <w:left w:val="none" w:sz="0" w:space="0" w:color="auto"/>
        <w:bottom w:val="none" w:sz="0" w:space="0" w:color="auto"/>
        <w:right w:val="none" w:sz="0" w:space="0" w:color="auto"/>
      </w:divBdr>
      <w:divsChild>
        <w:div w:id="1261990943">
          <w:marLeft w:val="0"/>
          <w:marRight w:val="0"/>
          <w:marTop w:val="0"/>
          <w:marBottom w:val="200"/>
          <w:divBdr>
            <w:top w:val="none" w:sz="0" w:space="0" w:color="auto"/>
            <w:left w:val="none" w:sz="0" w:space="0" w:color="auto"/>
            <w:bottom w:val="none" w:sz="0" w:space="0" w:color="auto"/>
            <w:right w:val="none" w:sz="0" w:space="0" w:color="auto"/>
          </w:divBdr>
        </w:div>
        <w:div w:id="1825969284">
          <w:marLeft w:val="0"/>
          <w:marRight w:val="0"/>
          <w:marTop w:val="0"/>
          <w:marBottom w:val="200"/>
          <w:divBdr>
            <w:top w:val="none" w:sz="0" w:space="0" w:color="auto"/>
            <w:left w:val="none" w:sz="0" w:space="0" w:color="auto"/>
            <w:bottom w:val="none" w:sz="0" w:space="0" w:color="auto"/>
            <w:right w:val="none" w:sz="0" w:space="0" w:color="auto"/>
          </w:divBdr>
        </w:div>
        <w:div w:id="267587267">
          <w:marLeft w:val="0"/>
          <w:marRight w:val="0"/>
          <w:marTop w:val="0"/>
          <w:marBottom w:val="200"/>
          <w:divBdr>
            <w:top w:val="none" w:sz="0" w:space="0" w:color="auto"/>
            <w:left w:val="none" w:sz="0" w:space="0" w:color="auto"/>
            <w:bottom w:val="none" w:sz="0" w:space="0" w:color="auto"/>
            <w:right w:val="none" w:sz="0" w:space="0" w:color="auto"/>
          </w:divBdr>
        </w:div>
        <w:div w:id="1730110400">
          <w:marLeft w:val="0"/>
          <w:marRight w:val="0"/>
          <w:marTop w:val="0"/>
          <w:marBottom w:val="200"/>
          <w:divBdr>
            <w:top w:val="none" w:sz="0" w:space="0" w:color="auto"/>
            <w:left w:val="none" w:sz="0" w:space="0" w:color="auto"/>
            <w:bottom w:val="none" w:sz="0" w:space="0" w:color="auto"/>
            <w:right w:val="none" w:sz="0" w:space="0" w:color="auto"/>
          </w:divBdr>
        </w:div>
        <w:div w:id="1508015286">
          <w:marLeft w:val="0"/>
          <w:marRight w:val="0"/>
          <w:marTop w:val="0"/>
          <w:marBottom w:val="200"/>
          <w:divBdr>
            <w:top w:val="none" w:sz="0" w:space="0" w:color="auto"/>
            <w:left w:val="none" w:sz="0" w:space="0" w:color="auto"/>
            <w:bottom w:val="none" w:sz="0" w:space="0" w:color="auto"/>
            <w:right w:val="none" w:sz="0" w:space="0" w:color="auto"/>
          </w:divBdr>
        </w:div>
        <w:div w:id="46145469">
          <w:marLeft w:val="0"/>
          <w:marRight w:val="0"/>
          <w:marTop w:val="0"/>
          <w:marBottom w:val="200"/>
          <w:divBdr>
            <w:top w:val="none" w:sz="0" w:space="0" w:color="auto"/>
            <w:left w:val="none" w:sz="0" w:space="0" w:color="auto"/>
            <w:bottom w:val="none" w:sz="0" w:space="0" w:color="auto"/>
            <w:right w:val="none" w:sz="0" w:space="0" w:color="auto"/>
          </w:divBdr>
        </w:div>
        <w:div w:id="828061750">
          <w:marLeft w:val="0"/>
          <w:marRight w:val="0"/>
          <w:marTop w:val="0"/>
          <w:marBottom w:val="200"/>
          <w:divBdr>
            <w:top w:val="none" w:sz="0" w:space="0" w:color="auto"/>
            <w:left w:val="none" w:sz="0" w:space="0" w:color="auto"/>
            <w:bottom w:val="none" w:sz="0" w:space="0" w:color="auto"/>
            <w:right w:val="none" w:sz="0" w:space="0" w:color="auto"/>
          </w:divBdr>
        </w:div>
        <w:div w:id="24136877">
          <w:marLeft w:val="0"/>
          <w:marRight w:val="0"/>
          <w:marTop w:val="0"/>
          <w:marBottom w:val="200"/>
          <w:divBdr>
            <w:top w:val="none" w:sz="0" w:space="0" w:color="auto"/>
            <w:left w:val="none" w:sz="0" w:space="0" w:color="auto"/>
            <w:bottom w:val="none" w:sz="0" w:space="0" w:color="auto"/>
            <w:right w:val="none" w:sz="0" w:space="0" w:color="auto"/>
          </w:divBdr>
        </w:div>
        <w:div w:id="829250033">
          <w:marLeft w:val="0"/>
          <w:marRight w:val="0"/>
          <w:marTop w:val="0"/>
          <w:marBottom w:val="200"/>
          <w:divBdr>
            <w:top w:val="none" w:sz="0" w:space="0" w:color="auto"/>
            <w:left w:val="none" w:sz="0" w:space="0" w:color="auto"/>
            <w:bottom w:val="none" w:sz="0" w:space="0" w:color="auto"/>
            <w:right w:val="none" w:sz="0" w:space="0" w:color="auto"/>
          </w:divBdr>
        </w:div>
      </w:divsChild>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1100013">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6384887">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5880688">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0559333">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4293406">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8416895">
      <w:bodyDiv w:val="1"/>
      <w:marLeft w:val="0"/>
      <w:marRight w:val="0"/>
      <w:marTop w:val="0"/>
      <w:marBottom w:val="0"/>
      <w:divBdr>
        <w:top w:val="none" w:sz="0" w:space="0" w:color="auto"/>
        <w:left w:val="none" w:sz="0" w:space="0" w:color="auto"/>
        <w:bottom w:val="none" w:sz="0" w:space="0" w:color="auto"/>
        <w:right w:val="none" w:sz="0" w:space="0" w:color="auto"/>
      </w:divBdr>
    </w:div>
    <w:div w:id="217672730">
      <w:bodyDiv w:val="1"/>
      <w:marLeft w:val="0"/>
      <w:marRight w:val="0"/>
      <w:marTop w:val="0"/>
      <w:marBottom w:val="0"/>
      <w:divBdr>
        <w:top w:val="none" w:sz="0" w:space="0" w:color="auto"/>
        <w:left w:val="none" w:sz="0" w:space="0" w:color="auto"/>
        <w:bottom w:val="none" w:sz="0" w:space="0" w:color="auto"/>
        <w:right w:val="none" w:sz="0" w:space="0" w:color="auto"/>
      </w:divBdr>
      <w:divsChild>
        <w:div w:id="654457578">
          <w:marLeft w:val="720"/>
          <w:marRight w:val="0"/>
          <w:marTop w:val="0"/>
          <w:marBottom w:val="160"/>
          <w:divBdr>
            <w:top w:val="none" w:sz="0" w:space="0" w:color="auto"/>
            <w:left w:val="none" w:sz="0" w:space="0" w:color="auto"/>
            <w:bottom w:val="none" w:sz="0" w:space="0" w:color="auto"/>
            <w:right w:val="none" w:sz="0" w:space="0" w:color="auto"/>
          </w:divBdr>
        </w:div>
        <w:div w:id="662973797">
          <w:marLeft w:val="720"/>
          <w:marRight w:val="0"/>
          <w:marTop w:val="0"/>
          <w:marBottom w:val="160"/>
          <w:divBdr>
            <w:top w:val="none" w:sz="0" w:space="0" w:color="auto"/>
            <w:left w:val="none" w:sz="0" w:space="0" w:color="auto"/>
            <w:bottom w:val="none" w:sz="0" w:space="0" w:color="auto"/>
            <w:right w:val="none" w:sz="0" w:space="0" w:color="auto"/>
          </w:divBdr>
        </w:div>
        <w:div w:id="1003581889">
          <w:marLeft w:val="720"/>
          <w:marRight w:val="0"/>
          <w:marTop w:val="0"/>
          <w:marBottom w:val="160"/>
          <w:divBdr>
            <w:top w:val="none" w:sz="0" w:space="0" w:color="auto"/>
            <w:left w:val="none" w:sz="0" w:space="0" w:color="auto"/>
            <w:bottom w:val="none" w:sz="0" w:space="0" w:color="auto"/>
            <w:right w:val="none" w:sz="0" w:space="0" w:color="auto"/>
          </w:divBdr>
        </w:div>
        <w:div w:id="1052535196">
          <w:marLeft w:val="720"/>
          <w:marRight w:val="0"/>
          <w:marTop w:val="0"/>
          <w:marBottom w:val="160"/>
          <w:divBdr>
            <w:top w:val="none" w:sz="0" w:space="0" w:color="auto"/>
            <w:left w:val="none" w:sz="0" w:space="0" w:color="auto"/>
            <w:bottom w:val="none" w:sz="0" w:space="0" w:color="auto"/>
            <w:right w:val="none" w:sz="0" w:space="0" w:color="auto"/>
          </w:divBdr>
        </w:div>
        <w:div w:id="1131481177">
          <w:marLeft w:val="720"/>
          <w:marRight w:val="0"/>
          <w:marTop w:val="0"/>
          <w:marBottom w:val="160"/>
          <w:divBdr>
            <w:top w:val="none" w:sz="0" w:space="0" w:color="auto"/>
            <w:left w:val="none" w:sz="0" w:space="0" w:color="auto"/>
            <w:bottom w:val="none" w:sz="0" w:space="0" w:color="auto"/>
            <w:right w:val="none" w:sz="0" w:space="0" w:color="auto"/>
          </w:divBdr>
        </w:div>
        <w:div w:id="1311861699">
          <w:marLeft w:val="720"/>
          <w:marRight w:val="0"/>
          <w:marTop w:val="0"/>
          <w:marBottom w:val="160"/>
          <w:divBdr>
            <w:top w:val="none" w:sz="0" w:space="0" w:color="auto"/>
            <w:left w:val="none" w:sz="0" w:space="0" w:color="auto"/>
            <w:bottom w:val="none" w:sz="0" w:space="0" w:color="auto"/>
            <w:right w:val="none" w:sz="0" w:space="0" w:color="auto"/>
          </w:divBdr>
        </w:div>
      </w:divsChild>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60645344">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6349414">
      <w:bodyDiv w:val="1"/>
      <w:marLeft w:val="0"/>
      <w:marRight w:val="0"/>
      <w:marTop w:val="0"/>
      <w:marBottom w:val="0"/>
      <w:divBdr>
        <w:top w:val="none" w:sz="0" w:space="0" w:color="auto"/>
        <w:left w:val="none" w:sz="0" w:space="0" w:color="auto"/>
        <w:bottom w:val="none" w:sz="0" w:space="0" w:color="auto"/>
        <w:right w:val="none" w:sz="0" w:space="0" w:color="auto"/>
      </w:divBdr>
      <w:divsChild>
        <w:div w:id="169090722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6819607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976426">
      <w:bodyDiv w:val="1"/>
      <w:marLeft w:val="0"/>
      <w:marRight w:val="0"/>
      <w:marTop w:val="0"/>
      <w:marBottom w:val="0"/>
      <w:divBdr>
        <w:top w:val="none" w:sz="0" w:space="0" w:color="auto"/>
        <w:left w:val="none" w:sz="0" w:space="0" w:color="auto"/>
        <w:bottom w:val="none" w:sz="0" w:space="0" w:color="auto"/>
        <w:right w:val="none" w:sz="0" w:space="0" w:color="auto"/>
      </w:divBdr>
    </w:div>
    <w:div w:id="290326262">
      <w:bodyDiv w:val="1"/>
      <w:marLeft w:val="0"/>
      <w:marRight w:val="0"/>
      <w:marTop w:val="0"/>
      <w:marBottom w:val="0"/>
      <w:divBdr>
        <w:top w:val="none" w:sz="0" w:space="0" w:color="auto"/>
        <w:left w:val="none" w:sz="0" w:space="0" w:color="auto"/>
        <w:bottom w:val="none" w:sz="0" w:space="0" w:color="auto"/>
        <w:right w:val="none" w:sz="0" w:space="0" w:color="auto"/>
      </w:divBdr>
    </w:div>
    <w:div w:id="293994589">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150830">
      <w:bodyDiv w:val="1"/>
      <w:marLeft w:val="0"/>
      <w:marRight w:val="0"/>
      <w:marTop w:val="0"/>
      <w:marBottom w:val="0"/>
      <w:divBdr>
        <w:top w:val="none" w:sz="0" w:space="0" w:color="auto"/>
        <w:left w:val="none" w:sz="0" w:space="0" w:color="auto"/>
        <w:bottom w:val="none" w:sz="0" w:space="0" w:color="auto"/>
        <w:right w:val="none" w:sz="0" w:space="0" w:color="auto"/>
      </w:divBdr>
      <w:divsChild>
        <w:div w:id="1693337914">
          <w:marLeft w:val="0"/>
          <w:marRight w:val="0"/>
          <w:marTop w:val="0"/>
          <w:marBottom w:val="200"/>
          <w:divBdr>
            <w:top w:val="none" w:sz="0" w:space="0" w:color="auto"/>
            <w:left w:val="none" w:sz="0" w:space="0" w:color="auto"/>
            <w:bottom w:val="none" w:sz="0" w:space="0" w:color="auto"/>
            <w:right w:val="none" w:sz="0" w:space="0" w:color="auto"/>
          </w:divBdr>
        </w:div>
        <w:div w:id="1120421451">
          <w:marLeft w:val="0"/>
          <w:marRight w:val="0"/>
          <w:marTop w:val="0"/>
          <w:marBottom w:val="200"/>
          <w:divBdr>
            <w:top w:val="none" w:sz="0" w:space="0" w:color="auto"/>
            <w:left w:val="none" w:sz="0" w:space="0" w:color="auto"/>
            <w:bottom w:val="none" w:sz="0" w:space="0" w:color="auto"/>
            <w:right w:val="none" w:sz="0" w:space="0" w:color="auto"/>
          </w:divBdr>
        </w:div>
        <w:div w:id="1224945372">
          <w:marLeft w:val="0"/>
          <w:marRight w:val="0"/>
          <w:marTop w:val="0"/>
          <w:marBottom w:val="200"/>
          <w:divBdr>
            <w:top w:val="none" w:sz="0" w:space="0" w:color="auto"/>
            <w:left w:val="none" w:sz="0" w:space="0" w:color="auto"/>
            <w:bottom w:val="none" w:sz="0" w:space="0" w:color="auto"/>
            <w:right w:val="none" w:sz="0" w:space="0" w:color="auto"/>
          </w:divBdr>
        </w:div>
        <w:div w:id="853612394">
          <w:marLeft w:val="0"/>
          <w:marRight w:val="0"/>
          <w:marTop w:val="0"/>
          <w:marBottom w:val="200"/>
          <w:divBdr>
            <w:top w:val="none" w:sz="0" w:space="0" w:color="auto"/>
            <w:left w:val="none" w:sz="0" w:space="0" w:color="auto"/>
            <w:bottom w:val="none" w:sz="0" w:space="0" w:color="auto"/>
            <w:right w:val="none" w:sz="0" w:space="0" w:color="auto"/>
          </w:divBdr>
        </w:div>
        <w:div w:id="1498233614">
          <w:marLeft w:val="0"/>
          <w:marRight w:val="0"/>
          <w:marTop w:val="0"/>
          <w:marBottom w:val="200"/>
          <w:divBdr>
            <w:top w:val="none" w:sz="0" w:space="0" w:color="auto"/>
            <w:left w:val="none" w:sz="0" w:space="0" w:color="auto"/>
            <w:bottom w:val="none" w:sz="0" w:space="0" w:color="auto"/>
            <w:right w:val="none" w:sz="0" w:space="0" w:color="auto"/>
          </w:divBdr>
        </w:div>
        <w:div w:id="507717301">
          <w:marLeft w:val="0"/>
          <w:marRight w:val="0"/>
          <w:marTop w:val="0"/>
          <w:marBottom w:val="200"/>
          <w:divBdr>
            <w:top w:val="none" w:sz="0" w:space="0" w:color="auto"/>
            <w:left w:val="none" w:sz="0" w:space="0" w:color="auto"/>
            <w:bottom w:val="none" w:sz="0" w:space="0" w:color="auto"/>
            <w:right w:val="none" w:sz="0" w:space="0" w:color="auto"/>
          </w:divBdr>
        </w:div>
        <w:div w:id="341468091">
          <w:marLeft w:val="0"/>
          <w:marRight w:val="0"/>
          <w:marTop w:val="0"/>
          <w:marBottom w:val="200"/>
          <w:divBdr>
            <w:top w:val="none" w:sz="0" w:space="0" w:color="auto"/>
            <w:left w:val="none" w:sz="0" w:space="0" w:color="auto"/>
            <w:bottom w:val="none" w:sz="0" w:space="0" w:color="auto"/>
            <w:right w:val="none" w:sz="0" w:space="0" w:color="auto"/>
          </w:divBdr>
        </w:div>
      </w:divsChild>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14862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4812656">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952103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8753736">
      <w:bodyDiv w:val="1"/>
      <w:marLeft w:val="0"/>
      <w:marRight w:val="0"/>
      <w:marTop w:val="0"/>
      <w:marBottom w:val="0"/>
      <w:divBdr>
        <w:top w:val="none" w:sz="0" w:space="0" w:color="auto"/>
        <w:left w:val="none" w:sz="0" w:space="0" w:color="auto"/>
        <w:bottom w:val="none" w:sz="0" w:space="0" w:color="auto"/>
        <w:right w:val="none" w:sz="0" w:space="0" w:color="auto"/>
      </w:divBdr>
      <w:divsChild>
        <w:div w:id="454328060">
          <w:marLeft w:val="720"/>
          <w:marRight w:val="0"/>
          <w:marTop w:val="0"/>
          <w:marBottom w:val="160"/>
          <w:divBdr>
            <w:top w:val="none" w:sz="0" w:space="0" w:color="auto"/>
            <w:left w:val="none" w:sz="0" w:space="0" w:color="auto"/>
            <w:bottom w:val="none" w:sz="0" w:space="0" w:color="auto"/>
            <w:right w:val="none" w:sz="0" w:space="0" w:color="auto"/>
          </w:divBdr>
        </w:div>
        <w:div w:id="906261356">
          <w:marLeft w:val="720"/>
          <w:marRight w:val="0"/>
          <w:marTop w:val="0"/>
          <w:marBottom w:val="160"/>
          <w:divBdr>
            <w:top w:val="none" w:sz="0" w:space="0" w:color="auto"/>
            <w:left w:val="none" w:sz="0" w:space="0" w:color="auto"/>
            <w:bottom w:val="none" w:sz="0" w:space="0" w:color="auto"/>
            <w:right w:val="none" w:sz="0" w:space="0" w:color="auto"/>
          </w:divBdr>
        </w:div>
      </w:divsChild>
    </w:div>
    <w:div w:id="400636848">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078312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224270">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362691">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44927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5070994">
      <w:bodyDiv w:val="1"/>
      <w:marLeft w:val="0"/>
      <w:marRight w:val="0"/>
      <w:marTop w:val="0"/>
      <w:marBottom w:val="0"/>
      <w:divBdr>
        <w:top w:val="none" w:sz="0" w:space="0" w:color="auto"/>
        <w:left w:val="none" w:sz="0" w:space="0" w:color="auto"/>
        <w:bottom w:val="none" w:sz="0" w:space="0" w:color="auto"/>
        <w:right w:val="none" w:sz="0" w:space="0" w:color="auto"/>
      </w:divBdr>
      <w:divsChild>
        <w:div w:id="1518884517">
          <w:marLeft w:val="0"/>
          <w:marRight w:val="0"/>
          <w:marTop w:val="0"/>
          <w:marBottom w:val="120"/>
          <w:divBdr>
            <w:top w:val="single" w:sz="6" w:space="0" w:color="D5DDC6"/>
            <w:left w:val="single" w:sz="24" w:space="0" w:color="66BB55"/>
            <w:bottom w:val="single" w:sz="6" w:space="0" w:color="D5DDC6"/>
            <w:right w:val="single" w:sz="6" w:space="0" w:color="D5DDC6"/>
          </w:divBdr>
        </w:div>
        <w:div w:id="2127113445">
          <w:marLeft w:val="0"/>
          <w:marRight w:val="0"/>
          <w:marTop w:val="0"/>
          <w:marBottom w:val="120"/>
          <w:divBdr>
            <w:top w:val="single" w:sz="6" w:space="0" w:color="D5DDC6"/>
            <w:left w:val="single" w:sz="24" w:space="0" w:color="66BB55"/>
            <w:bottom w:val="single" w:sz="6" w:space="0" w:color="D5DDC6"/>
            <w:right w:val="single" w:sz="6" w:space="0" w:color="D5DDC6"/>
          </w:divBdr>
        </w:div>
        <w:div w:id="405109268">
          <w:marLeft w:val="0"/>
          <w:marRight w:val="0"/>
          <w:marTop w:val="0"/>
          <w:marBottom w:val="120"/>
          <w:divBdr>
            <w:top w:val="single" w:sz="6" w:space="0" w:color="D5DDC6"/>
            <w:left w:val="single" w:sz="24" w:space="0" w:color="66BB55"/>
            <w:bottom w:val="single" w:sz="6" w:space="0" w:color="D5DDC6"/>
            <w:right w:val="single" w:sz="6" w:space="0" w:color="D5DDC6"/>
          </w:divBdr>
        </w:div>
        <w:div w:id="1805267434">
          <w:marLeft w:val="0"/>
          <w:marRight w:val="0"/>
          <w:marTop w:val="0"/>
          <w:marBottom w:val="120"/>
          <w:divBdr>
            <w:top w:val="single" w:sz="6" w:space="0" w:color="D5DDC6"/>
            <w:left w:val="single" w:sz="24" w:space="0" w:color="66BB55"/>
            <w:bottom w:val="single" w:sz="6" w:space="0" w:color="D5DDC6"/>
            <w:right w:val="single" w:sz="6" w:space="0" w:color="D5DDC6"/>
          </w:divBdr>
        </w:div>
        <w:div w:id="130297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876711">
      <w:bodyDiv w:val="1"/>
      <w:marLeft w:val="0"/>
      <w:marRight w:val="0"/>
      <w:marTop w:val="0"/>
      <w:marBottom w:val="0"/>
      <w:divBdr>
        <w:top w:val="none" w:sz="0" w:space="0" w:color="auto"/>
        <w:left w:val="none" w:sz="0" w:space="0" w:color="auto"/>
        <w:bottom w:val="none" w:sz="0" w:space="0" w:color="auto"/>
        <w:right w:val="none" w:sz="0" w:space="0" w:color="auto"/>
      </w:divBdr>
    </w:div>
    <w:div w:id="477116803">
      <w:bodyDiv w:val="1"/>
      <w:marLeft w:val="0"/>
      <w:marRight w:val="0"/>
      <w:marTop w:val="0"/>
      <w:marBottom w:val="0"/>
      <w:divBdr>
        <w:top w:val="none" w:sz="0" w:space="0" w:color="auto"/>
        <w:left w:val="none" w:sz="0" w:space="0" w:color="auto"/>
        <w:bottom w:val="none" w:sz="0" w:space="0" w:color="auto"/>
        <w:right w:val="none" w:sz="0" w:space="0" w:color="auto"/>
      </w:divBdr>
      <w:divsChild>
        <w:div w:id="1047609166">
          <w:marLeft w:val="0"/>
          <w:marRight w:val="0"/>
          <w:marTop w:val="0"/>
          <w:marBottom w:val="200"/>
          <w:divBdr>
            <w:top w:val="none" w:sz="0" w:space="0" w:color="auto"/>
            <w:left w:val="none" w:sz="0" w:space="0" w:color="auto"/>
            <w:bottom w:val="none" w:sz="0" w:space="0" w:color="auto"/>
            <w:right w:val="none" w:sz="0" w:space="0" w:color="auto"/>
          </w:divBdr>
        </w:div>
        <w:div w:id="979961527">
          <w:marLeft w:val="0"/>
          <w:marRight w:val="0"/>
          <w:marTop w:val="0"/>
          <w:marBottom w:val="200"/>
          <w:divBdr>
            <w:top w:val="none" w:sz="0" w:space="0" w:color="auto"/>
            <w:left w:val="none" w:sz="0" w:space="0" w:color="auto"/>
            <w:bottom w:val="none" w:sz="0" w:space="0" w:color="auto"/>
            <w:right w:val="none" w:sz="0" w:space="0" w:color="auto"/>
          </w:divBdr>
        </w:div>
        <w:div w:id="525602080">
          <w:marLeft w:val="0"/>
          <w:marRight w:val="0"/>
          <w:marTop w:val="0"/>
          <w:marBottom w:val="200"/>
          <w:divBdr>
            <w:top w:val="none" w:sz="0" w:space="0" w:color="auto"/>
            <w:left w:val="none" w:sz="0" w:space="0" w:color="auto"/>
            <w:bottom w:val="none" w:sz="0" w:space="0" w:color="auto"/>
            <w:right w:val="none" w:sz="0" w:space="0" w:color="auto"/>
          </w:divBdr>
        </w:div>
        <w:div w:id="251738720">
          <w:marLeft w:val="0"/>
          <w:marRight w:val="0"/>
          <w:marTop w:val="0"/>
          <w:marBottom w:val="200"/>
          <w:divBdr>
            <w:top w:val="none" w:sz="0" w:space="0" w:color="auto"/>
            <w:left w:val="none" w:sz="0" w:space="0" w:color="auto"/>
            <w:bottom w:val="none" w:sz="0" w:space="0" w:color="auto"/>
            <w:right w:val="none" w:sz="0" w:space="0" w:color="auto"/>
          </w:divBdr>
        </w:div>
        <w:div w:id="359011176">
          <w:marLeft w:val="0"/>
          <w:marRight w:val="0"/>
          <w:marTop w:val="0"/>
          <w:marBottom w:val="200"/>
          <w:divBdr>
            <w:top w:val="none" w:sz="0" w:space="0" w:color="auto"/>
            <w:left w:val="none" w:sz="0" w:space="0" w:color="auto"/>
            <w:bottom w:val="none" w:sz="0" w:space="0" w:color="auto"/>
            <w:right w:val="none" w:sz="0" w:space="0" w:color="auto"/>
          </w:divBdr>
        </w:div>
        <w:div w:id="303316071">
          <w:marLeft w:val="0"/>
          <w:marRight w:val="0"/>
          <w:marTop w:val="0"/>
          <w:marBottom w:val="200"/>
          <w:divBdr>
            <w:top w:val="none" w:sz="0" w:space="0" w:color="auto"/>
            <w:left w:val="none" w:sz="0" w:space="0" w:color="auto"/>
            <w:bottom w:val="none" w:sz="0" w:space="0" w:color="auto"/>
            <w:right w:val="none" w:sz="0" w:space="0" w:color="auto"/>
          </w:divBdr>
        </w:div>
        <w:div w:id="1238516064">
          <w:marLeft w:val="0"/>
          <w:marRight w:val="0"/>
          <w:marTop w:val="0"/>
          <w:marBottom w:val="200"/>
          <w:divBdr>
            <w:top w:val="none" w:sz="0" w:space="0" w:color="auto"/>
            <w:left w:val="none" w:sz="0" w:space="0" w:color="auto"/>
            <w:bottom w:val="none" w:sz="0" w:space="0" w:color="auto"/>
            <w:right w:val="none" w:sz="0" w:space="0" w:color="auto"/>
          </w:divBdr>
        </w:div>
      </w:divsChild>
    </w:div>
    <w:div w:id="477578661">
      <w:bodyDiv w:val="1"/>
      <w:marLeft w:val="0"/>
      <w:marRight w:val="0"/>
      <w:marTop w:val="0"/>
      <w:marBottom w:val="0"/>
      <w:divBdr>
        <w:top w:val="none" w:sz="0" w:space="0" w:color="auto"/>
        <w:left w:val="none" w:sz="0" w:space="0" w:color="auto"/>
        <w:bottom w:val="none" w:sz="0" w:space="0" w:color="auto"/>
        <w:right w:val="none" w:sz="0" w:space="0" w:color="auto"/>
      </w:divBdr>
      <w:divsChild>
        <w:div w:id="293606635">
          <w:marLeft w:val="1440"/>
          <w:marRight w:val="0"/>
          <w:marTop w:val="0"/>
          <w:marBottom w:val="160"/>
          <w:divBdr>
            <w:top w:val="none" w:sz="0" w:space="0" w:color="auto"/>
            <w:left w:val="none" w:sz="0" w:space="0" w:color="auto"/>
            <w:bottom w:val="none" w:sz="0" w:space="0" w:color="auto"/>
            <w:right w:val="none" w:sz="0" w:space="0" w:color="auto"/>
          </w:divBdr>
        </w:div>
        <w:div w:id="1837451002">
          <w:marLeft w:val="1440"/>
          <w:marRight w:val="0"/>
          <w:marTop w:val="0"/>
          <w:marBottom w:val="0"/>
          <w:divBdr>
            <w:top w:val="none" w:sz="0" w:space="0" w:color="auto"/>
            <w:left w:val="none" w:sz="0" w:space="0" w:color="auto"/>
            <w:bottom w:val="none" w:sz="0" w:space="0" w:color="auto"/>
            <w:right w:val="none" w:sz="0" w:space="0" w:color="auto"/>
          </w:divBdr>
        </w:div>
        <w:div w:id="2032145240">
          <w:marLeft w:val="1440"/>
          <w:marRight w:val="0"/>
          <w:marTop w:val="0"/>
          <w:marBottom w:val="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597126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1451966">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148153">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479728">
      <w:bodyDiv w:val="1"/>
      <w:marLeft w:val="0"/>
      <w:marRight w:val="0"/>
      <w:marTop w:val="0"/>
      <w:marBottom w:val="0"/>
      <w:divBdr>
        <w:top w:val="none" w:sz="0" w:space="0" w:color="auto"/>
        <w:left w:val="none" w:sz="0" w:space="0" w:color="auto"/>
        <w:bottom w:val="none" w:sz="0" w:space="0" w:color="auto"/>
        <w:right w:val="none" w:sz="0" w:space="0" w:color="auto"/>
      </w:divBdr>
      <w:divsChild>
        <w:div w:id="12609520">
          <w:marLeft w:val="720"/>
          <w:marRight w:val="0"/>
          <w:marTop w:val="0"/>
          <w:marBottom w:val="160"/>
          <w:divBdr>
            <w:top w:val="none" w:sz="0" w:space="0" w:color="auto"/>
            <w:left w:val="none" w:sz="0" w:space="0" w:color="auto"/>
            <w:bottom w:val="none" w:sz="0" w:space="0" w:color="auto"/>
            <w:right w:val="none" w:sz="0" w:space="0" w:color="auto"/>
          </w:divBdr>
        </w:div>
        <w:div w:id="201481842">
          <w:marLeft w:val="720"/>
          <w:marRight w:val="0"/>
          <w:marTop w:val="0"/>
          <w:marBottom w:val="160"/>
          <w:divBdr>
            <w:top w:val="none" w:sz="0" w:space="0" w:color="auto"/>
            <w:left w:val="none" w:sz="0" w:space="0" w:color="auto"/>
            <w:bottom w:val="none" w:sz="0" w:space="0" w:color="auto"/>
            <w:right w:val="none" w:sz="0" w:space="0" w:color="auto"/>
          </w:divBdr>
        </w:div>
        <w:div w:id="1344867252">
          <w:marLeft w:val="720"/>
          <w:marRight w:val="0"/>
          <w:marTop w:val="0"/>
          <w:marBottom w:val="160"/>
          <w:divBdr>
            <w:top w:val="none" w:sz="0" w:space="0" w:color="auto"/>
            <w:left w:val="none" w:sz="0" w:space="0" w:color="auto"/>
            <w:bottom w:val="none" w:sz="0" w:space="0" w:color="auto"/>
            <w:right w:val="none" w:sz="0" w:space="0" w:color="auto"/>
          </w:divBdr>
        </w:div>
        <w:div w:id="1660041589">
          <w:marLeft w:val="720"/>
          <w:marRight w:val="0"/>
          <w:marTop w:val="0"/>
          <w:marBottom w:val="160"/>
          <w:divBdr>
            <w:top w:val="none" w:sz="0" w:space="0" w:color="auto"/>
            <w:left w:val="none" w:sz="0" w:space="0" w:color="auto"/>
            <w:bottom w:val="none" w:sz="0" w:space="0" w:color="auto"/>
            <w:right w:val="none" w:sz="0" w:space="0" w:color="auto"/>
          </w:divBdr>
        </w:div>
        <w:div w:id="2051108088">
          <w:marLeft w:val="720"/>
          <w:marRight w:val="0"/>
          <w:marTop w:val="0"/>
          <w:marBottom w:val="160"/>
          <w:divBdr>
            <w:top w:val="none" w:sz="0" w:space="0" w:color="auto"/>
            <w:left w:val="none" w:sz="0" w:space="0" w:color="auto"/>
            <w:bottom w:val="none" w:sz="0" w:space="0" w:color="auto"/>
            <w:right w:val="none" w:sz="0" w:space="0" w:color="auto"/>
          </w:divBdr>
        </w:div>
        <w:div w:id="2128161154">
          <w:marLeft w:val="720"/>
          <w:marRight w:val="0"/>
          <w:marTop w:val="0"/>
          <w:marBottom w:val="160"/>
          <w:divBdr>
            <w:top w:val="none" w:sz="0" w:space="0" w:color="auto"/>
            <w:left w:val="none" w:sz="0" w:space="0" w:color="auto"/>
            <w:bottom w:val="none" w:sz="0" w:space="0" w:color="auto"/>
            <w:right w:val="none" w:sz="0" w:space="0" w:color="auto"/>
          </w:divBdr>
        </w:div>
      </w:divsChild>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5797">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28412">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3365335">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8677686">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4526691">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127187">
      <w:bodyDiv w:val="1"/>
      <w:marLeft w:val="0"/>
      <w:marRight w:val="0"/>
      <w:marTop w:val="0"/>
      <w:marBottom w:val="0"/>
      <w:divBdr>
        <w:top w:val="none" w:sz="0" w:space="0" w:color="auto"/>
        <w:left w:val="none" w:sz="0" w:space="0" w:color="auto"/>
        <w:bottom w:val="none" w:sz="0" w:space="0" w:color="auto"/>
        <w:right w:val="none" w:sz="0" w:space="0" w:color="auto"/>
      </w:divBdr>
    </w:div>
    <w:div w:id="68236392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36027">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641819">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8338093">
      <w:bodyDiv w:val="1"/>
      <w:marLeft w:val="0"/>
      <w:marRight w:val="0"/>
      <w:marTop w:val="0"/>
      <w:marBottom w:val="0"/>
      <w:divBdr>
        <w:top w:val="none" w:sz="0" w:space="0" w:color="auto"/>
        <w:left w:val="none" w:sz="0" w:space="0" w:color="auto"/>
        <w:bottom w:val="none" w:sz="0" w:space="0" w:color="auto"/>
        <w:right w:val="none" w:sz="0" w:space="0" w:color="auto"/>
      </w:divBdr>
    </w:div>
    <w:div w:id="689798264">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084631">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9597675">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02710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438">
          <w:marLeft w:val="0"/>
          <w:marRight w:val="0"/>
          <w:marTop w:val="180"/>
          <w:marBottom w:val="180"/>
          <w:divBdr>
            <w:top w:val="none" w:sz="0" w:space="0" w:color="auto"/>
            <w:left w:val="none" w:sz="0" w:space="0" w:color="auto"/>
            <w:bottom w:val="none" w:sz="0" w:space="0" w:color="auto"/>
            <w:right w:val="none" w:sz="0" w:space="0" w:color="auto"/>
          </w:divBdr>
        </w:div>
      </w:divsChild>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063500">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7215458">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1728427">
      <w:bodyDiv w:val="1"/>
      <w:marLeft w:val="0"/>
      <w:marRight w:val="0"/>
      <w:marTop w:val="0"/>
      <w:marBottom w:val="0"/>
      <w:divBdr>
        <w:top w:val="none" w:sz="0" w:space="0" w:color="auto"/>
        <w:left w:val="none" w:sz="0" w:space="0" w:color="auto"/>
        <w:bottom w:val="none" w:sz="0" w:space="0" w:color="auto"/>
        <w:right w:val="none" w:sz="0" w:space="0" w:color="auto"/>
      </w:divBdr>
    </w:div>
    <w:div w:id="802700641">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698204">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7846781">
      <w:bodyDiv w:val="1"/>
      <w:marLeft w:val="0"/>
      <w:marRight w:val="0"/>
      <w:marTop w:val="0"/>
      <w:marBottom w:val="0"/>
      <w:divBdr>
        <w:top w:val="none" w:sz="0" w:space="0" w:color="auto"/>
        <w:left w:val="none" w:sz="0" w:space="0" w:color="auto"/>
        <w:bottom w:val="none" w:sz="0" w:space="0" w:color="auto"/>
        <w:right w:val="none" w:sz="0" w:space="0" w:color="auto"/>
      </w:divBdr>
      <w:divsChild>
        <w:div w:id="267277340">
          <w:marLeft w:val="0"/>
          <w:marRight w:val="0"/>
          <w:marTop w:val="0"/>
          <w:marBottom w:val="200"/>
          <w:divBdr>
            <w:top w:val="none" w:sz="0" w:space="0" w:color="auto"/>
            <w:left w:val="none" w:sz="0" w:space="0" w:color="auto"/>
            <w:bottom w:val="none" w:sz="0" w:space="0" w:color="auto"/>
            <w:right w:val="none" w:sz="0" w:space="0" w:color="auto"/>
          </w:divBdr>
        </w:div>
        <w:div w:id="1626740395">
          <w:marLeft w:val="0"/>
          <w:marRight w:val="0"/>
          <w:marTop w:val="0"/>
          <w:marBottom w:val="200"/>
          <w:divBdr>
            <w:top w:val="none" w:sz="0" w:space="0" w:color="auto"/>
            <w:left w:val="none" w:sz="0" w:space="0" w:color="auto"/>
            <w:bottom w:val="none" w:sz="0" w:space="0" w:color="auto"/>
            <w:right w:val="none" w:sz="0" w:space="0" w:color="auto"/>
          </w:divBdr>
        </w:div>
        <w:div w:id="815686911">
          <w:marLeft w:val="0"/>
          <w:marRight w:val="0"/>
          <w:marTop w:val="0"/>
          <w:marBottom w:val="200"/>
          <w:divBdr>
            <w:top w:val="none" w:sz="0" w:space="0" w:color="auto"/>
            <w:left w:val="none" w:sz="0" w:space="0" w:color="auto"/>
            <w:bottom w:val="none" w:sz="0" w:space="0" w:color="auto"/>
            <w:right w:val="none" w:sz="0" w:space="0" w:color="auto"/>
          </w:divBdr>
        </w:div>
      </w:divsChild>
    </w:div>
    <w:div w:id="823356257">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40323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645471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515997">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6068888">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978021922">
          <w:marLeft w:val="0"/>
          <w:marRight w:val="0"/>
          <w:marTop w:val="0"/>
          <w:marBottom w:val="200"/>
          <w:divBdr>
            <w:top w:val="none" w:sz="0" w:space="0" w:color="auto"/>
            <w:left w:val="none" w:sz="0" w:space="0" w:color="auto"/>
            <w:bottom w:val="none" w:sz="0" w:space="0" w:color="auto"/>
            <w:right w:val="none" w:sz="0" w:space="0" w:color="auto"/>
          </w:divBdr>
        </w:div>
        <w:div w:id="2047634853">
          <w:marLeft w:val="0"/>
          <w:marRight w:val="0"/>
          <w:marTop w:val="0"/>
          <w:marBottom w:val="200"/>
          <w:divBdr>
            <w:top w:val="none" w:sz="0" w:space="0" w:color="auto"/>
            <w:left w:val="none" w:sz="0" w:space="0" w:color="auto"/>
            <w:bottom w:val="none" w:sz="0" w:space="0" w:color="auto"/>
            <w:right w:val="none" w:sz="0" w:space="0" w:color="auto"/>
          </w:divBdr>
        </w:div>
        <w:div w:id="1916086206">
          <w:marLeft w:val="0"/>
          <w:marRight w:val="0"/>
          <w:marTop w:val="0"/>
          <w:marBottom w:val="200"/>
          <w:divBdr>
            <w:top w:val="none" w:sz="0" w:space="0" w:color="auto"/>
            <w:left w:val="none" w:sz="0" w:space="0" w:color="auto"/>
            <w:bottom w:val="none" w:sz="0" w:space="0" w:color="auto"/>
            <w:right w:val="none" w:sz="0" w:space="0" w:color="auto"/>
          </w:divBdr>
        </w:div>
        <w:div w:id="1083913695">
          <w:marLeft w:val="0"/>
          <w:marRight w:val="0"/>
          <w:marTop w:val="0"/>
          <w:marBottom w:val="200"/>
          <w:divBdr>
            <w:top w:val="none" w:sz="0" w:space="0" w:color="auto"/>
            <w:left w:val="none" w:sz="0" w:space="0" w:color="auto"/>
            <w:bottom w:val="none" w:sz="0" w:space="0" w:color="auto"/>
            <w:right w:val="none" w:sz="0" w:space="0" w:color="auto"/>
          </w:divBdr>
        </w:div>
      </w:divsChild>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269382">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0311456">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50543">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3755464">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588285">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2666114">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798424">
      <w:bodyDiv w:val="1"/>
      <w:marLeft w:val="0"/>
      <w:marRight w:val="0"/>
      <w:marTop w:val="0"/>
      <w:marBottom w:val="0"/>
      <w:divBdr>
        <w:top w:val="none" w:sz="0" w:space="0" w:color="auto"/>
        <w:left w:val="none" w:sz="0" w:space="0" w:color="auto"/>
        <w:bottom w:val="none" w:sz="0" w:space="0" w:color="auto"/>
        <w:right w:val="none" w:sz="0" w:space="0" w:color="auto"/>
      </w:divBdr>
      <w:divsChild>
        <w:div w:id="69758707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78821">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122950">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3989386">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3353966">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493149">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252374">
      <w:bodyDiv w:val="1"/>
      <w:marLeft w:val="0"/>
      <w:marRight w:val="0"/>
      <w:marTop w:val="0"/>
      <w:marBottom w:val="0"/>
      <w:divBdr>
        <w:top w:val="none" w:sz="0" w:space="0" w:color="auto"/>
        <w:left w:val="none" w:sz="0" w:space="0" w:color="auto"/>
        <w:bottom w:val="none" w:sz="0" w:space="0" w:color="auto"/>
        <w:right w:val="none" w:sz="0" w:space="0" w:color="auto"/>
      </w:divBdr>
      <w:divsChild>
        <w:div w:id="1397776413">
          <w:marLeft w:val="720"/>
          <w:marRight w:val="0"/>
          <w:marTop w:val="0"/>
          <w:marBottom w:val="160"/>
          <w:divBdr>
            <w:top w:val="none" w:sz="0" w:space="0" w:color="auto"/>
            <w:left w:val="none" w:sz="0" w:space="0" w:color="auto"/>
            <w:bottom w:val="none" w:sz="0" w:space="0" w:color="auto"/>
            <w:right w:val="none" w:sz="0" w:space="0" w:color="auto"/>
          </w:divBdr>
        </w:div>
        <w:div w:id="1592926832">
          <w:marLeft w:val="720"/>
          <w:marRight w:val="0"/>
          <w:marTop w:val="0"/>
          <w:marBottom w:val="160"/>
          <w:divBdr>
            <w:top w:val="none" w:sz="0" w:space="0" w:color="auto"/>
            <w:left w:val="none" w:sz="0" w:space="0" w:color="auto"/>
            <w:bottom w:val="none" w:sz="0" w:space="0" w:color="auto"/>
            <w:right w:val="none" w:sz="0" w:space="0" w:color="auto"/>
          </w:divBdr>
        </w:div>
      </w:divsChild>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8788368">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110579">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96473">
      <w:bodyDiv w:val="1"/>
      <w:marLeft w:val="0"/>
      <w:marRight w:val="0"/>
      <w:marTop w:val="0"/>
      <w:marBottom w:val="0"/>
      <w:divBdr>
        <w:top w:val="none" w:sz="0" w:space="0" w:color="auto"/>
        <w:left w:val="none" w:sz="0" w:space="0" w:color="auto"/>
        <w:bottom w:val="none" w:sz="0" w:space="0" w:color="auto"/>
        <w:right w:val="none" w:sz="0" w:space="0" w:color="auto"/>
      </w:divBdr>
      <w:divsChild>
        <w:div w:id="122694140">
          <w:marLeft w:val="0"/>
          <w:marRight w:val="0"/>
          <w:marTop w:val="0"/>
          <w:marBottom w:val="160"/>
          <w:divBdr>
            <w:top w:val="none" w:sz="0" w:space="0" w:color="auto"/>
            <w:left w:val="none" w:sz="0" w:space="0" w:color="auto"/>
            <w:bottom w:val="none" w:sz="0" w:space="0" w:color="auto"/>
            <w:right w:val="none" w:sz="0" w:space="0" w:color="auto"/>
          </w:divBdr>
        </w:div>
      </w:divsChild>
    </w:div>
    <w:div w:id="1140682945">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3526929">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9">
          <w:marLeft w:val="0"/>
          <w:marRight w:val="0"/>
          <w:marTop w:val="0"/>
          <w:marBottom w:val="200"/>
          <w:divBdr>
            <w:top w:val="none" w:sz="0" w:space="0" w:color="auto"/>
            <w:left w:val="none" w:sz="0" w:space="0" w:color="auto"/>
            <w:bottom w:val="none" w:sz="0" w:space="0" w:color="auto"/>
            <w:right w:val="none" w:sz="0" w:space="0" w:color="auto"/>
          </w:divBdr>
        </w:div>
        <w:div w:id="1471903814">
          <w:marLeft w:val="0"/>
          <w:marRight w:val="0"/>
          <w:marTop w:val="0"/>
          <w:marBottom w:val="200"/>
          <w:divBdr>
            <w:top w:val="none" w:sz="0" w:space="0" w:color="auto"/>
            <w:left w:val="none" w:sz="0" w:space="0" w:color="auto"/>
            <w:bottom w:val="none" w:sz="0" w:space="0" w:color="auto"/>
            <w:right w:val="none" w:sz="0" w:space="0" w:color="auto"/>
          </w:divBdr>
        </w:div>
        <w:div w:id="1295527774">
          <w:marLeft w:val="0"/>
          <w:marRight w:val="0"/>
          <w:marTop w:val="0"/>
          <w:marBottom w:val="200"/>
          <w:divBdr>
            <w:top w:val="none" w:sz="0" w:space="0" w:color="auto"/>
            <w:left w:val="none" w:sz="0" w:space="0" w:color="auto"/>
            <w:bottom w:val="none" w:sz="0" w:space="0" w:color="auto"/>
            <w:right w:val="none" w:sz="0" w:space="0" w:color="auto"/>
          </w:divBdr>
        </w:div>
        <w:div w:id="1300110507">
          <w:marLeft w:val="0"/>
          <w:marRight w:val="0"/>
          <w:marTop w:val="0"/>
          <w:marBottom w:val="200"/>
          <w:divBdr>
            <w:top w:val="none" w:sz="0" w:space="0" w:color="auto"/>
            <w:left w:val="none" w:sz="0" w:space="0" w:color="auto"/>
            <w:bottom w:val="none" w:sz="0" w:space="0" w:color="auto"/>
            <w:right w:val="none" w:sz="0" w:space="0" w:color="auto"/>
          </w:divBdr>
        </w:div>
        <w:div w:id="1793554986">
          <w:marLeft w:val="0"/>
          <w:marRight w:val="0"/>
          <w:marTop w:val="0"/>
          <w:marBottom w:val="200"/>
          <w:divBdr>
            <w:top w:val="none" w:sz="0" w:space="0" w:color="auto"/>
            <w:left w:val="none" w:sz="0" w:space="0" w:color="auto"/>
            <w:bottom w:val="none" w:sz="0" w:space="0" w:color="auto"/>
            <w:right w:val="none" w:sz="0" w:space="0" w:color="auto"/>
          </w:divBdr>
        </w:div>
        <w:div w:id="1310935993">
          <w:marLeft w:val="0"/>
          <w:marRight w:val="0"/>
          <w:marTop w:val="0"/>
          <w:marBottom w:val="200"/>
          <w:divBdr>
            <w:top w:val="none" w:sz="0" w:space="0" w:color="auto"/>
            <w:left w:val="none" w:sz="0" w:space="0" w:color="auto"/>
            <w:bottom w:val="none" w:sz="0" w:space="0" w:color="auto"/>
            <w:right w:val="none" w:sz="0" w:space="0" w:color="auto"/>
          </w:divBdr>
        </w:div>
        <w:div w:id="479807383">
          <w:marLeft w:val="0"/>
          <w:marRight w:val="0"/>
          <w:marTop w:val="0"/>
          <w:marBottom w:val="200"/>
          <w:divBdr>
            <w:top w:val="none" w:sz="0" w:space="0" w:color="auto"/>
            <w:left w:val="none" w:sz="0" w:space="0" w:color="auto"/>
            <w:bottom w:val="none" w:sz="0" w:space="0" w:color="auto"/>
            <w:right w:val="none" w:sz="0" w:space="0" w:color="auto"/>
          </w:divBdr>
        </w:div>
        <w:div w:id="2121801544">
          <w:marLeft w:val="0"/>
          <w:marRight w:val="0"/>
          <w:marTop w:val="0"/>
          <w:marBottom w:val="200"/>
          <w:divBdr>
            <w:top w:val="none" w:sz="0" w:space="0" w:color="auto"/>
            <w:left w:val="none" w:sz="0" w:space="0" w:color="auto"/>
            <w:bottom w:val="none" w:sz="0" w:space="0" w:color="auto"/>
            <w:right w:val="none" w:sz="0" w:space="0" w:color="auto"/>
          </w:divBdr>
        </w:div>
        <w:div w:id="281810577">
          <w:marLeft w:val="0"/>
          <w:marRight w:val="0"/>
          <w:marTop w:val="0"/>
          <w:marBottom w:val="200"/>
          <w:divBdr>
            <w:top w:val="none" w:sz="0" w:space="0" w:color="auto"/>
            <w:left w:val="none" w:sz="0" w:space="0" w:color="auto"/>
            <w:bottom w:val="none" w:sz="0" w:space="0" w:color="auto"/>
            <w:right w:val="none" w:sz="0" w:space="0" w:color="auto"/>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658282">
      <w:bodyDiv w:val="1"/>
      <w:marLeft w:val="0"/>
      <w:marRight w:val="0"/>
      <w:marTop w:val="0"/>
      <w:marBottom w:val="0"/>
      <w:divBdr>
        <w:top w:val="none" w:sz="0" w:space="0" w:color="auto"/>
        <w:left w:val="none" w:sz="0" w:space="0" w:color="auto"/>
        <w:bottom w:val="none" w:sz="0" w:space="0" w:color="auto"/>
        <w:right w:val="none" w:sz="0" w:space="0" w:color="auto"/>
      </w:divBdr>
      <w:divsChild>
        <w:div w:id="759907848">
          <w:marLeft w:val="720"/>
          <w:marRight w:val="0"/>
          <w:marTop w:val="0"/>
          <w:marBottom w:val="160"/>
          <w:divBdr>
            <w:top w:val="none" w:sz="0" w:space="0" w:color="auto"/>
            <w:left w:val="none" w:sz="0" w:space="0" w:color="auto"/>
            <w:bottom w:val="none" w:sz="0" w:space="0" w:color="auto"/>
            <w:right w:val="none" w:sz="0" w:space="0" w:color="auto"/>
          </w:divBdr>
        </w:div>
        <w:div w:id="1782913554">
          <w:marLeft w:val="720"/>
          <w:marRight w:val="0"/>
          <w:marTop w:val="0"/>
          <w:marBottom w:val="160"/>
          <w:divBdr>
            <w:top w:val="none" w:sz="0" w:space="0" w:color="auto"/>
            <w:left w:val="none" w:sz="0" w:space="0" w:color="auto"/>
            <w:bottom w:val="none" w:sz="0" w:space="0" w:color="auto"/>
            <w:right w:val="none" w:sz="0" w:space="0" w:color="auto"/>
          </w:divBdr>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04827399">
          <w:marLeft w:val="0"/>
          <w:marRight w:val="0"/>
          <w:marTop w:val="0"/>
          <w:marBottom w:val="200"/>
          <w:divBdr>
            <w:top w:val="none" w:sz="0" w:space="0" w:color="auto"/>
            <w:left w:val="none" w:sz="0" w:space="0" w:color="auto"/>
            <w:bottom w:val="none" w:sz="0" w:space="0" w:color="auto"/>
            <w:right w:val="none" w:sz="0" w:space="0" w:color="auto"/>
          </w:divBdr>
        </w:div>
        <w:div w:id="1532065576">
          <w:marLeft w:val="0"/>
          <w:marRight w:val="0"/>
          <w:marTop w:val="0"/>
          <w:marBottom w:val="200"/>
          <w:divBdr>
            <w:top w:val="none" w:sz="0" w:space="0" w:color="auto"/>
            <w:left w:val="none" w:sz="0" w:space="0" w:color="auto"/>
            <w:bottom w:val="none" w:sz="0" w:space="0" w:color="auto"/>
            <w:right w:val="none" w:sz="0" w:space="0" w:color="auto"/>
          </w:divBdr>
        </w:div>
        <w:div w:id="1914970196">
          <w:marLeft w:val="0"/>
          <w:marRight w:val="0"/>
          <w:marTop w:val="0"/>
          <w:marBottom w:val="200"/>
          <w:divBdr>
            <w:top w:val="none" w:sz="0" w:space="0" w:color="auto"/>
            <w:left w:val="none" w:sz="0" w:space="0" w:color="auto"/>
            <w:bottom w:val="none" w:sz="0" w:space="0" w:color="auto"/>
            <w:right w:val="none" w:sz="0" w:space="0" w:color="auto"/>
          </w:divBdr>
        </w:div>
      </w:divsChild>
    </w:div>
    <w:div w:id="1173571107">
      <w:bodyDiv w:val="1"/>
      <w:marLeft w:val="0"/>
      <w:marRight w:val="0"/>
      <w:marTop w:val="0"/>
      <w:marBottom w:val="0"/>
      <w:divBdr>
        <w:top w:val="none" w:sz="0" w:space="0" w:color="auto"/>
        <w:left w:val="none" w:sz="0" w:space="0" w:color="auto"/>
        <w:bottom w:val="none" w:sz="0" w:space="0" w:color="auto"/>
        <w:right w:val="none" w:sz="0" w:space="0" w:color="auto"/>
      </w:divBdr>
      <w:divsChild>
        <w:div w:id="1291862580">
          <w:marLeft w:val="0"/>
          <w:marRight w:val="0"/>
          <w:marTop w:val="0"/>
          <w:marBottom w:val="200"/>
          <w:divBdr>
            <w:top w:val="none" w:sz="0" w:space="0" w:color="auto"/>
            <w:left w:val="none" w:sz="0" w:space="0" w:color="auto"/>
            <w:bottom w:val="none" w:sz="0" w:space="0" w:color="auto"/>
            <w:right w:val="none" w:sz="0" w:space="0" w:color="auto"/>
          </w:divBdr>
        </w:div>
        <w:div w:id="1662007696">
          <w:marLeft w:val="0"/>
          <w:marRight w:val="0"/>
          <w:marTop w:val="0"/>
          <w:marBottom w:val="200"/>
          <w:divBdr>
            <w:top w:val="none" w:sz="0" w:space="0" w:color="auto"/>
            <w:left w:val="none" w:sz="0" w:space="0" w:color="auto"/>
            <w:bottom w:val="none" w:sz="0" w:space="0" w:color="auto"/>
            <w:right w:val="none" w:sz="0" w:space="0" w:color="auto"/>
          </w:divBdr>
        </w:div>
        <w:div w:id="1417826652">
          <w:marLeft w:val="0"/>
          <w:marRight w:val="0"/>
          <w:marTop w:val="0"/>
          <w:marBottom w:val="20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223649">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154667">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298473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2522676">
      <w:bodyDiv w:val="1"/>
      <w:marLeft w:val="0"/>
      <w:marRight w:val="0"/>
      <w:marTop w:val="0"/>
      <w:marBottom w:val="0"/>
      <w:divBdr>
        <w:top w:val="none" w:sz="0" w:space="0" w:color="auto"/>
        <w:left w:val="none" w:sz="0" w:space="0" w:color="auto"/>
        <w:bottom w:val="none" w:sz="0" w:space="0" w:color="auto"/>
        <w:right w:val="none" w:sz="0" w:space="0" w:color="auto"/>
      </w:divBdr>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367206">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1467">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144159">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8899917">
      <w:bodyDiv w:val="1"/>
      <w:marLeft w:val="0"/>
      <w:marRight w:val="0"/>
      <w:marTop w:val="0"/>
      <w:marBottom w:val="0"/>
      <w:divBdr>
        <w:top w:val="none" w:sz="0" w:space="0" w:color="auto"/>
        <w:left w:val="none" w:sz="0" w:space="0" w:color="auto"/>
        <w:bottom w:val="none" w:sz="0" w:space="0" w:color="auto"/>
        <w:right w:val="none" w:sz="0" w:space="0" w:color="auto"/>
      </w:divBdr>
    </w:div>
    <w:div w:id="1333869613">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468478">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9062608">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079794">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8259585">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66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9596388">
      <w:bodyDiv w:val="1"/>
      <w:marLeft w:val="0"/>
      <w:marRight w:val="0"/>
      <w:marTop w:val="0"/>
      <w:marBottom w:val="0"/>
      <w:divBdr>
        <w:top w:val="none" w:sz="0" w:space="0" w:color="auto"/>
        <w:left w:val="none" w:sz="0" w:space="0" w:color="auto"/>
        <w:bottom w:val="none" w:sz="0" w:space="0" w:color="auto"/>
        <w:right w:val="none" w:sz="0" w:space="0" w:color="auto"/>
      </w:divBdr>
      <w:divsChild>
        <w:div w:id="353071031">
          <w:marLeft w:val="0"/>
          <w:marRight w:val="0"/>
          <w:marTop w:val="0"/>
          <w:marBottom w:val="200"/>
          <w:divBdr>
            <w:top w:val="none" w:sz="0" w:space="0" w:color="auto"/>
            <w:left w:val="none" w:sz="0" w:space="0" w:color="auto"/>
            <w:bottom w:val="none" w:sz="0" w:space="0" w:color="auto"/>
            <w:right w:val="none" w:sz="0" w:space="0" w:color="auto"/>
          </w:divBdr>
        </w:div>
        <w:div w:id="1817792769">
          <w:marLeft w:val="0"/>
          <w:marRight w:val="0"/>
          <w:marTop w:val="0"/>
          <w:marBottom w:val="200"/>
          <w:divBdr>
            <w:top w:val="none" w:sz="0" w:space="0" w:color="auto"/>
            <w:left w:val="none" w:sz="0" w:space="0" w:color="auto"/>
            <w:bottom w:val="none" w:sz="0" w:space="0" w:color="auto"/>
            <w:right w:val="none" w:sz="0" w:space="0" w:color="auto"/>
          </w:divBdr>
        </w:div>
        <w:div w:id="936907942">
          <w:marLeft w:val="0"/>
          <w:marRight w:val="0"/>
          <w:marTop w:val="0"/>
          <w:marBottom w:val="200"/>
          <w:divBdr>
            <w:top w:val="none" w:sz="0" w:space="0" w:color="auto"/>
            <w:left w:val="none" w:sz="0" w:space="0" w:color="auto"/>
            <w:bottom w:val="none" w:sz="0" w:space="0" w:color="auto"/>
            <w:right w:val="none" w:sz="0" w:space="0" w:color="auto"/>
          </w:divBdr>
        </w:div>
        <w:div w:id="1136682734">
          <w:marLeft w:val="0"/>
          <w:marRight w:val="0"/>
          <w:marTop w:val="0"/>
          <w:marBottom w:val="200"/>
          <w:divBdr>
            <w:top w:val="none" w:sz="0" w:space="0" w:color="auto"/>
            <w:left w:val="none" w:sz="0" w:space="0" w:color="auto"/>
            <w:bottom w:val="none" w:sz="0" w:space="0" w:color="auto"/>
            <w:right w:val="none" w:sz="0" w:space="0" w:color="auto"/>
          </w:divBdr>
        </w:div>
      </w:divsChild>
    </w:div>
    <w:div w:id="1405906627">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645542">
      <w:bodyDiv w:val="1"/>
      <w:marLeft w:val="0"/>
      <w:marRight w:val="0"/>
      <w:marTop w:val="0"/>
      <w:marBottom w:val="0"/>
      <w:divBdr>
        <w:top w:val="none" w:sz="0" w:space="0" w:color="auto"/>
        <w:left w:val="none" w:sz="0" w:space="0" w:color="auto"/>
        <w:bottom w:val="none" w:sz="0" w:space="0" w:color="auto"/>
        <w:right w:val="none" w:sz="0" w:space="0" w:color="auto"/>
      </w:divBdr>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916042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12307">
      <w:bodyDiv w:val="1"/>
      <w:marLeft w:val="0"/>
      <w:marRight w:val="0"/>
      <w:marTop w:val="0"/>
      <w:marBottom w:val="0"/>
      <w:divBdr>
        <w:top w:val="none" w:sz="0" w:space="0" w:color="auto"/>
        <w:left w:val="none" w:sz="0" w:space="0" w:color="auto"/>
        <w:bottom w:val="none" w:sz="0" w:space="0" w:color="auto"/>
        <w:right w:val="none" w:sz="0" w:space="0" w:color="auto"/>
      </w:divBdr>
      <w:divsChild>
        <w:div w:id="194546055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360853">
      <w:bodyDiv w:val="1"/>
      <w:marLeft w:val="0"/>
      <w:marRight w:val="0"/>
      <w:marTop w:val="0"/>
      <w:marBottom w:val="0"/>
      <w:divBdr>
        <w:top w:val="none" w:sz="0" w:space="0" w:color="auto"/>
        <w:left w:val="none" w:sz="0" w:space="0" w:color="auto"/>
        <w:bottom w:val="none" w:sz="0" w:space="0" w:color="auto"/>
        <w:right w:val="none" w:sz="0" w:space="0" w:color="auto"/>
      </w:divBdr>
      <w:divsChild>
        <w:div w:id="73362086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679995">
      <w:bodyDiv w:val="1"/>
      <w:marLeft w:val="0"/>
      <w:marRight w:val="0"/>
      <w:marTop w:val="0"/>
      <w:marBottom w:val="0"/>
      <w:divBdr>
        <w:top w:val="none" w:sz="0" w:space="0" w:color="auto"/>
        <w:left w:val="none" w:sz="0" w:space="0" w:color="auto"/>
        <w:bottom w:val="none" w:sz="0" w:space="0" w:color="auto"/>
        <w:right w:val="none" w:sz="0" w:space="0" w:color="auto"/>
      </w:divBdr>
    </w:div>
    <w:div w:id="15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387220719">
          <w:marLeft w:val="0"/>
          <w:marRight w:val="0"/>
          <w:marTop w:val="0"/>
          <w:marBottom w:val="200"/>
          <w:divBdr>
            <w:top w:val="none" w:sz="0" w:space="0" w:color="auto"/>
            <w:left w:val="none" w:sz="0" w:space="0" w:color="auto"/>
            <w:bottom w:val="none" w:sz="0" w:space="0" w:color="auto"/>
            <w:right w:val="none" w:sz="0" w:space="0" w:color="auto"/>
          </w:divBdr>
        </w:div>
        <w:div w:id="1116868825">
          <w:marLeft w:val="0"/>
          <w:marRight w:val="0"/>
          <w:marTop w:val="0"/>
          <w:marBottom w:val="200"/>
          <w:divBdr>
            <w:top w:val="none" w:sz="0" w:space="0" w:color="auto"/>
            <w:left w:val="none" w:sz="0" w:space="0" w:color="auto"/>
            <w:bottom w:val="none" w:sz="0" w:space="0" w:color="auto"/>
            <w:right w:val="none" w:sz="0" w:space="0" w:color="auto"/>
          </w:divBdr>
        </w:div>
        <w:div w:id="1431002961">
          <w:marLeft w:val="0"/>
          <w:marRight w:val="0"/>
          <w:marTop w:val="0"/>
          <w:marBottom w:val="200"/>
          <w:divBdr>
            <w:top w:val="none" w:sz="0" w:space="0" w:color="auto"/>
            <w:left w:val="none" w:sz="0" w:space="0" w:color="auto"/>
            <w:bottom w:val="none" w:sz="0" w:space="0" w:color="auto"/>
            <w:right w:val="none" w:sz="0" w:space="0" w:color="auto"/>
          </w:divBdr>
        </w:div>
      </w:divsChild>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4613323">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0265382">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698692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3009924">
      <w:bodyDiv w:val="1"/>
      <w:marLeft w:val="0"/>
      <w:marRight w:val="0"/>
      <w:marTop w:val="0"/>
      <w:marBottom w:val="0"/>
      <w:divBdr>
        <w:top w:val="none" w:sz="0" w:space="0" w:color="auto"/>
        <w:left w:val="none" w:sz="0" w:space="0" w:color="auto"/>
        <w:bottom w:val="none" w:sz="0" w:space="0" w:color="auto"/>
        <w:right w:val="none" w:sz="0" w:space="0" w:color="auto"/>
      </w:divBdr>
    </w:div>
    <w:div w:id="1603150766">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3591756">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57709">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265968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4546287">
      <w:bodyDiv w:val="1"/>
      <w:marLeft w:val="0"/>
      <w:marRight w:val="0"/>
      <w:marTop w:val="0"/>
      <w:marBottom w:val="0"/>
      <w:divBdr>
        <w:top w:val="none" w:sz="0" w:space="0" w:color="auto"/>
        <w:left w:val="none" w:sz="0" w:space="0" w:color="auto"/>
        <w:bottom w:val="none" w:sz="0" w:space="0" w:color="auto"/>
        <w:right w:val="none" w:sz="0" w:space="0" w:color="auto"/>
      </w:divBdr>
      <w:divsChild>
        <w:div w:id="155658484">
          <w:marLeft w:val="1440"/>
          <w:marRight w:val="0"/>
          <w:marTop w:val="0"/>
          <w:marBottom w:val="0"/>
          <w:divBdr>
            <w:top w:val="none" w:sz="0" w:space="0" w:color="auto"/>
            <w:left w:val="none" w:sz="0" w:space="0" w:color="auto"/>
            <w:bottom w:val="none" w:sz="0" w:space="0" w:color="auto"/>
            <w:right w:val="none" w:sz="0" w:space="0" w:color="auto"/>
          </w:divBdr>
        </w:div>
        <w:div w:id="503513811">
          <w:marLeft w:val="1440"/>
          <w:marRight w:val="0"/>
          <w:marTop w:val="0"/>
          <w:marBottom w:val="160"/>
          <w:divBdr>
            <w:top w:val="none" w:sz="0" w:space="0" w:color="auto"/>
            <w:left w:val="none" w:sz="0" w:space="0" w:color="auto"/>
            <w:bottom w:val="none" w:sz="0" w:space="0" w:color="auto"/>
            <w:right w:val="none" w:sz="0" w:space="0" w:color="auto"/>
          </w:divBdr>
        </w:div>
        <w:div w:id="1604411819">
          <w:marLeft w:val="1440"/>
          <w:marRight w:val="0"/>
          <w:marTop w:val="0"/>
          <w:marBottom w:val="0"/>
          <w:divBdr>
            <w:top w:val="none" w:sz="0" w:space="0" w:color="auto"/>
            <w:left w:val="none" w:sz="0" w:space="0" w:color="auto"/>
            <w:bottom w:val="none" w:sz="0" w:space="0" w:color="auto"/>
            <w:right w:val="none" w:sz="0" w:space="0" w:color="auto"/>
          </w:divBdr>
        </w:div>
      </w:divsChild>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48237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704459">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126457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5737">
      <w:bodyDiv w:val="1"/>
      <w:marLeft w:val="0"/>
      <w:marRight w:val="0"/>
      <w:marTop w:val="0"/>
      <w:marBottom w:val="0"/>
      <w:divBdr>
        <w:top w:val="none" w:sz="0" w:space="0" w:color="auto"/>
        <w:left w:val="none" w:sz="0" w:space="0" w:color="auto"/>
        <w:bottom w:val="none" w:sz="0" w:space="0" w:color="auto"/>
        <w:right w:val="none" w:sz="0" w:space="0" w:color="auto"/>
      </w:divBdr>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797548">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69533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026244">
      <w:bodyDiv w:val="1"/>
      <w:marLeft w:val="0"/>
      <w:marRight w:val="0"/>
      <w:marTop w:val="0"/>
      <w:marBottom w:val="0"/>
      <w:divBdr>
        <w:top w:val="none" w:sz="0" w:space="0" w:color="auto"/>
        <w:left w:val="none" w:sz="0" w:space="0" w:color="auto"/>
        <w:bottom w:val="none" w:sz="0" w:space="0" w:color="auto"/>
        <w:right w:val="none" w:sz="0" w:space="0" w:color="auto"/>
      </w:divBdr>
      <w:divsChild>
        <w:div w:id="1658264630">
          <w:marLeft w:val="0"/>
          <w:marRight w:val="0"/>
          <w:marTop w:val="0"/>
          <w:marBottom w:val="120"/>
          <w:divBdr>
            <w:top w:val="single" w:sz="6" w:space="0" w:color="D5DDC6"/>
            <w:left w:val="single" w:sz="24" w:space="0" w:color="66BB55"/>
            <w:bottom w:val="single" w:sz="6" w:space="0" w:color="D5DDC6"/>
            <w:right w:val="single" w:sz="6" w:space="0" w:color="D5DDC6"/>
          </w:divBdr>
        </w:div>
        <w:div w:id="1780490318">
          <w:marLeft w:val="0"/>
          <w:marRight w:val="0"/>
          <w:marTop w:val="0"/>
          <w:marBottom w:val="120"/>
          <w:divBdr>
            <w:top w:val="single" w:sz="6" w:space="0" w:color="D5DDC6"/>
            <w:left w:val="single" w:sz="24" w:space="0" w:color="66BB55"/>
            <w:bottom w:val="single" w:sz="6" w:space="0" w:color="D5DDC6"/>
            <w:right w:val="single" w:sz="6" w:space="0" w:color="D5DDC6"/>
          </w:divBdr>
        </w:div>
        <w:div w:id="640035089">
          <w:marLeft w:val="0"/>
          <w:marRight w:val="0"/>
          <w:marTop w:val="0"/>
          <w:marBottom w:val="120"/>
          <w:divBdr>
            <w:top w:val="single" w:sz="6" w:space="0" w:color="D5DDC6"/>
            <w:left w:val="single" w:sz="24" w:space="0" w:color="66BB55"/>
            <w:bottom w:val="single" w:sz="6" w:space="0" w:color="D5DDC6"/>
            <w:right w:val="single" w:sz="6" w:space="0" w:color="D5DDC6"/>
          </w:divBdr>
        </w:div>
        <w:div w:id="420641197">
          <w:marLeft w:val="0"/>
          <w:marRight w:val="0"/>
          <w:marTop w:val="0"/>
          <w:marBottom w:val="120"/>
          <w:divBdr>
            <w:top w:val="single" w:sz="6" w:space="0" w:color="D5DDC6"/>
            <w:left w:val="single" w:sz="24" w:space="0" w:color="66BB55"/>
            <w:bottom w:val="single" w:sz="6" w:space="0" w:color="D5DDC6"/>
            <w:right w:val="single" w:sz="6" w:space="0" w:color="D5DDC6"/>
          </w:divBdr>
        </w:div>
        <w:div w:id="15005817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0614354">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5004980">
      <w:bodyDiv w:val="1"/>
      <w:marLeft w:val="0"/>
      <w:marRight w:val="0"/>
      <w:marTop w:val="0"/>
      <w:marBottom w:val="0"/>
      <w:divBdr>
        <w:top w:val="none" w:sz="0" w:space="0" w:color="auto"/>
        <w:left w:val="none" w:sz="0" w:space="0" w:color="auto"/>
        <w:bottom w:val="none" w:sz="0" w:space="0" w:color="auto"/>
        <w:right w:val="none" w:sz="0" w:space="0" w:color="auto"/>
      </w:divBdr>
    </w:div>
    <w:div w:id="178877035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3428348">
      <w:bodyDiv w:val="1"/>
      <w:marLeft w:val="0"/>
      <w:marRight w:val="0"/>
      <w:marTop w:val="0"/>
      <w:marBottom w:val="0"/>
      <w:divBdr>
        <w:top w:val="none" w:sz="0" w:space="0" w:color="auto"/>
        <w:left w:val="none" w:sz="0" w:space="0" w:color="auto"/>
        <w:bottom w:val="none" w:sz="0" w:space="0" w:color="auto"/>
        <w:right w:val="none" w:sz="0" w:space="0" w:color="auto"/>
      </w:divBdr>
    </w:div>
    <w:div w:id="1805191332">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530885">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4829145">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3688169">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313282">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543977">
      <w:bodyDiv w:val="1"/>
      <w:marLeft w:val="0"/>
      <w:marRight w:val="0"/>
      <w:marTop w:val="0"/>
      <w:marBottom w:val="0"/>
      <w:divBdr>
        <w:top w:val="none" w:sz="0" w:space="0" w:color="auto"/>
        <w:left w:val="none" w:sz="0" w:space="0" w:color="auto"/>
        <w:bottom w:val="none" w:sz="0" w:space="0" w:color="auto"/>
        <w:right w:val="none" w:sz="0" w:space="0" w:color="auto"/>
      </w:divBdr>
    </w:div>
    <w:div w:id="1901861439">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918647">
      <w:bodyDiv w:val="1"/>
      <w:marLeft w:val="0"/>
      <w:marRight w:val="0"/>
      <w:marTop w:val="0"/>
      <w:marBottom w:val="0"/>
      <w:divBdr>
        <w:top w:val="none" w:sz="0" w:space="0" w:color="auto"/>
        <w:left w:val="none" w:sz="0" w:space="0" w:color="auto"/>
        <w:bottom w:val="none" w:sz="0" w:space="0" w:color="auto"/>
        <w:right w:val="none" w:sz="0" w:space="0" w:color="auto"/>
      </w:divBdr>
    </w:div>
    <w:div w:id="1911571142">
      <w:bodyDiv w:val="1"/>
      <w:marLeft w:val="0"/>
      <w:marRight w:val="0"/>
      <w:marTop w:val="0"/>
      <w:marBottom w:val="0"/>
      <w:divBdr>
        <w:top w:val="none" w:sz="0" w:space="0" w:color="auto"/>
        <w:left w:val="none" w:sz="0" w:space="0" w:color="auto"/>
        <w:bottom w:val="none" w:sz="0" w:space="0" w:color="auto"/>
        <w:right w:val="none" w:sz="0" w:space="0" w:color="auto"/>
      </w:divBdr>
    </w:div>
    <w:div w:id="1918783058">
      <w:bodyDiv w:val="1"/>
      <w:marLeft w:val="0"/>
      <w:marRight w:val="0"/>
      <w:marTop w:val="0"/>
      <w:marBottom w:val="0"/>
      <w:divBdr>
        <w:top w:val="none" w:sz="0" w:space="0" w:color="auto"/>
        <w:left w:val="none" w:sz="0" w:space="0" w:color="auto"/>
        <w:bottom w:val="none" w:sz="0" w:space="0" w:color="auto"/>
        <w:right w:val="none" w:sz="0" w:space="0" w:color="auto"/>
      </w:divBdr>
      <w:divsChild>
        <w:div w:id="1832283965">
          <w:marLeft w:val="0"/>
          <w:marRight w:val="0"/>
          <w:marTop w:val="0"/>
          <w:marBottom w:val="200"/>
          <w:divBdr>
            <w:top w:val="none" w:sz="0" w:space="0" w:color="auto"/>
            <w:left w:val="none" w:sz="0" w:space="0" w:color="auto"/>
            <w:bottom w:val="none" w:sz="0" w:space="0" w:color="auto"/>
            <w:right w:val="none" w:sz="0" w:space="0" w:color="auto"/>
          </w:divBdr>
        </w:div>
        <w:div w:id="320930742">
          <w:marLeft w:val="0"/>
          <w:marRight w:val="0"/>
          <w:marTop w:val="0"/>
          <w:marBottom w:val="200"/>
          <w:divBdr>
            <w:top w:val="none" w:sz="0" w:space="0" w:color="auto"/>
            <w:left w:val="none" w:sz="0" w:space="0" w:color="auto"/>
            <w:bottom w:val="none" w:sz="0" w:space="0" w:color="auto"/>
            <w:right w:val="none" w:sz="0" w:space="0" w:color="auto"/>
          </w:divBdr>
        </w:div>
        <w:div w:id="1725909913">
          <w:marLeft w:val="0"/>
          <w:marRight w:val="0"/>
          <w:marTop w:val="0"/>
          <w:marBottom w:val="200"/>
          <w:divBdr>
            <w:top w:val="none" w:sz="0" w:space="0" w:color="auto"/>
            <w:left w:val="none" w:sz="0" w:space="0" w:color="auto"/>
            <w:bottom w:val="none" w:sz="0" w:space="0" w:color="auto"/>
            <w:right w:val="none" w:sz="0" w:space="0" w:color="auto"/>
          </w:divBdr>
        </w:div>
        <w:div w:id="1328247162">
          <w:marLeft w:val="0"/>
          <w:marRight w:val="0"/>
          <w:marTop w:val="0"/>
          <w:marBottom w:val="200"/>
          <w:divBdr>
            <w:top w:val="none" w:sz="0" w:space="0" w:color="auto"/>
            <w:left w:val="none" w:sz="0" w:space="0" w:color="auto"/>
            <w:bottom w:val="none" w:sz="0" w:space="0" w:color="auto"/>
            <w:right w:val="none" w:sz="0" w:space="0" w:color="auto"/>
          </w:divBdr>
        </w:div>
      </w:divsChild>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96278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6593748">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179902">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9703374">
      <w:bodyDiv w:val="1"/>
      <w:marLeft w:val="0"/>
      <w:marRight w:val="0"/>
      <w:marTop w:val="0"/>
      <w:marBottom w:val="0"/>
      <w:divBdr>
        <w:top w:val="none" w:sz="0" w:space="0" w:color="auto"/>
        <w:left w:val="none" w:sz="0" w:space="0" w:color="auto"/>
        <w:bottom w:val="none" w:sz="0" w:space="0" w:color="auto"/>
        <w:right w:val="none" w:sz="0" w:space="0" w:color="auto"/>
      </w:divBdr>
    </w:div>
    <w:div w:id="1990282868">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94264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2156798">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46825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4449984">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8092359">
      <w:bodyDiv w:val="1"/>
      <w:marLeft w:val="0"/>
      <w:marRight w:val="0"/>
      <w:marTop w:val="0"/>
      <w:marBottom w:val="0"/>
      <w:divBdr>
        <w:top w:val="none" w:sz="0" w:space="0" w:color="auto"/>
        <w:left w:val="none" w:sz="0" w:space="0" w:color="auto"/>
        <w:bottom w:val="none" w:sz="0" w:space="0" w:color="auto"/>
        <w:right w:val="none" w:sz="0" w:space="0" w:color="auto"/>
      </w:divBdr>
      <w:divsChild>
        <w:div w:id="757292705">
          <w:marLeft w:val="0"/>
          <w:marRight w:val="0"/>
          <w:marTop w:val="180"/>
          <w:marBottom w:val="1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58476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4312208">
      <w:bodyDiv w:val="1"/>
      <w:marLeft w:val="0"/>
      <w:marRight w:val="0"/>
      <w:marTop w:val="0"/>
      <w:marBottom w:val="0"/>
      <w:divBdr>
        <w:top w:val="none" w:sz="0" w:space="0" w:color="auto"/>
        <w:left w:val="none" w:sz="0" w:space="0" w:color="auto"/>
        <w:bottom w:val="none" w:sz="0" w:space="0" w:color="auto"/>
        <w:right w:val="none" w:sz="0" w:space="0" w:color="auto"/>
      </w:divBdr>
    </w:div>
    <w:div w:id="2075201055">
      <w:bodyDiv w:val="1"/>
      <w:marLeft w:val="0"/>
      <w:marRight w:val="0"/>
      <w:marTop w:val="0"/>
      <w:marBottom w:val="0"/>
      <w:divBdr>
        <w:top w:val="none" w:sz="0" w:space="0" w:color="auto"/>
        <w:left w:val="none" w:sz="0" w:space="0" w:color="auto"/>
        <w:bottom w:val="none" w:sz="0" w:space="0" w:color="auto"/>
        <w:right w:val="none" w:sz="0" w:space="0" w:color="auto"/>
      </w:divBdr>
    </w:div>
    <w:div w:id="2077430688">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02769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904723">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561241">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168964">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hyperlink" Target="https://4.bp.blogspot.com/-OiQIOkzLK20/V8Gmr7zufqI/AAAAAAAABb0/JL_GNCQypaU1L_C3F6UvJf2dTxa5rjh7QCLcB/s1600/5.hibernate.cfg.xmlfile.JPG" TargetMode="External"/><Relationship Id="rId68" Type="http://schemas.openxmlformats.org/officeDocument/2006/relationships/image" Target="media/image36.jpeg"/><Relationship Id="rId2" Type="http://schemas.openxmlformats.org/officeDocument/2006/relationships/customXml" Target="../customXml/item2.xml"/><Relationship Id="rId16" Type="http://schemas.openxmlformats.org/officeDocument/2006/relationships/hyperlink" Target="https://twitter.com/smlcodes" TargetMode="External"/><Relationship Id="rId29" Type="http://schemas.openxmlformats.org/officeDocument/2006/relationships/hyperlink" Target="http://www.smlcodes.com/" TargetMode="External"/><Relationship Id="rId11" Type="http://schemas.openxmlformats.org/officeDocument/2006/relationships/hyperlink" Target="https://www.facebook.com/SmlCodes-216971275364320/" TargetMode="External"/><Relationship Id="rId24" Type="http://schemas.openxmlformats.org/officeDocument/2006/relationships/image" Target="media/image7.png"/><Relationship Id="rId32" Type="http://schemas.openxmlformats.org/officeDocument/2006/relationships/hyperlink" Target="mailto:smlcodes@gmail.com" TargetMode="External"/><Relationship Id="rId37" Type="http://schemas.openxmlformats.org/officeDocument/2006/relationships/image" Target="media/image14.png"/><Relationship Id="rId40" Type="http://schemas.openxmlformats.org/officeDocument/2006/relationships/hyperlink" Target="https://docs.jboss.org/hibernate/orm/3.5/api/org/hibernate/Session.html" TargetMode="External"/><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hyperlink" Target="http://www.java4s.com/hibernate" TargetMode="External"/><Relationship Id="rId66" Type="http://schemas.openxmlformats.org/officeDocument/2006/relationships/image" Target="media/image35.jpeg"/><Relationship Id="rId5" Type="http://schemas.openxmlformats.org/officeDocument/2006/relationships/styles" Target="styles.xml"/><Relationship Id="rId61" Type="http://schemas.openxmlformats.org/officeDocument/2006/relationships/hyperlink" Target="https://2.bp.blogspot.com/-SBXCv-6GGCQ/V8Gmr1UV-4I/AAAAAAAABbw/flbMV6YdORI-gq8sCJSooLcVyYMxk1D0wCLcB/s1600/4.Objects.JPG" TargetMode="Externa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0.png"/><Relationship Id="rId30" Type="http://schemas.openxmlformats.org/officeDocument/2006/relationships/hyperlink" Target="http://www.smlcodes.com/" TargetMode="External"/><Relationship Id="rId35" Type="http://schemas.openxmlformats.org/officeDocument/2006/relationships/hyperlink" Target="file:///E:\Users\kaveti_s.ITLINFOSYS\Desktop\Hibernate%20Tutorial%20PDF.docx" TargetMode="Externa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4.jpeg"/><Relationship Id="rId69" Type="http://schemas.openxmlformats.org/officeDocument/2006/relationships/hyperlink" Target="https://2.bp.blogspot.com/-NV5HXpO_CI0/V8Gmtijwd6I/AAAAAAAABcI/H0isBZ4dyGg1XHtqTJzL_N6vINodeVk8gCLcB/s1600/9.Mapping+File.JPG" TargetMode="External"/><Relationship Id="rId8" Type="http://schemas.openxmlformats.org/officeDocument/2006/relationships/footnotes" Target="footnotes.xml"/><Relationship Id="rId51" Type="http://schemas.openxmlformats.org/officeDocument/2006/relationships/image" Target="media/image25.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youtube.com/channel/UCO0JjZa8BcRvc3rTe0BL9HA" TargetMode="External"/><Relationship Id="rId17" Type="http://schemas.openxmlformats.org/officeDocument/2006/relationships/hyperlink" Target="https://www.facebook.com/SmlCodes-216971275364320/" TargetMode="External"/><Relationship Id="rId25" Type="http://schemas.openxmlformats.org/officeDocument/2006/relationships/image" Target="media/image8.png"/><Relationship Id="rId33" Type="http://schemas.openxmlformats.org/officeDocument/2006/relationships/hyperlink" Target="mailto:satyakaveti@gmail.com" TargetMode="External"/><Relationship Id="rId38" Type="http://schemas.openxmlformats.org/officeDocument/2006/relationships/hyperlink" Target="http://hibernate.org/orm/downloads/" TargetMode="External"/><Relationship Id="rId46" Type="http://schemas.openxmlformats.org/officeDocument/2006/relationships/image" Target="media/image20.png"/><Relationship Id="rId59" Type="http://schemas.openxmlformats.org/officeDocument/2006/relationships/hyperlink" Target="https://2.bp.blogspot.com/-RoXW3oPsFlY/V8Gmr2T_VwI/AAAAAAAABb4/HcDoxQphLs4IJAVmSk4Xn-J6nFbatfYnQCLcB/s1600/3.+Properties.JPG" TargetMode="External"/><Relationship Id="rId67" Type="http://schemas.openxmlformats.org/officeDocument/2006/relationships/hyperlink" Target="https://3.bp.blogspot.com/-5c6zwqFWrLU/V8Gms1P113I/AAAAAAAABcA/dU2dM4CWw5UGI36Z8kbjrmTnoMh3_gOfQCLcB/s1600/7.Dialect.JPG" TargetMode="External"/><Relationship Id="rId20"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3.jpeg"/><Relationship Id="rId70"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smlcodes.com/" TargetMode="External"/><Relationship Id="rId28" Type="http://schemas.openxmlformats.org/officeDocument/2006/relationships/image" Target="media/image11.jpe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https://twitter.com/smlcodes" TargetMode="External"/><Relationship Id="rId31" Type="http://schemas.openxmlformats.org/officeDocument/2006/relationships/hyperlink" Target="mailto:support@smlcodes.com" TargetMode="Externa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2.jpeg"/><Relationship Id="rId65" Type="http://schemas.openxmlformats.org/officeDocument/2006/relationships/hyperlink" Target="https://3.bp.blogspot.com/-xjC8aEzEynQ/V8GmsiQTwCI/AAAAAAAABb8/wmmQZFGV_Cwm1XxW4FhTcpMslxF6vj0OQCLcB/s1600/6.HibernateXml+Propetres.JPG"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youtube.com/channel/UCO0JjZa8BcRvc3rTe0BL9HA" TargetMode="External"/><Relationship Id="rId39" Type="http://schemas.openxmlformats.org/officeDocument/2006/relationships/hyperlink" Target="https://docs.jboss.org/hibernate/orm/3.5/api/org/hibernate/SessionFactory.html" TargetMode="External"/><Relationship Id="rId34" Type="http://schemas.openxmlformats.org/officeDocument/2006/relationships/image" Target="media/image12.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webSettings" Target="webSetting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5F675DDA-95BE-4B78-8647-4733AB39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40</TotalTime>
  <Pages>80</Pages>
  <Words>15060</Words>
  <Characters>85847</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Kaveti Vs Satyanarayana</cp:lastModifiedBy>
  <cp:revision>7</cp:revision>
  <cp:lastPrinted>2017-08-29T06:15:00Z</cp:lastPrinted>
  <dcterms:created xsi:type="dcterms:W3CDTF">2017-08-29T06:13:00Z</dcterms:created>
  <dcterms:modified xsi:type="dcterms:W3CDTF">2017-08-29T07:36:00Z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